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Default Extension="jpg" ContentType="image/jpg"/>
  <Default Extension="png" ContentType="image/png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6007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6" w:lineRule="exact"/>
        <w:ind w:left="101" w:right="-20"/>
        <w:jc w:val="left"/>
        <w:rPr>
          <w:rFonts w:ascii="AdobeFangsongStd-Regular" w:hAnsi="AdobeFangsongStd-Regular" w:cs="AdobeFangsongStd-Regular" w:eastAsia="AdobeFangsongStd-Regular"/>
          <w:sz w:val="27"/>
          <w:szCs w:val="27"/>
        </w:rPr>
      </w:pPr>
      <w:rPr/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2"/>
          <w:position w:val="-3"/>
        </w:rPr>
        <w:t>目次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" w:right="-20"/>
        <w:jc w:val="left"/>
        <w:tabs>
          <w:tab w:pos="980" w:val="left"/>
          <w:tab w:pos="8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第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章</w:t>
        <w:tab/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平成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29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）年度カタクチイワシ太平洋系群の資源評価</w:t>
        <w:tab/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7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1" w:after="0" w:line="240" w:lineRule="auto"/>
        <w:ind w:left="101" w:right="-20"/>
        <w:jc w:val="left"/>
        <w:tabs>
          <w:tab w:pos="980" w:val="left"/>
          <w:tab w:pos="83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第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章</w:t>
        <w:tab/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平成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29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）年度カタクチイワシ対馬暖流系群の資源評価</w:t>
        <w:tab/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7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1"/>
          <w:pgMar w:header="785" w:footer="450" w:top="980" w:bottom="640" w:left="1600" w:right="1600"/>
          <w:headerReference w:type="odd" r:id="rId5"/>
          <w:footerReference w:type="odd" r:id="rId6"/>
          <w:type w:val="continuous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228.339239pt;margin-top:232.50165pt;width:464.600606pt;height:141.732942pt;mso-position-horizontal-relative:page;mso-position-vertical-relative:page;z-index:-6006;rotation:4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jc w:val="left"/>
        <w:spacing w:after="0"/>
        <w:sectPr>
          <w:pgMar w:header="785" w:footer="450" w:top="1080" w:bottom="280" w:left="2420" w:right="2420"/>
          <w:headerReference w:type="even" r:id="rId7"/>
          <w:footerReference w:type="even" r:id="rId8"/>
          <w:pgSz w:w="16840" w:h="11920" w:orient="landscape"/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6001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1" w:lineRule="exact"/>
        <w:ind w:left="722" w:right="702"/>
        <w:jc w:val="center"/>
        <w:rPr>
          <w:rFonts w:ascii="AdobeFangsongStd-Regular" w:hAnsi="AdobeFangsongStd-Regular" w:cs="AdobeFangsongStd-Regular" w:eastAsia="AdobeFangsongStd-Regular"/>
          <w:sz w:val="27"/>
          <w:szCs w:val="27"/>
        </w:rPr>
      </w:pPr>
      <w:rPr/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0"/>
          <w:position w:val="-1"/>
        </w:rPr>
        <w:t>平成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position w:val="-1"/>
        </w:rPr>
        <w:t>29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2"/>
          <w:position w:val="-1"/>
        </w:rPr>
        <w:t>（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position w:val="-1"/>
        </w:rPr>
        <w:t>2017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2"/>
          <w:position w:val="-1"/>
        </w:rPr>
        <w:t>）年度カタクチイワシ太平洋系群の資源評価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0" w:right="-20"/>
        <w:jc w:val="left"/>
        <w:tabs>
          <w:tab w:pos="1760" w:val="left"/>
        </w:tabs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責任担当水研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-4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ab/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西海区水産研究所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（安田十也、林　晃、黒田啓行、髙橋素光）</w:t>
      </w:r>
    </w:p>
    <w:p>
      <w:pPr>
        <w:spacing w:before="0" w:after="0" w:line="319" w:lineRule="exact"/>
        <w:ind w:left="704" w:right="-20"/>
        <w:jc w:val="left"/>
        <w:tabs>
          <w:tab w:pos="1760" w:val="left"/>
        </w:tabs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参画機関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-4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ab/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日本海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研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究所、青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県産業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術セ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ター水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総合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研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究所、秋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県水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振興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セン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ー、山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形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県水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試験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、新潟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海洋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研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究所、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山県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農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林水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技術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セン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ー水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研究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、石川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ンタ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、福井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験場、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都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府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農林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水産技術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ンター海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センタ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、兵庫県立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農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林水産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術総合セ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ター但馬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産技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術セ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ター、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鳥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取県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産試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場、島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根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産技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セン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ー、山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県水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研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究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セン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ター、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岡県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産海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技術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ンタ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県玄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興セ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ター、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崎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総合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水産試験場、熊本県水産研究センター、鹿児島県水産技術開発センター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22" w:right="3702"/>
        <w:jc w:val="center"/>
        <w:rPr>
          <w:rFonts w:ascii="AdobeFangsongStd-Regular" w:hAnsi="AdobeFangsongStd-Regular" w:cs="AdobeFangsongStd-Regular" w:eastAsia="AdobeFangsongStd-Regular"/>
          <w:sz w:val="27"/>
          <w:szCs w:val="27"/>
        </w:rPr>
      </w:pPr>
      <w:rPr/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2"/>
        </w:rPr>
        <w:t>要　　　約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58" w:right="146"/>
        <w:jc w:val="center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1995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</w:rPr>
        <w:t>200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0" w:after="0" w:line="319" w:lineRule="exact"/>
        <w:ind w:left="166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305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へ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66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112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千トンとなったが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それ以降減少傾向を示した。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年における資源量はと推定され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前年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70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1,022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間（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66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向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判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52" w:right="132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魚量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91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千トンとした。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年の親魚</w:t>
      </w:r>
      <w:r>
        <w:rPr>
          <w:rFonts w:ascii="HiraMinProN-W3" w:hAnsi="HiraMinProN-W3" w:cs="HiraMinProN-W3" w:eastAsia="HiraMinProN-W3"/>
          <w:sz w:val="19"/>
          <w:szCs w:val="19"/>
          <w:spacing w:val="-18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471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spacing w:val="-18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を下回っている。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年後に親魚量を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66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せ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2018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08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7.794998pt;margin-top:23.804993pt;width:399.686pt;height:.1pt;mso-position-horizontal-relative:page;mso-position-vertical-relative:paragraph;z-index:-6005" coordorigin="1956,476" coordsize="7994,2">
            <v:shape style="position:absolute;left:1956;top:476;width:7994;height:2" coordorigin="1956,476" coordsize="7994,0" path="m1956,476l9950,476e" filled="f" stroked="t" strokeweight=".797pt" strokecolor="#000000">
              <v:path arrowok="t"/>
            </v:shape>
          </v:group>
          <w10:wrap type="none"/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告での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2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5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は仔魚（シラス）を含む日本の漁獲に対する値である。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7" w:lineRule="exact"/>
        <w:ind w:left="57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8.095993pt;margin-top:-24.037027pt;width:349.622403pt;height:83.099pt;mso-position-horizontal-relative:page;mso-position-vertical-relative:paragraph;z-index:-600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52" w:hRule="exact"/>
                    </w:trPr>
                    <w:tc>
                      <w:tcPr>
                        <w:tcW w:w="3378" w:type="dxa"/>
                        <w:gridSpan w:val="3"/>
                        <w:tcBorders>
                          <w:top w:val="single" w:sz="6.376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39" w:type="dxa"/>
                        <w:tcBorders>
                          <w:top w:val="single" w:sz="6.376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37" w:lineRule="exact"/>
                          <w:ind w:left="12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1"/>
                          </w:rPr>
                          <w:t>2017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5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1"/>
                          </w:rPr>
                          <w:t>年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-13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1"/>
                          </w:rPr>
                          <w:t>ABC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276" w:type="dxa"/>
                        <w:tcBorders>
                          <w:top w:val="single" w:sz="6.376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23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15"/>
                            <w:w w:val="100"/>
                            <w:position w:val="1"/>
                          </w:rPr>
                          <w:t>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r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5"/>
                            <w:w w:val="100"/>
                            <w:position w:val="1"/>
                          </w:rPr>
                          <w:t>g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et/Limit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7" w:lineRule="exact"/>
                          <w:ind w:left="194" w:right="182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99"/>
                            <w:i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position w:val="1"/>
                          </w:rPr>
                          <w:t>漁獲割合（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w w:val="110"/>
                            <w:position w:val="1"/>
                          </w:rPr>
                          <w:t>%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w w:val="100"/>
                            <w:position w:val="1"/>
                          </w:rPr>
                          <w:t>）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6" w:lineRule="exact"/>
                          <w:ind w:left="238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2"/>
                          </w:rPr>
                          <w:t>（千トン）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276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286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Blimit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1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=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1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9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96"/>
                            <w:w w:val="100"/>
                            <w:position w:val="1"/>
                          </w:rPr>
                          <w:t>1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1"/>
                          </w:rPr>
                          <w:t>（千トン）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235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588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39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276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68" w:lineRule="exact"/>
                          <w:ind w:left="120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</w:rPr>
                          <w:t>親魚量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5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</w:rPr>
                          <w:t>年後（千トン）</w:t>
                        </w:r>
                      </w:p>
                    </w:tc>
                  </w:tr>
                  <w:tr>
                    <w:trPr>
                      <w:trHeight w:val="327" w:hRule="exact"/>
                    </w:trPr>
                    <w:tc>
                      <w:tcPr>
                        <w:tcW w:w="1235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369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15"/>
                            <w:w w:val="100"/>
                          </w:rPr>
                          <w:t>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5"/>
                            <w:w w:val="100"/>
                          </w:rPr>
                          <w:t>g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et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119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1.55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55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643" w:right="623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44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535" w:right="515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47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276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945" w:right="942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222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1235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396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Limit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119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1.94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55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643" w:right="623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48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535" w:right="515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276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1045" w:right="942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管理基準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97.794998pt;margin-top:-8.491064pt;width:399.686pt;height:.1pt;mso-position-horizontal-relative:page;mso-position-vertical-relative:paragraph;z-index:-6004" coordorigin="1956,-170" coordsize="7994,2">
            <v:shape style="position:absolute;left:1956;top:-170;width:7994;height:2" coordorigin="1956,-170" coordsize="7994,0" path="m1956,-170l9950,-170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0" w:lineRule="exact"/>
        <w:ind w:left="358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7.794998pt;margin-top:-6.933827pt;width:399.686pt;height:.1pt;mso-position-horizontal-relative:page;mso-position-vertical-relative:paragraph;z-index:-6003" coordorigin="1956,-139" coordsize="7994,2">
            <v:shape style="position:absolute;left:1956;top:-139;width:7994;height:2" coordorigin="1956,-139" coordsize="7994,0" path="m1956,-139l9950,-139e" filled="f" stroked="t" strokeweight=".797pt" strokecolor="#000000">
              <v:path arrowok="t"/>
            </v:shape>
          </v:group>
          <w10:wrap type="none"/>
        </w:pict>
      </w:r>
      <w:r>
        <w:rPr>
          <w:rFonts w:ascii="Adobe Caslon Pro" w:hAnsi="Adobe Caslon Pro" w:cs="Adobe Caslon Pro" w:eastAsia="Adobe Caslon Pro"/>
          <w:sz w:val="20"/>
          <w:szCs w:val="20"/>
          <w:spacing w:val="-14"/>
          <w:w w:val="95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5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et</w:t>
      </w:r>
      <w:r>
        <w:rPr>
          <w:rFonts w:ascii="Adobe Caslon Pro" w:hAnsi="Adobe Caslon Pro" w:cs="Adobe Caslon Pro" w:eastAsia="Adobe Caslon Pro"/>
          <w:sz w:val="20"/>
          <w:szCs w:val="20"/>
          <w:spacing w:val="8"/>
          <w:w w:val="95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待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Limit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管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理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許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容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レ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Fta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et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=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Flimit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0.8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48"/>
          <w:position w:val="-1"/>
        </w:rPr>
        <w:t>÷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各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均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471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年後に親魚量を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まで回復させる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pgNumType w:start="3"/>
          <w:pgMar w:header="785" w:footer="450" w:top="980" w:bottom="640" w:left="1500" w:right="1500"/>
          <w:headerReference w:type="odd" r:id="rId9"/>
          <w:headerReference w:type="even" r:id="rId10"/>
          <w:footerReference w:type="odd" r:id="rId11"/>
          <w:footerReference w:type="even" r:id="rId12"/>
          <w:pgSz w:w="11920" w:h="16840"/>
        </w:sectPr>
      </w:pPr>
      <w:rPr/>
    </w:p>
    <w:p>
      <w:pPr>
        <w:spacing w:before="0" w:after="0" w:line="300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6000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仮定した値。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まえがき</w:t>
      </w:r>
    </w:p>
    <w:p>
      <w:pPr>
        <w:spacing w:before="0" w:after="0" w:line="298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内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代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年代後半に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けて漁獲量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増加したが</w:t>
      </w:r>
      <w:r>
        <w:rPr>
          <w:rFonts w:ascii="HiraMinProN-W3" w:hAnsi="HiraMinProN-W3" w:cs="HiraMinProN-W3" w:eastAsia="HiraMinProN-W3"/>
          <w:sz w:val="19"/>
          <w:szCs w:val="19"/>
          <w:spacing w:val="-21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年に急減し</w:t>
      </w:r>
      <w:r>
        <w:rPr>
          <w:rFonts w:ascii="HiraMinProN-W3" w:hAnsi="HiraMinProN-W3" w:cs="HiraMinProN-W3" w:eastAsia="HiraMinProN-W3"/>
          <w:sz w:val="19"/>
          <w:szCs w:val="19"/>
          <w:spacing w:val="-21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その後は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減を繰り返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ている。し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幅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比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までの期間が短いことや、ほぼ周年にわたり産卵を行うことなどが要因と考えられる。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58" w:right="147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考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慮しなかった。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生態</w:t>
      </w:r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分布・回遊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朝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島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落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1986</w:t>
      </w:r>
      <w:r>
        <w:rPr>
          <w:rFonts w:ascii="HiraMinProN-W3" w:hAnsi="HiraMinProN-W3" w:cs="HiraMinProN-W3" w:eastAsia="HiraMinProN-W3"/>
          <w:sz w:val="19"/>
          <w:szCs w:val="19"/>
          <w:spacing w:val="-9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峡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リ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フ・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ェ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フ</w:t>
      </w:r>
      <w:r>
        <w:rPr>
          <w:rFonts w:ascii="HiraMinProN-W3" w:hAnsi="HiraMinProN-W3" w:cs="HiraMinProN-W3" w:eastAsia="HiraMinProN-W3"/>
          <w:sz w:val="19"/>
          <w:szCs w:val="19"/>
          <w:spacing w:val="-2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未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spacing w:val="-90"/>
          <w:w w:val="100"/>
          <w:position w:val="-3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朝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島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心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沖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1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I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2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ersen,</w:t>
      </w:r>
      <w:r>
        <w:rPr>
          <w:rFonts w:ascii="Adobe Caslon Pro" w:hAnsi="Adobe Caslon Pro" w:cs="Adobe Caslon Pro" w:eastAsia="Adobe Caslon Pro"/>
          <w:sz w:val="20"/>
          <w:szCs w:val="20"/>
          <w:spacing w:val="16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S,</w:t>
      </w:r>
      <w:r>
        <w:rPr>
          <w:rFonts w:ascii="Adobe Caslon Pro" w:hAnsi="Adobe Caslon Pro" w:cs="Adobe Caslon Pro" w:eastAsia="Adobe Caslon Pro"/>
          <w:sz w:val="20"/>
          <w:szCs w:val="20"/>
          <w:spacing w:val="10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Zhu,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Johannessen,</w:t>
      </w:r>
      <w:r>
        <w:rPr>
          <w:rFonts w:ascii="Adobe Caslon Pro" w:hAnsi="Adobe Caslon Pro" w:cs="Adobe Caslon Pro" w:eastAsia="Adobe Caslon Pro"/>
          <w:sz w:val="20"/>
          <w:szCs w:val="20"/>
          <w:spacing w:val="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oresen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1993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;</w:t>
      </w:r>
      <w:r>
        <w:rPr>
          <w:rFonts w:ascii="Adobe Caslon Pro" w:hAnsi="Adobe Caslon Pro" w:cs="Adobe Caslon Pro" w:eastAsia="Adobe Caslon Pro"/>
          <w:sz w:val="20"/>
          <w:szCs w:val="20"/>
          <w:spacing w:val="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Ohshimo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95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1996</w:t>
      </w:r>
      <w:r>
        <w:rPr>
          <w:rFonts w:ascii="HiraMinProN-W3" w:hAnsi="HiraMinProN-W3" w:cs="HiraMinProN-W3" w:eastAsia="HiraMinProN-W3"/>
          <w:sz w:val="19"/>
          <w:szCs w:val="19"/>
          <w:spacing w:val="-9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船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九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明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状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、能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登半島以南の水域ではさらに秋季まで継続すると考えられる（内田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道津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1958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年齢・成長</w:t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様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果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組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孵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約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cm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様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たところ、次のような結果を得た（図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2"/>
        </w:rPr>
        <w:t>2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6"/>
          <w:position w:val="-2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2"/>
        </w:rPr>
        <w:t>Ohshimo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6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2009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90" w:after="0" w:line="240" w:lineRule="auto"/>
        <w:ind w:left="2443" w:right="252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春季発生群：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96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15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7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44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2443" w:right="252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秋季発生群：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09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7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74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3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</w:rPr>
        <w:t>ただし</w:t>
      </w:r>
      <w:r>
        <w:rPr>
          <w:rFonts w:ascii="HiraMinProN-W3" w:hAnsi="HiraMinProN-W3" w:cs="HiraMinProN-W3" w:eastAsia="HiraMinProN-W3"/>
          <w:sz w:val="19"/>
          <w:szCs w:val="19"/>
          <w:spacing w:val="8"/>
        </w:rPr>
        <w:t>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  <w:t>は孵化後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  <w:position w:val="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0"/>
        </w:rPr>
        <w:t>ヶ月の被鱗体長（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0"/>
        </w:rPr>
        <w:t>mm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0"/>
        </w:rPr>
        <w:t>）である。寿命は</w:t>
      </w:r>
      <w:r>
        <w:rPr>
          <w:rFonts w:ascii="HiraMinProN-W3" w:hAnsi="HiraMinProN-W3" w:cs="HiraMinProN-W3" w:eastAsia="HiraMinProN-W3"/>
          <w:sz w:val="19"/>
          <w:szCs w:val="19"/>
          <w:spacing w:val="8"/>
          <w:w w:val="99"/>
          <w:position w:val="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  <w:t>3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  <w:t>年程度と考えられている。</w:t>
      </w:r>
    </w:p>
    <w:p>
      <w:pPr>
        <w:jc w:val="left"/>
        <w:spacing w:after="0"/>
        <w:sectPr>
          <w:pgMar w:header="785" w:footer="450" w:top="4920" w:bottom="640" w:left="1600" w:right="15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999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0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成熟・産卵</w:t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厳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冬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除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周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わ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知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若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狭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湾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2"/>
        </w:rPr>
        <w:t>8.5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cm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2"/>
        </w:rPr>
        <w:t>(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96"/>
          <w:position w:val="-2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2"/>
        </w:rPr>
        <w:t>unamoto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96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al.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)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取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11.9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cm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村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al.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)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果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ぼ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満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position w:val="-1"/>
        </w:rPr>
        <w:t>から全個体が産卵に参加すると仮定した（図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3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(4)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被捕食関係</w:t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う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ち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ア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類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料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  <w:position w:val="-1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anaka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al.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2006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)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様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仔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ア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ジ・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魚・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鳥類などにも捕食される。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漁業の状況</w:t>
      </w:r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漁業の概要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川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網・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網・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島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県や鹿児島県の沿岸域で漁獲されている。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漁獲量の推移</w:t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32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3"/>
        </w:rPr>
        <w:t>業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3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養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殖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業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統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青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鹿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児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島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-33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属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3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position w:val="-2"/>
        </w:rPr>
        <w:t>する漁船による太平洋海域における漁獲</w:t>
      </w:r>
      <w:r>
        <w:rPr>
          <w:rFonts w:ascii="HiraMinProN-W3" w:hAnsi="HiraMinProN-W3" w:cs="HiraMinProN-W3" w:eastAsia="HiraMinProN-W3"/>
          <w:sz w:val="19"/>
          <w:szCs w:val="19"/>
          <w:spacing w:val="-18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（漁獲成績報告書による</w:t>
      </w:r>
      <w:r>
        <w:rPr>
          <w:rFonts w:ascii="HiraMinProN-W3" w:hAnsi="HiraMinProN-W3" w:cs="HiraMinProN-W3" w:eastAsia="HiraMinProN-W3"/>
          <w:sz w:val="19"/>
          <w:szCs w:val="19"/>
          <w:spacing w:val="-18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を差し引いた値とし</w:t>
      </w:r>
      <w:r>
        <w:rPr>
          <w:rFonts w:ascii="HiraMinProN-W3" w:hAnsi="HiraMinProN-W3" w:cs="HiraMinProN-W3" w:eastAsia="HiraMinProN-W3"/>
          <w:sz w:val="19"/>
          <w:szCs w:val="19"/>
          <w:spacing w:val="-18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（表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4</w:t>
      </w:r>
      <w:r>
        <w:rPr>
          <w:rFonts w:ascii="HiraMinProN-W3" w:hAnsi="HiraMinProN-W3" w:cs="HiraMinProN-W3" w:eastAsia="HiraMinProN-W3"/>
          <w:sz w:val="19"/>
          <w:szCs w:val="19"/>
          <w:spacing w:val="-95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。本系群の漁獲量は、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1997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年を除いて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1996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年から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年までは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100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千トンを超えていたが、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-17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年以降は減少傾向にあり</w:t>
      </w:r>
      <w:r>
        <w:rPr>
          <w:rFonts w:ascii="HiraMinProN-W3" w:hAnsi="HiraMinProN-W3" w:cs="HiraMinProN-W3" w:eastAsia="HiraMinProN-W3"/>
          <w:sz w:val="19"/>
          <w:szCs w:val="19"/>
          <w:spacing w:val="-17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年は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8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千トンであった。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海区別では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7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日本海北区の漁獲量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千トンまで増加した後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年を除いて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千トン前後で変動して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99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3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9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5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あった。日本海西区の漁獲量は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年から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年にかけて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千トンまで増加したが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その後減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少し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年以降は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千トン前後で推移した。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千トンと少なかっ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。東シナ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海区の漁獲量は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年から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まで増加傾向にあった。その後は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26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2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2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7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仔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1977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1987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27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27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漁獲量は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千トンを超えたが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9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年にかけて急減した。漁獲量はその後、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年前後に再び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千トン近くまで増加したが、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年以降から減少傾向を示し、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9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超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9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09" w:lineRule="exact"/>
        <w:ind w:left="1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返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position w:val="-2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99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2"/>
        </w:rPr>
        <w:t>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統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2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1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2"/>
        </w:rPr>
        <w:t>、</w:t>
      </w:r>
      <w:hyperlink r:id="rId13">
        <w:r>
          <w:rPr>
            <w:rFonts w:ascii="Times New Roman" w:hAnsi="Times New Roman" w:cs="Times New Roman" w:eastAsia="Times New Roman"/>
            <w:sz w:val="20"/>
            <w:szCs w:val="20"/>
            <w:color w:val="EC008C"/>
            <w:spacing w:val="0"/>
            <w:w w:val="129"/>
            <w:position w:val="-2"/>
          </w:rPr>
          <w:t>http://www.fips.go.kr: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hyperlink r:id="rId14">
        <w:r>
          <w:rPr>
            <w:rFonts w:ascii="Times New Roman" w:hAnsi="Times New Roman" w:cs="Times New Roman" w:eastAsia="Times New Roman"/>
            <w:sz w:val="20"/>
            <w:szCs w:val="20"/>
            <w:color w:val="EC008C"/>
            <w:spacing w:val="0"/>
            <w:w w:val="115"/>
            <w:position w:val="-1"/>
          </w:rPr>
          <w:t>7001/index.jsp</w:t>
        </w:r>
      </w:hyperlink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15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15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15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(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院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)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本・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多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785" w:footer="450" w:top="980" w:bottom="640" w:left="1600" w:right="1500"/>
          <w:pgSz w:w="11920" w:h="16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998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0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1996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50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5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2003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111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続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8"/>
          <w:position w:val="-1"/>
        </w:rPr>
        <w:t>た（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4"/>
          <w:w w:val="98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2"/>
          <w:w w:val="98"/>
          <w:position w:val="-1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8"/>
          <w:position w:val="-1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3"/>
          <w:w w:val="98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ishe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q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uaculture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tati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tics.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Global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capture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production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1950–2014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hyperlink r:id="rId17">
        <w:r>
          <w:rPr>
            <w:rFonts w:ascii="Times New Roman" w:hAnsi="Times New Roman" w:cs="Times New Roman" w:eastAsia="Times New Roman"/>
            <w:sz w:val="20"/>
            <w:szCs w:val="20"/>
            <w:color w:val="EC008C"/>
            <w:w w:val="135"/>
            <w:position w:val="-1"/>
          </w:rPr>
          <w:t>http://www.fao.org/fishery/statistics/software/fishstatj/en</w:t>
        </w:r>
      </w:hyperlink>
      <w:r>
        <w:rPr>
          <w:rFonts w:ascii="HiraMinProN-W3" w:hAnsi="HiraMinProN-W3" w:cs="HiraMinProN-W3" w:eastAsia="HiraMinProN-W3"/>
          <w:sz w:val="19"/>
          <w:szCs w:val="19"/>
          <w:color w:val="EC008C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4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万トンであった。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資源の状態</w:t>
      </w:r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資源評価の方法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0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補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-94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98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果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検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討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動向などを判断するための参考値に留めた。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資源量指標値の推移</w:t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多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には少なかったものの、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年には合計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10,084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兆粒と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1979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年以降における最大値を示した。その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後、産卵量は増減を繰り返している。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年における産卵量の水準は日本海および東シナ海ともに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2,471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兆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季（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8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・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九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5"/>
          <w:position w:val="-1"/>
        </w:rPr>
        <w:t>(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5"/>
          <w:position w:val="-1"/>
        </w:rPr>
        <w:t>Ohshimo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5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5"/>
          <w:w w:val="95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)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48"/>
          <w:position w:val="-1"/>
        </w:rPr>
        <w:t>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）を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返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134.0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2.5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17.9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超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108.8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8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比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変動している。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5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67.4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g/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網）で、前年の値（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12.3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g/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網）を大きく上回った。九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6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91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91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91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91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1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91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8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598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3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815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3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475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928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に高い値を示したが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2012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年以降には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299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網以下と低い水準にあ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る。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1"/>
          <w:w w:val="100"/>
          <w:position w:val="-1"/>
        </w:rPr>
        <w:t>8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・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7"/>
          <w:position w:val="-1"/>
        </w:rPr>
        <w:t>月の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97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7"/>
          <w:position w:val="-1"/>
        </w:rPr>
        <w:t>査で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97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22"/>
          <w:w w:val="97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7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97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年から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けて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い水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った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214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。そ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採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集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応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補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料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9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91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91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91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91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1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91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年における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385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765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に比べると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網と低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幅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1622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年は前年を下回り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955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網であった。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漁獲物の年齢組成</w:t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1977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年代半ばに多かった。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pgNumType w:start="6"/>
          <w:pgMar w:header="785" w:footer="450" w:top="980" w:bottom="640" w:left="1600" w:right="1500"/>
          <w:headerReference w:type="even" r:id="rId15"/>
          <w:headerReference w:type="odd" r:id="rId16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997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0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(4)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資源量と漁獲割合の推移</w:t>
      </w:r>
    </w:p>
    <w:p>
      <w:pPr>
        <w:spacing w:before="0" w:after="0" w:line="30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コホート解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99"/>
          <w:position w:val="-2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（補足資料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99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を用いて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99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本系群の資源尾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99"/>
          <w:position w:val="-2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99"/>
          <w:position w:val="-2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漁獲係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99"/>
          <w:position w:val="-2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（表</w:t>
      </w:r>
      <w:r>
        <w:rPr>
          <w:rFonts w:ascii="HiraMinProN-W3" w:hAnsi="HiraMinProN-W3" w:cs="HiraMinProN-W3" w:eastAsia="HiraMinProN-W3"/>
          <w:sz w:val="19"/>
          <w:szCs w:val="19"/>
          <w:spacing w:val="31"/>
          <w:w w:val="99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及び資源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2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親魚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2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率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RPS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48"/>
          <w:position w:val="-1"/>
        </w:rPr>
        <w:t>÷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割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48"/>
          <w:position w:val="-1"/>
        </w:rPr>
        <w:t>÷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×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100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表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、図</w:t>
      </w:r>
      <w:r>
        <w:rPr>
          <w:rFonts w:ascii="HiraMinProN-W3" w:hAnsi="HiraMinProN-W3" w:cs="HiraMinProN-W3" w:eastAsia="HiraMinProN-W3"/>
          <w:sz w:val="19"/>
          <w:szCs w:val="19"/>
          <w:spacing w:val="-2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1977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1979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8,647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繰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返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々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1998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727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記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305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傾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向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年以降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傾向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ある。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量は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、前年（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1,022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）より増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したも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1987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1977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50%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9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前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4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50%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9"/>
          <w:position w:val="-1"/>
        </w:rPr>
        <w:t>だった。　自然死亡係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6"/>
          <w:w w:val="99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9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99"/>
          <w:position w:val="-1"/>
        </w:rPr>
        <w:t>M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6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9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7"/>
          <w:w w:val="99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0.5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6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1.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16"/>
          <w:w w:val="100"/>
          <w:position w:val="-1"/>
        </w:rPr>
        <w:t>0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（規定値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6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1.5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とした場合の資源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8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8"/>
          <w:w w:val="100"/>
          <w:position w:val="-1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親魚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8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8"/>
          <w:w w:val="100"/>
          <w:position w:val="-1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加入尾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11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M</w:t>
      </w:r>
      <w:r>
        <w:rPr>
          <w:rFonts w:ascii="Adobe Caslon Pro" w:hAnsi="Adobe Caslon Pro" w:cs="Adobe Caslon Pro" w:eastAsia="Adobe Caslon Pro"/>
          <w:sz w:val="20"/>
          <w:szCs w:val="20"/>
          <w:spacing w:val="-2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0.5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72%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10"/>
          <w:w w:val="100"/>
          <w:position w:val="-1"/>
        </w:rPr>
        <w:t>、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i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1.5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に仮定した場合には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144%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となった。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(5)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の設定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12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正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相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RPS</w:t>
      </w:r>
      <w:r>
        <w:rPr>
          <w:rFonts w:ascii="Adobe Caslon Pro" w:hAnsi="Adobe Caslon Pro" w:cs="Adobe Caslon Pro" w:eastAsia="Adobe Caslon Pro"/>
          <w:sz w:val="20"/>
          <w:szCs w:val="20"/>
          <w:spacing w:val="-1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10%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10%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ぞ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相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交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点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閾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を親魚量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91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spacing w:val="-3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年水準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とした。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年の親魚量は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であり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を下回っている。親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13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RPS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14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RPS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繰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返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2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）と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YPR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%SPR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15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8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8"/>
          <w:position w:val="-1"/>
        </w:rPr>
        <w:t>2.48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98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8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98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98"/>
          <w:position w:val="-1"/>
        </w:rPr>
        <w:t>Fme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5"/>
          <w:w w:val="98"/>
          <w:position w:val="-1"/>
        </w:rPr>
        <w:t>d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8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8"/>
          <w:position w:val="-1"/>
        </w:rPr>
        <w:t>2.12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98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8"/>
          <w:position w:val="-1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7"/>
          <w:w w:val="98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F30%SP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5"/>
          <w:w w:val="100"/>
          <w:position w:val="-1"/>
        </w:rPr>
        <w:t>R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1.29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Fma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5"/>
          <w:w w:val="100"/>
          <w:position w:val="-1"/>
        </w:rPr>
        <w:t>x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0.91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F0.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5"/>
          <w:w w:val="100"/>
          <w:position w:val="-1"/>
        </w:rPr>
        <w:t>1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0.60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よりも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高い。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(6)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資源の水準・動向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量（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91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」と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境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小値を基準とした場合に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親魚量の最大値までの増分の上位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1/3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2/3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の境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1"/>
        </w:rPr>
        <w:t>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155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6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「高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」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「中位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の境界とした。なお</w:t>
      </w:r>
      <w:r>
        <w:rPr>
          <w:rFonts w:ascii="HiraMinProN-W3" w:hAnsi="HiraMinProN-W3" w:cs="HiraMinProN-W3" w:eastAsia="HiraMinProN-W3"/>
          <w:sz w:val="19"/>
          <w:szCs w:val="19"/>
          <w:spacing w:val="-2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同様の方法において下位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1/3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にあたる親魚量は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で、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これは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に比較的近似している。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年の親魚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を下回っていることから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資源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と判断した。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(7)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資源と漁獲の関係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資源量と漁獲係数（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）との間に明瞭な関係は見られなかった（図</w:t>
      </w:r>
      <w:r>
        <w:rPr>
          <w:rFonts w:ascii="HiraMinProN-W3" w:hAnsi="HiraMinProN-W3" w:cs="HiraMinProN-W3" w:eastAsia="HiraMinProN-W3"/>
          <w:sz w:val="19"/>
          <w:szCs w:val="19"/>
          <w:spacing w:val="17"/>
          <w:w w:val="99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16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年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の算定</w:t>
      </w:r>
    </w:p>
    <w:p>
      <w:pPr>
        <w:spacing w:before="0" w:after="0" w:line="32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資源評価のまとめ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コホート解析によると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年の親魚量はであり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99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これは再生産関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99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（図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99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13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から求められる</w:t>
      </w:r>
      <w:r>
        <w:rPr>
          <w:rFonts w:ascii="HiraMinProN-W3" w:hAnsi="HiraMinProN-W3" w:cs="HiraMinProN-W3" w:eastAsia="HiraMinProN-W3"/>
          <w:sz w:val="19"/>
          <w:szCs w:val="19"/>
          <w:spacing w:val="-1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10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91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spacing w:val="-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を下回っている。資源量と親魚量はともに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年以降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横ばい傾向にある。以上を根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拠に、資源水準を中位、動向を減少と判断した。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pgMar w:header="785" w:footer="450" w:top="980" w:bottom="640" w:left="1500" w:right="15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996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0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5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の算定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明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算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1-1)-(2)</w:t>
      </w:r>
      <w:r>
        <w:rPr>
          <w:rFonts w:ascii="Adobe Caslon Pro" w:hAnsi="Adobe Caslon Pro" w:cs="Adobe Caslon Pro" w:eastAsia="Adobe Caslon Pro"/>
          <w:sz w:val="20"/>
          <w:szCs w:val="20"/>
          <w:spacing w:val="12"/>
          <w:w w:val="95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後（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2021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せ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10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を管理基準値として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2017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6"/>
          <w:position w:val="-1"/>
        </w:rPr>
        <w:t>を算出した。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41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算定のための式は次の通りである。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78" w:right="368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Flimit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Frec5yr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9" w:after="0" w:line="240" w:lineRule="auto"/>
        <w:ind w:left="3710" w:right="369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Flimit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Flimit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99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</w:rPr>
        <w:t>後（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</w:rPr>
        <w:t>2021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Frec5yr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0.8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99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9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9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Fcu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8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rent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F2015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8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8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8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spacing w:val="-2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間（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値（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777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/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g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仮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限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過去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99"/>
          <w:position w:val="-1"/>
        </w:rPr>
        <w:t>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2006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の最大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1,293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億尾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7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と仮定した。算出した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95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1"/>
          <w:w w:val="95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7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以下の通り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である。なお、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14"/>
          <w:w w:val="98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はシラスの漁獲量を含む。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39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★表を入れる★★表を入れる★★表を入れる★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358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14"/>
          <w:w w:val="95"/>
          <w:position w:val="-2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2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5"/>
          <w:position w:val="-2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5"/>
          <w:position w:val="-2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2"/>
        </w:rPr>
        <w:t>et</w:t>
      </w:r>
      <w:r>
        <w:rPr>
          <w:rFonts w:ascii="Adobe Caslon Pro" w:hAnsi="Adobe Caslon Pro" w:cs="Adobe Caslon Pro" w:eastAsia="Adobe Caslon Pro"/>
          <w:sz w:val="20"/>
          <w:szCs w:val="20"/>
          <w:spacing w:val="8"/>
          <w:w w:val="95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源の増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99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が期待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99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れる漁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99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量であ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99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Limit</w:t>
      </w:r>
      <w:r>
        <w:rPr>
          <w:rFonts w:ascii="Adobe Caslon Pro" w:hAnsi="Adobe Caslon Pro" w:cs="Adobe Caslon Pro" w:eastAsia="Adobe Caslon Pro"/>
          <w:sz w:val="20"/>
          <w:szCs w:val="20"/>
          <w:spacing w:val="10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22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管理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準の下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許容さ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る最大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ベルの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獲量であ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7"/>
          <w:position w:val="-1"/>
        </w:rPr>
        <w:t>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  <w:position w:val="-1"/>
        </w:rPr>
        <w:t>Fta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7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7"/>
          <w:position w:val="-1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  <w:position w:val="-1"/>
        </w:rPr>
        <w:t>et</w:t>
      </w:r>
      <w:r>
        <w:rPr>
          <w:rFonts w:ascii="Adobe Caslon Pro" w:hAnsi="Adobe Caslon Pro" w:cs="Adobe Caslon Pro" w:eastAsia="Adobe Caslon Pro"/>
          <w:sz w:val="20"/>
          <w:szCs w:val="20"/>
          <w:spacing w:val="7"/>
          <w:w w:val="97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=</w:t>
      </w:r>
      <w:r>
        <w:rPr>
          <w:rFonts w:ascii="Adobe Caslon Pro" w:hAnsi="Adobe Caslon Pro" w:cs="Adobe Caslon Pro" w:eastAsia="Adobe Caslon Pro"/>
          <w:sz w:val="20"/>
          <w:szCs w:val="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Flimit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とし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係数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には標準値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0.8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を用いた。漁獲割合は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漁獲量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÷資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源量</w:t>
      </w:r>
      <w:r>
        <w:rPr>
          <w:rFonts w:ascii="HiraMinProN-W3" w:hAnsi="HiraMinProN-W3" w:cs="HiraMinProN-W3" w:eastAsia="HiraMinProN-W3"/>
          <w:sz w:val="19"/>
          <w:szCs w:val="19"/>
          <w:spacing w:val="5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ある。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は各年齢の平均である。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5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の評価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0.8Frec5yr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および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Fcu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6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rent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6"/>
          <w:position w:val="-1"/>
        </w:rPr>
        <w:t>のもとでの資源量、漁獲量、親魚量の変化を図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9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に示した。さ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Fcu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rent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様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々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乗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じ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際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Fcu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6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rent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継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2017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れに伴う漁獲量の増加が期待される。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39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★表を入れる★★表を入れる★★表を入れる★★表を入れる★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(4)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5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の再評価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4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新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。ま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99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再生産成功率を本年度評価と同一と仮定し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2019</w:t>
      </w:r>
      <w:r>
        <w:rPr>
          <w:rFonts w:ascii="Adobe Caslon Pro" w:hAnsi="Adobe Caslon Pro" w:cs="Adobe Caslon Pro" w:eastAsia="Adobe Caslon Pro"/>
          <w:sz w:val="20"/>
          <w:szCs w:val="20"/>
          <w:spacing w:val="24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年における親魚量が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へ回復する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4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果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2020</w:t>
      </w:r>
      <w:r>
        <w:rPr>
          <w:rFonts w:ascii="Adobe Caslon Pro" w:hAnsi="Adobe Caslon Pro" w:cs="Adobe Caslon Pro" w:eastAsia="Adobe Caslon Pro"/>
          <w:sz w:val="20"/>
          <w:szCs w:val="20"/>
          <w:spacing w:val="39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ける親魚量が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へ回復する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を求めた。資源量推定値は昨年度評価時の値を上回り、やや高め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でも資源回復が可能となったため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13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はやや多く見積もられた。この主な要因は、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測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31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づ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将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27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度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書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と表記していた。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以外の管理方策の提言</w:t>
      </w:r>
    </w:p>
    <w:p>
      <w:pPr>
        <w:spacing w:before="0" w:after="0" w:line="32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命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短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安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利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一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保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つ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有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効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加入が少ないと判断された場合には、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歳魚を獲り控えることが効果的と考えられる。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pgMar w:header="785" w:footer="450" w:top="980" w:bottom="640" w:left="1500" w:right="15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995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exact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  <w:position w:val="-1"/>
        </w:rPr>
        <w:t>引用文献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  <w:position w:val="0"/>
        </w:rPr>
      </w:r>
    </w:p>
    <w:p>
      <w:pPr>
        <w:spacing w:before="88" w:after="0" w:line="240" w:lineRule="auto"/>
        <w:ind w:left="270" w:right="-20"/>
        <w:jc w:val="left"/>
        <w:tabs>
          <w:tab w:pos="4420" w:val="left"/>
        </w:tabs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unamoto,</w:t>
      </w:r>
      <w:r>
        <w:rPr>
          <w:rFonts w:ascii="Adobe Caslon Pro" w:hAnsi="Adobe Caslon Pro" w:cs="Adobe Caslon Pro" w:eastAsia="Adobe Caslon Pro"/>
          <w:sz w:val="20"/>
          <w:szCs w:val="20"/>
          <w:spacing w:val="2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3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oki,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I.,</w:t>
      </w:r>
      <w:r>
        <w:rPr>
          <w:rFonts w:ascii="Adobe Caslon Pro" w:hAnsi="Adobe Caslon Pro" w:cs="Adobe Caslon Pro" w:eastAsia="Adobe Caslon Pro"/>
          <w:sz w:val="20"/>
          <w:szCs w:val="20"/>
          <w:spacing w:val="5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3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ada,</w:t>
      </w:r>
      <w:r>
        <w:rPr>
          <w:rFonts w:ascii="Adobe Caslon Pro" w:hAnsi="Adobe Caslon Pro" w:cs="Adobe Caslon Pro" w:eastAsia="Adobe Caslon Pro"/>
          <w:sz w:val="20"/>
          <w:szCs w:val="20"/>
          <w:spacing w:val="3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21"/>
          <w:w w:val="100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(2004).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ab/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eproducti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4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haracte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tics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Japanese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96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14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14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40" w:lineRule="auto"/>
        <w:ind w:left="654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&lt;i&gt;En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raulis</w:t>
      </w:r>
      <w:r>
        <w:rPr>
          <w:rFonts w:ascii="Adobe Caslon Pro" w:hAnsi="Adobe Caslon Pro" w:cs="Adobe Caslon Pro" w:eastAsia="Adobe Caslon Pro"/>
          <w:sz w:val="20"/>
          <w:szCs w:val="20"/>
          <w:spacing w:val="1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japonicus&lt;/i&gt;,</w:t>
      </w:r>
      <w:r>
        <w:rPr>
          <w:rFonts w:ascii="Adobe Caslon Pro" w:hAnsi="Adobe Caslon Pro" w:cs="Adobe Caslon Pro" w:eastAsia="Adobe Caslon Pro"/>
          <w:sz w:val="20"/>
          <w:szCs w:val="20"/>
          <w:spacing w:val="2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Japan.</w:t>
      </w:r>
      <w:r>
        <w:rPr>
          <w:rFonts w:ascii="Adobe Caslon Pro" w:hAnsi="Adobe Caslon Pro" w:cs="Adobe Caslon Pro" w:eastAsia="Adobe Caslon Pro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isheries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70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71–81.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318" w:lineRule="auto"/>
        <w:ind w:left="654" w:right="45" w:firstLine="-383"/>
        <w:jc w:val="both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ersen,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S,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0"/>
        </w:rPr>
        <w:t>Zhu,</w:t>
      </w:r>
      <w:r>
        <w:rPr>
          <w:rFonts w:ascii="Adobe Caslon Pro" w:hAnsi="Adobe Caslon Pro" w:cs="Adobe Caslon Pro" w:eastAsia="Adobe Caslon Pro"/>
          <w:sz w:val="20"/>
          <w:szCs w:val="20"/>
          <w:spacing w:val="7"/>
          <w:w w:val="9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0"/>
        </w:rPr>
        <w:t>D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Johannessen,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7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</w:rPr>
        <w:t>oresen,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7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R.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(1993).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to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size,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</w:rPr>
        <w:t>di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7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7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</w:rPr>
        <w:t>ibution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7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3"/>
        </w:rPr>
        <w:t>biology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vy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21"/>
          <w:w w:val="100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ell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2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Sea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4"/>
        </w:rPr>
        <w:t>China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4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Sea.</w:t>
      </w:r>
      <w:r>
        <w:rPr>
          <w:rFonts w:ascii="Adobe Caslon Pro" w:hAnsi="Adobe Caslon Pro" w:cs="Adobe Caslon Pro" w:eastAsia="Adobe Caslon Pro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isheries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16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147–163.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Ohshimo,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S.</w:t>
      </w:r>
      <w:r>
        <w:rPr>
          <w:rFonts w:ascii="Adobe Caslon Pro" w:hAnsi="Adobe Caslon Pro" w:cs="Adobe Caslon Pro" w:eastAsia="Adobe Caslon Pro"/>
          <w:sz w:val="20"/>
          <w:szCs w:val="20"/>
          <w:spacing w:val="2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(1996).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4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couscic</w:t>
      </w:r>
      <w:r>
        <w:rPr>
          <w:rFonts w:ascii="Adobe Caslon Pro" w:hAnsi="Adobe Caslon Pro" w:cs="Adobe Caslon Pro" w:eastAsia="Adobe Caslon Pro"/>
          <w:sz w:val="20"/>
          <w:szCs w:val="20"/>
          <w:spacing w:val="4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timation</w:t>
      </w:r>
      <w:r>
        <w:rPr>
          <w:rFonts w:ascii="Adobe Caslon Pro" w:hAnsi="Adobe Caslon Pro" w:cs="Adobe Caslon Pro" w:eastAsia="Adobe Caslon Pro"/>
          <w:sz w:val="20"/>
          <w:szCs w:val="20"/>
          <w:spacing w:val="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3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biomass</w:t>
      </w:r>
      <w:r>
        <w:rPr>
          <w:rFonts w:ascii="Adobe Caslon Pro" w:hAnsi="Adobe Caslon Pro" w:cs="Adobe Caslon Pro" w:eastAsia="Adobe Caslon Pro"/>
          <w:sz w:val="20"/>
          <w:szCs w:val="20"/>
          <w:spacing w:val="3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2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hool</w:t>
      </w:r>
      <w:r>
        <w:rPr>
          <w:rFonts w:ascii="Adobe Caslon Pro" w:hAnsi="Adobe Caslon Pro" w:cs="Adobe Caslon Pro" w:eastAsia="Adobe Caslon Pro"/>
          <w:sz w:val="20"/>
          <w:szCs w:val="20"/>
          <w:spacing w:val="3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haracter</w:t>
      </w:r>
      <w:r>
        <w:rPr>
          <w:rFonts w:ascii="Adobe Caslon Pro" w:hAnsi="Adobe Caslon Pro" w:cs="Adobe Caslon Pro" w:eastAsia="Adobe Caslon Pro"/>
          <w:sz w:val="20"/>
          <w:szCs w:val="20"/>
          <w:spacing w:val="2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3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Japanese</w:t>
      </w:r>
      <w:r>
        <w:rPr>
          <w:rFonts w:ascii="Adobe Caslon Pro" w:hAnsi="Adobe Caslon Pro" w:cs="Adobe Caslon Pro" w:eastAsia="Adobe Caslon Pro"/>
          <w:sz w:val="20"/>
          <w:szCs w:val="20"/>
          <w:spacing w:val="4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96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14"/>
        </w:rPr>
        <w:t>vy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40" w:lineRule="auto"/>
        <w:ind w:left="654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En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raulis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japonicus.</w:t>
      </w:r>
      <w:r>
        <w:rPr>
          <w:rFonts w:ascii="Adobe Caslon Pro" w:hAnsi="Adobe Caslon Pro" w:cs="Adobe Caslon Pro" w:eastAsia="Adobe Caslon Pro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isheries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Science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62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(3),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344–349.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318" w:lineRule="auto"/>
        <w:ind w:left="654" w:right="45" w:firstLine="-383"/>
        <w:jc w:val="both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Ohshimo,</w:t>
      </w:r>
      <w:r>
        <w:rPr>
          <w:rFonts w:ascii="Adobe Caslon Pro" w:hAnsi="Adobe Caslon Pro" w:cs="Adobe Caslon Pro" w:eastAsia="Adobe Caslon Pro"/>
          <w:sz w:val="20"/>
          <w:szCs w:val="20"/>
          <w:spacing w:val="17"/>
          <w:w w:val="95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S.</w:t>
      </w:r>
      <w:r>
        <w:rPr>
          <w:rFonts w:ascii="Adobe Caslon Pro" w:hAnsi="Adobe Caslon Pro" w:cs="Adobe Caslon Pro" w:eastAsia="Adobe Caslon Pro"/>
          <w:sz w:val="20"/>
          <w:szCs w:val="20"/>
          <w:spacing w:val="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(2004).</w:t>
      </w:r>
      <w:r>
        <w:rPr>
          <w:rFonts w:ascii="Adobe Caslon Pro" w:hAnsi="Adobe Caslon Pro" w:cs="Adobe Caslon Pro" w:eastAsia="Adobe Caslon Pro"/>
          <w:sz w:val="20"/>
          <w:szCs w:val="20"/>
          <w:spacing w:val="4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Spatial</w:t>
      </w:r>
      <w:r>
        <w:rPr>
          <w:rFonts w:ascii="Adobe Caslon Pro" w:hAnsi="Adobe Caslon Pro" w:cs="Adobe Caslon Pro" w:eastAsia="Adobe Caslon Pro"/>
          <w:sz w:val="20"/>
          <w:szCs w:val="20"/>
          <w:spacing w:val="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di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ibution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biomass</w:t>
      </w:r>
      <w:r>
        <w:rPr>
          <w:rFonts w:ascii="Adobe Caslon Pro" w:hAnsi="Adobe Caslon Pro" w:cs="Adobe Caslon Pro" w:eastAsia="Adobe Caslon Pro"/>
          <w:sz w:val="20"/>
          <w:szCs w:val="20"/>
          <w:spacing w:val="1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1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pelagic</w:t>
      </w:r>
      <w:r>
        <w:rPr>
          <w:rFonts w:ascii="Adobe Caslon Pro" w:hAnsi="Adobe Caslon Pro" w:cs="Adobe Caslon Pro" w:eastAsia="Adobe Caslon Pro"/>
          <w:sz w:val="20"/>
          <w:szCs w:val="20"/>
          <w:spacing w:val="2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fish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China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Sea</w:t>
      </w:r>
      <w:r>
        <w:rPr>
          <w:rFonts w:ascii="Adobe Caslon Pro" w:hAnsi="Adobe Caslon Pro" w:cs="Adobe Caslon Pro" w:eastAsia="Adobe Caslon Pro"/>
          <w:sz w:val="20"/>
          <w:szCs w:val="20"/>
          <w:spacing w:val="1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summe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based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on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acou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tic</w:t>
      </w:r>
      <w:r>
        <w:rPr>
          <w:rFonts w:ascii="Adobe Caslon Pro" w:hAnsi="Adobe Caslon Pro" w:cs="Adobe Caslon Pro" w:eastAsia="Adobe Caslon Pro"/>
          <w:sz w:val="20"/>
          <w:szCs w:val="20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su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3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from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1997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to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2001.</w:t>
      </w:r>
      <w:r>
        <w:rPr>
          <w:rFonts w:ascii="Adobe Caslon Pro" w:hAnsi="Adobe Caslon Pro" w:cs="Adobe Caslon Pro" w:eastAsia="Adobe Caslon Pro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isheries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Science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70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(3),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389–400.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Ohshimo,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5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S.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(2009).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Biological</w:t>
      </w:r>
      <w:r>
        <w:rPr>
          <w:rFonts w:ascii="Adobe Caslon Pro" w:hAnsi="Adobe Caslon Pro" w:cs="Adobe Caslon Pro" w:eastAsia="Adobe Caslon Pro"/>
          <w:sz w:val="20"/>
          <w:szCs w:val="20"/>
          <w:spacing w:val="1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haracte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tics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Japanese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vy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4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94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aters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oﬀ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no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n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95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40" w:lineRule="auto"/>
        <w:ind w:left="654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yushu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Japan.</w:t>
      </w:r>
      <w:r>
        <w:rPr>
          <w:rFonts w:ascii="Adobe Caslon Pro" w:hAnsi="Adobe Caslon Pro" w:cs="Adobe Caslon Pro" w:eastAsia="Adobe Caslon Pro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Nihon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blo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shi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kenkyu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hokoku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44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(1971),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51–60.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318" w:lineRule="auto"/>
        <w:ind w:left="654" w:right="45" w:firstLine="-383"/>
        <w:jc w:val="both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anaka,</w:t>
      </w:r>
      <w:r>
        <w:rPr>
          <w:rFonts w:ascii="Adobe Caslon Pro" w:hAnsi="Adobe Caslon Pro" w:cs="Adobe Caslon Pro" w:eastAsia="Adobe Caslon Pro"/>
          <w:sz w:val="20"/>
          <w:szCs w:val="20"/>
          <w:spacing w:val="2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H.,</w:t>
      </w:r>
      <w:r>
        <w:rPr>
          <w:rFonts w:ascii="Adobe Caslon Pro" w:hAnsi="Adobe Caslon Pro" w:cs="Adobe Caslon Pro" w:eastAsia="Adobe Caslon Pro"/>
          <w:sz w:val="20"/>
          <w:szCs w:val="20"/>
          <w:spacing w:val="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oki,</w:t>
      </w:r>
      <w:r>
        <w:rPr>
          <w:rFonts w:ascii="Adobe Caslon Pro" w:hAnsi="Adobe Caslon Pro" w:cs="Adobe Caslon Pro" w:eastAsia="Adobe Caslon Pro"/>
          <w:sz w:val="20"/>
          <w:szCs w:val="20"/>
          <w:spacing w:val="4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I.,</w:t>
      </w:r>
      <w:r>
        <w:rPr>
          <w:rFonts w:ascii="Adobe Caslon Pro" w:hAnsi="Adobe Caslon Pro" w:cs="Adobe Caslon Pro" w:eastAsia="Adobe Caslon Pro"/>
          <w:sz w:val="20"/>
          <w:szCs w:val="20"/>
          <w:spacing w:val="3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2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Ohshimo,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S.</w:t>
      </w:r>
      <w:r>
        <w:rPr>
          <w:rFonts w:ascii="Adobe Caslon Pro" w:hAnsi="Adobe Caslon Pro" w:cs="Adobe Caslon Pro" w:eastAsia="Adobe Caslon Pro"/>
          <w:sz w:val="20"/>
          <w:szCs w:val="20"/>
          <w:spacing w:val="3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(2006).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1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eeding</w:t>
      </w:r>
      <w:r>
        <w:rPr>
          <w:rFonts w:ascii="Adobe Caslon Pro" w:hAnsi="Adobe Caslon Pro" w:cs="Adobe Caslon Pro" w:eastAsia="Adobe Caslon Pro"/>
          <w:sz w:val="20"/>
          <w:szCs w:val="20"/>
          <w:spacing w:val="2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habits</w:t>
      </w:r>
      <w:r>
        <w:rPr>
          <w:rFonts w:ascii="Adobe Caslon Pro" w:hAnsi="Adobe Caslon Pro" w:cs="Adobe Caslon Pro" w:eastAsia="Adobe Caslon Pro"/>
          <w:sz w:val="20"/>
          <w:szCs w:val="20"/>
          <w:spacing w:val="2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2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gill</w:t>
      </w:r>
      <w:r>
        <w:rPr>
          <w:rFonts w:ascii="Adobe Caslon Pro" w:hAnsi="Adobe Caslon Pro" w:cs="Adobe Caslon Pro" w:eastAsia="Adobe Caslon Pro"/>
          <w:sz w:val="20"/>
          <w:szCs w:val="20"/>
          <w:spacing w:val="4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ra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er</w:t>
      </w:r>
      <w:r>
        <w:rPr>
          <w:rFonts w:ascii="Adobe Caslon Pro" w:hAnsi="Adobe Caslon Pro" w:cs="Adobe Caslon Pro" w:eastAsia="Adobe Caslon Pro"/>
          <w:sz w:val="20"/>
          <w:szCs w:val="20"/>
          <w:spacing w:val="3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mo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phology</w:t>
      </w:r>
      <w:r>
        <w:rPr>
          <w:rFonts w:ascii="Adobe Caslon Pro" w:hAnsi="Adobe Caslon Pro" w:cs="Adobe Caslon Pro" w:eastAsia="Adobe Caslon Pro"/>
          <w:sz w:val="20"/>
          <w:szCs w:val="20"/>
          <w:spacing w:val="3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3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three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plankti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orous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pelagic</w:t>
      </w:r>
      <w:r>
        <w:rPr>
          <w:rFonts w:ascii="Adobe Caslon Pro" w:hAnsi="Adobe Caslon Pro" w:cs="Adobe Caslon Pro" w:eastAsia="Adobe Caslon Pro"/>
          <w:sz w:val="20"/>
          <w:szCs w:val="20"/>
          <w:spacing w:val="1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fish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species</w:t>
      </w:r>
      <w:r>
        <w:rPr>
          <w:rFonts w:ascii="Adobe Caslon Pro" w:hAnsi="Adobe Caslon Pro" w:cs="Adobe Caslon Pro" w:eastAsia="Adobe Caslon Pro"/>
          <w:sz w:val="20"/>
          <w:szCs w:val="20"/>
          <w:spacing w:val="2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oﬀ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coa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no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n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5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yushu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summer.</w:t>
      </w:r>
      <w:r>
        <w:rPr>
          <w:rFonts w:ascii="Adobe Caslon Pro" w:hAnsi="Adobe Caslon Pro" w:cs="Adobe Caslon Pro" w:eastAsia="Adobe Caslon Pro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Jou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Biology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68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1041–1061.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0" w:after="0" w:line="243" w:lineRule="exact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韓国国立水産振興院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(2000).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韓国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87"/>
        </w:rPr>
        <w:t>EEZ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87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内における資源と生態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2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hnical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repo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0" w:after="0" w:line="319" w:lineRule="exact"/>
        <w:ind w:left="270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志村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健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山本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潤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森本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晴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大下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誠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下山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俊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桜井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泰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(2008).</w:t>
      </w:r>
      <w:r>
        <w:rPr>
          <w:rFonts w:ascii="Adobe Caslon Pro" w:hAnsi="Adobe Caslon Pro" w:cs="Adobe Caslon Pro" w:eastAsia="Adobe Caslon Pro"/>
          <w:sz w:val="20"/>
          <w:szCs w:val="20"/>
          <w:spacing w:val="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春季の日本海鳥取沖における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654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カタクチイワシの成熟と産卵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20"/>
          <w:w w:val="10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  <w:position w:val="-1"/>
        </w:rPr>
        <w:t>水産海洋研究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1"/>
        </w:rPr>
        <w:t>72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101–106.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内田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恵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道津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喜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(1958).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対馬暖流域の表層に現われる魚卵・稚魚概説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2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  <w:position w:val="-1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hnical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repo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t.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落合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明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田中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克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(1986).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10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  <w:position w:val="-1"/>
        </w:rPr>
        <w:t>新版魚類学（下）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NumType w:start="9"/>
          <w:pgMar w:header="785" w:footer="450" w:top="980" w:bottom="640" w:left="1600" w:right="1600"/>
          <w:headerReference w:type="odd" r:id="rId18"/>
          <w:headerReference w:type="even" r:id="rId1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88" w:lineRule="exact"/>
        <w:ind w:left="4770" w:right="-20"/>
        <w:jc w:val="left"/>
        <w:tabs>
          <w:tab w:pos="79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v:group style="position:absolute;margin-left:91.528336pt;margin-top:-.85194pt;width:199.620114pt;height:187.666814pt;mso-position-horizontal-relative:page;mso-position-vertical-relative:paragraph;z-index:-5991" coordorigin="1831,-17" coordsize="3992,3753">
            <v:group style="position:absolute;left:1843;top:-5;width:3968;height:3729" coordorigin="1843,-5" coordsize="3968,3729">
              <v:shape style="position:absolute;left:1843;top:-5;width:3968;height:3729" coordorigin="1843,-5" coordsize="3968,3729" path="m1843,-5l5811,-5,5811,3724,1843,3724,1843,-5e" filled="t" fillcolor="#FFFFFF" stroked="f">
                <v:path arrowok="t"/>
                <v:fill/>
              </v:shape>
              <v:shape style="position:absolute;left:1843;top:-5;width:3968;height:3729" type="#_x0000_t75">
                <v:imagedata r:id="rId20" o:title="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2"/>
        </w:rPr>
        <w:t>160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2"/>
        </w:rPr>
        <w:t>30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49" w:lineRule="exact"/>
        <w:ind w:left="4741" w:right="3610"/>
        <w:jc w:val="center"/>
        <w:rPr>
          <w:rFonts w:ascii="AdobeFangsongStd-Regular" w:hAnsi="AdobeFangsongStd-Regular" w:cs="AdobeFangsongStd-Regular" w:eastAsia="AdobeFangsongStd-Regular"/>
          <w:sz w:val="13"/>
          <w:szCs w:val="13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5"/>
        </w:rPr>
        <w:t>140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0"/>
        </w:rPr>
      </w:r>
    </w:p>
    <w:p>
      <w:pPr>
        <w:spacing w:before="0" w:after="0" w:line="101" w:lineRule="exact"/>
        <w:ind w:right="577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1"/>
        </w:rPr>
        <w:t>25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182" w:lineRule="exact"/>
        <w:ind w:left="4741" w:right="3610"/>
        <w:jc w:val="center"/>
        <w:rPr>
          <w:rFonts w:ascii="AdobeFangsongStd-Regular" w:hAnsi="AdobeFangsongStd-Regular" w:cs="AdobeFangsongStd-Regular" w:eastAsia="AdobeFangsongStd-Regular"/>
          <w:sz w:val="13"/>
          <w:szCs w:val="13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2"/>
        </w:rPr>
        <w:t>120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0"/>
        </w:rPr>
      </w:r>
    </w:p>
    <w:p>
      <w:pPr>
        <w:spacing w:before="0" w:after="0" w:line="155" w:lineRule="exact"/>
        <w:ind w:right="577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585175pt;margin-top:7.064205pt;width:8.518554pt;height:41.505989pt;mso-position-horizontal-relative:page;mso-position-vertical-relative:paragraph;z-index:-5985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4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position w:val="-1"/>
                    </w:rPr>
                    <w:t>被鱗体長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1"/>
                      <w:w w:val="89"/>
                      <w:position w:val="-1"/>
                    </w:rPr>
                    <w:t>(m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1"/>
                      <w:w w:val="86"/>
                      <w:position w:val="-1"/>
                    </w:rPr>
                    <w:t>m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94"/>
                      <w:position w:val="-1"/>
                    </w:rPr>
                    <w:t>)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20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110" w:lineRule="exact"/>
        <w:ind w:left="4741" w:right="3610"/>
        <w:jc w:val="center"/>
        <w:rPr>
          <w:rFonts w:ascii="AdobeFangsongStd-Regular" w:hAnsi="AdobeFangsongStd-Regular" w:cs="AdobeFangsongStd-Regular" w:eastAsia="AdobeFangsongStd-Regular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9.992859pt;margin-top:1.540814pt;width:9.035964pt;height:22.010004pt;mso-position-horizontal-relative:page;mso-position-vertical-relative:paragraph;z-index:-5987" type="#_x0000_t202" filled="f" stroked="f">
            <v:textbox inset="0,0,0,0" style="layout-flow:vertical">
              <w:txbxContent>
                <w:p>
                  <w:pPr>
                    <w:spacing w:before="0" w:after="0" w:line="160" w:lineRule="exact"/>
                    <w:ind w:left="20" w:right="-41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</w:rPr>
                    <w:t>体重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spacing w:val="0"/>
                      <w:w w:val="100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spacing w:val="-1"/>
                      <w:w w:val="100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spacing w:val="0"/>
                      <w:w w:val="100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1"/>
        </w:rPr>
        <w:t>100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0"/>
        </w:rPr>
      </w:r>
    </w:p>
    <w:p>
      <w:pPr>
        <w:spacing w:before="0" w:after="0" w:line="266" w:lineRule="exact"/>
        <w:ind w:left="4836" w:right="-20"/>
        <w:jc w:val="left"/>
        <w:tabs>
          <w:tab w:pos="79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4"/>
        </w:rPr>
        <w:t>80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4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4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15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49" w:lineRule="exact"/>
        <w:ind w:left="4836" w:right="-20"/>
        <w:jc w:val="left"/>
        <w:tabs>
          <w:tab w:pos="706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5"/>
        </w:rPr>
        <w:t>60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5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5"/>
        </w:rPr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8"/>
          <w:position w:val="3"/>
        </w:rPr>
        <w:t>春季観測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99" w:lineRule="exact"/>
        <w:ind w:right="577"/>
        <w:jc w:val="right"/>
        <w:tabs>
          <w:tab w:pos="84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  <w:t>秋季観測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1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1"/>
        </w:rPr>
        <w:t>10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172" w:lineRule="exact"/>
        <w:ind w:left="4836" w:right="-20"/>
        <w:jc w:val="left"/>
        <w:tabs>
          <w:tab w:pos="706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3"/>
        </w:rPr>
        <w:t>40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3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3"/>
        </w:rPr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8"/>
          <w:position w:val="3"/>
        </w:rPr>
        <w:t>春季発生群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76" w:lineRule="exact"/>
        <w:ind w:right="1053"/>
        <w:jc w:val="right"/>
        <w:tabs>
          <w:tab w:pos="30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388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8"/>
          <w:position w:val="-1"/>
        </w:rPr>
        <w:t>秋季発生群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204" w:lineRule="exact"/>
        <w:ind w:left="4836" w:right="-20"/>
        <w:jc w:val="left"/>
        <w:tabs>
          <w:tab w:pos="7060" w:val="left"/>
          <w:tab w:pos="79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2"/>
        </w:rPr>
        <w:t>20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2"/>
        </w:rPr>
        <w:t>体重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11"/>
          <w:w w:val="100"/>
          <w:position w:val="2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2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2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7"/>
        </w:rPr>
        <w:t>5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63" w:lineRule="exact"/>
        <w:ind w:left="4901" w:right="-20"/>
        <w:jc w:val="left"/>
        <w:tabs>
          <w:tab w:pos="79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5.925476pt;margin-top:14.754836pt;width:140.334585pt;height:9.822401pt;mso-position-horizontal-relative:page;mso-position-vertical-relative:paragraph;z-index:-5983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4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1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1"/>
                      <w:w w:val="85"/>
                      <w:position w:val="-3"/>
                    </w:rPr>
                    <w:t>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82"/>
                      <w:position w:val="-3"/>
                    </w:rPr>
                    <w:t>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1"/>
                      <w:w w:val="85"/>
                      <w:position w:val="-3"/>
                    </w:rPr>
                    <w:t>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82"/>
                      <w:position w:val="-3"/>
                    </w:rPr>
                    <w:t>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2.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4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4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85" w:footer="450" w:top="980" w:bottom="640" w:left="1680" w:right="16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04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305.761810pt;margin-top:-184.659012pt;width:199.339196pt;height:147.218397pt;mso-position-horizontal-relative:page;mso-position-vertical-relative:paragraph;z-index:-5990" coordorigin="6115,-3693" coordsize="3987,2944">
            <v:group style="position:absolute;left:6124;top:-3684;width:3968;height:2926" coordorigin="6124,-3684" coordsize="3968,2926">
              <v:shape style="position:absolute;left:6124;top:-3684;width:3968;height:2926" coordorigin="6124,-3684" coordsize="3968,2926" path="m6124,-3684l10093,-3684,10093,-758,6124,-758,6124,-3684e" filled="t" fillcolor="#FFFFFF" stroked="f">
                <v:path arrowok="t"/>
                <v:fill/>
              </v:shape>
            </v:group>
            <v:group style="position:absolute;left:9493;top:-3477;width:2;height:2124" coordorigin="9493,-3477" coordsize="2,2124">
              <v:shape style="position:absolute;left:9493;top:-3477;width:2;height:2124" coordorigin="9493,-3477" coordsize="0,2124" path="m9493,-1353l9493,-3477e" filled="f" stroked="t" strokeweight=".391113pt" strokecolor="#858585">
                <v:path arrowok="t"/>
              </v:shape>
            </v:group>
            <v:group style="position:absolute;left:9493;top:-1353;width:35;height:2" coordorigin="9493,-1353" coordsize="35,2">
              <v:shape style="position:absolute;left:9493;top:-1353;width:35;height:2" coordorigin="9493,-1353" coordsize="35,0" path="m9493,-1353l9528,-1353e" filled="f" stroked="t" strokeweight=".390665pt" strokecolor="#858585">
                <v:path arrowok="t"/>
              </v:shape>
            </v:group>
            <v:group style="position:absolute;left:9493;top:-1707;width:35;height:2" coordorigin="9493,-1707" coordsize="35,2">
              <v:shape style="position:absolute;left:9493;top:-1707;width:35;height:2" coordorigin="9493,-1707" coordsize="35,0" path="m9493,-1707l9528,-1707e" filled="f" stroked="t" strokeweight=".390665pt" strokecolor="#858585">
                <v:path arrowok="t"/>
              </v:shape>
            </v:group>
            <v:group style="position:absolute;left:9493;top:-2062;width:35;height:2" coordorigin="9493,-2062" coordsize="35,2">
              <v:shape style="position:absolute;left:9493;top:-2062;width:35;height:2" coordorigin="9493,-2062" coordsize="35,0" path="m9493,-2062l9528,-2062e" filled="f" stroked="t" strokeweight=".390665pt" strokecolor="#858585">
                <v:path arrowok="t"/>
              </v:shape>
            </v:group>
            <v:group style="position:absolute;left:9493;top:-2416;width:35;height:2" coordorigin="9493,-2416" coordsize="35,2">
              <v:shape style="position:absolute;left:9493;top:-2416;width:35;height:2" coordorigin="9493,-2416" coordsize="35,0" path="m9493,-2416l9528,-2416e" filled="f" stroked="t" strokeweight=".390665pt" strokecolor="#858585">
                <v:path arrowok="t"/>
              </v:shape>
            </v:group>
            <v:group style="position:absolute;left:9493;top:-2770;width:35;height:2" coordorigin="9493,-2770" coordsize="35,2">
              <v:shape style="position:absolute;left:9493;top:-2770;width:35;height:2" coordorigin="9493,-2770" coordsize="35,0" path="m9493,-2770l9528,-2770e" filled="f" stroked="t" strokeweight=".390665pt" strokecolor="#858585">
                <v:path arrowok="t"/>
              </v:shape>
            </v:group>
            <v:group style="position:absolute;left:9493;top:-3123;width:35;height:2" coordorigin="9493,-3123" coordsize="35,2">
              <v:shape style="position:absolute;left:9493;top:-3123;width:35;height:2" coordorigin="9493,-3123" coordsize="35,0" path="m9493,-3123l9528,-3123e" filled="f" stroked="t" strokeweight=".390665pt" strokecolor="#858585">
                <v:path arrowok="t"/>
              </v:shape>
            </v:group>
            <v:group style="position:absolute;left:9493;top:-3477;width:35;height:2" coordorigin="9493,-3477" coordsize="35,2">
              <v:shape style="position:absolute;left:9493;top:-3477;width:35;height:2" coordorigin="9493,-3477" coordsize="35,0" path="m9493,-3477l9528,-3477e" filled="f" stroked="t" strokeweight=".390665pt" strokecolor="#858585">
                <v:path arrowok="t"/>
              </v:shape>
            </v:group>
            <v:group style="position:absolute;left:6749;top:-3477;width:2;height:2124" coordorigin="6749,-3477" coordsize="2,2124">
              <v:shape style="position:absolute;left:6749;top:-3477;width:2;height:2124" coordorigin="6749,-3477" coordsize="0,2124" path="m6749,-3477l6749,-1353e" filled="f" stroked="t" strokeweight=".130371pt" strokecolor="#000000">
                <v:path arrowok="t"/>
              </v:shape>
            </v:group>
            <v:group style="position:absolute;left:6749;top:-1353;width:2744;height:2" coordorigin="6749,-1353" coordsize="2744,2">
              <v:shape style="position:absolute;left:6749;top:-1353;width:2744;height:2" coordorigin="6749,-1353" coordsize="2744,0" path="m6749,-1353l9493,-1353e" filled="f" stroked="t" strokeweight=".130222pt" strokecolor="#000000">
                <v:path arrowok="t"/>
              </v:shape>
            </v:group>
            <v:group style="position:absolute;left:6749;top:-1619;width:37;height:2" coordorigin="6749,-1619" coordsize="37,2">
              <v:shape style="position:absolute;left:6749;top:-1619;width:37;height:2" coordorigin="6749,-1619" coordsize="37,0" path="m6749,-1619l6785,-1619e" filled="f" stroked="t" strokeweight=".130222pt" strokecolor="#000000">
                <v:path arrowok="t"/>
              </v:shape>
            </v:group>
            <v:group style="position:absolute;left:6749;top:-1884;width:37;height:2" coordorigin="6749,-1884" coordsize="37,2">
              <v:shape style="position:absolute;left:6749;top:-1884;width:37;height:2" coordorigin="6749,-1884" coordsize="37,0" path="m6749,-1884l6785,-1884e" filled="f" stroked="t" strokeweight=".130222pt" strokecolor="#000000">
                <v:path arrowok="t"/>
              </v:shape>
            </v:group>
            <v:group style="position:absolute;left:6749;top:-2150;width:37;height:2" coordorigin="6749,-2150" coordsize="37,2">
              <v:shape style="position:absolute;left:6749;top:-2150;width:37;height:2" coordorigin="6749,-2150" coordsize="37,0" path="m6749,-2150l6785,-2150e" filled="f" stroked="t" strokeweight=".130222pt" strokecolor="#000000">
                <v:path arrowok="t"/>
              </v:shape>
            </v:group>
            <v:group style="position:absolute;left:6749;top:-2416;width:37;height:2" coordorigin="6749,-2416" coordsize="37,2">
              <v:shape style="position:absolute;left:6749;top:-2416;width:37;height:2" coordorigin="6749,-2416" coordsize="37,0" path="m6749,-2416l6785,-2416e" filled="f" stroked="t" strokeweight=".130222pt" strokecolor="#000000">
                <v:path arrowok="t"/>
              </v:shape>
            </v:group>
            <v:group style="position:absolute;left:6749;top:-2681;width:37;height:2" coordorigin="6749,-2681" coordsize="37,2">
              <v:shape style="position:absolute;left:6749;top:-2681;width:37;height:2" coordorigin="6749,-2681" coordsize="37,0" path="m6749,-2681l6785,-2681e" filled="f" stroked="t" strokeweight=".130222pt" strokecolor="#000000">
                <v:path arrowok="t"/>
              </v:shape>
            </v:group>
            <v:group style="position:absolute;left:6749;top:-2946;width:37;height:2" coordorigin="6749,-2946" coordsize="37,2">
              <v:shape style="position:absolute;left:6749;top:-2946;width:37;height:2" coordorigin="6749,-2946" coordsize="37,0" path="m6749,-2946l6785,-2946e" filled="f" stroked="t" strokeweight=".130222pt" strokecolor="#000000">
                <v:path arrowok="t"/>
              </v:shape>
            </v:group>
            <v:group style="position:absolute;left:6749;top:-3211;width:37;height:2" coordorigin="6749,-3211" coordsize="37,2">
              <v:shape style="position:absolute;left:6749;top:-3211;width:37;height:2" coordorigin="6749,-3211" coordsize="37,0" path="m6749,-3211l6785,-3211e" filled="f" stroked="t" strokeweight=".130222pt" strokecolor="#000000">
                <v:path arrowok="t"/>
              </v:shape>
            </v:group>
            <v:group style="position:absolute;left:6749;top:-3477;width:37;height:2" coordorigin="6749,-3477" coordsize="37,2">
              <v:shape style="position:absolute;left:6749;top:-3477;width:37;height:2" coordorigin="6749,-3477" coordsize="37,0" path="m6749,-3477l6785,-3477e" filled="f" stroked="t" strokeweight=".130222pt" strokecolor="#000000">
                <v:path arrowok="t"/>
              </v:shape>
            </v:group>
            <v:group style="position:absolute;left:6858;top:-1391;width:2;height:38" coordorigin="6858,-1391" coordsize="2,38">
              <v:shape style="position:absolute;left:6858;top:-1391;width:2;height:38" coordorigin="6858,-1391" coordsize="0,38" path="m6858,-1391l6858,-1353e" filled="f" stroked="t" strokeweight=".130371pt" strokecolor="#000000">
                <v:path arrowok="t"/>
              </v:shape>
            </v:group>
            <v:group style="position:absolute;left:6968;top:-1391;width:2;height:38" coordorigin="6968,-1391" coordsize="2,38">
              <v:shape style="position:absolute;left:6968;top:-1391;width:2;height:38" coordorigin="6968,-1391" coordsize="0,38" path="m6968,-1391l6968,-1353e" filled="f" stroked="t" strokeweight=".130371pt" strokecolor="#000000">
                <v:path arrowok="t"/>
              </v:shape>
            </v:group>
            <v:group style="position:absolute;left:7077;top:-1391;width:2;height:38" coordorigin="7077,-1391" coordsize="2,38">
              <v:shape style="position:absolute;left:7077;top:-1391;width:2;height:38" coordorigin="7077,-1391" coordsize="0,38" path="m7077,-1391l7077,-1353e" filled="f" stroked="t" strokeweight=".130371pt" strokecolor="#000000">
                <v:path arrowok="t"/>
              </v:shape>
            </v:group>
            <v:group style="position:absolute;left:7188;top:-1391;width:2;height:38" coordorigin="7188,-1391" coordsize="2,38">
              <v:shape style="position:absolute;left:7188;top:-1391;width:2;height:38" coordorigin="7188,-1391" coordsize="0,38" path="m7188,-1391l7188,-1353e" filled="f" stroked="t" strokeweight=".130371pt" strokecolor="#000000">
                <v:path arrowok="t"/>
              </v:shape>
            </v:group>
            <v:group style="position:absolute;left:7298;top:-1391;width:2;height:38" coordorigin="7298,-1391" coordsize="2,38">
              <v:shape style="position:absolute;left:7298;top:-1391;width:2;height:38" coordorigin="7298,-1391" coordsize="0,38" path="m7298,-1391l7298,-1353e" filled="f" stroked="t" strokeweight=".130371pt" strokecolor="#000000">
                <v:path arrowok="t"/>
              </v:shape>
            </v:group>
            <v:group style="position:absolute;left:7407;top:-1391;width:2;height:38" coordorigin="7407,-1391" coordsize="2,38">
              <v:shape style="position:absolute;left:7407;top:-1391;width:2;height:38" coordorigin="7407,-1391" coordsize="0,38" path="m7407,-1391l7407,-1353e" filled="f" stroked="t" strokeweight=".130371pt" strokecolor="#000000">
                <v:path arrowok="t"/>
              </v:shape>
            </v:group>
            <v:group style="position:absolute;left:7517;top:-1391;width:2;height:38" coordorigin="7517,-1391" coordsize="2,38">
              <v:shape style="position:absolute;left:7517;top:-1391;width:2;height:38" coordorigin="7517,-1391" coordsize="0,38" path="m7517,-1391l7517,-1353e" filled="f" stroked="t" strokeweight=".130371pt" strokecolor="#000000">
                <v:path arrowok="t"/>
              </v:shape>
            </v:group>
            <v:group style="position:absolute;left:7626;top:-1391;width:2;height:38" coordorigin="7626,-1391" coordsize="2,38">
              <v:shape style="position:absolute;left:7626;top:-1391;width:2;height:38" coordorigin="7626,-1391" coordsize="0,38" path="m7626,-1391l7626,-1353e" filled="f" stroked="t" strokeweight=".130371pt" strokecolor="#000000">
                <v:path arrowok="t"/>
              </v:shape>
            </v:group>
            <v:group style="position:absolute;left:7737;top:-1391;width:2;height:38" coordorigin="7737,-1391" coordsize="2,38">
              <v:shape style="position:absolute;left:7737;top:-1391;width:2;height:38" coordorigin="7737,-1391" coordsize="0,38" path="m7737,-1391l7737,-1353e" filled="f" stroked="t" strokeweight=".130371pt" strokecolor="#000000">
                <v:path arrowok="t"/>
              </v:shape>
            </v:group>
            <v:group style="position:absolute;left:7847;top:-1391;width:2;height:38" coordorigin="7847,-1391" coordsize="2,38">
              <v:shape style="position:absolute;left:7847;top:-1391;width:2;height:38" coordorigin="7847,-1391" coordsize="0,38" path="m7847,-1391l7847,-1353e" filled="f" stroked="t" strokeweight=".130371pt" strokecolor="#000000">
                <v:path arrowok="t"/>
              </v:shape>
            </v:group>
            <v:group style="position:absolute;left:7956;top:-1391;width:2;height:38" coordorigin="7956,-1391" coordsize="2,38">
              <v:shape style="position:absolute;left:7956;top:-1391;width:2;height:38" coordorigin="7956,-1391" coordsize="0,38" path="m7956,-1391l7956,-1353e" filled="f" stroked="t" strokeweight=".130371pt" strokecolor="#000000">
                <v:path arrowok="t"/>
              </v:shape>
            </v:group>
            <v:group style="position:absolute;left:8066;top:-1391;width:2;height:38" coordorigin="8066,-1391" coordsize="2,38">
              <v:shape style="position:absolute;left:8066;top:-1391;width:2;height:38" coordorigin="8066,-1391" coordsize="0,38" path="m8066,-1391l8066,-1353e" filled="f" stroked="t" strokeweight=".130371pt" strokecolor="#000000">
                <v:path arrowok="t"/>
              </v:shape>
            </v:group>
            <v:group style="position:absolute;left:8176;top:-1391;width:2;height:38" coordorigin="8176,-1391" coordsize="2,38">
              <v:shape style="position:absolute;left:8176;top:-1391;width:2;height:38" coordorigin="8176,-1391" coordsize="0,38" path="m8176,-1391l8176,-1353e" filled="f" stroked="t" strokeweight=".130371pt" strokecolor="#000000">
                <v:path arrowok="t"/>
              </v:shape>
            </v:group>
            <v:group style="position:absolute;left:8286;top:-1391;width:2;height:38" coordorigin="8286,-1391" coordsize="2,38">
              <v:shape style="position:absolute;left:8286;top:-1391;width:2;height:38" coordorigin="8286,-1391" coordsize="0,38" path="m8286,-1391l8286,-1353e" filled="f" stroked="t" strokeweight=".130371pt" strokecolor="#000000">
                <v:path arrowok="t"/>
              </v:shape>
            </v:group>
            <v:group style="position:absolute;left:8395;top:-1391;width:2;height:38" coordorigin="8395,-1391" coordsize="2,38">
              <v:shape style="position:absolute;left:8395;top:-1391;width:2;height:38" coordorigin="8395,-1391" coordsize="0,38" path="m8395,-1391l8395,-1353e" filled="f" stroked="t" strokeweight=".130371pt" strokecolor="#000000">
                <v:path arrowok="t"/>
              </v:shape>
            </v:group>
            <v:group style="position:absolute;left:8505;top:-1391;width:2;height:38" coordorigin="8505,-1391" coordsize="2,38">
              <v:shape style="position:absolute;left:8505;top:-1391;width:2;height:38" coordorigin="8505,-1391" coordsize="0,38" path="m8505,-1391l8505,-1353e" filled="f" stroked="t" strokeweight=".130371pt" strokecolor="#000000">
                <v:path arrowok="t"/>
              </v:shape>
            </v:group>
            <v:group style="position:absolute;left:8616;top:-1391;width:2;height:38" coordorigin="8616,-1391" coordsize="2,38">
              <v:shape style="position:absolute;left:8616;top:-1391;width:2;height:38" coordorigin="8616,-1391" coordsize="0,38" path="m8616,-1391l8616,-1353e" filled="f" stroked="t" strokeweight=".130371pt" strokecolor="#000000">
                <v:path arrowok="t"/>
              </v:shape>
            </v:group>
            <v:group style="position:absolute;left:8725;top:-1391;width:2;height:38" coordorigin="8725,-1391" coordsize="2,38">
              <v:shape style="position:absolute;left:8725;top:-1391;width:2;height:38" coordorigin="8725,-1391" coordsize="0,38" path="m8725,-1391l8725,-1353e" filled="f" stroked="t" strokeweight=".130371pt" strokecolor="#000000">
                <v:path arrowok="t"/>
              </v:shape>
            </v:group>
            <v:group style="position:absolute;left:8835;top:-1391;width:2;height:38" coordorigin="8835,-1391" coordsize="2,38">
              <v:shape style="position:absolute;left:8835;top:-1391;width:2;height:38" coordorigin="8835,-1391" coordsize="0,38" path="m8835,-1391l8835,-1353e" filled="f" stroked="t" strokeweight=".130371pt" strokecolor="#000000">
                <v:path arrowok="t"/>
              </v:shape>
            </v:group>
            <v:group style="position:absolute;left:8944;top:-1391;width:2;height:38" coordorigin="8944,-1391" coordsize="2,38">
              <v:shape style="position:absolute;left:8944;top:-1391;width:2;height:38" coordorigin="8944,-1391" coordsize="0,38" path="m8944,-1391l8944,-1353e" filled="f" stroked="t" strokeweight=".130371pt" strokecolor="#000000">
                <v:path arrowok="t"/>
              </v:shape>
            </v:group>
            <v:group style="position:absolute;left:9054;top:-1391;width:2;height:38" coordorigin="9054,-1391" coordsize="2,38">
              <v:shape style="position:absolute;left:9054;top:-1391;width:2;height:38" coordorigin="9054,-1391" coordsize="0,38" path="m9054,-1391l9054,-1353e" filled="f" stroked="t" strokeweight=".130371pt" strokecolor="#000000">
                <v:path arrowok="t"/>
              </v:shape>
            </v:group>
            <v:group style="position:absolute;left:9165;top:-1391;width:2;height:38" coordorigin="9165,-1391" coordsize="2,38">
              <v:shape style="position:absolute;left:9165;top:-1391;width:2;height:38" coordorigin="9165,-1391" coordsize="0,38" path="m9165,-1391l9165,-1353e" filled="f" stroked="t" strokeweight=".130371pt" strokecolor="#000000">
                <v:path arrowok="t"/>
              </v:shape>
            </v:group>
            <v:group style="position:absolute;left:9274;top:-1391;width:2;height:38" coordorigin="9274,-1391" coordsize="2,38">
              <v:shape style="position:absolute;left:9274;top:-1391;width:2;height:38" coordorigin="9274,-1391" coordsize="0,38" path="m9274,-1391l9274,-1353e" filled="f" stroked="t" strokeweight=".130371pt" strokecolor="#000000">
                <v:path arrowok="t"/>
              </v:shape>
            </v:group>
            <v:group style="position:absolute;left:9384;top:-1391;width:2;height:38" coordorigin="9384,-1391" coordsize="2,38">
              <v:shape style="position:absolute;left:9384;top:-1391;width:2;height:38" coordorigin="9384,-1391" coordsize="0,38" path="m9384,-1391l9384,-1353e" filled="f" stroked="t" strokeweight=".130371pt" strokecolor="#000000">
                <v:path arrowok="t"/>
              </v:shape>
            </v:group>
            <v:group style="position:absolute;left:9493;top:-1391;width:2;height:38" coordorigin="9493,-1391" coordsize="2,38">
              <v:shape style="position:absolute;left:9493;top:-1391;width:2;height:38" coordorigin="9493,-1391" coordsize="0,38" path="m9493,-1391l9493,-1353e" filled="f" stroked="t" strokeweight=".130371pt" strokecolor="#000000">
                <v:path arrowok="t"/>
              </v:shape>
            </v:group>
            <v:group style="position:absolute;left:6804;top:-3215;width:2635;height:1740" coordorigin="6804,-3215" coordsize="2635,1740">
              <v:shape style="position:absolute;left:6804;top:-3215;width:2635;height:1740" coordorigin="6804,-3215" coordsize="2635,1740" path="m6804,-1476l6913,-1724,7023,-1939,7132,-2124,7243,-2283,7352,-2420,7462,-2537,7571,-2638,7682,-2726,7792,-2801,7901,-2865,8011,-2921,8122,-2969,8231,-3010,8341,-3045,8450,-3076,8560,-3102,8671,-3124,8780,-3144,8890,-3161,8999,-3175,9110,-3188,9219,-3198,9329,-3207,9438,-3215e" filled="f" stroked="t" strokeweight="1.042136pt" strokecolor="#000000">
                <v:path arrowok="t"/>
              </v:shape>
            </v:group>
            <v:group style="position:absolute;left:6803;top:-3232;width:2636;height:1742" coordorigin="6803,-3232" coordsize="2636,1742">
              <v:shape style="position:absolute;left:6803;top:-3232;width:2636;height:1742" coordorigin="6803,-3232" coordsize="2636,1742" path="m6803,-1489l6914,-1658,7023,-1813,7133,-1955,7242,-2084,7352,-2203,7463,-2311,7572,-2410,7682,-2500,7791,-2582,7902,-2657,8012,-2726,8121,-2790,8231,-2847,8340,-2899,8451,-2948,8560,-2992,8670,-3032,8779,-3069,8890,-3103,9000,-3133,9109,-3161,9219,-3187,9330,-3211,9439,-3232e" filled="f" stroked="t" strokeweight="1.10727pt" strokecolor="#000000">
                <v:path arrowok="t"/>
                <v:stroke dashstyle="longDash"/>
              </v:shape>
            </v:group>
            <v:group style="position:absolute;left:6766;top:-1386;width:75;height:68" coordorigin="6766,-1386" coordsize="75,68">
              <v:shape style="position:absolute;left:6766;top:-1386;width:75;height:68" coordorigin="6766,-1386" coordsize="75,68" path="m6841,-1352l6835,-1331,6818,-1318,6791,-1320,6774,-1330,6766,-1346,6771,-1370,6786,-1386,6814,-1385,6832,-1376,6840,-1361,6841,-1352xe" filled="f" stroked="t" strokeweight=".390866pt" strokecolor="#000000">
                <v:path arrowok="t"/>
              </v:shape>
            </v:group>
            <v:group style="position:absolute;left:6876;top:-1665;width:75;height:68" coordorigin="6876,-1665" coordsize="75,68">
              <v:shape style="position:absolute;left:6876;top:-1665;width:75;height:68" coordorigin="6876,-1665" coordsize="75,68" path="m6951,-1632l6944,-1611,6928,-1598,6901,-1600,6883,-1610,6876,-1626,6881,-1650,6895,-1665,6923,-1665,6941,-1656,6950,-1641,6951,-1632xe" filled="f" stroked="t" strokeweight=".390866pt" strokecolor="#000000">
                <v:path arrowok="t"/>
              </v:shape>
            </v:group>
            <v:group style="position:absolute;left:6985;top:-2116;width:75;height:68" coordorigin="6985,-2116" coordsize="75,68">
              <v:shape style="position:absolute;left:6985;top:-2116;width:75;height:68" coordorigin="6985,-2116" coordsize="75,68" path="m7060,-2083l7054,-2062,7037,-2048,7010,-2050,6993,-2061,6985,-2077,6990,-2101,7005,-2116,7033,-2115,7051,-2106,7059,-2092,7060,-2083xe" filled="f" stroked="t" strokeweight=".390866pt" strokecolor="#000000">
                <v:path arrowok="t"/>
              </v:shape>
            </v:group>
            <v:group style="position:absolute;left:7095;top:-2212;width:75;height:68" coordorigin="7095,-2212" coordsize="75,68">
              <v:shape style="position:absolute;left:7095;top:-2212;width:75;height:68" coordorigin="7095,-2212" coordsize="75,68" path="m7170,-2179l7163,-2158,7147,-2145,7120,-2147,7102,-2157,7095,-2173,7100,-2197,7114,-2212,7142,-2212,7160,-2203,7169,-2188,7170,-2179xe" filled="f" stroked="t" strokeweight=".390866pt" strokecolor="#000000">
                <v:path arrowok="t"/>
              </v:shape>
            </v:group>
            <v:group style="position:absolute;left:7206;top:-2572;width:75;height:68" coordorigin="7206,-2572" coordsize="75,68">
              <v:shape style="position:absolute;left:7206;top:-2572;width:75;height:68" coordorigin="7206,-2572" coordsize="75,68" path="m7281,-2539l7274,-2518,7258,-2504,7231,-2506,7213,-2517,7206,-2533,7211,-2557,7225,-2572,7253,-2571,7271,-2562,7280,-2548,7281,-2539xe" filled="f" stroked="t" strokeweight=".390866pt" strokecolor="#000000">
                <v:path arrowok="t"/>
              </v:shape>
            </v:group>
            <v:group style="position:absolute;left:7315;top:-2608;width:75;height:68" coordorigin="7315,-2608" coordsize="75,68">
              <v:shape style="position:absolute;left:7315;top:-2608;width:75;height:68" coordorigin="7315,-2608" coordsize="75,68" path="m7390,-2575l7384,-2554,7367,-2540,7340,-2543,7323,-2553,7315,-2569,7320,-2593,7334,-2608,7362,-2607,7380,-2599,7389,-2584,7390,-2575xe" filled="f" stroked="t" strokeweight=".390866pt" strokecolor="#000000">
                <v:path arrowok="t"/>
              </v:shape>
            </v:group>
            <v:group style="position:absolute;left:7534;top:-2616;width:75;height:68" coordorigin="7534,-2616" coordsize="75,68">
              <v:shape style="position:absolute;left:7534;top:-2616;width:75;height:68" coordorigin="7534,-2616" coordsize="75,68" path="m7609,-2583l7603,-2562,7586,-2548,7559,-2551,7542,-2561,7534,-2577,7539,-2601,7553,-2616,7581,-2615,7599,-2606,7608,-2592,7609,-2583xe" filled="f" stroked="t" strokeweight=".390866pt" strokecolor="#000000">
                <v:path arrowok="t"/>
              </v:shape>
            </v:group>
            <v:group style="position:absolute;left:7645;top:-2581;width:75;height:68" coordorigin="7645,-2581" coordsize="75,68">
              <v:shape style="position:absolute;left:7645;top:-2581;width:75;height:68" coordorigin="7645,-2581" coordsize="75,68" path="m7720,-2548l7714,-2527,7697,-2513,7670,-2515,7653,-2526,7645,-2542,7650,-2566,7664,-2581,7692,-2580,7710,-2571,7719,-2557,7720,-2548xe" filled="f" stroked="t" strokeweight=".390866pt" strokecolor="#000000">
                <v:path arrowok="t"/>
              </v:shape>
            </v:group>
            <v:group style="position:absolute;left:7754;top:-2559;width:75;height:68" coordorigin="7754,-2559" coordsize="75,68">
              <v:shape style="position:absolute;left:7754;top:-2559;width:75;height:68" coordorigin="7754,-2559" coordsize="75,68" path="m7830,-2526l7823,-2505,7807,-2491,7779,-2493,7762,-2504,7754,-2520,7760,-2544,7774,-2559,7802,-2558,7820,-2549,7828,-2535,7830,-2526xe" filled="f" stroked="t" strokeweight=".390866pt" strokecolor="#000000">
                <v:path arrowok="t"/>
              </v:shape>
            </v:group>
            <v:group style="position:absolute;left:8084;top:-3020;width:75;height:68" coordorigin="8084,-3020" coordsize="75,68">
              <v:shape style="position:absolute;left:8084;top:-3020;width:75;height:68" coordorigin="8084,-3020" coordsize="75,68" path="m8159,-2987l8153,-2966,8136,-2952,8109,-2954,8092,-2965,8084,-2981,8089,-3005,8104,-3020,8132,-3019,8150,-3010,8158,-2996,8159,-2987xe" filled="f" stroked="t" strokeweight=".390866pt" strokecolor="#000000">
                <v:path arrowok="t"/>
              </v:shape>
            </v:group>
            <v:group style="position:absolute;left:8194;top:-3037;width:75;height:68" coordorigin="8194,-3037" coordsize="75,68">
              <v:shape style="position:absolute;left:8194;top:-3037;width:75;height:68" coordorigin="8194,-3037" coordsize="75,68" path="m8269,-3004l8262,-2983,8246,-2969,8219,-2971,8201,-2982,8194,-2998,8199,-3022,8213,-3037,8241,-3036,8259,-3027,8268,-3012,8269,-3004xe" filled="f" stroked="t" strokeweight=".390866pt" strokecolor="#000000">
                <v:path arrowok="t"/>
              </v:shape>
            </v:group>
            <v:group style="position:absolute;left:8303;top:-2995;width:75;height:68" coordorigin="8303,-2995" coordsize="75,68">
              <v:shape style="position:absolute;left:8303;top:-2995;width:75;height:68" coordorigin="8303,-2995" coordsize="75,68" path="m8378,-2962l8372,-2941,8355,-2927,8328,-2929,8311,-2940,8303,-2956,8308,-2980,8323,-2995,8351,-2994,8369,-2985,8377,-2971,8378,-2962xe" filled="f" stroked="t" strokeweight=".390866pt" strokecolor="#000000">
                <v:path arrowok="t"/>
              </v:shape>
            </v:group>
            <v:group style="position:absolute;left:8633;top:-3244;width:75;height:68" coordorigin="8633,-3244" coordsize="75,68">
              <v:shape style="position:absolute;left:8633;top:-3244;width:75;height:68" coordorigin="8633,-3244" coordsize="75,68" path="m8708,-3211l8702,-3190,8685,-3176,8658,-3178,8641,-3189,8633,-3205,8638,-3229,8652,-3244,8680,-3243,8698,-3234,8707,-3219,8708,-3211xe" filled="f" stroked="t" strokeweight=".390866pt" strokecolor="#000000">
                <v:path arrowok="t"/>
              </v:shape>
            </v:group>
            <v:group style="position:absolute;left:8852;top:-3242;width:75;height:68" coordorigin="8852,-3242" coordsize="75,68">
              <v:shape style="position:absolute;left:8852;top:-3242;width:75;height:68" coordorigin="8852,-3242" coordsize="75,68" path="m8927,-3209l8921,-3188,8904,-3175,8877,-3177,8860,-3187,8852,-3203,8857,-3227,8871,-3242,8899,-3242,8917,-3233,8926,-3218,8927,-3209xe" filled="f" stroked="t" strokeweight=".390866pt" strokecolor="#000000">
                <v:path arrowok="t"/>
              </v:shape>
            </v:group>
            <v:group style="position:absolute;left:8962;top:-3241;width:75;height:68" coordorigin="8962,-3241" coordsize="75,68">
              <v:shape style="position:absolute;left:8962;top:-3241;width:75;height:68" coordorigin="8962,-3241" coordsize="75,68" path="m9037,-3208l9030,-3187,9014,-3173,8987,-3176,8969,-3186,8962,-3202,8967,-3226,8981,-3241,9009,-3240,9027,-3231,9036,-3217,9037,-3208xe" filled="f" stroked="t" strokeweight=".390866pt" strokecolor="#000000">
                <v:path arrowok="t"/>
              </v:shape>
            </v:group>
            <v:group style="position:absolute;left:9401;top:-3310;width:75;height:68" coordorigin="9401,-3310" coordsize="75,68">
              <v:shape style="position:absolute;left:9401;top:-3310;width:75;height:68" coordorigin="9401,-3310" coordsize="75,68" path="m9476,-3277l9470,-3256,9453,-3242,9426,-3245,9409,-3255,9401,-3271,9406,-3295,9420,-3310,9448,-3309,9466,-3300,9475,-3286,9476,-3277xe" filled="f" stroked="t" strokeweight=".390866pt" strokecolor="#000000">
                <v:path arrowok="t"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771,-1352l6836,-1352e" filled="f" stroked="t" strokeweight="3.355541pt" strokecolor="#000000">
                <v:path arrowok="t"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771,-1320l6836,-1320,6836,-1385,6771,-1385,6771,-1320xe" filled="f" stroked="t" strokeweight=".390889pt" strokecolor="#000000">
                <v:path arrowok="t"/>
              </v:shape>
            </v:group>
            <v:group style="position:absolute;left:6880;top:-1671;width:65;height:65" coordorigin="6880,-1671" coordsize="65,65">
              <v:shape style="position:absolute;left:6880;top:-1671;width:65;height:65" coordorigin="6880,-1671" coordsize="65,65" path="m6880,-1639l6946,-1639e" filled="f" stroked="t" strokeweight="3.355541pt" strokecolor="#000000">
                <v:path arrowok="t"/>
              </v:shape>
            </v:group>
            <v:group style="position:absolute;left:6880;top:-1672;width:65;height:65" coordorigin="6880,-1672" coordsize="65,65">
              <v:shape style="position:absolute;left:6880;top:-1672;width:65;height:65" coordorigin="6880,-1672" coordsize="65,65" path="m6880,-1606l6946,-1606,6946,-1672,6880,-1672,6880,-1606xe" filled="f" stroked="t" strokeweight=".390889pt" strokecolor="#000000">
                <v:path arrowok="t"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6990,-2049l7055,-2049e" filled="f" stroked="t" strokeweight="3.355541pt" strokecolor="#000000">
                <v:path arrowok="t"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6990,-2017l7055,-2017,7055,-2082,6990,-2082,6990,-2017xe" filled="f" stroked="t" strokeweight=".390889pt" strokecolor="#000000">
                <v:path arrowok="t"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00,-2149l7165,-2149e" filled="f" stroked="t" strokeweight="3.355541pt" strokecolor="#000000">
                <v:path arrowok="t"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00,-2117l7165,-2117,7165,-2182,7100,-2182,7100,-2117xe" filled="f" stroked="t" strokeweight=".390889pt" strokecolor="#000000">
                <v:path arrowok="t"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10,-2156l7276,-2156e" filled="f" stroked="t" strokeweight="3.355541pt" strokecolor="#000000">
                <v:path arrowok="t"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10,-2123l7276,-2123,7276,-2188,7210,-2188,7210,-2123xe" filled="f" stroked="t" strokeweight=".390889pt" strokecolor="#000000">
                <v:path arrowok="t"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20,-2179l7385,-2179e" filled="f" stroked="t" strokeweight="3.355541pt" strokecolor="#000000">
                <v:path arrowok="t"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20,-2147l7385,-2147,7385,-2212,7320,-2212,7320,-2147xe" filled="f" stroked="t" strokeweight=".390889pt" strokecolor="#000000">
                <v:path arrowok="t"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29,-2209l7494,-2209e" filled="f" stroked="t" strokeweight="3.355541pt" strokecolor="#000000">
                <v:path arrowok="t"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29,-2177l7494,-2177,7494,-2242,7429,-2242,7429,-2177xe" filled="f" stroked="t" strokeweight=".390889pt" strokecolor="#000000">
                <v:path arrowok="t"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539,-2325l7604,-2325e" filled="f" stroked="t" strokeweight="3.355541pt" strokecolor="#000000">
                <v:path arrowok="t"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539,-2293l7604,-2293,7604,-2358,7539,-2358,7539,-2293xe" filled="f" stroked="t" strokeweight=".390889pt" strokecolor="#000000">
                <v:path arrowok="t"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869,-2573l7934,-2573e" filled="f" stroked="t" strokeweight="3.355541pt" strokecolor="#000000">
                <v:path arrowok="t"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869,-2540l7934,-2540,7934,-2605,7869,-2605,7869,-2540xe" filled="f" stroked="t" strokeweight=".390889pt" strokecolor="#000000">
                <v:path arrowok="t"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7978,-2944l8043,-2944e" filled="f" stroked="t" strokeweight="3.355541pt" strokecolor="#000000">
                <v:path arrowok="t"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7978,-2911l8043,-2911,8043,-2976,7978,-2976,7978,-2911xe" filled="f" stroked="t" strokeweight=".390889pt" strokecolor="#000000">
                <v:path arrowok="t"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17,-2955l8483,-2955e" filled="f" stroked="t" strokeweight="3.355541pt" strokecolor="#000000">
                <v:path arrowok="t"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17,-2923l8483,-2923,8483,-2988,8417,-2988,8417,-2923xe" filled="f" stroked="t" strokeweight=".390889pt" strokecolor="#000000">
                <v:path arrowok="t"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747,-3155l8813,-3155e" filled="f" stroked="t" strokeweight="3.355541pt" strokecolor="#000000">
                <v:path arrowok="t"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747,-3122l8813,-3122,8813,-3187,8747,-3187,8747,-3122xe" filled="f" stroked="t" strokeweight=".390889pt" strokecolor="#000000">
                <v:path arrowok="t"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857,-3140l8922,-3140e" filled="f" stroked="t" strokeweight="3.355541pt" strokecolor="#000000">
                <v:path arrowok="t"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857,-3108l8922,-3108,8922,-3173,8857,-3173,8857,-3108xe" filled="f" stroked="t" strokeweight=".390889pt" strokecolor="#000000">
                <v:path arrowok="t"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187,-3211l9252,-3211e" filled="f" stroked="t" strokeweight="3.355541pt" strokecolor="#000000">
                <v:path arrowok="t"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187,-3178l9252,-3178,9252,-3243,9187,-3243,9187,-3178xe" filled="f" stroked="t" strokeweight=".390889pt" strokecolor="#000000">
                <v:path arrowok="t"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06,-3238l9471,-3238e" filled="f" stroked="t" strokeweight="3.355541pt" strokecolor="#000000">
                <v:path arrowok="t"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06,-3206l9471,-3206,9471,-3271,9406,-3271,9406,-3206xe" filled="f" stroked="t" strokeweight=".390889pt" strokecolor="#000000">
                <v:path arrowok="t"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804,-1352l6771,-1320,6836,-1320,6804,-1352e" filled="t" fillcolor="#000000" stroked="f">
                <v:path arrowok="t"/>
                <v:fill/>
              </v:shape>
              <v:shape style="position:absolute;left:6771;top:-1385;width:65;height:65" coordorigin="6771,-1385" coordsize="65,65" path="m6836,-1385l6771,-1385,6804,-1352,6836,-1385e" filled="t" fillcolor="#000000" stroked="f">
                <v:path arrowok="t"/>
                <v:fill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836,-1320l6771,-1385e" filled="f" stroked="t" strokeweight=".390889pt" strokecolor="#000000">
                <v:path arrowok="t"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771,-1320l6836,-1385e" filled="f" stroked="t" strokeweight=".390889pt" strokecolor="#000000">
                <v:path arrowok="t"/>
              </v:shape>
            </v:group>
            <v:group style="position:absolute;left:6880;top:-1671;width:65;height:65" coordorigin="6880,-1671" coordsize="65,65">
              <v:shape style="position:absolute;left:6880;top:-1671;width:65;height:65" coordorigin="6880,-1671" coordsize="65,65" path="m6913,-1639l6880,-1606,6946,-1606,6913,-1639e" filled="t" fillcolor="#000000" stroked="f">
                <v:path arrowok="t"/>
                <v:fill/>
              </v:shape>
              <v:shape style="position:absolute;left:6880;top:-1671;width:65;height:65" coordorigin="6880,-1671" coordsize="65,65" path="m6946,-1671l6880,-1671,6913,-1639,6946,-1671e" filled="t" fillcolor="#000000" stroked="f">
                <v:path arrowok="t"/>
                <v:fill/>
              </v:shape>
            </v:group>
            <v:group style="position:absolute;left:6880;top:-1672;width:65;height:65" coordorigin="6880,-1672" coordsize="65,65">
              <v:shape style="position:absolute;left:6880;top:-1672;width:65;height:65" coordorigin="6880,-1672" coordsize="65,65" path="m6946,-1606l6880,-1672e" filled="f" stroked="t" strokeweight=".390889pt" strokecolor="#000000">
                <v:path arrowok="t"/>
              </v:shape>
            </v:group>
            <v:group style="position:absolute;left:6880;top:-1672;width:65;height:65" coordorigin="6880,-1672" coordsize="65,65">
              <v:shape style="position:absolute;left:6880;top:-1672;width:65;height:65" coordorigin="6880,-1672" coordsize="65,65" path="m6880,-1606l6946,-1672e" filled="f" stroked="t" strokeweight=".390889pt" strokecolor="#000000">
                <v:path arrowok="t"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7023,-2049l6990,-2017,7055,-2017,7023,-2049e" filled="t" fillcolor="#000000" stroked="f">
                <v:path arrowok="t"/>
                <v:fill/>
              </v:shape>
              <v:shape style="position:absolute;left:6990;top:-2082;width:65;height:65" coordorigin="6990,-2082" coordsize="65,65" path="m7055,-2082l6990,-2082,7023,-2049,7055,-2082e" filled="t" fillcolor="#000000" stroked="f">
                <v:path arrowok="t"/>
                <v:fill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7055,-2017l6990,-2082e" filled="f" stroked="t" strokeweight=".390889pt" strokecolor="#000000">
                <v:path arrowok="t"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6990,-2017l7055,-2082e" filled="f" stroked="t" strokeweight=".390889pt" strokecolor="#000000">
                <v:path arrowok="t"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32,-2149l7100,-2117,7165,-2117,7132,-2149e" filled="t" fillcolor="#000000" stroked="f">
                <v:path arrowok="t"/>
                <v:fill/>
              </v:shape>
              <v:shape style="position:absolute;left:7100;top:-2182;width:65;height:65" coordorigin="7100,-2182" coordsize="65,65" path="m7165,-2182l7100,-2182,7132,-2149,7165,-2182e" filled="t" fillcolor="#000000" stroked="f">
                <v:path arrowok="t"/>
                <v:fill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65,-2117l7100,-2182e" filled="f" stroked="t" strokeweight=".390889pt" strokecolor="#000000">
                <v:path arrowok="t"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00,-2117l7165,-2182e" filled="f" stroked="t" strokeweight=".390889pt" strokecolor="#000000">
                <v:path arrowok="t"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43,-2156l7210,-2123,7275,-2123,7243,-2156e" filled="t" fillcolor="#000000" stroked="f">
                <v:path arrowok="t"/>
                <v:fill/>
              </v:shape>
              <v:shape style="position:absolute;left:7210;top:-2188;width:65;height:65" coordorigin="7210,-2188" coordsize="65,65" path="m7275,-2188l7210,-2188,7243,-2156,7275,-2188e" filled="t" fillcolor="#000000" stroked="f">
                <v:path arrowok="t"/>
                <v:fill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75,-2123l7210,-2188e" filled="f" stroked="t" strokeweight=".390889pt" strokecolor="#000000">
                <v:path arrowok="t"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10,-2123l7275,-2188e" filled="f" stroked="t" strokeweight=".390889pt" strokecolor="#000000">
                <v:path arrowok="t"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52,-2179l7320,-2147,7385,-2147,7352,-2179e" filled="t" fillcolor="#000000" stroked="f">
                <v:path arrowok="t"/>
                <v:fill/>
              </v:shape>
              <v:shape style="position:absolute;left:7320;top:-2212;width:65;height:65" coordorigin="7320,-2212" coordsize="65,65" path="m7385,-2212l7320,-2212,7352,-2179,7385,-2212e" filled="t" fillcolor="#000000" stroked="f">
                <v:path arrowok="t"/>
                <v:fill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85,-2147l7320,-2212e" filled="f" stroked="t" strokeweight=".390889pt" strokecolor="#000000">
                <v:path arrowok="t"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20,-2147l7385,-2212e" filled="f" stroked="t" strokeweight=".390889pt" strokecolor="#000000">
                <v:path arrowok="t"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62,-2209l7429,-2177,7494,-2177,7462,-2209e" filled="t" fillcolor="#000000" stroked="f">
                <v:path arrowok="t"/>
                <v:fill/>
              </v:shape>
              <v:shape style="position:absolute;left:7429;top:-2242;width:65;height:65" coordorigin="7429,-2242" coordsize="65,65" path="m7494,-2242l7429,-2242,7462,-2209,7494,-2242e" filled="t" fillcolor="#000000" stroked="f">
                <v:path arrowok="t"/>
                <v:fill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94,-2177l7429,-2242e" filled="f" stroked="t" strokeweight=".390889pt" strokecolor="#000000">
                <v:path arrowok="t"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29,-2177l7494,-2242e" filled="f" stroked="t" strokeweight=".390889pt" strokecolor="#000000">
                <v:path arrowok="t"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571,-2325l7539,-2293,7604,-2293,7571,-2325e" filled="t" fillcolor="#000000" stroked="f">
                <v:path arrowok="t"/>
                <v:fill/>
              </v:shape>
              <v:shape style="position:absolute;left:7539;top:-2358;width:65;height:65" coordorigin="7539,-2358" coordsize="65,65" path="m7604,-2358l7539,-2358,7571,-2325,7604,-2358e" filled="t" fillcolor="#000000" stroked="f">
                <v:path arrowok="t"/>
                <v:fill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604,-2293l7539,-2358e" filled="f" stroked="t" strokeweight=".390889pt" strokecolor="#000000">
                <v:path arrowok="t"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539,-2293l7604,-2358e" filled="f" stroked="t" strokeweight=".390889pt" strokecolor="#000000">
                <v:path arrowok="t"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901,-2573l7869,-2540,7934,-2540,7901,-2573e" filled="t" fillcolor="#000000" stroked="f">
                <v:path arrowok="t"/>
                <v:fill/>
              </v:shape>
              <v:shape style="position:absolute;left:7869;top:-2605;width:65;height:65" coordorigin="7869,-2605" coordsize="65,65" path="m7934,-2605l7869,-2605,7901,-2573,7934,-2605e" filled="t" fillcolor="#000000" stroked="f">
                <v:path arrowok="t"/>
                <v:fill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934,-2540l7869,-2605e" filled="f" stroked="t" strokeweight=".390889pt" strokecolor="#000000">
                <v:path arrowok="t"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869,-2540l7934,-2605e" filled="f" stroked="t" strokeweight=".390889pt" strokecolor="#000000">
                <v:path arrowok="t"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8011,-2944l7978,-2911,8043,-2911,8011,-2944e" filled="t" fillcolor="#000000" stroked="f">
                <v:path arrowok="t"/>
                <v:fill/>
              </v:shape>
              <v:shape style="position:absolute;left:7978;top:-2976;width:65;height:65" coordorigin="7978,-2976" coordsize="65,65" path="m8043,-2976l7978,-2976,8011,-2944,8043,-2976e" filled="t" fillcolor="#000000" stroked="f">
                <v:path arrowok="t"/>
                <v:fill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8043,-2911l7978,-2976e" filled="f" stroked="t" strokeweight=".390889pt" strokecolor="#000000">
                <v:path arrowok="t"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7978,-2911l8043,-2976e" filled="f" stroked="t" strokeweight=".390889pt" strokecolor="#000000">
                <v:path arrowok="t"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50,-2955l8417,-2923,8483,-2923,8450,-2955e" filled="t" fillcolor="#000000" stroked="f">
                <v:path arrowok="t"/>
                <v:fill/>
              </v:shape>
              <v:shape style="position:absolute;left:8417;top:-2988;width:65;height:65" coordorigin="8417,-2988" coordsize="65,65" path="m8483,-2988l8417,-2988,8450,-2955,8483,-2988e" filled="t" fillcolor="#000000" stroked="f">
                <v:path arrowok="t"/>
                <v:fill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83,-2923l8417,-2988e" filled="f" stroked="t" strokeweight=".390889pt" strokecolor="#000000">
                <v:path arrowok="t"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17,-2923l8483,-2988e" filled="f" stroked="t" strokeweight=".390889pt" strokecolor="#000000">
                <v:path arrowok="t"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780,-3155l8747,-3122,8813,-3122,8780,-3155e" filled="t" fillcolor="#000000" stroked="f">
                <v:path arrowok="t"/>
                <v:fill/>
              </v:shape>
              <v:shape style="position:absolute;left:8747;top:-3187;width:65;height:65" coordorigin="8747,-3187" coordsize="65,65" path="m8813,-3187l8747,-3187,8780,-3155,8813,-3187e" filled="t" fillcolor="#000000" stroked="f">
                <v:path arrowok="t"/>
                <v:fill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813,-3122l8747,-3187e" filled="f" stroked="t" strokeweight=".390889pt" strokecolor="#000000">
                <v:path arrowok="t"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747,-3122l8813,-3187e" filled="f" stroked="t" strokeweight=".390889pt" strokecolor="#000000">
                <v:path arrowok="t"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889,-3140l8857,-3108,8922,-3108,8889,-3140e" filled="t" fillcolor="#000000" stroked="f">
                <v:path arrowok="t"/>
                <v:fill/>
              </v:shape>
              <v:shape style="position:absolute;left:8857;top:-3173;width:65;height:65" coordorigin="8857,-3173" coordsize="65,65" path="m8922,-3173l8857,-3173,8889,-3140,8922,-3173e" filled="t" fillcolor="#000000" stroked="f">
                <v:path arrowok="t"/>
                <v:fill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922,-3108l8857,-3173e" filled="f" stroked="t" strokeweight=".390889pt" strokecolor="#000000">
                <v:path arrowok="t"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857,-3108l8922,-3173e" filled="f" stroked="t" strokeweight=".390889pt" strokecolor="#000000">
                <v:path arrowok="t"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219,-3211l9187,-3178,9252,-3178,9219,-3211e" filled="t" fillcolor="#000000" stroked="f">
                <v:path arrowok="t"/>
                <v:fill/>
              </v:shape>
              <v:shape style="position:absolute;left:9187;top:-3243;width:65;height:65" coordorigin="9187,-3243" coordsize="65,65" path="m9252,-3243l9187,-3243,9219,-3211,9252,-3243e" filled="t" fillcolor="#000000" stroked="f">
                <v:path arrowok="t"/>
                <v:fill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252,-3178l9187,-3243e" filled="f" stroked="t" strokeweight=".390889pt" strokecolor="#000000">
                <v:path arrowok="t"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187,-3178l9252,-3243e" filled="f" stroked="t" strokeweight=".390889pt" strokecolor="#000000">
                <v:path arrowok="t"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38,-3238l9406,-3205,9471,-3205,9438,-3238e" filled="t" fillcolor="#000000" stroked="f">
                <v:path arrowok="t"/>
                <v:fill/>
              </v:shape>
              <v:shape style="position:absolute;left:9406;top:-3271;width:65;height:65" coordorigin="9406,-3271" coordsize="65,65" path="m9471,-3271l9406,-3271,9438,-3238,9471,-3271e" filled="t" fillcolor="#000000" stroked="f">
                <v:path arrowok="t"/>
                <v:fill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71,-3206l9406,-3271e" filled="f" stroked="t" strokeweight=".390889pt" strokecolor="#000000">
                <v:path arrowok="t"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06,-3206l9471,-3271e" filled="f" stroked="t" strokeweight=".390889pt" strokecolor="#000000">
                <v:path arrowok="t"/>
              </v:shape>
            </v:group>
            <v:group style="position:absolute;left:6913;top:-3331;width:2525;height:1964" coordorigin="6913,-3331" coordsize="2525,1964">
              <v:shape style="position:absolute;left:6913;top:-3331;width:2525;height:1964" coordorigin="6913,-3331" coordsize="2525,1964" path="m6913,-1367l7023,-1410,7132,-1485,7243,-1587,7352,-1710,7462,-1845,7571,-1986,7682,-2128,7792,-2266,7901,-2396,8011,-2519,8122,-2632,8231,-2735,8341,-2827,8450,-2911,8560,-2985,8671,-3050,8780,-3107,8890,-3158,8999,-3204,9110,-3243,9219,-3276,9329,-3305,9438,-3331e" filled="f" stroked="t" strokeweight=".781668pt" strokecolor="#000000">
                <v:path arrowok="t"/>
              </v:shape>
            </v:group>
            <v:group style="position:absolute;left:6875;top:-1405;width:76;height:76" coordorigin="6875,-1405" coordsize="76,76">
              <v:shape style="position:absolute;left:6875;top:-1405;width:76;height:76" coordorigin="6875,-1405" coordsize="76,76" path="m6913,-1405l6951,-1329,6875,-1329,6913,-1405xe" filled="f" stroked="t" strokeweight=".390889pt" strokecolor="#000000">
                <v:path arrowok="t"/>
              </v:shape>
            </v:group>
            <v:group style="position:absolute;left:6985;top:-1448;width:76;height:76" coordorigin="6985,-1448" coordsize="76,76">
              <v:shape style="position:absolute;left:6985;top:-1448;width:76;height:76" coordorigin="6985,-1448" coordsize="76,76" path="m7023,-1448l7060,-1372,6985,-1372,7023,-1448xe" filled="f" stroked="t" strokeweight=".390889pt" strokecolor="#000000">
                <v:path arrowok="t"/>
              </v:shape>
            </v:group>
            <v:group style="position:absolute;left:7094;top:-1522;width:76;height:76" coordorigin="7094,-1522" coordsize="76,76">
              <v:shape style="position:absolute;left:7094;top:-1522;width:76;height:76" coordorigin="7094,-1522" coordsize="76,76" path="m7132,-1522l7170,-1446,7094,-1446,7132,-1522xe" filled="f" stroked="t" strokeweight=".390889pt" strokecolor="#000000">
                <v:path arrowok="t"/>
              </v:shape>
            </v:group>
            <v:group style="position:absolute;left:7205;top:-1625;width:76;height:76" coordorigin="7205,-1625" coordsize="76,76">
              <v:shape style="position:absolute;left:7205;top:-1625;width:76;height:76" coordorigin="7205,-1625" coordsize="76,76" path="m7243,-1625l7281,-1549,7205,-1549,7243,-1625xe" filled="f" stroked="t" strokeweight=".390889pt" strokecolor="#000000">
                <v:path arrowok="t"/>
              </v:shape>
            </v:group>
            <v:group style="position:absolute;left:7315;top:-1747;width:76;height:76" coordorigin="7315,-1747" coordsize="76,76">
              <v:shape style="position:absolute;left:7315;top:-1747;width:76;height:76" coordorigin="7315,-1747" coordsize="76,76" path="m7352,-1747l7390,-1672,7315,-1672,7352,-1747xe" filled="f" stroked="t" strokeweight=".390889pt" strokecolor="#000000">
                <v:path arrowok="t"/>
              </v:shape>
            </v:group>
            <v:group style="position:absolute;left:7424;top:-1882;width:76;height:75" coordorigin="7424,-1882" coordsize="76,75">
              <v:shape style="position:absolute;left:7424;top:-1882;width:76;height:75" coordorigin="7424,-1882" coordsize="76,75" path="m7462,-1882l7500,-1807,7424,-1807,7462,-1882xe" filled="f" stroked="t" strokeweight=".390889pt" strokecolor="#000000">
                <v:path arrowok="t"/>
              </v:shape>
            </v:group>
            <v:group style="position:absolute;left:7534;top:-2023;width:76;height:76" coordorigin="7534,-2023" coordsize="76,76">
              <v:shape style="position:absolute;left:7534;top:-2023;width:76;height:76" coordorigin="7534,-2023" coordsize="76,76" path="m7571,-2023l7609,-1948,7534,-1948,7571,-2023xe" filled="f" stroked="t" strokeweight=".390889pt" strokecolor="#000000">
                <v:path arrowok="t"/>
              </v:shape>
            </v:group>
            <v:group style="position:absolute;left:7644;top:-2165;width:76;height:76" coordorigin="7644,-2165" coordsize="76,76">
              <v:shape style="position:absolute;left:7644;top:-2165;width:76;height:76" coordorigin="7644,-2165" coordsize="76,76" path="m7682,-2165l7720,-2090,7644,-2090,7682,-2165xe" filled="f" stroked="t" strokeweight=".390889pt" strokecolor="#000000">
                <v:path arrowok="t"/>
              </v:shape>
            </v:group>
            <v:group style="position:absolute;left:7754;top:-2303;width:76;height:76" coordorigin="7754,-2303" coordsize="76,76">
              <v:shape style="position:absolute;left:7754;top:-2303;width:76;height:76" coordorigin="7754,-2303" coordsize="76,76" path="m7792,-2303l7830,-2228,7754,-2228,7792,-2303xe" filled="f" stroked="t" strokeweight=".390889pt" strokecolor="#000000">
                <v:path arrowok="t"/>
              </v:shape>
            </v:group>
            <v:group style="position:absolute;left:7863;top:-2433;width:76;height:76" coordorigin="7863,-2433" coordsize="76,76">
              <v:shape style="position:absolute;left:7863;top:-2433;width:76;height:76" coordorigin="7863,-2433" coordsize="76,76" path="m7901,-2433l7939,-2358,7863,-2358,7901,-2433xe" filled="f" stroked="t" strokeweight=".390889pt" strokecolor="#000000">
                <v:path arrowok="t"/>
              </v:shape>
            </v:group>
            <v:group style="position:absolute;left:7973;top:-2556;width:76;height:76" coordorigin="7973,-2556" coordsize="76,76">
              <v:shape style="position:absolute;left:7973;top:-2556;width:76;height:76" coordorigin="7973,-2556" coordsize="76,76" path="m8011,-2556l8049,-2480,7973,-2480,8011,-2556xe" filled="f" stroked="t" strokeweight=".390889pt" strokecolor="#000000">
                <v:path arrowok="t"/>
              </v:shape>
            </v:group>
            <v:group style="position:absolute;left:8084;top:-2669;width:76;height:76" coordorigin="8084,-2669" coordsize="76,76">
              <v:shape style="position:absolute;left:8084;top:-2669;width:76;height:76" coordorigin="8084,-2669" coordsize="76,76" path="m8122,-2669l8159,-2593,8084,-2593,8122,-2669xe" filled="f" stroked="t" strokeweight=".390889pt" strokecolor="#000000">
                <v:path arrowok="t"/>
              </v:shape>
            </v:group>
            <v:group style="position:absolute;left:8193;top:-2772;width:76;height:76" coordorigin="8193,-2772" coordsize="76,76">
              <v:shape style="position:absolute;left:8193;top:-2772;width:76;height:76" coordorigin="8193,-2772" coordsize="76,76" path="m8231,-2772l8269,-2696,8193,-2696,8231,-2772xe" filled="f" stroked="t" strokeweight=".390889pt" strokecolor="#000000">
                <v:path arrowok="t"/>
              </v:shape>
            </v:group>
            <v:group style="position:absolute;left:8303;top:-2864;width:76;height:76" coordorigin="8303,-2864" coordsize="76,76">
              <v:shape style="position:absolute;left:8303;top:-2864;width:76;height:76" coordorigin="8303,-2864" coordsize="76,76" path="m8341,-2864l8378,-2789,8303,-2789,8341,-2864xe" filled="f" stroked="t" strokeweight=".390889pt" strokecolor="#000000">
                <v:path arrowok="t"/>
              </v:shape>
            </v:group>
            <v:group style="position:absolute;left:8412;top:-2948;width:76;height:76" coordorigin="8412,-2948" coordsize="76,76">
              <v:shape style="position:absolute;left:8412;top:-2948;width:76;height:76" coordorigin="8412,-2948" coordsize="76,76" path="m8450,-2948l8488,-2872,8412,-2872,8450,-2948xe" filled="f" stroked="t" strokeweight=".390889pt" strokecolor="#000000">
                <v:path arrowok="t"/>
              </v:shape>
            </v:group>
            <v:group style="position:absolute;left:8522;top:-3022;width:76;height:76" coordorigin="8522,-3022" coordsize="76,76">
              <v:shape style="position:absolute;left:8522;top:-3022;width:76;height:76" coordorigin="8522,-3022" coordsize="76,76" path="m8560,-3022l8597,-2946,8522,-2946,8560,-3022xe" filled="f" stroked="t" strokeweight=".390889pt" strokecolor="#000000">
                <v:path arrowok="t"/>
              </v:shape>
            </v:group>
            <v:group style="position:absolute;left:8633;top:-3087;width:76;height:76" coordorigin="8633,-3087" coordsize="76,76">
              <v:shape style="position:absolute;left:8633;top:-3087;width:76;height:76" coordorigin="8633,-3087" coordsize="76,76" path="m8670,-3087l8708,-3011,8633,-3011,8670,-3087xe" filled="f" stroked="t" strokeweight=".390889pt" strokecolor="#000000">
                <v:path arrowok="t"/>
              </v:shape>
            </v:group>
            <v:group style="position:absolute;left:8742;top:-3144;width:76;height:76" coordorigin="8742,-3144" coordsize="76,76">
              <v:shape style="position:absolute;left:8742;top:-3144;width:76;height:76" coordorigin="8742,-3144" coordsize="76,76" path="m8780,-3144l8818,-3069,8742,-3069,8780,-3144xe" filled="f" stroked="t" strokeweight=".390889pt" strokecolor="#000000">
                <v:path arrowok="t"/>
              </v:shape>
            </v:group>
            <v:group style="position:absolute;left:8852;top:-3195;width:76;height:76" coordorigin="8852,-3195" coordsize="76,76">
              <v:shape style="position:absolute;left:8852;top:-3195;width:76;height:76" coordorigin="8852,-3195" coordsize="76,76" path="m8889,-3195l8927,-3120,8852,-3120,8889,-3195xe" filled="f" stroked="t" strokeweight=".390889pt" strokecolor="#000000">
                <v:path arrowok="t"/>
              </v:shape>
            </v:group>
            <v:group style="position:absolute;left:8961;top:-3241;width:76;height:76" coordorigin="8961,-3241" coordsize="76,76">
              <v:shape style="position:absolute;left:8961;top:-3241;width:76;height:76" coordorigin="8961,-3241" coordsize="76,76" path="m8999,-3241l9037,-3165,8961,-3165,8999,-3241xe" filled="f" stroked="t" strokeweight=".390889pt" strokecolor="#000000">
                <v:path arrowok="t"/>
              </v:shape>
            </v:group>
            <v:group style="position:absolute;left:9072;top:-3280;width:76;height:76" coordorigin="9072,-3280" coordsize="76,76">
              <v:shape style="position:absolute;left:9072;top:-3280;width:76;height:76" coordorigin="9072,-3280" coordsize="76,76" path="m9110,-3280l9148,-3204,9072,-3204,9110,-3280xe" filled="f" stroked="t" strokeweight=".390889pt" strokecolor="#000000">
                <v:path arrowok="t"/>
              </v:shape>
            </v:group>
            <v:group style="position:absolute;left:9181;top:-3314;width:76;height:76" coordorigin="9181,-3314" coordsize="76,76">
              <v:shape style="position:absolute;left:9181;top:-3314;width:76;height:76" coordorigin="9181,-3314" coordsize="76,76" path="m9219,-3314l9257,-3238,9181,-3238,9219,-3314xe" filled="f" stroked="t" strokeweight=".390889pt" strokecolor="#000000">
                <v:path arrowok="t"/>
              </v:shape>
            </v:group>
            <v:group style="position:absolute;left:9291;top:-3342;width:76;height:76" coordorigin="9291,-3342" coordsize="76,76">
              <v:shape style="position:absolute;left:9291;top:-3342;width:76;height:76" coordorigin="9291,-3342" coordsize="76,76" path="m9329,-3342l9367,-3267,9291,-3267,9329,-3342xe" filled="f" stroked="t" strokeweight=".390889pt" strokecolor="#000000">
                <v:path arrowok="t"/>
              </v:shape>
            </v:group>
            <v:group style="position:absolute;left:9400;top:-3368;width:76;height:76" coordorigin="9400,-3368" coordsize="76,76">
              <v:shape style="position:absolute;left:9400;top:-3368;width:76;height:76" coordorigin="9400,-3368" coordsize="76,76" path="m9438,-3368l9476,-3293,9400,-3293,9438,-3368xe" filled="f" stroked="t" strokeweight=".390889pt" strokecolor="#000000">
                <v:path arrowok="t"/>
              </v:shape>
            </v:group>
            <v:group style="position:absolute;left:8276;top:-2285;width:1106;height:701" coordorigin="8276,-2285" coordsize="1106,701">
              <v:shape style="position:absolute;left:8276;top:-2285;width:1106;height:701" coordorigin="8276,-2285" coordsize="1106,701" path="m8276,-1585l9381,-1585,9381,-2285,8276,-2285,8276,-1585e" filled="t" fillcolor="#FFFFFF" stroked="f">
                <v:path arrowok="t"/>
                <v:fill/>
              </v:shape>
            </v:group>
            <v:group style="position:absolute;left:8276;top:-2285;width:1106;height:701" coordorigin="8276,-2285" coordsize="1106,701">
              <v:shape style="position:absolute;left:8276;top:-2285;width:1106;height:701" coordorigin="8276,-2285" coordsize="1106,701" path="m8276,-1585l9381,-1585,9381,-2285,8276,-2285,8276,-1585xe" filled="f" stroked="t" strokeweight=".130264pt" strokecolor="#000000">
                <v:path arrowok="t"/>
              </v:shape>
            </v:group>
            <v:group style="position:absolute;left:8548;top:-2244;width:55;height:55" coordorigin="8548,-2244" coordsize="55,55">
              <v:shape style="position:absolute;left:8548;top:-2244;width:55;height:55" coordorigin="8548,-2244" coordsize="55,55" path="m8603,-2216l8603,-2201,8590,-2189,8575,-2189,8560,-2189,8548,-2201,8548,-2216,8548,-2232,8560,-2244,8575,-2244,8590,-2244,8603,-2232,8603,-2216xe" filled="f" stroked="t" strokeweight=".390889pt" strokecolor="#000000">
                <v:path arrowok="t"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548,-2076l8603,-2076e" filled="f" stroked="t" strokeweight="2.834654pt" strokecolor="#000000">
                <v:path arrowok="t"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548,-2048l8603,-2048,8603,-2103,8548,-2103,8548,-2048xe" filled="f" stroked="t" strokeweight=".390889pt" strokecolor="#000000">
                <v:path arrowok="t"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575,-2076l8548,-2048,8603,-2048,8575,-2076e" filled="t" fillcolor="#000000" stroked="f">
                <v:path arrowok="t"/>
                <v:fill/>
              </v:shape>
              <v:shape style="position:absolute;left:8548;top:-2103;width:55;height:55" coordorigin="8548,-2103" coordsize="55,55" path="m8603,-2103l8548,-2103,8575,-2076,8603,-2103e" filled="t" fillcolor="#000000" stroked="f">
                <v:path arrowok="t"/>
                <v:fill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603,-2048l8548,-2103e" filled="f" stroked="t" strokeweight=".390889pt" strokecolor="#000000">
                <v:path arrowok="t"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548,-2048l8603,-2103e" filled="f" stroked="t" strokeweight=".390889pt" strokecolor="#000000">
                <v:path arrowok="t"/>
              </v:shape>
            </v:group>
            <v:group style="position:absolute;left:8438;top:-1935;width:274;height:2" coordorigin="8438,-1935" coordsize="274,2">
              <v:shape style="position:absolute;left:8438;top:-1935;width:274;height:2" coordorigin="8438,-1935" coordsize="274,0" path="m8438,-1935l8712,-1935e" filled="f" stroked="t" strokeweight="1.041773pt" strokecolor="#000000">
                <v:path arrowok="t"/>
              </v:shape>
            </v:group>
            <v:group style="position:absolute;left:8439;top:-1795;width:274;height:2" coordorigin="8439,-1795" coordsize="274,2">
              <v:shape style="position:absolute;left:8439;top:-1795;width:274;height:2" coordorigin="8439,-1795" coordsize="274,0" path="m8439,-1795l8713,-1795e" filled="f" stroked="t" strokeweight="1.106884pt" strokecolor="#000000">
                <v:path arrowok="t"/>
                <v:stroke dashstyle="longDash"/>
              </v:shape>
            </v:group>
            <v:group style="position:absolute;left:8438;top:-1654;width:274;height:2" coordorigin="8438,-1654" coordsize="274,2">
              <v:shape style="position:absolute;left:8438;top:-1654;width:274;height:2" coordorigin="8438,-1654" coordsize="274,0" path="m8438,-1654l8712,-1654e" filled="f" stroked="t" strokeweight=".78133pt" strokecolor="#000000">
                <v:path arrowok="t"/>
              </v:shape>
            </v:group>
            <v:group style="position:absolute;left:8548;top:-1683;width:55;height:55" coordorigin="8548,-1683" coordsize="55,55">
              <v:shape style="position:absolute;left:8548;top:-1683;width:55;height:55" coordorigin="8548,-1683" coordsize="55,55" path="m8575,-1683l8603,-1628,8548,-1628,8575,-1683xe" filled="f" stroked="t" strokeweight=".390889pt" strokecolor="#000000">
                <v:path arrowok="t"/>
              </v:shape>
            </v:group>
            <w10:wrap type="none"/>
          </v:group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布</w:t>
      </w:r>
    </w:p>
    <w:p>
      <w:pPr>
        <w:spacing w:before="0" w:after="0" w:line="289" w:lineRule="exact"/>
        <w:ind w:left="767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188" w:lineRule="exact"/>
        <w:ind w:left="1707" w:right="1992"/>
        <w:jc w:val="center"/>
        <w:rPr>
          <w:rFonts w:ascii="AdobeFangsongStd-Regular" w:hAnsi="AdobeFangsongStd-Regular" w:cs="AdobeFangsongStd-Regular" w:eastAsia="AdobeFangsongStd-Regular"/>
          <w:sz w:val="13"/>
          <w:szCs w:val="13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  <w:t>年齢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0"/>
        </w:rPr>
      </w:r>
    </w:p>
    <w:p>
      <w:pPr>
        <w:spacing w:before="7" w:after="0" w:line="240" w:lineRule="auto"/>
        <w:ind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カタクチイワシの成長様式</w:t>
      </w:r>
    </w:p>
    <w:p>
      <w:pPr>
        <w:spacing w:before="0" w:after="0" w:line="319" w:lineRule="exact"/>
        <w:ind w:left="4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◯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4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観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測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、■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4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秋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4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観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測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、△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4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線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4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4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線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3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4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36.323822pt;width:198.424684pt;height:226.88304pt;mso-position-horizontal-relative:page;mso-position-vertical-relative:paragraph;z-index:-5994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0" w:after="0" w:line="260" w:lineRule="exact"/>
                    <w:jc w:val="left"/>
                    <w:rPr>
                      <w:sz w:val="26"/>
                      <w:szCs w:val="26"/>
                    </w:rPr>
                  </w:pPr>
                  <w:rPr/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before="0" w:after="0" w:line="3068" w:lineRule="exact"/>
                    <w:ind w:left="265" w:right="-179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R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400955pt;margin-top:18.745716pt;width:316.242429pt;height:161.454946pt;mso-position-horizontal-relative:page;mso-position-vertical-relative:paragraph;z-index:-5992" type="#_x0000_t202" filled="f" stroked="f">
            <v:textbox inset="0,0,0,0">
              <w:txbxContent>
                <w:p>
                  <w:pPr>
                    <w:spacing w:before="1" w:after="0" w:line="160" w:lineRule="exact"/>
                    <w:jc w:val="left"/>
                    <w:rPr>
                      <w:sz w:val="16"/>
                      <w:szCs w:val="16"/>
                    </w:rPr>
                  </w:pPr>
                  <w:rPr/>
                  <w:r>
                    <w:rPr>
                      <w:sz w:val="16"/>
                      <w:szCs w:val="16"/>
                    </w:rPr>
                  </w:r>
                </w:p>
                <w:p>
                  <w:pPr>
                    <w:spacing w:before="0" w:after="0" w:line="3068" w:lineRule="exact"/>
                    <w:ind w:right="-20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T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長式。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3990" w:space="596"/>
            <w:col w:w="405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</w:sectPr>
      </w:pPr>
      <w:rPr/>
    </w:p>
    <w:p>
      <w:pPr>
        <w:spacing w:before="0" w:after="0" w:line="177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28054pt;margin-top:5.959959pt;width:155.942828pt;height:209.628725pt;mso-position-horizontal-relative:page;mso-position-vertical-relative:paragraph;z-index:-5993" type="#_x0000_t202" filled="f" stroked="f">
            <v:textbox inset="0,0,0,0">
              <w:txbxContent>
                <w:p>
                  <w:pPr>
                    <w:spacing w:before="5" w:after="0" w:line="120" w:lineRule="exact"/>
                    <w:jc w:val="left"/>
                    <w:rPr>
                      <w:sz w:val="12"/>
                      <w:szCs w:val="12"/>
                    </w:rPr>
                  </w:pPr>
                  <w:rPr/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3068" w:lineRule="exact"/>
                    <w:ind w:right="-508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F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9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5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5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5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7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78817pt;margin-top:.657383pt;width:7.989197pt;height:19.935950pt;mso-position-horizontal-relative:page;mso-position-vertical-relative:paragraph;z-index:-5986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-1"/>
                    </w:rPr>
                    <w:t>成熟率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w w:val="85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5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5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5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3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5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-29" w:right="-49"/>
        <w:jc w:val="center"/>
        <w:tabs>
          <w:tab w:pos="1060" w:val="left"/>
          <w:tab w:pos="214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 style="position:absolute;margin-left:151.404663pt;margin-top:-53.975647pt;width:102.331189pt;height:141.732942pt;mso-position-horizontal-relative:page;mso-position-vertical-relative:paragraph;z-index:-5979;rotation:315" type="#_x0000_t136" fillcolor="#E5E5E5" stroked="f">
            <o:extrusion v:ext="view" autorotationcenter="t"/>
            <v:textpath style="font-family:&amp;quot;Adobe Caslon Pro&amp;quot;;font-size:141pt;v-text-kern:t;mso-text-shadow:auto" string="A"/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  <w:tab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  <w:tab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0" w:after="0" w:line="219" w:lineRule="exact"/>
        <w:ind w:left="980" w:right="942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-3"/>
        </w:rPr>
        <w:t>年齢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24" w:after="0" w:line="240" w:lineRule="auto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.281708pt;margin-top:11.922889pt;width:7.125395pt;height:60.146826pt;mso-position-horizontal-relative:page;mso-position-vertical-relative:paragraph;z-index:-5984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84"/>
                      <w:position w:val="-1"/>
                    </w:rPr>
                    <w:t>カ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78"/>
                      <w:position w:val="-1"/>
                    </w:rPr>
                    <w:t>タ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1"/>
                      <w:w w:val="82"/>
                      <w:position w:val="-1"/>
                    </w:rPr>
                    <w:t>ク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93"/>
                      <w:position w:val="-1"/>
                    </w:rPr>
                    <w:t>チ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84"/>
                      <w:position w:val="-1"/>
                    </w:rPr>
                    <w:t>イ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1"/>
                      <w:w w:val="96"/>
                      <w:position w:val="-1"/>
                    </w:rPr>
                    <w:t>ワ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91"/>
                      <w:position w:val="-1"/>
                    </w:rPr>
                    <w:t>シ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9"/>
                      <w:position w:val="-1"/>
                    </w:rPr>
                    <w:t>漁獲量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9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2"/>
                      <w:w w:val="66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8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51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left="46" w:right="-47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8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left="46" w:right="-47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6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left="46" w:right="-47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left="46" w:right="-47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16"/>
        <w:jc w:val="righ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8"/>
          <w:szCs w:val="8"/>
        </w:rPr>
      </w:pPr>
      <w:rPr/>
      <w:r>
        <w:rPr>
          <w:rFonts w:ascii="AdobeFangsongStd-Regular" w:hAnsi="AdobeFangsongStd-Regular" w:cs="AdobeFangsongStd-Regular" w:eastAsia="AdobeFangsongStd-Regular"/>
          <w:sz w:val="8"/>
          <w:szCs w:val="8"/>
          <w:w w:val="84"/>
        </w:rPr>
        <w:t>カ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-1"/>
          <w:w w:val="78"/>
        </w:rPr>
        <w:t>タ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2"/>
          <w:w w:val="82"/>
        </w:rPr>
        <w:t>ク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93"/>
        </w:rPr>
        <w:t>チ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102"/>
        </w:rPr>
        <w:t>漁獲量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100"/>
        </w:rPr>
      </w:r>
    </w:p>
    <w:p>
      <w:pPr>
        <w:spacing w:before="0" w:after="0" w:line="15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8"/>
          <w:szCs w:val="8"/>
        </w:rPr>
      </w:pPr>
      <w:rPr/>
      <w:r>
        <w:rPr>
          <w:rFonts w:ascii="AdobeFangsongStd-Regular" w:hAnsi="AdobeFangsongStd-Regular" w:cs="AdobeFangsongStd-Regular" w:eastAsia="AdobeFangsongStd-Regular"/>
          <w:sz w:val="8"/>
          <w:szCs w:val="8"/>
          <w:spacing w:val="1"/>
          <w:w w:val="91"/>
          <w:position w:val="-2"/>
        </w:rPr>
        <w:t>シ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2"/>
          <w:w w:val="82"/>
          <w:position w:val="-2"/>
        </w:rPr>
        <w:t>ラ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1"/>
          <w:w w:val="92"/>
          <w:position w:val="-2"/>
        </w:rPr>
        <w:t>ス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102"/>
          <w:position w:val="-2"/>
        </w:rPr>
        <w:t>漁獲量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6.935669pt;margin-top:-6.022405pt;width:131.12426pt;height:11.22533pt;mso-position-horizontal-relative:page;mso-position-vertical-relative:paragraph;z-index:-5982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0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1"/>
                    </w:rPr>
                    <w:t>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2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24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5.124786pt;margin-top:4.371253pt;width:7.125395pt;height:43.428207pt;mso-position-horizontal-relative:page;mso-position-vertical-relative:paragraph;z-index:-5981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91"/>
                      <w:position w:val="-1"/>
                    </w:rPr>
                    <w:t>シ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8"/>
                      <w:w w:val="82"/>
                      <w:position w:val="-1"/>
                    </w:rPr>
                    <w:t>ラ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92"/>
                      <w:position w:val="-1"/>
                    </w:rPr>
                    <w:t>ス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9"/>
                      <w:position w:val="-1"/>
                    </w:rPr>
                    <w:t>漁獲量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9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2"/>
                      <w:w w:val="66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8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51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8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6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5" w:equalWidth="0">
            <w:col w:w="652" w:space="609"/>
            <w:col w:w="2241" w:space="1400"/>
            <w:col w:w="295" w:space="588"/>
            <w:col w:w="853" w:space="1285"/>
            <w:col w:w="717"/>
          </w:cols>
        </w:sectPr>
      </w:pPr>
      <w:rPr/>
    </w:p>
    <w:p>
      <w:pPr>
        <w:spacing w:before="97" w:after="0" w:line="240" w:lineRule="auto"/>
        <w:ind w:left="1340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1.639664pt;margin-top:-139.323318pt;width:199.397354pt;height:150.763853pt;mso-position-horizontal-relative:page;mso-position-vertical-relative:paragraph;z-index:-5989" coordorigin="1833,-2786" coordsize="3988,3015">
            <v:group style="position:absolute;left:1843;top:-2777;width:3968;height:2996" coordorigin="1843,-2777" coordsize="3968,2996">
              <v:shape style="position:absolute;left:1843;top:-2777;width:3968;height:2996" coordorigin="1843,-2777" coordsize="3968,2996" path="m1843,-2777l5811,-2777,5811,219,1843,219,1843,-2777e" filled="t" fillcolor="#FFFFFF" stroked="f">
                <v:path arrowok="t"/>
                <v:fill/>
              </v:shape>
            </v:group>
            <v:group style="position:absolute;left:3516;top:-2649;width:1090;height:2243" coordorigin="3516,-2649" coordsize="1090,2243">
              <v:shape style="position:absolute;left:3516;top:-2649;width:1090;height:2243" coordorigin="3516,-2649" coordsize="1090,2243" path="m3516,-406l4605,-406,4605,-2649,3516,-2649,3516,-406e" filled="t" fillcolor="#808080" stroked="f">
                <v:path arrowok="t"/>
                <v:fill/>
              </v:shape>
            </v:group>
            <v:group style="position:absolute;left:3516;top:-2649;width:1090;height:2243" coordorigin="3516,-2649" coordsize="1090,2243">
              <v:shape style="position:absolute;left:3516;top:-2649;width:1090;height:2243" coordorigin="3516,-2649" coordsize="1090,2243" path="m3516,-406l4605,-406,4605,-2649,3516,-2649,3516,-406xe" filled="f" stroked="t" strokeweight=".520625pt" strokecolor="#000000">
                <v:path arrowok="t"/>
              </v:shape>
            </v:group>
            <v:group style="position:absolute;left:4605;top:-2649;width:1090;height:2243" coordorigin="4605,-2649" coordsize="1090,2243">
              <v:shape style="position:absolute;left:4605;top:-2649;width:1090;height:2243" coordorigin="4605,-2649" coordsize="1090,2243" path="m4605,-406l5695,-406,5695,-2649,4605,-2649,4605,-406e" filled="t" fillcolor="#808080" stroked="f">
                <v:path arrowok="t"/>
                <v:fill/>
              </v:shape>
            </v:group>
            <v:group style="position:absolute;left:4605;top:-2649;width:1090;height:2243" coordorigin="4605,-2649" coordsize="1090,2243">
              <v:shape style="position:absolute;left:4605;top:-2649;width:1090;height:2243" coordorigin="4605,-2649" coordsize="1090,2243" path="m4605,-406l5695,-406,5695,-2649,4605,-2649,4605,-406xe" filled="f" stroked="t" strokeweight=".520625pt" strokecolor="#000000">
                <v:path arrowok="t"/>
              </v:shape>
            </v:group>
            <v:group style="position:absolute;left:2425;top:-2649;width:2;height:2243" coordorigin="2425,-2649" coordsize="2,2243">
              <v:shape style="position:absolute;left:2425;top:-2649;width:2;height:2243" coordorigin="2425,-2649" coordsize="0,2243" path="m2425,-2649l2425,-406e" filled="f" stroked="t" strokeweight=".1302pt" strokecolor="#000000">
                <v:path arrowok="t"/>
              </v:shape>
            </v:group>
            <v:group style="position:absolute;left:2425;top:-406;width:3271;height:2" coordorigin="2425,-406" coordsize="3271,2">
              <v:shape style="position:absolute;left:2425;top:-406;width:3271;height:2" coordorigin="2425,-406" coordsize="3271,0" path="m2425,-406l5695,-406e" filled="f" stroked="t" strokeweight=".129971pt" strokecolor="#000000">
                <v:path arrowok="t"/>
              </v:shape>
            </v:group>
            <v:group style="position:absolute;left:2425;top:-631;width:35;height:2" coordorigin="2425,-631" coordsize="35,2">
              <v:shape style="position:absolute;left:2425;top:-631;width:35;height:2" coordorigin="2425,-631" coordsize="35,0" path="m2425,-631l2460,-631e" filled="f" stroked="t" strokeweight=".129971pt" strokecolor="#000000">
                <v:path arrowok="t"/>
              </v:shape>
            </v:group>
            <v:group style="position:absolute;left:2425;top:-854;width:35;height:2" coordorigin="2425,-854" coordsize="35,2">
              <v:shape style="position:absolute;left:2425;top:-854;width:35;height:2" coordorigin="2425,-854" coordsize="35,0" path="m2425,-854l2460,-854e" filled="f" stroked="t" strokeweight=".129971pt" strokecolor="#000000">
                <v:path arrowok="t"/>
              </v:shape>
            </v:group>
            <v:group style="position:absolute;left:2425;top:-1079;width:35;height:2" coordorigin="2425,-1079" coordsize="35,2">
              <v:shape style="position:absolute;left:2425;top:-1079;width:35;height:2" coordorigin="2425,-1079" coordsize="35,0" path="m2425,-1079l2460,-1079e" filled="f" stroked="t" strokeweight=".129971pt" strokecolor="#000000">
                <v:path arrowok="t"/>
              </v:shape>
            </v:group>
            <v:group style="position:absolute;left:2425;top:-1303;width:35;height:2" coordorigin="2425,-1303" coordsize="35,2">
              <v:shape style="position:absolute;left:2425;top:-1303;width:35;height:2" coordorigin="2425,-1303" coordsize="35,0" path="m2425,-1303l2460,-1303e" filled="f" stroked="t" strokeweight=".129971pt" strokecolor="#000000">
                <v:path arrowok="t"/>
              </v:shape>
            </v:group>
            <v:group style="position:absolute;left:2425;top:-1528;width:35;height:2" coordorigin="2425,-1528" coordsize="35,2">
              <v:shape style="position:absolute;left:2425;top:-1528;width:35;height:2" coordorigin="2425,-1528" coordsize="35,0" path="m2425,-1528l2460,-1528e" filled="f" stroked="t" strokeweight=".129971pt" strokecolor="#000000">
                <v:path arrowok="t"/>
              </v:shape>
            </v:group>
            <v:group style="position:absolute;left:2425;top:-1752;width:35;height:2" coordorigin="2425,-1752" coordsize="35,2">
              <v:shape style="position:absolute;left:2425;top:-1752;width:35;height:2" coordorigin="2425,-1752" coordsize="35,0" path="m2425,-1752l2460,-1752e" filled="f" stroked="t" strokeweight=".129971pt" strokecolor="#000000">
                <v:path arrowok="t"/>
              </v:shape>
            </v:group>
            <v:group style="position:absolute;left:2425;top:-1976;width:35;height:2" coordorigin="2425,-1976" coordsize="35,2">
              <v:shape style="position:absolute;left:2425;top:-1976;width:35;height:2" coordorigin="2425,-1976" coordsize="35,0" path="m2425,-1976l2460,-1976e" filled="f" stroked="t" strokeweight=".129971pt" strokecolor="#000000">
                <v:path arrowok="t"/>
              </v:shape>
            </v:group>
            <v:group style="position:absolute;left:2425;top:-2201;width:35;height:2" coordorigin="2425,-2201" coordsize="35,2">
              <v:shape style="position:absolute;left:2425;top:-2201;width:35;height:2" coordorigin="2425,-2201" coordsize="35,0" path="m2425,-2201l2460,-2201e" filled="f" stroked="t" strokeweight=".129971pt" strokecolor="#000000">
                <v:path arrowok="t"/>
              </v:shape>
            </v:group>
            <v:group style="position:absolute;left:2425;top:-2424;width:35;height:2" coordorigin="2425,-2424" coordsize="35,2">
              <v:shape style="position:absolute;left:2425;top:-2424;width:35;height:2" coordorigin="2425,-2424" coordsize="35,0" path="m2425,-2424l2460,-2424e" filled="f" stroked="t" strokeweight=".129971pt" strokecolor="#000000">
                <v:path arrowok="t"/>
              </v:shape>
            </v:group>
            <v:group style="position:absolute;left:2425;top:-2649;width:35;height:2" coordorigin="2425,-2649" coordsize="35,2">
              <v:shape style="position:absolute;left:2425;top:-2649;width:35;height:2" coordorigin="2425,-2649" coordsize="35,0" path="m2425,-2649l2460,-2649e" filled="f" stroked="t" strokeweight=".129971pt" strokecolor="#000000">
                <v:path arrowok="t"/>
              </v:shape>
            </v:group>
            <v:group style="position:absolute;left:3516;top:-440;width:2;height:34" coordorigin="3516,-440" coordsize="2,34">
              <v:shape style="position:absolute;left:3516;top:-440;width:2;height:34" coordorigin="3516,-440" coordsize="0,34" path="m3516,-440l3516,-406e" filled="f" stroked="t" strokeweight=".1302pt" strokecolor="#000000">
                <v:path arrowok="t"/>
              </v:shape>
            </v:group>
            <v:group style="position:absolute;left:4605;top:-440;width:2;height:34" coordorigin="4605,-440" coordsize="2,34">
              <v:shape style="position:absolute;left:4605;top:-440;width:2;height:34" coordorigin="4605,-440" coordsize="0,34" path="m4605,-440l4605,-406e" filled="f" stroked="t" strokeweight=".1302pt" strokecolor="#000000">
                <v:path arrowok="t"/>
              </v:shape>
            </v:group>
            <v:group style="position:absolute;left:5695;top:-440;width:2;height:34" coordorigin="5695,-440" coordsize="2,34">
              <v:shape style="position:absolute;left:5695;top:-440;width:2;height:34" coordorigin="5695,-440" coordsize="0,34" path="m5695,-440l5695,-406e" filled="f" stroked="t" strokeweight=".130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5.730255pt;margin-top:-133.342392pt;width:199.401845pt;height:138.799324pt;mso-position-horizontal-relative:page;mso-position-vertical-relative:paragraph;z-index:-5988" coordorigin="6115,-2667" coordsize="3988,2776">
            <v:group style="position:absolute;left:6124;top:-2657;width:3968;height:2756" coordorigin="6124,-2657" coordsize="3968,2756">
              <v:shape style="position:absolute;left:6124;top:-2657;width:3968;height:2756" coordorigin="6124,-2657" coordsize="3968,2756" path="m6124,-2657l10093,-2657,10093,99,6124,99,6124,-2657e" filled="t" fillcolor="#FFFFFF" stroked="f">
                <v:path arrowok="t"/>
                <v:fill/>
              </v:shape>
              <v:shape style="position:absolute;left:6951;top:-2572;width:2605;height:2029" type="#_x0000_t75">
                <v:imagedata r:id="rId21" o:title=""/>
              </v:shape>
            </v:group>
            <w10:wrap type="none"/>
          </v:group>
        </w:pict>
      </w:r>
      <w:r>
        <w:rPr/>
        <w:pict>
          <w10:wrap type="none"/>
          <v:shape style="position:absolute;margin-left:68.15979pt;margin-top:494.426758pt;width:102.331189pt;height:141.732942pt;mso-position-horizontal-relative:page;mso-position-vertical-relative:page;z-index:-5980;rotation:315" type="#_x0000_t136" fillcolor="#E5E5E5" stroked="f">
            <o:extrusion v:ext="view" autorotationcenter="t"/>
            <v:textpath style="font-family:&amp;quot;Adobe Caslon Pro&amp;quot;;font-size:141pt;v-text-kern:t;mso-text-shadow:auto" string="D"/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3.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年齢別成熟率</w:t>
      </w:r>
    </w:p>
    <w:p>
      <w:pPr>
        <w:spacing w:before="0" w:after="0" w:line="365" w:lineRule="exact"/>
        <w:ind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br w:type="column"/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4.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カタクチイワシとシラスの漁獲量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2954" w:space="1805"/>
            <w:col w:w="3881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85" w:footer="450" w:top="980" w:bottom="640" w:left="1600" w:right="1680"/>
          <w:pgSz w:w="11920" w:h="16840"/>
        </w:sectPr>
      </w:pPr>
      <w:rPr/>
    </w:p>
    <w:p>
      <w:pPr>
        <w:spacing w:before="0" w:after="0" w:line="183" w:lineRule="exact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v:group style="position:absolute;margin-left:91.629936pt;margin-top:.145118pt;width:199.418126pt;height:144.850977pt;mso-position-horizontal-relative:page;mso-position-vertical-relative:paragraph;z-index:-5976" coordorigin="1833,3" coordsize="3988,2897">
            <v:group style="position:absolute;left:1843;top:13;width:2;height:2877" coordorigin="1843,13" coordsize="2,2877">
              <v:shape style="position:absolute;left:1843;top:13;width:2;height:2877" coordorigin="1843,13" coordsize="0,2877" path="m1843,2890l1843,13,1843,2890e" filled="t" fillcolor="#FFFFFF" stroked="f">
                <v:path arrowok="t"/>
                <v:fill/>
              </v:shape>
            </v:group>
            <v:group style="position:absolute;left:1843;top:13;width:3969;height:2877" coordorigin="1843,13" coordsize="3969,2877">
              <v:shape style="position:absolute;left:1843;top:13;width:3969;height:2877" coordorigin="1843,13" coordsize="3969,2877" path="m5811,2890l5811,13,1843,13,1843,2890,5811,2890e" filled="t" fillcolor="#FFFFFF" stroked="f">
                <v:path arrowok="t"/>
                <v:fill/>
              </v:shape>
            </v:group>
            <v:group style="position:absolute;left:2760;top:2165;width:148;height:2" coordorigin="2760,2165" coordsize="148,2">
              <v:shape style="position:absolute;left:2760;top:2165;width:148;height:2" coordorigin="2760,2165" coordsize="148,0" path="m2760,2165l2909,2165e" filled="f" stroked="t" strokeweight=".883971pt" strokecolor="#404040">
                <v:path arrowok="t"/>
              </v:shape>
            </v:group>
            <v:group style="position:absolute;left:2948;top:2079;width:2;height:94" coordorigin="2948,2079" coordsize="2,94">
              <v:shape style="position:absolute;left:2948;top:2079;width:2;height:94" coordorigin="2948,2079" coordsize="0,94" path="m2948,2079l2948,2173e" filled="f" stroked="t" strokeweight="4.006016pt" strokecolor="#404040">
                <v:path arrowok="t"/>
              </v:shape>
            </v:group>
            <v:group style="position:absolute;left:2987;top:2153;width:156;height:2" coordorigin="2987,2153" coordsize="156,2">
              <v:shape style="position:absolute;left:2987;top:2153;width:156;height:2" coordorigin="2987,2153" coordsize="156,0" path="m2987,2153l3143,2153e" filled="f" stroked="t" strokeweight="2.059933pt" strokecolor="#404040">
                <v:path arrowok="t"/>
              </v:shape>
            </v:group>
            <v:group style="position:absolute;left:3143;top:2165;width:227;height:2" coordorigin="3143,2165" coordsize="227,2">
              <v:shape style="position:absolute;left:3143;top:2165;width:227;height:2" coordorigin="3143,2165" coordsize="227,0" path="m3143,2165l3370,2165e" filled="f" stroked="t" strokeweight=".883971pt" strokecolor="#404040">
                <v:path arrowok="t"/>
              </v:shape>
            </v:group>
            <v:group style="position:absolute;left:3370;top:2110;width:78;height:63" coordorigin="3370,2110" coordsize="78,63">
              <v:shape style="position:absolute;left:3370;top:2110;width:78;height:63" coordorigin="3370,2110" coordsize="78,63" path="m3370,2141l3448,2141e" filled="f" stroked="t" strokeweight="3.235885pt" strokecolor="#404040">
                <v:path arrowok="t"/>
              </v:shape>
            </v:group>
            <v:group style="position:absolute;left:3448;top:2153;width:148;height:2" coordorigin="3448,2153" coordsize="148,2">
              <v:shape style="position:absolute;left:3448;top:2153;width:148;height:2" coordorigin="3448,2153" coordsize="148,0" path="m3448,2153l3596,2153e" filled="f" stroked="t" strokeweight="2.059933pt" strokecolor="#404040">
                <v:path arrowok="t"/>
              </v:shape>
            </v:group>
            <v:group style="position:absolute;left:3595;top:2016;width:80;height:157" coordorigin="3595,2016" coordsize="80,157">
              <v:shape style="position:absolute;left:3595;top:2016;width:80;height:157" coordorigin="3595,2016" coordsize="80,157" path="m3595,2173l3675,2173,3675,2016,3595,2016,3595,2173xe" filled="t" fillcolor="#404040" stroked="f">
                <v:path arrowok="t"/>
                <v:fill/>
              </v:shape>
            </v:group>
            <v:group style="position:absolute;left:3673;top:2024;width:80;height:149" coordorigin="3673,2024" coordsize="80,149">
              <v:shape style="position:absolute;left:3673;top:2024;width:80;height:149" coordorigin="3673,2024" coordsize="80,149" path="m3673,2173l3754,2173,3754,2024,3673,2024,3673,2173xe" filled="t" fillcolor="#404040" stroked="f">
                <v:path arrowok="t"/>
                <v:fill/>
              </v:shape>
            </v:group>
            <v:group style="position:absolute;left:3792;top:1945;width:2;height:227" coordorigin="3792,1945" coordsize="2,227">
              <v:shape style="position:absolute;left:3792;top:1945;width:2;height:227" coordorigin="3792,1945" coordsize="0,227" path="m3792,1945l3792,2173e" filled="f" stroked="t" strokeweight="4.006046pt" strokecolor="#404040">
                <v:path arrowok="t"/>
              </v:shape>
            </v:group>
            <v:group style="position:absolute;left:3870;top:1985;width:2;height:188" coordorigin="3870,1985" coordsize="2,188">
              <v:shape style="position:absolute;left:3870;top:1985;width:2;height:188" coordorigin="3870,1985" coordsize="0,188" path="m3870,1985l3870,2173e" filled="f" stroked="t" strokeweight="4.006016pt" strokecolor="#404040">
                <v:path arrowok="t"/>
              </v:shape>
            </v:group>
            <v:group style="position:absolute;left:3944;top:1883;width:2;height:290" coordorigin="3944,1883" coordsize="2,290">
              <v:shape style="position:absolute;left:3944;top:1883;width:2;height:290" coordorigin="3944,1883" coordsize="0,290" path="m3944,1883l3944,2173e" filled="f" stroked="t" strokeweight="3.615414pt" strokecolor="#404040">
                <v:path arrowok="t"/>
              </v:shape>
            </v:group>
            <v:group style="position:absolute;left:3979;top:2094;width:78;height:78" coordorigin="3979,2094" coordsize="78,78">
              <v:shape style="position:absolute;left:3979;top:2094;width:78;height:78" coordorigin="3979,2094" coordsize="78,78" path="m3979,2133l4057,2133e" filled="f" stroked="t" strokeweight="4.019866pt" strokecolor="#404040">
                <v:path arrowok="t"/>
              </v:shape>
            </v:group>
            <v:group style="position:absolute;left:4096;top:2055;width:2;height:118" coordorigin="4096,2055" coordsize="2,118">
              <v:shape style="position:absolute;left:4096;top:2055;width:2;height:118" coordorigin="4096,2055" coordsize="0,118" path="m4096,2055l4096,2173e" filled="f" stroked="t" strokeweight="4.006016pt" strokecolor="#404040">
                <v:path arrowok="t"/>
              </v:shape>
            </v:group>
            <v:group style="position:absolute;left:4135;top:2094;width:78;height:78" coordorigin="4135,2094" coordsize="78,78">
              <v:shape style="position:absolute;left:4135;top:2094;width:78;height:78" coordorigin="4135,2094" coordsize="78,78" path="m4135,2133l4214,2133e" filled="f" stroked="t" strokeweight="4.019866pt" strokecolor="#404040">
                <v:path arrowok="t"/>
              </v:shape>
            </v:group>
            <v:group style="position:absolute;left:4249;top:1240;width:2;height:933" coordorigin="4249,1240" coordsize="2,933">
              <v:shape style="position:absolute;left:4249;top:1240;width:2;height:933" coordorigin="4249,1240" coordsize="0,933" path="m4249,1240l4249,2173e" filled="f" stroked="t" strokeweight="3.615414pt" strokecolor="#404040">
                <v:path arrowok="t"/>
              </v:shape>
            </v:group>
            <v:group style="position:absolute;left:4323;top:1890;width:2;height:282" coordorigin="4323,1890" coordsize="2,282">
              <v:shape style="position:absolute;left:4323;top:1890;width:2;height:282" coordorigin="4323,1890" coordsize="0,282" path="m4323,1890l4323,2173e" filled="f" stroked="t" strokeweight="4.006016pt" strokecolor="#404040">
                <v:path arrowok="t"/>
              </v:shape>
            </v:group>
            <v:group style="position:absolute;left:4401;top:1404;width:2;height:768" coordorigin="4401,1404" coordsize="2,768">
              <v:shape style="position:absolute;left:4401;top:1404;width:2;height:768" coordorigin="4401,1404" coordsize="0,768" path="m4401,1404l4401,2173e" filled="f" stroked="t" strokeweight="4.006016pt" strokecolor="#404040">
                <v:path arrowok="t"/>
              </v:shape>
            </v:group>
            <v:group style="position:absolute;left:4440;top:2102;width:78;height:71" coordorigin="4440,2102" coordsize="78,71">
              <v:shape style="position:absolute;left:4440;top:2102;width:78;height:71" coordorigin="4440,2102" coordsize="78,71" path="m4440,2137l4518,2137e" filled="f" stroked="t" strokeweight="3.627875pt" strokecolor="#404040">
                <v:path arrowok="t"/>
              </v:shape>
            </v:group>
            <v:group style="position:absolute;left:4557;top:1922;width:2;height:251" coordorigin="4557,1922" coordsize="2,251">
              <v:shape style="position:absolute;left:4557;top:1922;width:2;height:251" coordorigin="4557,1922" coordsize="0,251" path="m4557,1922l4557,2173e" filled="f" stroked="t" strokeweight="4.006016pt" strokecolor="#404040">
                <v:path arrowok="t"/>
              </v:shape>
            </v:group>
            <v:group style="position:absolute;left:4631;top:1820;width:2;height:353" coordorigin="4631,1820" coordsize="2,353">
              <v:shape style="position:absolute;left:4631;top:1820;width:2;height:353" coordorigin="4631,1820" coordsize="0,353" path="m4631,1820l4631,2173e" filled="f" stroked="t" strokeweight="3.615414pt" strokecolor="#404040">
                <v:path arrowok="t"/>
              </v:shape>
            </v:group>
            <v:group style="position:absolute;left:4706;top:903;width:2;height:1270" coordorigin="4706,903" coordsize="2,1270">
              <v:shape style="position:absolute;left:4706;top:903;width:2;height:1270" coordorigin="4706,903" coordsize="0,1270" path="m4706,903l4706,2173e" filled="f" stroked="t" strokeweight="4.006016pt" strokecolor="#404040">
                <v:path arrowok="t"/>
              </v:shape>
            </v:group>
            <v:group style="position:absolute;left:4784;top:1890;width:2;height:282" coordorigin="4784,1890" coordsize="2,282">
              <v:shape style="position:absolute;left:4784;top:1890;width:2;height:282" coordorigin="4784,1890" coordsize="0,282" path="m4784,1890l4784,2173e" filled="f" stroked="t" strokeweight="4.006016pt" strokecolor="#404040">
                <v:path arrowok="t"/>
              </v:shape>
            </v:group>
            <v:group style="position:absolute;left:4862;top:1977;width:2;height:196" coordorigin="4862,1977" coordsize="2,196">
              <v:shape style="position:absolute;left:4862;top:1977;width:2;height:196" coordorigin="4862,1977" coordsize="0,196" path="m4862,1977l4862,2173e" filled="f" stroked="t" strokeweight="4.006016pt" strokecolor="#404040">
                <v:path arrowok="t"/>
              </v:shape>
            </v:group>
            <v:group style="position:absolute;left:4936;top:895;width:2;height:1278" coordorigin="4936,895" coordsize="2,1278">
              <v:shape style="position:absolute;left:4936;top:895;width:2;height:1278" coordorigin="4936,895" coordsize="0,1278" path="m4936,895l4936,2173e" filled="f" stroked="t" strokeweight="3.615414pt" strokecolor="#404040">
                <v:path arrowok="t"/>
              </v:shape>
            </v:group>
            <v:group style="position:absolute;left:5010;top:1992;width:2;height:180" coordorigin="5010,1992" coordsize="2,180">
              <v:shape style="position:absolute;left:5010;top:1992;width:2;height:180" coordorigin="5010,1992" coordsize="0,180" path="m5010,1992l5010,2173e" filled="f" stroked="t" strokeweight="4.006016pt" strokecolor="#404040">
                <v:path arrowok="t"/>
              </v:shape>
            </v:group>
            <v:group style="position:absolute;left:5088;top:2047;width:2;height:125" coordorigin="5088,2047" coordsize="2,125">
              <v:shape style="position:absolute;left:5088;top:2047;width:2;height:125" coordorigin="5088,2047" coordsize="0,125" path="m5088,2047l5088,2173e" filled="f" stroked="t" strokeweight="4.006016pt" strokecolor="#404040">
                <v:path arrowok="t"/>
              </v:shape>
            </v:group>
            <v:group style="position:absolute;left:5127;top:1616;width:80;height:557" coordorigin="5127,1616" coordsize="80,557">
              <v:shape style="position:absolute;left:5127;top:1616;width:80;height:557" coordorigin="5127,1616" coordsize="80,557" path="m5127,2173l5207,2173,5207,1616,5127,1616,5127,2173xe" filled="t" fillcolor="#404040" stroked="f">
                <v:path arrowok="t"/>
                <v:fill/>
              </v:shape>
            </v:group>
            <v:group style="position:absolute;left:5205;top:1616;width:80;height:557" coordorigin="5205,1616" coordsize="80,557">
              <v:shape style="position:absolute;left:5205;top:1616;width:80;height:557" coordorigin="5205,1616" coordsize="80,557" path="m5205,2173l5285,2173,5285,1616,5205,1616,5205,2173xe" filled="t" fillcolor="#404040" stroked="f">
                <v:path arrowok="t"/>
                <v:fill/>
              </v:shape>
            </v:group>
            <v:group style="position:absolute;left:5319;top:2039;width:2;height:133" coordorigin="5319,2039" coordsize="2,133">
              <v:shape style="position:absolute;left:5319;top:2039;width:2;height:133" coordorigin="5319,2039" coordsize="0,133" path="m5319,2039l5319,2173e" filled="f" stroked="t" strokeweight="3.615414pt" strokecolor="#404040">
                <v:path arrowok="t"/>
              </v:shape>
            </v:group>
            <v:group style="position:absolute;left:5393;top:1789;width:2;height:384" coordorigin="5393,1789" coordsize="2,384">
              <v:shape style="position:absolute;left:5393;top:1789;width:2;height:384" coordorigin="5393,1789" coordsize="0,384" path="m5393,1789l5393,2173e" filled="f" stroked="t" strokeweight="4.006016pt" strokecolor="#404040">
                <v:path arrowok="t"/>
              </v:shape>
            </v:group>
            <v:group style="position:absolute;left:5431;top:1930;width:80;height:243" coordorigin="5431,1930" coordsize="80,243">
              <v:shape style="position:absolute;left:5431;top:1930;width:80;height:243" coordorigin="5431,1930" coordsize="80,243" path="m5431,2173l5511,2173,5511,1930,5431,1930,5431,2173xe" filled="t" fillcolor="#404040" stroked="f">
                <v:path arrowok="t"/>
                <v:fill/>
              </v:shape>
            </v:group>
            <v:group style="position:absolute;left:5509;top:1945;width:80;height:227" coordorigin="5509,1945" coordsize="80,227">
              <v:shape style="position:absolute;left:5509;top:1945;width:80;height:227" coordorigin="5509,1945" coordsize="80,227" path="m5509,2173l5589,2173,5589,1945,5509,1945,5509,2173xe" filled="t" fillcolor="#404040" stroked="f">
                <v:path arrowok="t"/>
                <v:fill/>
              </v:shape>
            </v:group>
            <v:group style="position:absolute;left:2757;top:2161;width:152;height:2" coordorigin="2757,2161" coordsize="152,2">
              <v:shape style="position:absolute;left:2757;top:2161;width:152;height:2" coordorigin="2757,2161" coordsize="152,0" path="m2757,2161l2909,2161e" filled="f" stroked="t" strokeweight="1.276138pt" strokecolor="#000000">
                <v:path arrowok="t"/>
              </v:shape>
            </v:group>
            <v:group style="position:absolute;left:2909;top:2079;width:78;height:94" coordorigin="2909,2079" coordsize="78,94">
              <v:shape style="position:absolute;left:2909;top:2079;width:78;height:94" coordorigin="2909,2079" coordsize="78,94" path="m2909,2079l2987,2079,2987,2173,2909,2173,2909,2079xe" filled="f" stroked="t" strokeweight=".391558pt" strokecolor="#000000">
                <v:path arrowok="t"/>
              </v:shape>
            </v:group>
            <v:group style="position:absolute;left:2987;top:2134;width:78;height:39" coordorigin="2987,2134" coordsize="78,39">
              <v:shape style="position:absolute;left:2987;top:2134;width:78;height:39" coordorigin="2987,2134" coordsize="78,39" path="m2987,2134l3065,2134,3065,2173,2987,2173,2987,2134xe" filled="f" stroked="t" strokeweight=".392099pt" strokecolor="#000000">
                <v:path arrowok="t"/>
              </v:shape>
            </v:group>
            <v:group style="position:absolute;left:3061;top:2157;width:86;height:2" coordorigin="3061,2157" coordsize="86,2">
              <v:shape style="position:absolute;left:3061;top:2157;width:86;height:2" coordorigin="3061,2157" coordsize="86,0" path="m3061,2157l3147,2157e" filled="f" stroked="t" strokeweight="2.060322pt" strokecolor="#000000">
                <v:path arrowok="t"/>
              </v:shape>
            </v:group>
            <v:group style="position:absolute;left:3370;top:2110;width:78;height:63" coordorigin="3370,2110" coordsize="78,63">
              <v:shape style="position:absolute;left:3370;top:2110;width:78;height:63" coordorigin="3370,2110" coordsize="78,63" path="m3370,2110l3448,2110,3448,2173,3370,2173,3370,2110xe" filled="f" stroked="t" strokeweight=".391835pt" strokecolor="#000000">
                <v:path arrowok="t"/>
              </v:shape>
            </v:group>
            <v:group style="position:absolute;left:3444;top:2157;width:86;height:2" coordorigin="3444,2157" coordsize="86,2">
              <v:shape style="position:absolute;left:3444;top:2157;width:86;height:2" coordorigin="3444,2157" coordsize="86,0" path="m3444,2157l3530,2157e" filled="f" stroked="t" strokeweight="2.060322pt" strokecolor="#000000">
                <v:path arrowok="t"/>
              </v:shape>
            </v:group>
            <v:group style="position:absolute;left:3526;top:2134;width:70;height:39" coordorigin="3526,2134" coordsize="70,39">
              <v:shape style="position:absolute;left:3526;top:2134;width:70;height:39" coordorigin="3526,2134" coordsize="70,39" path="m3526,2134l3596,2134,3596,2173,3526,2173,3526,2134xe" filled="f" stroked="t" strokeweight=".39205pt" strokecolor="#000000">
                <v:path arrowok="t"/>
              </v:shape>
            </v:group>
            <v:group style="position:absolute;left:3596;top:2016;width:78;height:157" coordorigin="3596,2016" coordsize="78,157">
              <v:shape style="position:absolute;left:3596;top:2016;width:78;height:157" coordorigin="3596,2016" coordsize="78,157" path="m3596,2016l3674,2016,3674,2173,3596,2173,3596,2016xe" filled="f" stroked="t" strokeweight=".391268pt" strokecolor="#000000">
                <v:path arrowok="t"/>
              </v:shape>
            </v:group>
            <v:group style="position:absolute;left:3674;top:2024;width:78;height:149" coordorigin="3674,2024" coordsize="78,149">
              <v:shape style="position:absolute;left:3674;top:2024;width:78;height:149" coordorigin="3674,2024" coordsize="78,149" path="m3674,2024l3753,2024,3753,2173,3674,2173,3674,2024xe" filled="f" stroked="t" strokeweight=".391292pt" strokecolor="#000000">
                <v:path arrowok="t"/>
              </v:shape>
            </v:group>
            <v:group style="position:absolute;left:3753;top:1946;width:78;height:227" coordorigin="3753,1946" coordsize="78,227">
              <v:shape style="position:absolute;left:3753;top:1946;width:78;height:227" coordorigin="3753,1946" coordsize="78,227" path="m3753,1946l3831,1946,3831,2173,3753,2173,3753,1946xe" filled="f" stroked="t" strokeweight=".391139pt" strokecolor="#000000">
                <v:path arrowok="t"/>
              </v:shape>
            </v:group>
            <v:group style="position:absolute;left:3831;top:1985;width:78;height:188" coordorigin="3831,1985" coordsize="78,188">
              <v:shape style="position:absolute;left:3831;top:1985;width:78;height:188" coordorigin="3831,1985" coordsize="78,188" path="m3831,1985l3909,1985,3909,2173,3831,2173,3831,1985xe" filled="f" stroked="t" strokeweight=".391197pt" strokecolor="#000000">
                <v:path arrowok="t"/>
              </v:shape>
            </v:group>
            <v:group style="position:absolute;left:3909;top:1883;width:70;height:290" coordorigin="3909,1883" coordsize="70,290">
              <v:shape style="position:absolute;left:3909;top:1883;width:70;height:290" coordorigin="3909,1883" coordsize="70,290" path="m3909,1883l3979,1883,3979,2173,3909,2173,3909,1883xe" filled="f" stroked="t" strokeweight=".39107pt" strokecolor="#000000">
                <v:path arrowok="t"/>
              </v:shape>
            </v:group>
            <v:group style="position:absolute;left:3979;top:2094;width:78;height:78" coordorigin="3979,2094" coordsize="78,78">
              <v:shape style="position:absolute;left:3979;top:2094;width:78;height:78" coordorigin="3979,2094" coordsize="78,78" path="m3979,2094l4057,2094,4057,2173,3979,2173,3979,2094xe" filled="f" stroked="t" strokeweight=".391683pt" strokecolor="#000000">
                <v:path arrowok="t"/>
              </v:shape>
            </v:group>
            <v:group style="position:absolute;left:4057;top:2055;width:78;height:118" coordorigin="4057,2055" coordsize="78,118">
              <v:shape style="position:absolute;left:4057;top:2055;width:78;height:118" coordorigin="4057,2055" coordsize="78,118" path="m4057,2055l4135,2055,4135,2173,4057,2173,4057,2055xe" filled="f" stroked="t" strokeweight=".391417pt" strokecolor="#000000">
                <v:path arrowok="t"/>
              </v:shape>
            </v:group>
            <v:group style="position:absolute;left:4135;top:2094;width:78;height:78" coordorigin="4135,2094" coordsize="78,78">
              <v:shape style="position:absolute;left:4135;top:2094;width:78;height:78" coordorigin="4135,2094" coordsize="78,78" path="m4135,2094l4214,2094,4214,2173,4135,2173,4135,2094xe" filled="f" stroked="t" strokeweight=".391683pt" strokecolor="#000000">
                <v:path arrowok="t"/>
              </v:shape>
            </v:group>
            <v:group style="position:absolute;left:4214;top:1240;width:70;height:933" coordorigin="4214,1240" coordsize="70,933">
              <v:shape style="position:absolute;left:4214;top:1240;width:70;height:933" coordorigin="4214,1240" coordsize="70,933" path="m4214,1240l4284,1240,4284,2173,4214,2173,4214,1240xe" filled="f" stroked="t" strokeweight=".391001pt" strokecolor="#000000">
                <v:path arrowok="t"/>
              </v:shape>
            </v:group>
            <v:group style="position:absolute;left:4284;top:1891;width:78;height:282" coordorigin="4284,1891" coordsize="78,282">
              <v:shape style="position:absolute;left:4284;top:1891;width:78;height:282" coordorigin="4284,1891" coordsize="78,282" path="m4284,1891l4362,1891,4362,2173,4284,2173,4284,1891xe" filled="f" stroked="t" strokeweight=".391092pt" strokecolor="#000000">
                <v:path arrowok="t"/>
              </v:shape>
            </v:group>
            <v:group style="position:absolute;left:4362;top:1405;width:78;height:768" coordorigin="4362,1405" coordsize="78,768">
              <v:shape style="position:absolute;left:4362;top:1405;width:78;height:768" coordorigin="4362,1405" coordsize="78,768" path="m4362,1405l4440,1405,4440,2173,4362,2173,4362,1405xe" filled="f" stroked="t" strokeweight=".391007pt" strokecolor="#000000">
                <v:path arrowok="t"/>
              </v:shape>
            </v:group>
            <v:group style="position:absolute;left:4440;top:2102;width:78;height:71" coordorigin="4440,2102" coordsize="78,71">
              <v:shape style="position:absolute;left:4440;top:2102;width:78;height:71" coordorigin="4440,2102" coordsize="78,71" path="m4440,2102l4518,2102,4518,2173,4440,2173,4440,2102xe" filled="f" stroked="t" strokeweight=".391756pt" strokecolor="#000000">
                <v:path arrowok="t"/>
              </v:shape>
            </v:group>
            <v:group style="position:absolute;left:4518;top:1922;width:78;height:251" coordorigin="4518,1922" coordsize="78,251">
              <v:shape style="position:absolute;left:4518;top:1922;width:78;height:251" coordorigin="4518,1922" coordsize="78,251" path="m4518,1922l4596,1922,4596,2173,4518,2173,4518,1922xe" filled="f" stroked="t" strokeweight=".391115pt" strokecolor="#000000">
                <v:path arrowok="t"/>
              </v:shape>
            </v:group>
            <v:group style="position:absolute;left:4596;top:1820;width:70;height:353" coordorigin="4596,1820" coordsize="70,353">
              <v:shape style="position:absolute;left:4596;top:1820;width:70;height:353" coordorigin="4596,1820" coordsize="70,353" path="m4596,1820l4667,1820,4667,2173,4596,2173,4596,1820xe" filled="f" stroked="t" strokeweight=".391046pt" strokecolor="#000000">
                <v:path arrowok="t"/>
              </v:shape>
            </v:group>
            <v:group style="position:absolute;left:4667;top:903;width:78;height:1270" coordorigin="4667,903" coordsize="78,1270">
              <v:shape style="position:absolute;left:4667;top:903;width:78;height:1270" coordorigin="4667,903" coordsize="78,1270" path="m4667,903l4745,903,4745,2173,4667,2173,4667,903xe" filled="f" stroked="t" strokeweight=".390998pt" strokecolor="#000000">
                <v:path arrowok="t"/>
              </v:shape>
            </v:group>
            <v:group style="position:absolute;left:4745;top:1891;width:78;height:282" coordorigin="4745,1891" coordsize="78,282">
              <v:shape style="position:absolute;left:4745;top:1891;width:78;height:282" coordorigin="4745,1891" coordsize="78,282" path="m4745,1891l4823,1891,4823,2173,4745,2173,4745,1891xe" filled="f" stroked="t" strokeweight=".391092pt" strokecolor="#000000">
                <v:path arrowok="t"/>
              </v:shape>
            </v:group>
            <v:group style="position:absolute;left:4823;top:1977;width:78;height:196" coordorigin="4823,1977" coordsize="78,196">
              <v:shape style="position:absolute;left:4823;top:1977;width:78;height:196" coordorigin="4823,1977" coordsize="78,196" path="m4823,1977l4901,1977,4901,2173,4823,2173,4823,1977xe" filled="f" stroked="t" strokeweight=".391183pt" strokecolor="#000000">
                <v:path arrowok="t"/>
              </v:shape>
            </v:group>
            <v:group style="position:absolute;left:4901;top:895;width:70;height:1278" coordorigin="4901,895" coordsize="70,1278">
              <v:shape style="position:absolute;left:4901;top:895;width:70;height:1278" coordorigin="4901,895" coordsize="70,1278" path="m4901,895l4971,895,4971,2173,4901,2173,4901,895xe" filled="f" stroked="t" strokeweight=".390997pt" strokecolor="#000000">
                <v:path arrowok="t"/>
              </v:shape>
            </v:group>
            <v:group style="position:absolute;left:4971;top:1993;width:78;height:180" coordorigin="4971,1993" coordsize="78,180">
              <v:shape style="position:absolute;left:4971;top:1993;width:78;height:180" coordorigin="4971,1993" coordsize="78,180" path="m4971,1993l5049,1993,5049,2173,4971,2173,4971,1993xe" filled="f" stroked="t" strokeweight=".391212pt" strokecolor="#000000">
                <v:path arrowok="t"/>
              </v:shape>
            </v:group>
            <v:group style="position:absolute;left:5049;top:2047;width:78;height:125" coordorigin="5049,2047" coordsize="78,125">
              <v:shape style="position:absolute;left:5049;top:2047;width:78;height:125" coordorigin="5049,2047" coordsize="78,125" path="m5049,2047l5128,2047,5128,2173,5049,2173,5049,2047xe" filled="f" stroked="t" strokeweight=".39138pt" strokecolor="#000000">
                <v:path arrowok="t"/>
              </v:shape>
            </v:group>
            <v:group style="position:absolute;left:5128;top:1616;width:78;height:557" coordorigin="5128,1616" coordsize="78,557">
              <v:shape style="position:absolute;left:5128;top:1616;width:78;height:557" coordorigin="5128,1616" coordsize="78,557" path="m5128,1616l5206,1616,5206,2173,5128,2173,5128,1616xe" filled="f" stroked="t" strokeweight=".39102pt" strokecolor="#000000">
                <v:path arrowok="t"/>
              </v:shape>
            </v:group>
            <v:group style="position:absolute;left:5206;top:1616;width:78;height:557" coordorigin="5206,1616" coordsize="78,557">
              <v:shape style="position:absolute;left:5206;top:1616;width:78;height:557" coordorigin="5206,1616" coordsize="78,557" path="m5206,1616l5284,1616,5284,2173,5206,2173,5206,1616xe" filled="f" stroked="t" strokeweight=".39102pt" strokecolor="#000000">
                <v:path arrowok="t"/>
              </v:shape>
            </v:group>
            <v:group style="position:absolute;left:5284;top:2040;width:70;height:133" coordorigin="5284,2040" coordsize="70,133">
              <v:shape style="position:absolute;left:5284;top:2040;width:70;height:133" coordorigin="5284,2040" coordsize="70,133" path="m5284,2040l5354,2040,5354,2173,5284,2173,5284,2040xe" filled="f" stroked="t" strokeweight=".391294pt" strokecolor="#000000">
                <v:path arrowok="t"/>
              </v:shape>
            </v:group>
            <v:group style="position:absolute;left:5354;top:1789;width:78;height:384" coordorigin="5354,1789" coordsize="78,384">
              <v:shape style="position:absolute;left:5354;top:1789;width:78;height:384" coordorigin="5354,1789" coordsize="78,384" path="m5354,1789l5432,1789,5432,2173,5354,2173,5354,1789xe" filled="f" stroked="t" strokeweight=".391048pt" strokecolor="#000000">
                <v:path arrowok="t"/>
              </v:shape>
            </v:group>
            <v:group style="position:absolute;left:5432;top:1930;width:78;height:243" coordorigin="5432,1930" coordsize="78,243">
              <v:shape style="position:absolute;left:5432;top:1930;width:78;height:243" coordorigin="5432,1930" coordsize="78,243" path="m5432,1930l5510,1930,5510,2173,5432,2173,5432,1930xe" filled="f" stroked="t" strokeweight=".391123pt" strokecolor="#000000">
                <v:path arrowok="t"/>
              </v:shape>
            </v:group>
            <v:group style="position:absolute;left:5510;top:1946;width:78;height:227" coordorigin="5510,1946" coordsize="78,227">
              <v:shape style="position:absolute;left:5510;top:1946;width:78;height:227" coordorigin="5510,1946" coordsize="78,227" path="m5510,1946l5588,1946,5588,2173,5510,2173,5510,1946xe" filled="f" stroked="t" strokeweight=".391139pt" strokecolor="#000000">
                <v:path arrowok="t"/>
              </v:shape>
              <v:shape style="position:absolute;left:2760;top:2149;width:78;height:8" type="#_x0000_t75">
                <v:imagedata r:id="rId22" o:title=""/>
              </v:shape>
              <v:shape style="position:absolute;left:2839;top:2118;width:70;height:39" type="#_x0000_t75">
                <v:imagedata r:id="rId23" o:title=""/>
              </v:shape>
              <v:shape style="position:absolute;left:2909;top:2024;width:78;height:55" type="#_x0000_t75">
                <v:imagedata r:id="rId24" o:title=""/>
              </v:shape>
              <v:shape style="position:absolute;left:3065;top:2133;width:78;height:8" type="#_x0000_t75">
                <v:imagedata r:id="rId25" o:title=""/>
              </v:shape>
              <v:shape style="position:absolute;left:2987;top:2118;width:78;height:16" type="#_x0000_t75">
                <v:imagedata r:id="rId26" o:title=""/>
              </v:shape>
              <v:shape style="position:absolute;left:3143;top:2165;width:78;height:8" type="#_x0000_t75">
                <v:imagedata r:id="rId27" o:title=""/>
              </v:shape>
            </v:group>
            <v:group style="position:absolute;left:3221;top:2157;width:70;height:8" coordorigin="3221,2157" coordsize="70,8">
              <v:shape style="position:absolute;left:3221;top:2157;width:70;height:8" coordorigin="3221,2157" coordsize="70,8" path="m3292,2157l3221,2157,3221,2165,3292,2165,3292,2157e" filled="f" stroked="f">
                <v:path arrowok="t"/>
              </v:shape>
              <v:shape style="position:absolute;left:3292;top:2149;width:78;height:8" type="#_x0000_t75">
                <v:imagedata r:id="rId28" o:title=""/>
              </v:shape>
              <v:shape style="position:absolute;left:3370;top:2086;width:78;height:24" type="#_x0000_t75">
                <v:imagedata r:id="rId29" o:title=""/>
              </v:shape>
              <v:shape style="position:absolute;left:3448;top:2126;width:78;height:16" type="#_x0000_t75">
                <v:imagedata r:id="rId30" o:title=""/>
              </v:shape>
              <v:shape style="position:absolute;left:3526;top:2118;width:70;height:16" type="#_x0000_t75">
                <v:imagedata r:id="rId31" o:title=""/>
              </v:shape>
              <v:shape style="position:absolute;left:3674;top:1851;width:78;height:172" type="#_x0000_t75">
                <v:imagedata r:id="rId32" o:title=""/>
              </v:shape>
              <v:shape style="position:absolute;left:3596;top:1961;width:78;height:55" type="#_x0000_t75">
                <v:imagedata r:id="rId33" o:title=""/>
              </v:shape>
              <v:shape style="position:absolute;left:3831;top:1781;width:78;height:204" type="#_x0000_t75">
                <v:imagedata r:id="rId34" o:title=""/>
              </v:shape>
              <v:shape style="position:absolute;left:3753;top:1734;width:78;height:212" type="#_x0000_t75">
                <v:imagedata r:id="rId35" o:title=""/>
              </v:shape>
              <v:shape style="position:absolute;left:3909;top:1773;width:70;height:110" type="#_x0000_t75">
                <v:imagedata r:id="rId36" o:title=""/>
              </v:shape>
              <v:shape style="position:absolute;left:3979;top:2079;width:78;height:16" type="#_x0000_t75">
                <v:imagedata r:id="rId37" o:title=""/>
              </v:shape>
              <v:shape style="position:absolute;left:4135;top:2008;width:78;height:86" type="#_x0000_t75">
                <v:imagedata r:id="rId38" o:title=""/>
              </v:shape>
              <v:shape style="position:absolute;left:4057;top:1867;width:78;height:188" type="#_x0000_t75">
                <v:imagedata r:id="rId39" o:title=""/>
              </v:shape>
              <v:shape style="position:absolute;left:4214;top:958;width:70;height:282" type="#_x0000_t75">
                <v:imagedata r:id="rId40" o:title=""/>
              </v:shape>
              <v:shape style="position:absolute;left:4284;top:1428;width:78;height:462" type="#_x0000_t75">
                <v:imagedata r:id="rId41" o:title=""/>
              </v:shape>
              <v:shape style="position:absolute;left:4362;top:1146;width:78;height:259" type="#_x0000_t75">
                <v:imagedata r:id="rId42" o:title=""/>
              </v:shape>
              <v:shape style="position:absolute;left:4440;top:2079;width:78;height:24" type="#_x0000_t75">
                <v:imagedata r:id="rId43" o:title=""/>
              </v:shape>
              <v:shape style="position:absolute;left:4518;top:1883;width:78;height:39" type="#_x0000_t75">
                <v:imagedata r:id="rId44" o:title=""/>
              </v:shape>
              <v:shape style="position:absolute;left:4596;top:1538;width:70;height:282" type="#_x0000_t75">
                <v:imagedata r:id="rId45" o:title=""/>
              </v:shape>
              <v:shape style="position:absolute;left:4667;top:448;width:78;height:455" type="#_x0000_t75">
                <v:imagedata r:id="rId46" o:title=""/>
              </v:shape>
              <v:shape style="position:absolute;left:4823;top:1491;width:78;height:486" type="#_x0000_t75">
                <v:imagedata r:id="rId47" o:title=""/>
              </v:shape>
              <v:shape style="position:absolute;left:4745;top:1546;width:78;height:345" type="#_x0000_t75">
                <v:imagedata r:id="rId48" o:title=""/>
              </v:shape>
              <v:shape style="position:absolute;left:4901;top:620;width:70;height:274" type="#_x0000_t75">
                <v:imagedata r:id="rId49" o:title=""/>
              </v:shape>
              <v:shape style="position:absolute;left:4971;top:1851;width:78;height:141" type="#_x0000_t75">
                <v:imagedata r:id="rId50" o:title=""/>
              </v:shape>
              <v:shape style="position:absolute;left:5049;top:2039;width:78;height:8" type="#_x0000_t75">
                <v:imagedata r:id="rId51" o:title=""/>
              </v:shape>
              <v:shape style="position:absolute;left:5128;top:1585;width:78;height:31" type="#_x0000_t75">
                <v:imagedata r:id="rId52" o:title=""/>
              </v:shape>
              <v:shape style="position:absolute;left:5206;top:1522;width:78;height:94" type="#_x0000_t75">
                <v:imagedata r:id="rId53" o:title=""/>
              </v:shape>
              <v:shape style="position:absolute;left:5284;top:2032;width:70;height:8" type="#_x0000_t75">
                <v:imagedata r:id="rId54" o:title=""/>
              </v:shape>
              <v:shape style="position:absolute;left:5432;top:1765;width:78;height:165" type="#_x0000_t75">
                <v:imagedata r:id="rId55" o:title=""/>
              </v:shape>
              <v:shape style="position:absolute;left:5354;top:1757;width:78;height:31" type="#_x0000_t75">
                <v:imagedata r:id="rId56" o:title=""/>
              </v:shape>
            </v:group>
            <v:group style="position:absolute;left:2839;top:2118;width:70;height:39" coordorigin="2839,2118" coordsize="70,39">
              <v:shape style="position:absolute;left:2839;top:2118;width:70;height:39" coordorigin="2839,2118" coordsize="70,39" path="m2839,2118l2909,2118,2909,2157,2839,2157,2839,2118xe" filled="f" stroked="t" strokeweight=".39205pt" strokecolor="#000000">
                <v:path arrowok="t"/>
              </v:shape>
            </v:group>
            <v:group style="position:absolute;left:2909;top:2024;width:78;height:55" coordorigin="2909,2024" coordsize="78,55">
              <v:shape style="position:absolute;left:2909;top:2024;width:78;height:55" coordorigin="2909,2024" coordsize="78,55" path="m2909,2024l2987,2024,2987,2079,2909,2079,2909,2024xe" filled="f" stroked="t" strokeweight=".39192pt" strokecolor="#000000">
                <v:path arrowok="t"/>
              </v:shape>
            </v:group>
            <v:group style="position:absolute;left:2983;top:2133;width:391;height:2" coordorigin="2983,2133" coordsize="391,2">
              <v:shape style="position:absolute;left:2983;top:2133;width:391;height:2" coordorigin="2983,2133" coordsize="391,0" path="m2983,2133l3374,2133e" filled="f" stroked="t" strokeweight="1.980091pt" strokecolor="#000000">
                <v:path arrowok="t"/>
              </v:shape>
            </v:group>
            <v:group style="position:absolute;left:3139;top:2169;width:86;height:2" coordorigin="3139,2169" coordsize="86,2">
              <v:shape style="position:absolute;left:3139;top:2169;width:86;height:2" coordorigin="3139,2169" coordsize="86,0" path="m3139,2169l3225,2169e" filled="f" stroked="t" strokeweight=".884364pt" strokecolor="#000000">
                <v:path arrowok="t"/>
              </v:shape>
            </v:group>
            <v:group style="position:absolute;left:3221;top:2157;width:152;height:2" coordorigin="3221,2157" coordsize="152,2">
              <v:shape style="position:absolute;left:3221;top:2157;width:152;height:2" coordorigin="3221,2157" coordsize="152,0" path="m3221,2157l3374,2157e" filled="f" stroked="t" strokeweight="1.276316pt" strokecolor="#000000">
                <v:path arrowok="t"/>
              </v:shape>
            </v:group>
            <v:group style="position:absolute;left:3366;top:2114;width:164;height:2" coordorigin="3366,2114" coordsize="164,2">
              <v:shape style="position:absolute;left:3366;top:2114;width:164;height:2" coordorigin="3366,2114" coordsize="164,0" path="m3366,2114l3530,2114e" filled="f" stroked="t" strokeweight="3.23595pt" strokecolor="#000000">
                <v:path arrowok="t"/>
              </v:shape>
            </v:group>
            <v:group style="position:absolute;left:3526;top:2118;width:70;height:16" coordorigin="3526,2118" coordsize="70,16">
              <v:shape style="position:absolute;left:3526;top:2118;width:70;height:16" coordorigin="3526,2118" coordsize="70,16" path="m3522,2126l3600,2126e" filled="f" stroked="t" strokeweight="1.276350pt" strokecolor="#000000">
                <v:path arrowok="t"/>
              </v:shape>
            </v:group>
            <v:group style="position:absolute;left:3596;top:1961;width:78;height:55" coordorigin="3596,1961" coordsize="78,55">
              <v:shape style="position:absolute;left:3596;top:1961;width:78;height:55" coordorigin="3596,1961" coordsize="78,55" path="m3596,1961l3674,1961,3674,2016,3596,2016,3596,1961xe" filled="f" stroked="t" strokeweight=".39192pt" strokecolor="#000000">
                <v:path arrowok="t"/>
              </v:shape>
            </v:group>
            <v:group style="position:absolute;left:3674;top:1851;width:78;height:172" coordorigin="3674,1851" coordsize="78,172">
              <v:shape style="position:absolute;left:3674;top:1851;width:78;height:172" coordorigin="3674,1851" coordsize="78,172" path="m3674,1851l3753,1851,3753,2024,3674,2024,3674,1851xe" filled="f" stroked="t" strokeweight=".391229pt" strokecolor="#000000">
                <v:path arrowok="t"/>
              </v:shape>
            </v:group>
            <v:group style="position:absolute;left:3753;top:1734;width:78;height:212" coordorigin="3753,1734" coordsize="78,212">
              <v:shape style="position:absolute;left:3753;top:1734;width:78;height:212" coordorigin="3753,1734" coordsize="78,212" path="m3753,1734l3831,1734,3831,1946,3753,1946,3753,1734xe" filled="f" stroked="t" strokeweight=".391159pt" strokecolor="#000000">
                <v:path arrowok="t"/>
              </v:shape>
            </v:group>
            <v:group style="position:absolute;left:3831;top:1781;width:78;height:204" coordorigin="3831,1781" coordsize="78,204">
              <v:shape style="position:absolute;left:3831;top:1781;width:78;height:204" coordorigin="3831,1781" coordsize="78,204" path="m3831,1781l3909,1781,3909,1985,3831,1985,3831,1781xe" filled="f" stroked="t" strokeweight=".39117pt" strokecolor="#000000">
                <v:path arrowok="t"/>
              </v:shape>
            </v:group>
            <v:group style="position:absolute;left:3909;top:1773;width:70;height:110" coordorigin="3909,1773" coordsize="70,110">
              <v:shape style="position:absolute;left:3909;top:1773;width:70;height:110" coordorigin="3909,1773" coordsize="70,110" path="m3909,1773l3979,1773,3979,1883,3909,1883,3909,1773xe" filled="f" stroked="t" strokeweight=".391396pt" strokecolor="#000000">
                <v:path arrowok="t"/>
              </v:shape>
            </v:group>
            <v:group style="position:absolute;left:3975;top:2087;width:86;height:2" coordorigin="3975,2087" coordsize="86,2">
              <v:shape style="position:absolute;left:3975;top:2087;width:86;height:2" coordorigin="3975,2087" coordsize="86,0" path="m3975,2087l4061,2087e" filled="f" stroked="t" strokeweight="1.276350pt" strokecolor="#000000">
                <v:path arrowok="t"/>
              </v:shape>
            </v:group>
            <v:group style="position:absolute;left:4057;top:1867;width:78;height:188" coordorigin="4057,1867" coordsize="78,188">
              <v:shape style="position:absolute;left:4057;top:1867;width:78;height:188" coordorigin="4057,1867" coordsize="78,188" path="m4057,1867l4135,1867,4135,2055,4057,2055,4057,1867xe" filled="f" stroked="t" strokeweight=".391197pt" strokecolor="#000000">
                <v:path arrowok="t"/>
              </v:shape>
            </v:group>
            <v:group style="position:absolute;left:4135;top:2008;width:78;height:86" coordorigin="4135,2008" coordsize="78,86">
              <v:shape style="position:absolute;left:4135;top:2008;width:78;height:86" coordorigin="4135,2008" coordsize="78,86" path="m4135,2008l4214,2008,4214,2094,4135,2094,4135,2008xe" filled="f" stroked="t" strokeweight=".391617pt" strokecolor="#000000">
                <v:path arrowok="t"/>
              </v:shape>
            </v:group>
            <v:group style="position:absolute;left:4214;top:958;width:70;height:282" coordorigin="4214,958" coordsize="70,282">
              <v:shape style="position:absolute;left:4214;top:958;width:70;height:282" coordorigin="4214,958" coordsize="70,282" path="m4214,958l4284,958,4284,1240,4214,1240,4214,958xe" filled="f" stroked="t" strokeweight=".391074pt" strokecolor="#000000">
                <v:path arrowok="t"/>
              </v:shape>
            </v:group>
            <v:group style="position:absolute;left:4284;top:1428;width:78;height:462" coordorigin="4284,1428" coordsize="78,462">
              <v:shape style="position:absolute;left:4284;top:1428;width:78;height:462" coordorigin="4284,1428" coordsize="78,462" path="m4284,1428l4362,1428,4362,1891,4284,1891,4284,1428xe" filled="f" stroked="t" strokeweight=".391031pt" strokecolor="#000000">
                <v:path arrowok="t"/>
              </v:shape>
            </v:group>
            <v:group style="position:absolute;left:4362;top:1146;width:78;height:259" coordorigin="4362,1146" coordsize="78,259">
              <v:shape style="position:absolute;left:4362;top:1146;width:78;height:259" coordorigin="4362,1146" coordsize="78,259" path="m4362,1146l4440,1146,4440,1405,4362,1405,4362,1146xe" filled="f" stroked="t" strokeweight=".391109pt" strokecolor="#000000">
                <v:path arrowok="t"/>
              </v:shape>
            </v:group>
            <v:group style="position:absolute;left:4436;top:2091;width:86;height:2" coordorigin="4436,2091" coordsize="86,2">
              <v:shape style="position:absolute;left:4436;top:2091;width:86;height:2" coordorigin="4436,2091" coordsize="86,0" path="m4436,2091l4522,2091e" filled="f" stroked="t" strokeweight="1.668336pt" strokecolor="#000000">
                <v:path arrowok="t"/>
              </v:shape>
            </v:group>
            <v:group style="position:absolute;left:4518;top:1883;width:78;height:39" coordorigin="4518,1883" coordsize="78,39">
              <v:shape style="position:absolute;left:4518;top:1883;width:78;height:39" coordorigin="4518,1883" coordsize="78,39" path="m4518,1883l4596,1883,4596,1922,4518,1922,4518,1883xe" filled="f" stroked="t" strokeweight=".392099pt" strokecolor="#000000">
                <v:path arrowok="t"/>
              </v:shape>
            </v:group>
            <v:group style="position:absolute;left:4596;top:1538;width:70;height:282" coordorigin="4596,1538" coordsize="70,282">
              <v:shape style="position:absolute;left:4596;top:1538;width:70;height:282" coordorigin="4596,1538" coordsize="70,282" path="m4596,1538l4667,1538,4667,1820,4596,1820,4596,1538xe" filled="f" stroked="t" strokeweight=".391074pt" strokecolor="#000000">
                <v:path arrowok="t"/>
              </v:shape>
            </v:group>
            <v:group style="position:absolute;left:4667;top:448;width:78;height:455" coordorigin="4667,448" coordsize="78,455">
              <v:shape style="position:absolute;left:4667;top:448;width:78;height:455" coordorigin="4667,448" coordsize="78,455" path="m4667,448l4745,448,4745,903,4667,903,4667,448xe" filled="f" stroked="t" strokeweight=".391033pt" strokecolor="#000000">
                <v:path arrowok="t"/>
              </v:shape>
            </v:group>
            <v:group style="position:absolute;left:4745;top:1546;width:78;height:345" coordorigin="4745,1546" coordsize="78,345">
              <v:shape style="position:absolute;left:4745;top:1546;width:78;height:345" coordorigin="4745,1546" coordsize="78,345" path="m4745,1546l4823,1546,4823,1891,4745,1891,4745,1546xe" filled="f" stroked="t" strokeweight=".391061pt" strokecolor="#000000">
                <v:path arrowok="t"/>
              </v:shape>
            </v:group>
            <v:group style="position:absolute;left:4823;top:1491;width:78;height:486" coordorigin="4823,1491" coordsize="78,486">
              <v:shape style="position:absolute;left:4823;top:1491;width:78;height:486" coordorigin="4823,1491" coordsize="78,486" path="m4823,1491l4901,1491,4901,1977,4823,1977,4823,1491xe" filled="f" stroked="t" strokeweight=".391028pt" strokecolor="#000000">
                <v:path arrowok="t"/>
              </v:shape>
            </v:group>
            <v:group style="position:absolute;left:4901;top:621;width:70;height:274" coordorigin="4901,621" coordsize="70,274">
              <v:shape style="position:absolute;left:4901;top:621;width:70;height:274" coordorigin="4901,621" coordsize="70,274" path="m4901,621l4971,621,4971,895,4901,895,4901,621xe" filled="f" stroked="t" strokeweight=".391078pt" strokecolor="#000000">
                <v:path arrowok="t"/>
              </v:shape>
            </v:group>
            <v:group style="position:absolute;left:4971;top:1851;width:78;height:141" coordorigin="4971,1851" coordsize="78,141">
              <v:shape style="position:absolute;left:4971;top:1851;width:78;height:141" coordorigin="4971,1851" coordsize="78,141" path="m4971,1851l5049,1851,5049,1993,4971,1993,4971,1851xe" filled="f" stroked="t" strokeweight=".391318pt" strokecolor="#000000">
                <v:path arrowok="t"/>
              </v:shape>
            </v:group>
            <v:group style="position:absolute;left:5046;top:2044;width:86;height:2" coordorigin="5046,2044" coordsize="86,2">
              <v:shape style="position:absolute;left:5046;top:2044;width:86;height:2" coordorigin="5046,2044" coordsize="86,0" path="m5046,2044l5131,2044e" filled="f" stroked="t" strokeweight=".884364pt" strokecolor="#000000">
                <v:path arrowok="t"/>
              </v:shape>
            </v:group>
            <v:group style="position:absolute;left:5124;top:1601;width:86;height:2" coordorigin="5124,1601" coordsize="86,2">
              <v:shape style="position:absolute;left:5124;top:1601;width:86;height:2" coordorigin="5124,1601" coordsize="86,0" path="m5124,1601l5210,1601e" filled="f" stroked="t" strokeweight="2.060322pt" strokecolor="#000000">
                <v:path arrowok="t"/>
              </v:shape>
            </v:group>
            <v:group style="position:absolute;left:5206;top:1522;width:78;height:94" coordorigin="5206,1522" coordsize="78,94">
              <v:shape style="position:absolute;left:5206;top:1522;width:78;height:94" coordorigin="5206,1522" coordsize="78,94" path="m5206,1522l5284,1522,5284,1616,5206,1616,5206,1522xe" filled="f" stroked="t" strokeweight=".391558pt" strokecolor="#000000">
                <v:path arrowok="t"/>
              </v:shape>
            </v:group>
            <v:group style="position:absolute;left:5284;top:2032;width:70;height:8" coordorigin="5284,2032" coordsize="70,8">
              <v:shape style="position:absolute;left:5284;top:2032;width:70;height:8" coordorigin="5284,2032" coordsize="70,8" path="m5280,2036l5358,2036e" filled="f" stroked="t" strokeweight=".884364pt" strokecolor="#000000">
                <v:path arrowok="t"/>
              </v:shape>
            </v:group>
            <v:group style="position:absolute;left:5350;top:1773;width:86;height:2" coordorigin="5350,1773" coordsize="86,2">
              <v:shape style="position:absolute;left:5350;top:1773;width:86;height:2" coordorigin="5350,1773" coordsize="86,0" path="m5350,1773l5436,1773e" filled="f" stroked="t" strokeweight="2.060322pt" strokecolor="#000000">
                <v:path arrowok="t"/>
              </v:shape>
            </v:group>
            <v:group style="position:absolute;left:5432;top:1765;width:78;height:165" coordorigin="5432,1765" coordsize="78,165">
              <v:shape style="position:absolute;left:5432;top:1765;width:78;height:165" coordorigin="5432,1765" coordsize="78,165" path="m5432,1765l5510,1765,5510,1930,5432,1930,5432,1765xe" filled="f" stroked="t" strokeweight=".391248pt" strokecolor="#000000">
                <v:path arrowok="t"/>
              </v:shape>
            </v:group>
            <v:group style="position:absolute;left:2760;top:119;width:2;height:2054" coordorigin="2760,119" coordsize="2,2054">
              <v:shape style="position:absolute;left:2760;top:119;width:2;height:2054" coordorigin="2760,119" coordsize="0,2054" path="m2760,119l2760,2173e" filled="f" stroked="t" strokeweight=".390993pt" strokecolor="#000000">
                <v:path arrowok="t"/>
              </v:shape>
            </v:group>
            <v:group style="position:absolute;left:2760;top:2173;width:2828;height:2" coordorigin="2760,2173" coordsize="2828,2">
              <v:shape style="position:absolute;left:2760;top:2173;width:2828;height:2" coordorigin="2760,2173" coordsize="2828,0" path="m2760,2173l5588,2173e" filled="f" stroked="t" strokeweight=".392378pt" strokecolor="#000000">
                <v:path arrowok="t"/>
              </v:shape>
            </v:group>
            <v:group style="position:absolute;left:2760;top:1836;width:39;height:2" coordorigin="2760,1836" coordsize="39,2">
              <v:shape style="position:absolute;left:2760;top:1836;width:39;height:2" coordorigin="2760,1836" coordsize="39,0" path="m2760,1836l2799,1836e" filled="f" stroked="t" strokeweight=".392378pt" strokecolor="#000000">
                <v:path arrowok="t"/>
              </v:shape>
            </v:group>
            <v:group style="position:absolute;left:2760;top:1491;width:39;height:2" coordorigin="2760,1491" coordsize="39,2">
              <v:shape style="position:absolute;left:2760;top:1491;width:39;height:2" coordorigin="2760,1491" coordsize="39,0" path="m2760,1491l2799,1491e" filled="f" stroked="t" strokeweight=".392378pt" strokecolor="#000000">
                <v:path arrowok="t"/>
              </v:shape>
            </v:group>
            <v:group style="position:absolute;left:2760;top:1146;width:39;height:2" coordorigin="2760,1146" coordsize="39,2">
              <v:shape style="position:absolute;left:2760;top:1146;width:39;height:2" coordorigin="2760,1146" coordsize="39,0" path="m2760,1146l2799,1146e" filled="f" stroked="t" strokeweight=".392378pt" strokecolor="#000000">
                <v:path arrowok="t"/>
              </v:shape>
            </v:group>
            <v:group style="position:absolute;left:2760;top:809;width:39;height:2" coordorigin="2760,809" coordsize="39,2">
              <v:shape style="position:absolute;left:2760;top:809;width:39;height:2" coordorigin="2760,809" coordsize="39,0" path="m2760,809l2799,809e" filled="f" stroked="t" strokeweight=".392378pt" strokecolor="#000000">
                <v:path arrowok="t"/>
              </v:shape>
            </v:group>
            <v:group style="position:absolute;left:2760;top:464;width:39;height:2" coordorigin="2760,464" coordsize="39,2">
              <v:shape style="position:absolute;left:2760;top:464;width:39;height:2" coordorigin="2760,464" coordsize="39,0" path="m2760,464l2799,464e" filled="f" stroked="t" strokeweight=".392378pt" strokecolor="#000000">
                <v:path arrowok="t"/>
              </v:shape>
            </v:group>
            <v:group style="position:absolute;left:2760;top:119;width:39;height:2" coordorigin="2760,119" coordsize="39,2">
              <v:shape style="position:absolute;left:2760;top:119;width:39;height:2" coordorigin="2760,119" coordsize="39,0" path="m2760,119l2799,119e" filled="f" stroked="t" strokeweight=".392378pt" strokecolor="#000000">
                <v:path arrowok="t"/>
              </v:shape>
            </v:group>
            <v:group style="position:absolute;left:2839;top:2149;width:2;height:24" coordorigin="2839,2149" coordsize="2,24">
              <v:shape style="position:absolute;left:2839;top:2149;width:2;height:24" coordorigin="2839,2149" coordsize="0,24" path="m2839,2149l2839,2173e" filled="f" stroked="t" strokeweight=".390993pt" strokecolor="#000000">
                <v:path arrowok="t"/>
              </v:shape>
            </v:group>
            <v:group style="position:absolute;left:2909;top:2149;width:2;height:24" coordorigin="2909,2149" coordsize="2,24">
              <v:shape style="position:absolute;left:2909;top:2149;width:2;height:24" coordorigin="2909,2149" coordsize="0,24" path="m2909,2149l2909,2173e" filled="f" stroked="t" strokeweight=".390993pt" strokecolor="#000000">
                <v:path arrowok="t"/>
              </v:shape>
            </v:group>
            <v:group style="position:absolute;left:2987;top:2149;width:2;height:24" coordorigin="2987,2149" coordsize="2,24">
              <v:shape style="position:absolute;left:2987;top:2149;width:2;height:24" coordorigin="2987,2149" coordsize="0,24" path="m2987,2149l2987,2173e" filled="f" stroked="t" strokeweight=".390993pt" strokecolor="#000000">
                <v:path arrowok="t"/>
              </v:shape>
            </v:group>
            <v:group style="position:absolute;left:3065;top:2149;width:2;height:24" coordorigin="3065,2149" coordsize="2,24">
              <v:shape style="position:absolute;left:3065;top:2149;width:2;height:24" coordorigin="3065,2149" coordsize="0,24" path="m3065,2149l3065,2173e" filled="f" stroked="t" strokeweight=".390993pt" strokecolor="#000000">
                <v:path arrowok="t"/>
              </v:shape>
            </v:group>
            <v:group style="position:absolute;left:3143;top:2149;width:2;height:24" coordorigin="3143,2149" coordsize="2,24">
              <v:shape style="position:absolute;left:3143;top:2149;width:2;height:24" coordorigin="3143,2149" coordsize="0,24" path="m3143,2149l3143,2173e" filled="f" stroked="t" strokeweight=".390993pt" strokecolor="#000000">
                <v:path arrowok="t"/>
              </v:shape>
            </v:group>
            <v:group style="position:absolute;left:3221;top:2149;width:2;height:24" coordorigin="3221,2149" coordsize="2,24">
              <v:shape style="position:absolute;left:3221;top:2149;width:2;height:24" coordorigin="3221,2149" coordsize="0,24" path="m3221,2149l3221,2173e" filled="f" stroked="t" strokeweight=".390993pt" strokecolor="#000000">
                <v:path arrowok="t"/>
              </v:shape>
            </v:group>
            <v:group style="position:absolute;left:3292;top:2149;width:2;height:24" coordorigin="3292,2149" coordsize="2,24">
              <v:shape style="position:absolute;left:3292;top:2149;width:2;height:24" coordorigin="3292,2149" coordsize="0,24" path="m3292,2149l3292,2173e" filled="f" stroked="t" strokeweight=".390993pt" strokecolor="#000000">
                <v:path arrowok="t"/>
              </v:shape>
            </v:group>
            <v:group style="position:absolute;left:3370;top:2149;width:2;height:24" coordorigin="3370,2149" coordsize="2,24">
              <v:shape style="position:absolute;left:3370;top:2149;width:2;height:24" coordorigin="3370,2149" coordsize="0,24" path="m3370,2149l3370,2173e" filled="f" stroked="t" strokeweight=".390993pt" strokecolor="#000000">
                <v:path arrowok="t"/>
              </v:shape>
            </v:group>
            <v:group style="position:absolute;left:3448;top:2149;width:2;height:24" coordorigin="3448,2149" coordsize="2,24">
              <v:shape style="position:absolute;left:3448;top:2149;width:2;height:24" coordorigin="3448,2149" coordsize="0,24" path="m3448,2149l3448,2173e" filled="f" stroked="t" strokeweight=".390993pt" strokecolor="#000000">
                <v:path arrowok="t"/>
              </v:shape>
            </v:group>
            <v:group style="position:absolute;left:3526;top:2149;width:2;height:24" coordorigin="3526,2149" coordsize="2,24">
              <v:shape style="position:absolute;left:3526;top:2149;width:2;height:24" coordorigin="3526,2149" coordsize="0,24" path="m3526,2149l3526,2173e" filled="f" stroked="t" strokeweight=".390993pt" strokecolor="#000000">
                <v:path arrowok="t"/>
              </v:shape>
            </v:group>
            <v:group style="position:absolute;left:3596;top:2149;width:2;height:24" coordorigin="3596,2149" coordsize="2,24">
              <v:shape style="position:absolute;left:3596;top:2149;width:2;height:24" coordorigin="3596,2149" coordsize="0,24" path="m3596,2149l3596,2173e" filled="f" stroked="t" strokeweight=".390993pt" strokecolor="#000000">
                <v:path arrowok="t"/>
              </v:shape>
            </v:group>
            <v:group style="position:absolute;left:3674;top:2149;width:2;height:24" coordorigin="3674,2149" coordsize="2,24">
              <v:shape style="position:absolute;left:3674;top:2149;width:2;height:24" coordorigin="3674,2149" coordsize="0,24" path="m3674,2149l3674,2173e" filled="f" stroked="t" strokeweight=".390993pt" strokecolor="#000000">
                <v:path arrowok="t"/>
              </v:shape>
            </v:group>
            <v:group style="position:absolute;left:3753;top:2149;width:2;height:24" coordorigin="3753,2149" coordsize="2,24">
              <v:shape style="position:absolute;left:3753;top:2149;width:2;height:24" coordorigin="3753,2149" coordsize="0,24" path="m3753,2149l3753,2173e" filled="f" stroked="t" strokeweight=".390993pt" strokecolor="#000000">
                <v:path arrowok="t"/>
              </v:shape>
            </v:group>
            <v:group style="position:absolute;left:3831;top:2149;width:2;height:24" coordorigin="3831,2149" coordsize="2,24">
              <v:shape style="position:absolute;left:3831;top:2149;width:2;height:24" coordorigin="3831,2149" coordsize="0,24" path="m3831,2149l3831,2173e" filled="f" stroked="t" strokeweight=".390993pt" strokecolor="#000000">
                <v:path arrowok="t"/>
              </v:shape>
            </v:group>
            <v:group style="position:absolute;left:3909;top:2149;width:2;height:24" coordorigin="3909,2149" coordsize="2,24">
              <v:shape style="position:absolute;left:3909;top:2149;width:2;height:24" coordorigin="3909,2149" coordsize="0,24" path="m3909,2149l3909,2173e" filled="f" stroked="t" strokeweight=".390993pt" strokecolor="#000000">
                <v:path arrowok="t"/>
              </v:shape>
            </v:group>
            <v:group style="position:absolute;left:3979;top:2149;width:2;height:24" coordorigin="3979,2149" coordsize="2,24">
              <v:shape style="position:absolute;left:3979;top:2149;width:2;height:24" coordorigin="3979,2149" coordsize="0,24" path="m3979,2149l3979,2173e" filled="f" stroked="t" strokeweight=".390993pt" strokecolor="#000000">
                <v:path arrowok="t"/>
              </v:shape>
            </v:group>
            <v:group style="position:absolute;left:4057;top:2149;width:2;height:24" coordorigin="4057,2149" coordsize="2,24">
              <v:shape style="position:absolute;left:4057;top:2149;width:2;height:24" coordorigin="4057,2149" coordsize="0,24" path="m4057,2149l4057,2173e" filled="f" stroked="t" strokeweight=".390993pt" strokecolor="#000000">
                <v:path arrowok="t"/>
              </v:shape>
            </v:group>
            <v:group style="position:absolute;left:4135;top:2149;width:2;height:24" coordorigin="4135,2149" coordsize="2,24">
              <v:shape style="position:absolute;left:4135;top:2149;width:2;height:24" coordorigin="4135,2149" coordsize="0,24" path="m4135,2149l4135,2173e" filled="f" stroked="t" strokeweight=".390993pt" strokecolor="#000000">
                <v:path arrowok="t"/>
              </v:shape>
            </v:group>
            <v:group style="position:absolute;left:4214;top:2149;width:2;height:24" coordorigin="4214,2149" coordsize="2,24">
              <v:shape style="position:absolute;left:4214;top:2149;width:2;height:24" coordorigin="4214,2149" coordsize="0,24" path="m4214,2149l4214,2173e" filled="f" stroked="t" strokeweight=".390993pt" strokecolor="#000000">
                <v:path arrowok="t"/>
              </v:shape>
            </v:group>
            <v:group style="position:absolute;left:4284;top:2149;width:2;height:24" coordorigin="4284,2149" coordsize="2,24">
              <v:shape style="position:absolute;left:4284;top:2149;width:2;height:24" coordorigin="4284,2149" coordsize="0,24" path="m4284,2149l4284,2173e" filled="f" stroked="t" strokeweight=".390993pt" strokecolor="#000000">
                <v:path arrowok="t"/>
              </v:shape>
            </v:group>
            <v:group style="position:absolute;left:4362;top:2149;width:2;height:24" coordorigin="4362,2149" coordsize="2,24">
              <v:shape style="position:absolute;left:4362;top:2149;width:2;height:24" coordorigin="4362,2149" coordsize="0,24" path="m4362,2149l4362,2173e" filled="f" stroked="t" strokeweight=".390993pt" strokecolor="#000000">
                <v:path arrowok="t"/>
              </v:shape>
            </v:group>
            <v:group style="position:absolute;left:4440;top:2149;width:2;height:24" coordorigin="4440,2149" coordsize="2,24">
              <v:shape style="position:absolute;left:4440;top:2149;width:2;height:24" coordorigin="4440,2149" coordsize="0,24" path="m4440,2149l4440,2173e" filled="f" stroked="t" strokeweight=".390993pt" strokecolor="#000000">
                <v:path arrowok="t"/>
              </v:shape>
            </v:group>
            <v:group style="position:absolute;left:4518;top:2149;width:2;height:24" coordorigin="4518,2149" coordsize="2,24">
              <v:shape style="position:absolute;left:4518;top:2149;width:2;height:24" coordorigin="4518,2149" coordsize="0,24" path="m4518,2149l4518,2173e" filled="f" stroked="t" strokeweight=".390993pt" strokecolor="#000000">
                <v:path arrowok="t"/>
              </v:shape>
            </v:group>
            <v:group style="position:absolute;left:4596;top:2149;width:2;height:24" coordorigin="4596,2149" coordsize="2,24">
              <v:shape style="position:absolute;left:4596;top:2149;width:2;height:24" coordorigin="4596,2149" coordsize="0,24" path="m4596,2149l4596,2173e" filled="f" stroked="t" strokeweight=".390993pt" strokecolor="#000000">
                <v:path arrowok="t"/>
              </v:shape>
            </v:group>
            <v:group style="position:absolute;left:4667;top:2149;width:2;height:24" coordorigin="4667,2149" coordsize="2,24">
              <v:shape style="position:absolute;left:4667;top:2149;width:2;height:24" coordorigin="4667,2149" coordsize="0,24" path="m4667,2149l4667,2173e" filled="f" stroked="t" strokeweight=".390993pt" strokecolor="#000000">
                <v:path arrowok="t"/>
              </v:shape>
            </v:group>
            <v:group style="position:absolute;left:4745;top:2149;width:2;height:24" coordorigin="4745,2149" coordsize="2,24">
              <v:shape style="position:absolute;left:4745;top:2149;width:2;height:24" coordorigin="4745,2149" coordsize="0,24" path="m4745,2149l4745,2173e" filled="f" stroked="t" strokeweight=".390993pt" strokecolor="#000000">
                <v:path arrowok="t"/>
              </v:shape>
            </v:group>
            <v:group style="position:absolute;left:4823;top:2149;width:2;height:24" coordorigin="4823,2149" coordsize="2,24">
              <v:shape style="position:absolute;left:4823;top:2149;width:2;height:24" coordorigin="4823,2149" coordsize="0,24" path="m4823,2149l4823,2173e" filled="f" stroked="t" strokeweight=".390993pt" strokecolor="#000000">
                <v:path arrowok="t"/>
              </v:shape>
            </v:group>
            <v:group style="position:absolute;left:4901;top:2149;width:2;height:24" coordorigin="4901,2149" coordsize="2,24">
              <v:shape style="position:absolute;left:4901;top:2149;width:2;height:24" coordorigin="4901,2149" coordsize="0,24" path="m4901,2149l4901,2173e" filled="f" stroked="t" strokeweight=".390993pt" strokecolor="#000000">
                <v:path arrowok="t"/>
              </v:shape>
            </v:group>
            <v:group style="position:absolute;left:4971;top:2149;width:2;height:24" coordorigin="4971,2149" coordsize="2,24">
              <v:shape style="position:absolute;left:4971;top:2149;width:2;height:24" coordorigin="4971,2149" coordsize="0,24" path="m4971,2149l4971,2173e" filled="f" stroked="t" strokeweight=".390993pt" strokecolor="#000000">
                <v:path arrowok="t"/>
              </v:shape>
            </v:group>
            <v:group style="position:absolute;left:5049;top:2149;width:2;height:24" coordorigin="5049,2149" coordsize="2,24">
              <v:shape style="position:absolute;left:5049;top:2149;width:2;height:24" coordorigin="5049,2149" coordsize="0,24" path="m5049,2149l5049,2173e" filled="f" stroked="t" strokeweight=".390993pt" strokecolor="#000000">
                <v:path arrowok="t"/>
              </v:shape>
            </v:group>
            <v:group style="position:absolute;left:5128;top:2149;width:2;height:24" coordorigin="5128,2149" coordsize="2,24">
              <v:shape style="position:absolute;left:5128;top:2149;width:2;height:24" coordorigin="5128,2149" coordsize="0,24" path="m5128,2149l5128,2173e" filled="f" stroked="t" strokeweight=".390993pt" strokecolor="#000000">
                <v:path arrowok="t"/>
              </v:shape>
            </v:group>
            <v:group style="position:absolute;left:5206;top:2149;width:2;height:24" coordorigin="5206,2149" coordsize="2,24">
              <v:shape style="position:absolute;left:5206;top:2149;width:2;height:24" coordorigin="5206,2149" coordsize="0,24" path="m5206,2149l5206,2173e" filled="f" stroked="t" strokeweight=".390993pt" strokecolor="#000000">
                <v:path arrowok="t"/>
              </v:shape>
            </v:group>
            <v:group style="position:absolute;left:5284;top:2149;width:2;height:24" coordorigin="5284,2149" coordsize="2,24">
              <v:shape style="position:absolute;left:5284;top:2149;width:2;height:24" coordorigin="5284,2149" coordsize="0,24" path="m5284,2149l5284,2173e" filled="f" stroked="t" strokeweight=".390993pt" strokecolor="#000000">
                <v:path arrowok="t"/>
              </v:shape>
            </v:group>
            <v:group style="position:absolute;left:5354;top:2149;width:2;height:24" coordorigin="5354,2149" coordsize="2,24">
              <v:shape style="position:absolute;left:5354;top:2149;width:2;height:24" coordorigin="5354,2149" coordsize="0,24" path="m5354,2149l5354,2173e" filled="f" stroked="t" strokeweight=".390993pt" strokecolor="#000000">
                <v:path arrowok="t"/>
              </v:shape>
            </v:group>
            <v:group style="position:absolute;left:5432;top:2149;width:2;height:24" coordorigin="5432,2149" coordsize="2,24">
              <v:shape style="position:absolute;left:5432;top:2149;width:2;height:24" coordorigin="5432,2149" coordsize="0,24" path="m5432,2149l5432,2173e" filled="f" stroked="t" strokeweight=".390993pt" strokecolor="#000000">
                <v:path arrowok="t"/>
              </v:shape>
            </v:group>
            <v:group style="position:absolute;left:5510;top:2149;width:2;height:24" coordorigin="5510,2149" coordsize="2,24">
              <v:shape style="position:absolute;left:5510;top:2149;width:2;height:24" coordorigin="5510,2149" coordsize="0,24" path="m5510,2149l5510,2173e" filled="f" stroked="t" strokeweight=".390993pt" strokecolor="#000000">
                <v:path arrowok="t"/>
              </v:shape>
            </v:group>
            <v:group style="position:absolute;left:5588;top:2149;width:2;height:24" coordorigin="5588,2149" coordsize="2,24">
              <v:shape style="position:absolute;left:5588;top:2149;width:2;height:24" coordorigin="5588,2149" coordsize="0,24" path="m5588,2149l5588,2173e" filled="f" stroked="t" strokeweight=".390993pt" strokecolor="#000000">
                <v:path arrowok="t"/>
              </v:shape>
            </v:group>
            <v:group style="position:absolute;left:2917;top:362;width:570;height:321" coordorigin="2917,362" coordsize="570,321">
              <v:shape style="position:absolute;left:2917;top:362;width:570;height:321" coordorigin="2917,362" coordsize="570,321" path="m2917,683l3487,683,3487,362,2917,362,2917,683xe" filled="f" stroked="t" strokeweight=".392044pt" strokecolor="#000000">
                <v:path arrowok="t"/>
              </v:shape>
              <v:shape style="position:absolute;left:2987;top:417;width:47;height:47" type="#_x0000_t75">
                <v:imagedata r:id="rId57" o:title=""/>
              </v:shape>
            </v:group>
            <v:group style="position:absolute;left:2987;top:417;width:47;height:47" coordorigin="2987,417" coordsize="47,47">
              <v:shape style="position:absolute;left:2987;top:417;width:47;height:47" coordorigin="2987,417" coordsize="47,47" path="m2987,464l3034,464,3034,417,2987,417,2987,464xe" filled="f" stroked="t" strokeweight=".391683pt" strokecolor="#000000">
                <v:path arrowok="t"/>
              </v:shape>
            </v:group>
            <v:group style="position:absolute;left:2987;top:581;width:47;height:39" coordorigin="2987,581" coordsize="47,39">
              <v:shape style="position:absolute;left:2987;top:581;width:47;height:39" coordorigin="2987,581" coordsize="47,39" path="m2987,601l3034,601e" filled="f" stroked="t" strokeweight="2.05993pt" strokecolor="#404040">
                <v:path arrowok="t"/>
              </v:shape>
            </v:group>
            <v:group style="position:absolute;left:2987;top:581;width:47;height:39" coordorigin="2987,581" coordsize="47,39">
              <v:shape style="position:absolute;left:2987;top:581;width:47;height:39" coordorigin="2987,581" coordsize="47,39" path="m2987,621l3034,621,3034,581,2987,581,2987,621xe" filled="f" stroked="t" strokeweight=".391808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w w:val="85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5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97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5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7"/>
        </w:rPr>
        <w:t>10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7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357651pt;margin-top:14.790528pt;width:8.262658pt;height:37.329759pt;mso-position-horizontal-relative:page;mso-position-vertical-relative:paragraph;z-index:-5968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4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w w:val="104"/>
                      <w:position w:val="-1"/>
                    </w:rPr>
                    <w:t>産卵量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1"/>
                      <w:w w:val="98"/>
                      <w:position w:val="-1"/>
                    </w:rPr>
                    <w:t>(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4"/>
                      <w:position w:val="-1"/>
                    </w:rPr>
                    <w:t>兆粒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98"/>
                      <w:position w:val="-1"/>
                    </w:rPr>
                    <w:t>)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w w:val="88"/>
        </w:rPr>
        <w:t>8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8"/>
        </w:rPr>
        <w:t>6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8"/>
        </w:rPr>
        <w:t>4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8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20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54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東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100"/>
        </w:rPr>
        <w:t>シ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2"/>
          <w:w w:val="100"/>
        </w:rPr>
        <w:t>ナ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海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0" w:after="0" w:line="16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4"/>
          <w:position w:val="-2"/>
        </w:rPr>
        <w:t>日本海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275" w:lineRule="exact"/>
        <w:ind w:left="-29" w:right="-49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6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-29" w:right="-49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4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-29" w:right="-49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-29" w:right="-49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653564pt;margin-top:7.737444pt;width:7.966002pt;height:37.822956pt;mso-position-horizontal-relative:page;mso-position-vertical-relative:paragraph;z-index:-5962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-1"/>
                    </w:rPr>
                    <w:t>現存量指標値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58" w:right="-48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80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58" w:right="-48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60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58" w:right="-48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40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58" w:right="-48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20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88" w:right="-46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84" w:after="0" w:line="152" w:lineRule="auto"/>
        <w:ind w:right="-58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3"/>
        </w:rPr>
        <w:t>現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"/>
          <w:w w:val="103"/>
        </w:rPr>
        <w:t>存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3"/>
        </w:rPr>
        <w:t>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"/>
          <w:w w:val="103"/>
        </w:rPr>
        <w:t>指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3"/>
        </w:rPr>
        <w:t>標値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3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9"/>
        </w:rPr>
        <w:t>C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9"/>
        </w:rPr>
        <w:t>P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96"/>
        </w:rPr>
        <w:t>U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103"/>
        </w:rPr>
        <w:t>E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51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98"/>
        </w:rPr>
        <w:t>K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8"/>
        </w:rPr>
        <w:t>g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98"/>
        </w:rPr>
        <w:t>/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</w:rPr>
        <w:t>網）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275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4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1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3.676178pt;margin-top:4.230613pt;width:7.966002pt;height:36.452786pt;mso-position-horizontal-relative:page;mso-position-vertical-relative:paragraph;z-index:-5956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w w:val="105"/>
                      <w:position w:val="-1"/>
                    </w:rPr>
                    <w:t>C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2"/>
                      <w:w w:val="105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3"/>
                      <w:w w:val="92"/>
                      <w:position w:val="-1"/>
                    </w:rPr>
                    <w:t>U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100"/>
                      <w:position w:val="-1"/>
                    </w:rPr>
                    <w:t>E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3"/>
                      <w:w w:val="93"/>
                      <w:position w:val="-1"/>
                    </w:rPr>
                    <w:t>(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1"/>
                      <w:w w:val="85"/>
                      <w:position w:val="-1"/>
                    </w:rPr>
                    <w:t>k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1"/>
                      <w:w w:val="84"/>
                      <w:position w:val="-1"/>
                    </w:rPr>
                    <w:t>g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107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74"/>
                      <w:position w:val="-1"/>
                    </w:rPr>
                    <w:t>網）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80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60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1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40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20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5" w:equalWidth="0">
            <w:col w:w="1026" w:space="426"/>
            <w:col w:w="361" w:space="3181"/>
            <w:col w:w="180" w:space="1837"/>
            <w:col w:w="633" w:space="325"/>
            <w:col w:w="671"/>
          </w:cols>
        </w:sectPr>
      </w:pPr>
      <w:rPr/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0" w:after="0" w:line="206" w:lineRule="exact"/>
        <w:ind w:right="548"/>
        <w:jc w:val="right"/>
        <w:rPr>
          <w:rFonts w:ascii="AdobeFangsongStd-Regular" w:hAnsi="AdobeFangsongStd-Regular" w:cs="AdobeFangsongStd-Regular" w:eastAsia="AdobeFangsongStd-Regular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6.318497pt;margin-top:-14.627742pt;width:144.830268pt;height:12.626478pt;mso-position-horizontal-relative:page;mso-position-vertical-relative:paragraph;z-index:-5965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1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1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5"/>
          <w:szCs w:val="15"/>
          <w:spacing w:val="0"/>
          <w:w w:val="99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5"/>
          <w:szCs w:val="15"/>
          <w:spacing w:val="0"/>
          <w:w w:val="100"/>
          <w:position w:val="0"/>
        </w:rPr>
      </w:r>
    </w:p>
    <w:p>
      <w:pPr>
        <w:spacing w:before="49" w:after="0" w:line="376" w:lineRule="exact"/>
        <w:ind w:left="1228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639618pt;margin-top:5.492754pt;width:316.005530pt;height:217.17745pt;mso-position-horizontal-relative:page;mso-position-vertical-relative:paragraph;z-index:-5977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6" w:after="0" w:line="260" w:lineRule="exact"/>
                    <w:jc w:val="left"/>
                    <w:rPr>
                      <w:sz w:val="26"/>
                      <w:szCs w:val="26"/>
                    </w:rPr>
                  </w:pPr>
                  <w:rPr/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before="0" w:after="0" w:line="3068" w:lineRule="exact"/>
                    <w:ind w:right="-20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FT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5.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産卵量の経年変化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43" w:lineRule="exact"/>
        <w:ind w:left="788" w:right="1938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99"/>
          <w:position w:val="-3"/>
        </w:rPr>
        <w:t>年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8" w:after="0" w:line="381" w:lineRule="exact"/>
        <w:ind w:left="-35" w:right="125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305.710205pt;margin-top:82.724632pt;width:199.443724pt;height:136.354383pt;mso-position-horizontal-relative:page;mso-position-vertical-relative:paragraph;z-index:-5973" coordorigin="6114,1654" coordsize="3989,2727">
            <v:group style="position:absolute;left:6124;top:1665;width:3969;height:2707" coordorigin="6124,1665" coordsize="3969,2707">
              <v:shape style="position:absolute;left:6124;top:1665;width:3969;height:2707" coordorigin="6124,1665" coordsize="3969,2707" path="m6124,1665l10093,1665,10093,4371,6124,4371,6124,1665e" filled="t" fillcolor="#FFFFFF" stroked="f">
                <v:path arrowok="t"/>
                <v:fill/>
              </v:shape>
            </v:group>
            <v:group style="position:absolute;left:6857;top:1796;width:3046;height:2032" coordorigin="6857,1796" coordsize="3046,2032">
              <v:shape style="position:absolute;left:6857;top:1796;width:3046;height:2032" coordorigin="6857,1796" coordsize="3046,2032" path="m6857,3828l9904,3828,9904,1796,6857,1796,6857,3828e" filled="t" fillcolor="#FFFFFF" stroked="f">
                <v:path arrowok="t"/>
                <v:fill/>
              </v:shape>
            </v:group>
            <v:group style="position:absolute;left:6861;top:1792;width:2;height:2073" coordorigin="6861,1792" coordsize="2,2073">
              <v:shape style="position:absolute;left:6861;top:1792;width:2;height:2073" coordorigin="6861,1792" coordsize="0,2073" path="m6861,1792l6861,3865e" filled="f" stroked="t" strokeweight=".412084pt" strokecolor="#858585">
                <v:path arrowok="t"/>
              </v:shape>
            </v:group>
            <v:group style="position:absolute;left:6820;top:3824;width:3079;height:2" coordorigin="6820,3824" coordsize="3079,2">
              <v:shape style="position:absolute;left:6820;top:3824;width:3079;height:2" coordorigin="6820,3824" coordsize="3079,0" path="m6820,3824l9899,3824e" filled="f" stroked="t" strokeweight=".411769pt" strokecolor="#858585">
                <v:path arrowok="t"/>
              </v:shape>
            </v:group>
            <v:group style="position:absolute;left:6820;top:3602;width:41;height:2" coordorigin="6820,3602" coordsize="41,2">
              <v:shape style="position:absolute;left:6820;top:3602;width:41;height:2" coordorigin="6820,3602" coordsize="41,0" path="m6820,3602l6861,3602e" filled="f" stroked="t" strokeweight=".411769pt" strokecolor="#858585">
                <v:path arrowok="t"/>
              </v:shape>
            </v:group>
            <v:group style="position:absolute;left:6820;top:3372;width:41;height:2" coordorigin="6820,3372" coordsize="41,2">
              <v:shape style="position:absolute;left:6820;top:3372;width:41;height:2" coordorigin="6820,3372" coordsize="41,0" path="m6820,3372l6861,3372e" filled="f" stroked="t" strokeweight=".411769pt" strokecolor="#858585">
                <v:path arrowok="t"/>
              </v:shape>
            </v:group>
            <v:group style="position:absolute;left:6820;top:3150;width:41;height:2" coordorigin="6820,3150" coordsize="41,2">
              <v:shape style="position:absolute;left:6820;top:3150;width:41;height:2" coordorigin="6820,3150" coordsize="41,0" path="m6820,3150l6861,3150e" filled="f" stroked="t" strokeweight=".411769pt" strokecolor="#858585">
                <v:path arrowok="t"/>
              </v:shape>
            </v:group>
            <v:group style="position:absolute;left:6820;top:2919;width:41;height:2" coordorigin="6820,2919" coordsize="41,2">
              <v:shape style="position:absolute;left:6820;top:2919;width:41;height:2" coordorigin="6820,2919" coordsize="41,0" path="m6820,2919l6861,2919e" filled="f" stroked="t" strokeweight=".411769pt" strokecolor="#858585">
                <v:path arrowok="t"/>
              </v:shape>
            </v:group>
            <v:group style="position:absolute;left:6820;top:2697;width:41;height:2" coordorigin="6820,2697" coordsize="41,2">
              <v:shape style="position:absolute;left:6820;top:2697;width:41;height:2" coordorigin="6820,2697" coordsize="41,0" path="m6820,2697l6861,2697e" filled="f" stroked="t" strokeweight=".411769pt" strokecolor="#858585">
                <v:path arrowok="t"/>
              </v:shape>
            </v:group>
            <v:group style="position:absolute;left:6820;top:2467;width:41;height:2" coordorigin="6820,2467" coordsize="41,2">
              <v:shape style="position:absolute;left:6820;top:2467;width:41;height:2" coordorigin="6820,2467" coordsize="41,0" path="m6820,2467l6861,2467e" filled="f" stroked="t" strokeweight=".411769pt" strokecolor="#858585">
                <v:path arrowok="t"/>
              </v:shape>
            </v:group>
            <v:group style="position:absolute;left:6820;top:2245;width:41;height:2" coordorigin="6820,2245" coordsize="41,2">
              <v:shape style="position:absolute;left:6820;top:2245;width:41;height:2" coordorigin="6820,2245" coordsize="41,0" path="m6820,2245l6861,2245e" filled="f" stroked="t" strokeweight=".411769pt" strokecolor="#858585">
                <v:path arrowok="t"/>
              </v:shape>
            </v:group>
            <v:group style="position:absolute;left:6820;top:2022;width:41;height:2" coordorigin="6820,2022" coordsize="41,2">
              <v:shape style="position:absolute;left:6820;top:2022;width:41;height:2" coordorigin="6820,2022" coordsize="41,0" path="m6820,2022l6861,2022e" filled="f" stroked="t" strokeweight=".411769pt" strokecolor="#858585">
                <v:path arrowok="t"/>
              </v:shape>
            </v:group>
            <v:group style="position:absolute;left:6820;top:1792;width:41;height:2" coordorigin="6820,1792" coordsize="41,2">
              <v:shape style="position:absolute;left:6820;top:1792;width:41;height:2" coordorigin="6820,1792" coordsize="41,0" path="m6820,1792l6861,1792e" filled="f" stroked="t" strokeweight=".411769pt" strokecolor="#858585">
                <v:path arrowok="t"/>
              </v:shape>
            </v:group>
            <v:group style="position:absolute;left:7034;top:3824;width:2;height:41" coordorigin="7034,3824" coordsize="2,41">
              <v:shape style="position:absolute;left:7034;top:3824;width:2;height:41" coordorigin="7034,3824" coordsize="0,41" path="m7034,3824l7034,3865e" filled="f" stroked="t" strokeweight=".412084pt" strokecolor="#858585">
                <v:path arrowok="t"/>
              </v:shape>
            </v:group>
            <v:group style="position:absolute;left:7215;top:3824;width:2;height:41" coordorigin="7215,3824" coordsize="2,41">
              <v:shape style="position:absolute;left:7215;top:3824;width:2;height:41" coordorigin="7215,3824" coordsize="0,41" path="m7215,3824l7215,3865e" filled="f" stroked="t" strokeweight=".412084pt" strokecolor="#858585">
                <v:path arrowok="t"/>
              </v:shape>
            </v:group>
            <v:group style="position:absolute;left:7397;top:3824;width:2;height:41" coordorigin="7397,3824" coordsize="2,41">
              <v:shape style="position:absolute;left:7397;top:3824;width:2;height:41" coordorigin="7397,3824" coordsize="0,41" path="m7397,3824l7397,3865e" filled="f" stroked="t" strokeweight=".412084pt" strokecolor="#858585">
                <v:path arrowok="t"/>
              </v:shape>
            </v:group>
            <v:group style="position:absolute;left:7578;top:3824;width:2;height:41" coordorigin="7578,3824" coordsize="2,41">
              <v:shape style="position:absolute;left:7578;top:3824;width:2;height:41" coordorigin="7578,3824" coordsize="0,41" path="m7578,3824l7578,3865e" filled="f" stroked="t" strokeweight=".412084pt" strokecolor="#858585">
                <v:path arrowok="t"/>
              </v:shape>
            </v:group>
            <v:group style="position:absolute;left:7751;top:3824;width:2;height:41" coordorigin="7751,3824" coordsize="2,41">
              <v:shape style="position:absolute;left:7751;top:3824;width:2;height:41" coordorigin="7751,3824" coordsize="0,41" path="m7751,3824l7751,3865e" filled="f" stroked="t" strokeweight=".412084pt" strokecolor="#858585">
                <v:path arrowok="t"/>
              </v:shape>
            </v:group>
            <v:group style="position:absolute;left:7932;top:3824;width:2;height:41" coordorigin="7932,3824" coordsize="2,41">
              <v:shape style="position:absolute;left:7932;top:3824;width:2;height:41" coordorigin="7932,3824" coordsize="0,41" path="m7932,3824l7932,3865e" filled="f" stroked="t" strokeweight=".412084pt" strokecolor="#858585">
                <v:path arrowok="t"/>
              </v:shape>
            </v:group>
            <v:group style="position:absolute;left:8113;top:3824;width:2;height:41" coordorigin="8113,3824" coordsize="2,41">
              <v:shape style="position:absolute;left:8113;top:3824;width:2;height:41" coordorigin="8113,3824" coordsize="0,41" path="m8113,3824l8113,3865e" filled="f" stroked="t" strokeweight=".412084pt" strokecolor="#858585">
                <v:path arrowok="t"/>
              </v:shape>
            </v:group>
            <v:group style="position:absolute;left:8294;top:3824;width:2;height:41" coordorigin="8294,3824" coordsize="2,41">
              <v:shape style="position:absolute;left:8294;top:3824;width:2;height:41" coordorigin="8294,3824" coordsize="0,41" path="m8294,3824l8294,3865e" filled="f" stroked="t" strokeweight=".412084pt" strokecolor="#858585">
                <v:path arrowok="t"/>
              </v:shape>
            </v:group>
            <v:group style="position:absolute;left:8467;top:3824;width:2;height:41" coordorigin="8467,3824" coordsize="2,41">
              <v:shape style="position:absolute;left:8467;top:3824;width:2;height:41" coordorigin="8467,3824" coordsize="0,41" path="m8467,3824l8467,3865e" filled="f" stroked="t" strokeweight=".412084pt" strokecolor="#858585">
                <v:path arrowok="t"/>
              </v:shape>
            </v:group>
            <v:group style="position:absolute;left:8648;top:3824;width:2;height:41" coordorigin="8648,3824" coordsize="2,41">
              <v:shape style="position:absolute;left:8648;top:3824;width:2;height:41" coordorigin="8648,3824" coordsize="0,41" path="m8648,3824l8648,3865e" filled="f" stroked="t" strokeweight=".412084pt" strokecolor="#858585">
                <v:path arrowok="t"/>
              </v:shape>
            </v:group>
            <v:group style="position:absolute;left:8829;top:3824;width:2;height:41" coordorigin="8829,3824" coordsize="2,41">
              <v:shape style="position:absolute;left:8829;top:3824;width:2;height:41" coordorigin="8829,3824" coordsize="0,41" path="m8829,3824l8829,3865e" filled="f" stroked="t" strokeweight=".412084pt" strokecolor="#858585">
                <v:path arrowok="t"/>
              </v:shape>
            </v:group>
            <v:group style="position:absolute;left:9010;top:3824;width:2;height:41" coordorigin="9010,3824" coordsize="2,41">
              <v:shape style="position:absolute;left:9010;top:3824;width:2;height:41" coordorigin="9010,3824" coordsize="0,41" path="m9010,3824l9010,3865e" filled="f" stroked="t" strokeweight=".412084pt" strokecolor="#858585">
                <v:path arrowok="t"/>
              </v:shape>
            </v:group>
            <v:group style="position:absolute;left:9183;top:3824;width:2;height:41" coordorigin="9183,3824" coordsize="2,41">
              <v:shape style="position:absolute;left:9183;top:3824;width:2;height:41" coordorigin="9183,3824" coordsize="0,41" path="m9183,3824l9183,3865e" filled="f" stroked="t" strokeweight=".412084pt" strokecolor="#858585">
                <v:path arrowok="t"/>
              </v:shape>
            </v:group>
            <v:group style="position:absolute;left:9364;top:3824;width:2;height:41" coordorigin="9364,3824" coordsize="2,41">
              <v:shape style="position:absolute;left:9364;top:3824;width:2;height:41" coordorigin="9364,3824" coordsize="0,41" path="m9364,3824l9364,3865e" filled="f" stroked="t" strokeweight=".412084pt" strokecolor="#858585">
                <v:path arrowok="t"/>
              </v:shape>
            </v:group>
            <v:group style="position:absolute;left:9545;top:3824;width:2;height:41" coordorigin="9545,3824" coordsize="2,41">
              <v:shape style="position:absolute;left:9545;top:3824;width:2;height:41" coordorigin="9545,3824" coordsize="0,41" path="m9545,3824l9545,3865e" filled="f" stroked="t" strokeweight=".412084pt" strokecolor="#858585">
                <v:path arrowok="t"/>
              </v:shape>
            </v:group>
            <v:group style="position:absolute;left:9727;top:3824;width:2;height:41" coordorigin="9727,3824" coordsize="2,41">
              <v:shape style="position:absolute;left:9727;top:3824;width:2;height:41" coordorigin="9727,3824" coordsize="0,41" path="m9727,3824l9727,3865e" filled="f" stroked="t" strokeweight=".412084pt" strokecolor="#858585">
                <v:path arrowok="t"/>
              </v:shape>
            </v:group>
            <v:group style="position:absolute;left:9899;top:3824;width:2;height:41" coordorigin="9899,3824" coordsize="2,41">
              <v:shape style="position:absolute;left:9899;top:3824;width:2;height:41" coordorigin="9899,3824" coordsize="0,41" path="m9899,3824l9899,3865e" filled="f" stroked="t" strokeweight=".412084pt" strokecolor="#858585">
                <v:path arrowok="t"/>
              </v:shape>
            </v:group>
            <v:group style="position:absolute;left:6948;top:1994;width:2865;height:1802" coordorigin="6948,1994" coordsize="2865,1802">
              <v:shape style="position:absolute;left:6948;top:1994;width:2865;height:1802" coordorigin="6948,1994" coordsize="2865,1802" path="m6948,3672l7129,3795,7302,3771,7483,3211,7664,3096,7845,2964,8018,3063,8199,3392,8380,3721,8561,3762,8734,3795,8916,3474,9097,3680,9278,3244,9451,3532,9632,1994,9813,2750e" filled="f" stroked="t" strokeweight=".822894pt" strokecolor="#000000">
                <v:path arrowok="t"/>
              </v:shape>
            </v:group>
            <v:group style="position:absolute;left:6904;top:3630;width:82;height:82" coordorigin="6904,3630" coordsize="82,82">
              <v:shape style="position:absolute;left:6904;top:3630;width:82;height:82" coordorigin="6904,3630" coordsize="82,82" path="m6945,3630l6904,3671,6945,3713,6986,3671,6945,3630e" filled="t" fillcolor="#000000" stroked="f">
                <v:path arrowok="t"/>
                <v:fill/>
              </v:shape>
            </v:group>
            <v:group style="position:absolute;left:6904;top:3630;width:82;height:82" coordorigin="6904,3630" coordsize="82,82">
              <v:shape style="position:absolute;left:6904;top:3630;width:82;height:82" coordorigin="6904,3630" coordsize="82,82" path="m6945,3630l6986,3671,6945,3712,6904,3671,6945,3630xe" filled="f" stroked="t" strokeweight=".411927pt" strokecolor="#000000">
                <v:path arrowok="t"/>
              </v:shape>
            </v:group>
            <v:group style="position:absolute;left:7085;top:3762;width:82;height:82" coordorigin="7085,3762" coordsize="82,82">
              <v:shape style="position:absolute;left:7085;top:3762;width:82;height:82" coordorigin="7085,3762" coordsize="82,82" path="m7126,3762l7085,3803,7126,3844,7167,3803,7126,3762e" filled="t" fillcolor="#000000" stroked="f">
                <v:path arrowok="t"/>
                <v:fill/>
              </v:shape>
            </v:group>
            <v:group style="position:absolute;left:7085;top:3762;width:82;height:82" coordorigin="7085,3762" coordsize="82,82">
              <v:shape style="position:absolute;left:7085;top:3762;width:82;height:82" coordorigin="7085,3762" coordsize="82,82" path="m7126,3762l7167,3803,7126,3844,7085,3803,7126,3762xe" filled="f" stroked="t" strokeweight=".411927pt" strokecolor="#000000">
                <v:path arrowok="t"/>
              </v:shape>
            </v:group>
            <v:group style="position:absolute;left:7266;top:3737;width:82;height:82" coordorigin="7266,3737" coordsize="82,82">
              <v:shape style="position:absolute;left:7266;top:3737;width:82;height:82" coordorigin="7266,3737" coordsize="82,82" path="m7307,3737l7266,3778,7307,3819,7349,3778,7307,3737e" filled="t" fillcolor="#000000" stroked="f">
                <v:path arrowok="t"/>
                <v:fill/>
              </v:shape>
            </v:group>
            <v:group style="position:absolute;left:7266;top:3737;width:82;height:82" coordorigin="7266,3737" coordsize="82,82">
              <v:shape style="position:absolute;left:7266;top:3737;width:82;height:82" coordorigin="7266,3737" coordsize="82,82" path="m7307,3737l7349,3778,7307,3819,7266,3778,7307,3737xe" filled="f" stroked="t" strokeweight=".411927pt" strokecolor="#000000">
                <v:path arrowok="t"/>
              </v:shape>
            </v:group>
            <v:group style="position:absolute;left:7447;top:3178;width:82;height:82" coordorigin="7447,3178" coordsize="82,82">
              <v:shape style="position:absolute;left:7447;top:3178;width:82;height:82" coordorigin="7447,3178" coordsize="82,82" path="m7488,3178l7447,3219,7488,3260,7530,3219,7488,3178e" filled="t" fillcolor="#000000" stroked="f">
                <v:path arrowok="t"/>
                <v:fill/>
              </v:shape>
            </v:group>
            <v:group style="position:absolute;left:7447;top:3178;width:82;height:82" coordorigin="7447,3178" coordsize="82,82">
              <v:shape style="position:absolute;left:7447;top:3178;width:82;height:82" coordorigin="7447,3178" coordsize="82,82" path="m7488,3178l7530,3219,7488,3260,7447,3219,7488,3178xe" filled="f" stroked="t" strokeweight=".411927pt" strokecolor="#000000">
                <v:path arrowok="t"/>
              </v:shape>
            </v:group>
            <v:group style="position:absolute;left:7620;top:3054;width:82;height:82" coordorigin="7620,3054" coordsize="82,82">
              <v:shape style="position:absolute;left:7620;top:3054;width:82;height:82" coordorigin="7620,3054" coordsize="82,82" path="m7661,3054l7620,3095,7661,3137,7703,3095,7661,3054e" filled="t" fillcolor="#000000" stroked="f">
                <v:path arrowok="t"/>
                <v:fill/>
              </v:shape>
            </v:group>
            <v:group style="position:absolute;left:7620;top:3054;width:82;height:82" coordorigin="7620,3054" coordsize="82,82">
              <v:shape style="position:absolute;left:7620;top:3054;width:82;height:82" coordorigin="7620,3054" coordsize="82,82" path="m7661,3054l7703,3095,7661,3136,7620,3095,7661,3054xe" filled="f" stroked="t" strokeweight=".411927pt" strokecolor="#000000">
                <v:path arrowok="t"/>
              </v:shape>
            </v:group>
            <v:group style="position:absolute;left:7801;top:2923;width:82;height:82" coordorigin="7801,2923" coordsize="82,82">
              <v:shape style="position:absolute;left:7801;top:2923;width:82;height:82" coordorigin="7801,2923" coordsize="82,82" path="m7843,2923l7801,2964,7843,3005,7884,2964,7843,2923e" filled="t" fillcolor="#000000" stroked="f">
                <v:path arrowok="t"/>
                <v:fill/>
              </v:shape>
            </v:group>
            <v:group style="position:absolute;left:7801;top:2922;width:82;height:82" coordorigin="7801,2922" coordsize="82,82">
              <v:shape style="position:absolute;left:7801;top:2922;width:82;height:82" coordorigin="7801,2922" coordsize="82,82" path="m7843,2922l7884,2964,7843,3005,7801,2964,7843,2922xe" filled="f" stroked="t" strokeweight=".411927pt" strokecolor="#000000">
                <v:path arrowok="t"/>
              </v:shape>
            </v:group>
            <v:group style="position:absolute;left:7983;top:3030;width:82;height:82" coordorigin="7983,3030" coordsize="82,82">
              <v:shape style="position:absolute;left:7983;top:3030;width:82;height:82" coordorigin="7983,3030" coordsize="82,82" path="m8024,3030l7983,3071,8024,3112,8065,3071,8024,3030e" filled="t" fillcolor="#000000" stroked="f">
                <v:path arrowok="t"/>
                <v:fill/>
              </v:shape>
            </v:group>
            <v:group style="position:absolute;left:7983;top:3029;width:82;height:82" coordorigin="7983,3029" coordsize="82,82">
              <v:shape style="position:absolute;left:7983;top:3029;width:82;height:82" coordorigin="7983,3029" coordsize="82,82" path="m8024,3029l8065,3071,8024,3112,7983,3071,8024,3029xe" filled="f" stroked="t" strokeweight=".411927pt" strokecolor="#000000">
                <v:path arrowok="t"/>
              </v:shape>
            </v:group>
            <v:group style="position:absolute;left:8164;top:3351;width:82;height:82" coordorigin="8164,3351" coordsize="82,82">
              <v:shape style="position:absolute;left:8164;top:3351;width:82;height:82" coordorigin="8164,3351" coordsize="82,82" path="m8205,3351l8164,3392,8205,3433,8246,3392,8205,3351e" filled="t" fillcolor="#000000" stroked="f">
                <v:path arrowok="t"/>
                <v:fill/>
              </v:shape>
            </v:group>
            <v:group style="position:absolute;left:8164;top:3350;width:82;height:82" coordorigin="8164,3350" coordsize="82,82">
              <v:shape style="position:absolute;left:8164;top:3350;width:82;height:82" coordorigin="8164,3350" coordsize="82,82" path="m8205,3350l8246,3391,8205,3433,8164,3391,8205,3350xe" filled="f" stroked="t" strokeweight=".411927pt" strokecolor="#000000">
                <v:path arrowok="t"/>
              </v:shape>
            </v:group>
            <v:group style="position:absolute;left:8337;top:3680;width:82;height:82" coordorigin="8337,3680" coordsize="82,82">
              <v:shape style="position:absolute;left:8337;top:3680;width:82;height:82" coordorigin="8337,3680" coordsize="82,82" path="m8378,3680l8337,3721,8378,3762,8419,3721,8378,3680e" filled="t" fillcolor="#000000" stroked="f">
                <v:path arrowok="t"/>
                <v:fill/>
              </v:shape>
            </v:group>
            <v:group style="position:absolute;left:8337;top:3679;width:82;height:82" coordorigin="8337,3679" coordsize="82,82">
              <v:shape style="position:absolute;left:8337;top:3679;width:82;height:82" coordorigin="8337,3679" coordsize="82,82" path="m8378,3679l8419,3721,8378,3762,8337,3721,8378,3679xe" filled="f" stroked="t" strokeweight=".411927pt" strokecolor="#000000">
                <v:path arrowok="t"/>
              </v:shape>
            </v:group>
            <v:group style="position:absolute;left:8518;top:3721;width:82;height:82" coordorigin="8518,3721" coordsize="82,82">
              <v:shape style="position:absolute;left:8518;top:3721;width:82;height:82" coordorigin="8518,3721" coordsize="82,82" path="m8559,3721l8518,3762,8559,3803,8600,3762,8559,3721e" filled="t" fillcolor="#000000" stroked="f">
                <v:path arrowok="t"/>
                <v:fill/>
              </v:shape>
            </v:group>
            <v:group style="position:absolute;left:8518;top:3721;width:82;height:82" coordorigin="8518,3721" coordsize="82,82">
              <v:shape style="position:absolute;left:8518;top:3721;width:82;height:82" coordorigin="8518,3721" coordsize="82,82" path="m8559,3721l8600,3762,8559,3803,8518,3762,8559,3721xe" filled="f" stroked="t" strokeweight=".411927pt" strokecolor="#000000">
                <v:path arrowok="t"/>
              </v:shape>
            </v:group>
            <v:group style="position:absolute;left:8699;top:3754;width:82;height:82" coordorigin="8699,3754" coordsize="82,82">
              <v:shape style="position:absolute;left:8699;top:3754;width:82;height:82" coordorigin="8699,3754" coordsize="82,82" path="m8740,3754l8699,3795,8740,3836,8781,3795,8740,3754e" filled="t" fillcolor="#000000" stroked="f">
                <v:path arrowok="t"/>
                <v:fill/>
              </v:shape>
            </v:group>
            <v:group style="position:absolute;left:8699;top:3753;width:82;height:82" coordorigin="8699,3753" coordsize="82,82">
              <v:shape style="position:absolute;left:8699;top:3753;width:82;height:82" coordorigin="8699,3753" coordsize="82,82" path="m8740,3753l8781,3795,8740,3836,8699,3795,8740,3753xe" filled="f" stroked="t" strokeweight=".411927pt" strokecolor="#000000">
                <v:path arrowok="t"/>
              </v:shape>
            </v:group>
            <v:group style="position:absolute;left:8880;top:3441;width:82;height:82" coordorigin="8880,3441" coordsize="82,82">
              <v:shape style="position:absolute;left:8880;top:3441;width:82;height:82" coordorigin="8880,3441" coordsize="82,82" path="m8921,3441l8880,3482,8921,3523,8962,3482,8921,3441e" filled="t" fillcolor="#000000" stroked="f">
                <v:path arrowok="t"/>
                <v:fill/>
              </v:shape>
            </v:group>
            <v:group style="position:absolute;left:8880;top:3441;width:82;height:82" coordorigin="8880,3441" coordsize="82,82">
              <v:shape style="position:absolute;left:8880;top:3441;width:82;height:82" coordorigin="8880,3441" coordsize="82,82" path="m8921,3441l8962,3482,8921,3523,8880,3482,8921,3441xe" filled="f" stroked="t" strokeweight=".411927pt" strokecolor="#000000">
                <v:path arrowok="t"/>
              </v:shape>
            </v:group>
            <v:group style="position:absolute;left:9053;top:3638;width:82;height:82" coordorigin="9053,3638" coordsize="82,82">
              <v:shape style="position:absolute;left:9053;top:3638;width:82;height:82" coordorigin="9053,3638" coordsize="82,82" path="m9094,3638l9053,3680,9094,3721,9135,3680,9094,3638e" filled="t" fillcolor="#000000" stroked="f">
                <v:path arrowok="t"/>
                <v:fill/>
              </v:shape>
            </v:group>
            <v:group style="position:absolute;left:9053;top:3638;width:82;height:82" coordorigin="9053,3638" coordsize="82,82">
              <v:shape style="position:absolute;left:9053;top:3638;width:82;height:82" coordorigin="9053,3638" coordsize="82,82" path="m9094,3638l9135,3679,9094,3721,9053,3679,9094,3638xe" filled="f" stroked="t" strokeweight=".411927pt" strokecolor="#000000">
                <v:path arrowok="t"/>
              </v:shape>
            </v:group>
            <v:group style="position:absolute;left:9234;top:3211;width:82;height:82" coordorigin="9234,3211" coordsize="82,82">
              <v:shape style="position:absolute;left:9234;top:3211;width:82;height:82" coordorigin="9234,3211" coordsize="82,82" path="m9275,3211l9234,3252,9275,3293,9316,3252,9275,3211e" filled="t" fillcolor="#000000" stroked="f">
                <v:path arrowok="t"/>
                <v:fill/>
              </v:shape>
            </v:group>
            <v:group style="position:absolute;left:9234;top:3210;width:82;height:82" coordorigin="9234,3210" coordsize="82,82">
              <v:shape style="position:absolute;left:9234;top:3210;width:82;height:82" coordorigin="9234,3210" coordsize="82,82" path="m9275,3210l9316,3252,9275,3293,9234,3252,9275,3210xe" filled="f" stroked="t" strokeweight=".411927pt" strokecolor="#000000">
                <v:path arrowok="t"/>
              </v:shape>
            </v:group>
            <v:group style="position:absolute;left:9415;top:3490;width:82;height:82" coordorigin="9415,3490" coordsize="82,82">
              <v:shape style="position:absolute;left:9415;top:3490;width:82;height:82" coordorigin="9415,3490" coordsize="82,82" path="m9456,3490l9415,3532,9456,3573,9497,3532,9456,3490e" filled="t" fillcolor="#000000" stroked="f">
                <v:path arrowok="t"/>
                <v:fill/>
              </v:shape>
            </v:group>
            <v:group style="position:absolute;left:9415;top:3490;width:82;height:82" coordorigin="9415,3490" coordsize="82,82">
              <v:shape style="position:absolute;left:9415;top:3490;width:82;height:82" coordorigin="9415,3490" coordsize="82,82" path="m9456,3490l9497,3531,9456,3572,9415,3531,9456,3490xe" filled="f" stroked="t" strokeweight=".411927pt" strokecolor="#000000">
                <v:path arrowok="t"/>
              </v:shape>
            </v:group>
            <v:group style="position:absolute;left:9596;top:1952;width:82;height:82" coordorigin="9596,1952" coordsize="82,82">
              <v:shape style="position:absolute;left:9596;top:1952;width:82;height:82" coordorigin="9596,1952" coordsize="82,82" path="m9637,1952l9596,1993,9637,2034,9679,1993,9637,1952e" filled="t" fillcolor="#000000" stroked="f">
                <v:path arrowok="t"/>
                <v:fill/>
              </v:shape>
            </v:group>
            <v:group style="position:absolute;left:9596;top:1952;width:82;height:82" coordorigin="9596,1952" coordsize="82,82">
              <v:shape style="position:absolute;left:9596;top:1952;width:82;height:82" coordorigin="9596,1952" coordsize="82,82" path="m9637,1952l9679,1993,9637,2034,9596,1993,9637,1952xe" filled="f" stroked="t" strokeweight=".411927pt" strokecolor="#000000">
                <v:path arrowok="t"/>
              </v:shape>
            </v:group>
            <v:group style="position:absolute;left:9769;top:2709;width:82;height:82" coordorigin="9769,2709" coordsize="82,82">
              <v:shape style="position:absolute;left:9769;top:2709;width:82;height:82" coordorigin="9769,2709" coordsize="82,82" path="m9810,2709l9769,2750,9810,2791,9851,2750,9810,2709e" filled="t" fillcolor="#000000" stroked="f">
                <v:path arrowok="t"/>
                <v:fill/>
              </v:shape>
            </v:group>
            <v:group style="position:absolute;left:9769;top:2709;width:82;height:82" coordorigin="9769,2709" coordsize="82,82">
              <v:shape style="position:absolute;left:9769;top:2709;width:82;height:82" coordorigin="9769,2709" coordsize="82,82" path="m9810,2709l9851,2750,9810,2791,9769,2750,9810,2709xe" filled="f" stroked="t" strokeweight=".411927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2.594757pt;margin-top:-22.884424pt;width:131.892172pt;height:13.568988pt;mso-position-horizontal-relative:page;mso-position-vertical-relative:paragraph;z-index:-5959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98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04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06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14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6.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現存量指標値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00" w:right="1680"/>
          <w:cols w:num="2" w:equalWidth="0">
            <w:col w:w="3226" w:space="2476"/>
            <w:col w:w="293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33" w:after="0" w:line="240" w:lineRule="auto"/>
        <w:ind w:left="484" w:right="632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2.45459pt;width:198.424401pt;height:218.090058pt;mso-position-horizontal-relative:page;mso-position-vertical-relative:paragraph;z-index:-5978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4" w:after="0" w:line="280" w:lineRule="exact"/>
                    <w:jc w:val="left"/>
                    <w:rPr>
                      <w:sz w:val="28"/>
                      <w:szCs w:val="28"/>
                    </w:rPr>
                  </w:pPr>
                  <w:rPr/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spacing w:before="0" w:after="0" w:line="3068" w:lineRule="exact"/>
                    <w:ind w:left="265" w:right="-179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R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91.6558pt;margin-top:1.98439pt;width:199.364801pt;height:130.715601pt;mso-position-horizontal-relative:page;mso-position-vertical-relative:paragraph;z-index:-5974" coordorigin="1833,40" coordsize="3987,2614">
            <v:group style="position:absolute;left:1843;top:49;width:3968;height:2596" coordorigin="1843,49" coordsize="3968,2596">
              <v:shape style="position:absolute;left:1843;top:49;width:3968;height:2596" coordorigin="1843,49" coordsize="3968,2596" path="m1843,49l5811,49,5811,2645,1843,2645,1843,49e" filled="t" fillcolor="#FFFFFF" stroked="f">
                <v:path arrowok="t"/>
                <v:fill/>
              </v:shape>
            </v:group>
            <v:group style="position:absolute;left:5274;top:230;width:2;height:1948" coordorigin="5274,230" coordsize="2,1948">
              <v:shape style="position:absolute;left:5274;top:230;width:2;height:1948" coordorigin="5274,230" coordsize="0,1948" path="m5274,230l5274,2179e" filled="f" stroked="t" strokeweight=".355955pt" strokecolor="#000000">
                <v:path arrowok="t"/>
              </v:shape>
            </v:group>
            <v:group style="position:absolute;left:5246;top:1788;width:28;height:2" coordorigin="5246,1788" coordsize="28,2">
              <v:shape style="position:absolute;left:5246;top:1788;width:28;height:2" coordorigin="5246,1788" coordsize="28,0" path="m5246,1788l5274,1788e" filled="f" stroked="t" strokeweight=".355904pt" strokecolor="#000000">
                <v:path arrowok="t"/>
              </v:shape>
            </v:group>
            <v:group style="position:absolute;left:5246;top:1397;width:28;height:2" coordorigin="5246,1397" coordsize="28,2">
              <v:shape style="position:absolute;left:5246;top:1397;width:28;height:2" coordorigin="5246,1397" coordsize="28,0" path="m5246,1397l5274,1397e" filled="f" stroked="t" strokeweight=".355904pt" strokecolor="#000000">
                <v:path arrowok="t"/>
              </v:shape>
            </v:group>
            <v:group style="position:absolute;left:5246;top:1013;width:28;height:2" coordorigin="5246,1013" coordsize="28,2">
              <v:shape style="position:absolute;left:5246;top:1013;width:28;height:2" coordorigin="5246,1013" coordsize="28,0" path="m5246,1013l5274,1013e" filled="f" stroked="t" strokeweight=".355904pt" strokecolor="#000000">
                <v:path arrowok="t"/>
              </v:shape>
            </v:group>
            <v:group style="position:absolute;left:5246;top:621;width:28;height:2" coordorigin="5246,621" coordsize="28,2">
              <v:shape style="position:absolute;left:5246;top:621;width:28;height:2" coordorigin="5246,621" coordsize="28,0" path="m5246,621l5274,621e" filled="f" stroked="t" strokeweight=".355904pt" strokecolor="#000000">
                <v:path arrowok="t"/>
              </v:shape>
            </v:group>
            <v:group style="position:absolute;left:5246;top:230;width:28;height:2" coordorigin="5246,230" coordsize="28,2">
              <v:shape style="position:absolute;left:5246;top:230;width:28;height:2" coordorigin="5246,230" coordsize="28,0" path="m5246,230l5274,230e" filled="f" stroked="t" strokeweight=".355904pt" strokecolor="#000000">
                <v:path arrowok="t"/>
              </v:shape>
            </v:group>
            <v:group style="position:absolute;left:2458;top:230;width:2;height:1948" coordorigin="2458,230" coordsize="2,1948">
              <v:shape style="position:absolute;left:2458;top:230;width:2;height:1948" coordorigin="2458,230" coordsize="0,1948" path="m2458,230l2458,2179e" filled="f" stroked="t" strokeweight=".355955pt" strokecolor="#000000">
                <v:path arrowok="t"/>
              </v:shape>
            </v:group>
            <v:group style="position:absolute;left:2458;top:2179;width:2816;height:2" coordorigin="2458,2179" coordsize="2816,2">
              <v:shape style="position:absolute;left:2458;top:2179;width:2816;height:2" coordorigin="2458,2179" coordsize="2816,0" path="m2458,2179l5274,2179e" filled="f" stroked="t" strokeweight=".355904pt" strokecolor="#000000">
                <v:path arrowok="t"/>
              </v:shape>
            </v:group>
            <v:group style="position:absolute;left:2458;top:1987;width:28;height:2" coordorigin="2458,1987" coordsize="28,2">
              <v:shape style="position:absolute;left:2458;top:1987;width:28;height:2" coordorigin="2458,1987" coordsize="28,0" path="m2458,1987l2486,1987e" filled="f" stroked="t" strokeweight=".355904pt" strokecolor="#000000">
                <v:path arrowok="t"/>
              </v:shape>
            </v:group>
            <v:group style="position:absolute;left:2458;top:1788;width:28;height:2" coordorigin="2458,1788" coordsize="28,2">
              <v:shape style="position:absolute;left:2458;top:1788;width:28;height:2" coordorigin="2458,1788" coordsize="28,0" path="m2458,1788l2486,1788e" filled="f" stroked="t" strokeweight=".355904pt" strokecolor="#000000">
                <v:path arrowok="t"/>
              </v:shape>
            </v:group>
            <v:group style="position:absolute;left:2458;top:1596;width:28;height:2" coordorigin="2458,1596" coordsize="28,2">
              <v:shape style="position:absolute;left:2458;top:1596;width:28;height:2" coordorigin="2458,1596" coordsize="28,0" path="m2458,1596l2486,1596e" filled="f" stroked="t" strokeweight=".355904pt" strokecolor="#000000">
                <v:path arrowok="t"/>
              </v:shape>
            </v:group>
            <v:group style="position:absolute;left:2458;top:1397;width:28;height:2" coordorigin="2458,1397" coordsize="28,2">
              <v:shape style="position:absolute;left:2458;top:1397;width:28;height:2" coordorigin="2458,1397" coordsize="28,0" path="m2458,1397l2486,1397e" filled="f" stroked="t" strokeweight=".355904pt" strokecolor="#000000">
                <v:path arrowok="t"/>
              </v:shape>
            </v:group>
            <v:group style="position:absolute;left:2458;top:1205;width:28;height:2" coordorigin="2458,1205" coordsize="28,2">
              <v:shape style="position:absolute;left:2458;top:1205;width:28;height:2" coordorigin="2458,1205" coordsize="28,0" path="m2458,1205l2486,1205e" filled="f" stroked="t" strokeweight=".355904pt" strokecolor="#000000">
                <v:path arrowok="t"/>
              </v:shape>
            </v:group>
            <v:group style="position:absolute;left:2458;top:1013;width:28;height:2" coordorigin="2458,1013" coordsize="28,2">
              <v:shape style="position:absolute;left:2458;top:1013;width:28;height:2" coordorigin="2458,1013" coordsize="28,0" path="m2458,1013l2486,1013e" filled="f" stroked="t" strokeweight=".355904pt" strokecolor="#000000">
                <v:path arrowok="t"/>
              </v:shape>
            </v:group>
            <v:group style="position:absolute;left:2458;top:813;width:28;height:2" coordorigin="2458,813" coordsize="28,2">
              <v:shape style="position:absolute;left:2458;top:813;width:28;height:2" coordorigin="2458,813" coordsize="28,0" path="m2458,813l2486,813e" filled="f" stroked="t" strokeweight=".355904pt" strokecolor="#000000">
                <v:path arrowok="t"/>
              </v:shape>
            </v:group>
            <v:group style="position:absolute;left:2458;top:621;width:28;height:2" coordorigin="2458,621" coordsize="28,2">
              <v:shape style="position:absolute;left:2458;top:621;width:28;height:2" coordorigin="2458,621" coordsize="28,0" path="m2458,621l2486,621e" filled="f" stroked="t" strokeweight=".355904pt" strokecolor="#000000">
                <v:path arrowok="t"/>
              </v:shape>
            </v:group>
            <v:group style="position:absolute;left:2458;top:422;width:28;height:2" coordorigin="2458,422" coordsize="28,2">
              <v:shape style="position:absolute;left:2458;top:422;width:28;height:2" coordorigin="2458,422" coordsize="28,0" path="m2458,422l2486,422e" filled="f" stroked="t" strokeweight=".355904pt" strokecolor="#000000">
                <v:path arrowok="t"/>
              </v:shape>
            </v:group>
            <v:group style="position:absolute;left:2458;top:230;width:28;height:2" coordorigin="2458,230" coordsize="28,2">
              <v:shape style="position:absolute;left:2458;top:230;width:28;height:2" coordorigin="2458,230" coordsize="28,0" path="m2458,230l2486,230e" filled="f" stroked="t" strokeweight=".355904pt" strokecolor="#000000">
                <v:path arrowok="t"/>
              </v:shape>
            </v:group>
            <v:group style="position:absolute;left:2657;top:2150;width:2;height:28" coordorigin="2657,2150" coordsize="2,28">
              <v:shape style="position:absolute;left:2657;top:2150;width:2;height:28" coordorigin="2657,2150" coordsize="0,28" path="m2657,2150l2657,2179e" filled="f" stroked="t" strokeweight=".355955pt" strokecolor="#000000">
                <v:path arrowok="t"/>
              </v:shape>
            </v:group>
            <v:group style="position:absolute;left:2856;top:2150;width:2;height:28" coordorigin="2856,2150" coordsize="2,28">
              <v:shape style="position:absolute;left:2856;top:2150;width:2;height:28" coordorigin="2856,2150" coordsize="0,28" path="m2856,2150l2856,2179e" filled="f" stroked="t" strokeweight=".355955pt" strokecolor="#000000">
                <v:path arrowok="t"/>
              </v:shape>
            </v:group>
            <v:group style="position:absolute;left:3062;top:2150;width:2;height:28" coordorigin="3062,2150" coordsize="2,28">
              <v:shape style="position:absolute;left:3062;top:2150;width:2;height:28" coordorigin="3062,2150" coordsize="0,28" path="m3062,2150l3062,2179e" filled="f" stroked="t" strokeweight=".355955pt" strokecolor="#000000">
                <v:path arrowok="t"/>
              </v:shape>
            </v:group>
            <v:group style="position:absolute;left:3261;top:2150;width:2;height:28" coordorigin="3261,2150" coordsize="2,28">
              <v:shape style="position:absolute;left:3261;top:2150;width:2;height:28" coordorigin="3261,2150" coordsize="0,28" path="m3261,2150l3261,2179e" filled="f" stroked="t" strokeweight=".355955pt" strokecolor="#000000">
                <v:path arrowok="t"/>
              </v:shape>
            </v:group>
            <v:group style="position:absolute;left:3461;top:2150;width:2;height:28" coordorigin="3461,2150" coordsize="2,28">
              <v:shape style="position:absolute;left:3461;top:2150;width:2;height:28" coordorigin="3461,2150" coordsize="0,28" path="m3461,2150l3461,2179e" filled="f" stroked="t" strokeweight=".355955pt" strokecolor="#000000">
                <v:path arrowok="t"/>
              </v:shape>
            </v:group>
            <v:group style="position:absolute;left:3660;top:2150;width:2;height:28" coordorigin="3660,2150" coordsize="2,28">
              <v:shape style="position:absolute;left:3660;top:2150;width:2;height:28" coordorigin="3660,2150" coordsize="0,28" path="m3660,2150l3660,2179e" filled="f" stroked="t" strokeweight=".355955pt" strokecolor="#000000">
                <v:path arrowok="t"/>
              </v:shape>
            </v:group>
            <v:group style="position:absolute;left:3866;top:2150;width:2;height:28" coordorigin="3866,2150" coordsize="2,28">
              <v:shape style="position:absolute;left:3866;top:2150;width:2;height:28" coordorigin="3866,2150" coordsize="0,28" path="m3866,2150l3866,2179e" filled="f" stroked="t" strokeweight=".355955pt" strokecolor="#000000">
                <v:path arrowok="t"/>
              </v:shape>
            </v:group>
            <v:group style="position:absolute;left:4065;top:2150;width:2;height:28" coordorigin="4065,2150" coordsize="2,28">
              <v:shape style="position:absolute;left:4065;top:2150;width:2;height:28" coordorigin="4065,2150" coordsize="0,28" path="m4065,2150l4065,2179e" filled="f" stroked="t" strokeweight=".355955pt" strokecolor="#000000">
                <v:path arrowok="t"/>
              </v:shape>
            </v:group>
            <v:group style="position:absolute;left:4264;top:2150;width:2;height:28" coordorigin="4264,2150" coordsize="2,28">
              <v:shape style="position:absolute;left:4264;top:2150;width:2;height:28" coordorigin="4264,2150" coordsize="0,28" path="m4264,2150l4264,2179e" filled="f" stroked="t" strokeweight=".355955pt" strokecolor="#000000">
                <v:path arrowok="t"/>
              </v:shape>
            </v:group>
            <v:group style="position:absolute;left:4470;top:2150;width:2;height:28" coordorigin="4470,2150" coordsize="2,28">
              <v:shape style="position:absolute;left:4470;top:2150;width:2;height:28" coordorigin="4470,2150" coordsize="0,28" path="m4470,2150l4470,2179e" filled="f" stroked="t" strokeweight=".355955pt" strokecolor="#000000">
                <v:path arrowok="t"/>
              </v:shape>
            </v:group>
            <v:group style="position:absolute;left:4670;top:2150;width:2;height:28" coordorigin="4670,2150" coordsize="2,28">
              <v:shape style="position:absolute;left:4670;top:2150;width:2;height:28" coordorigin="4670,2150" coordsize="0,28" path="m4670,2150l4670,2179e" filled="f" stroked="t" strokeweight=".355955pt" strokecolor="#000000">
                <v:path arrowok="t"/>
              </v:shape>
            </v:group>
            <v:group style="position:absolute;left:4869;top:2150;width:2;height:28" coordorigin="4869,2150" coordsize="2,28">
              <v:shape style="position:absolute;left:4869;top:2150;width:2;height:28" coordorigin="4869,2150" coordsize="0,28" path="m4869,2150l4869,2179e" filled="f" stroked="t" strokeweight=".355955pt" strokecolor="#000000">
                <v:path arrowok="t"/>
              </v:shape>
            </v:group>
            <v:group style="position:absolute;left:5075;top:2150;width:2;height:28" coordorigin="5075,2150" coordsize="2,28">
              <v:shape style="position:absolute;left:5075;top:2150;width:2;height:28" coordorigin="5075,2150" coordsize="0,28" path="m5075,2150l5075,2179e" filled="f" stroked="t" strokeweight=".355955pt" strokecolor="#000000">
                <v:path arrowok="t"/>
              </v:shape>
            </v:group>
            <v:group style="position:absolute;left:2557;top:373;width:2617;height:1635" coordorigin="2557,373" coordsize="2617,1635">
              <v:shape style="position:absolute;left:2557;top:373;width:2617;height:1635" coordorigin="2557,373" coordsize="2617,1635" path="m2557,2008l2756,1013,2956,1994,3162,593,3361,1688,3560,1695,3766,1780,3965,1254,4165,373,4364,842,4570,1795,4769,1596,4968,1837,5175,1716e" filled="f" stroked="t" strokeweight=".355918pt" strokecolor="#000000">
                <v:path arrowok="t"/>
              </v:shape>
            </v:group>
            <v:group style="position:absolute;left:2520;top:1975;width:57;height:57" coordorigin="2520,1975" coordsize="57,57">
              <v:shape style="position:absolute;left:2520;top:1975;width:57;height:57" coordorigin="2520,1975" coordsize="57,57" path="m2548,1975l2529,1984,2520,2004,2529,2024,2549,2032,2569,2023,2577,2003,2577,2003,2569,1983,2548,1975e" filled="t" fillcolor="#000000" stroked="f">
                <v:path arrowok="t"/>
                <v:fill/>
              </v:shape>
            </v:group>
            <v:group style="position:absolute;left:2520;top:1975;width:57;height:57" coordorigin="2520,1975" coordsize="57,57">
              <v:shape style="position:absolute;left:2520;top:1975;width:57;height:57" coordorigin="2520,1975" coordsize="57,57" path="m2577,2003l2569,2023,2549,2032,2529,2024,2520,2004,2529,1983,2548,1975,2569,1983,2577,2002,2577,2003xe" filled="f" stroked="t" strokeweight=".355929pt" strokecolor="#000000">
                <v:path arrowok="t"/>
              </v:shape>
            </v:group>
            <v:group style="position:absolute;left:2720;top:979;width:57;height:57" coordorigin="2720,979" coordsize="57,57">
              <v:shape style="position:absolute;left:2720;top:979;width:57;height:57" coordorigin="2720,979" coordsize="57,57" path="m2747,979l2728,988,2720,1008,2728,1028,2748,1036,2768,1028,2776,1008,2776,1007,2768,987,2747,979e" filled="t" fillcolor="#000000" stroked="f">
                <v:path arrowok="t"/>
                <v:fill/>
              </v:shape>
            </v:group>
            <v:group style="position:absolute;left:2720;top:979;width:57;height:57" coordorigin="2720,979" coordsize="57,57">
              <v:shape style="position:absolute;left:2720;top:979;width:57;height:57" coordorigin="2720,979" coordsize="57,57" path="m2776,1008l2768,1028,2748,1036,2728,1028,2720,1008,2728,988,2747,979,2768,987,2776,1007,2776,1008xe" filled="f" stroked="t" strokeweight=".355929pt" strokecolor="#000000">
                <v:path arrowok="t"/>
              </v:shape>
            </v:group>
            <v:group style="position:absolute;left:2919;top:1961;width:57;height:57" coordorigin="2919,1961" coordsize="57,57">
              <v:shape style="position:absolute;left:2919;top:1961;width:57;height:57" coordorigin="2919,1961" coordsize="57,57" path="m2946,1961l2927,1969,2919,1990,2927,2009,2947,2018,2967,2009,2976,1989,2976,1988,2967,1969,2946,1961e" filled="t" fillcolor="#000000" stroked="f">
                <v:path arrowok="t"/>
                <v:fill/>
              </v:shape>
            </v:group>
            <v:group style="position:absolute;left:2919;top:1961;width:57;height:57" coordorigin="2919,1961" coordsize="57,57">
              <v:shape style="position:absolute;left:2919;top:1961;width:57;height:57" coordorigin="2919,1961" coordsize="57,57" path="m2976,1989l2967,2009,2947,2017,2927,2009,2919,1990,2927,1969,2946,1961,2967,1969,2976,1988,2976,1989xe" filled="f" stroked="t" strokeweight=".355929pt" strokecolor="#000000">
                <v:path arrowok="t"/>
              </v:shape>
            </v:group>
            <v:group style="position:absolute;left:3125;top:560;width:57;height:57" coordorigin="3125,560" coordsize="57,57">
              <v:shape style="position:absolute;left:3125;top:560;width:57;height:57" coordorigin="3125,560" coordsize="57,57" path="m3153,560l3133,568,3125,589,3134,609,3154,617,3174,608,3182,588,3182,587,3173,568,3153,560e" filled="t" fillcolor="#000000" stroked="f">
                <v:path arrowok="t"/>
                <v:fill/>
              </v:shape>
            </v:group>
            <v:group style="position:absolute;left:3125;top:560;width:57;height:57" coordorigin="3125,560" coordsize="57,57">
              <v:shape style="position:absolute;left:3125;top:560;width:57;height:57" coordorigin="3125,560" coordsize="57,57" path="m3182,588l3174,608,3154,617,3134,608,3125,589,3133,568,3153,560,3173,568,3182,587,3182,588xe" filled="f" stroked="t" strokeweight=".355929pt" strokecolor="#000000">
                <v:path arrowok="t"/>
              </v:shape>
            </v:group>
            <v:group style="position:absolute;left:3324;top:1655;width:57;height:57" coordorigin="3324,1655" coordsize="57,57">
              <v:shape style="position:absolute;left:3324;top:1655;width:57;height:57" coordorigin="3324,1655" coordsize="57,57" path="m3352,1655l3332,1664,3324,1684,3333,1704,3353,1712,3373,1703,3381,1683,3381,1683,3372,1663,3352,1655e" filled="t" fillcolor="#000000" stroked="f">
                <v:path arrowok="t"/>
                <v:fill/>
              </v:shape>
            </v:group>
            <v:group style="position:absolute;left:3324;top:1655;width:57;height:57" coordorigin="3324,1655" coordsize="57,57">
              <v:shape style="position:absolute;left:3324;top:1655;width:57;height:57" coordorigin="3324,1655" coordsize="57,57" path="m3381,1683l3373,1703,3353,1712,3333,1704,3324,1684,3332,1663,3352,1655,3372,1663,3381,1682,3381,1683xe" filled="f" stroked="t" strokeweight=".355929pt" strokecolor="#000000">
                <v:path arrowok="t"/>
              </v:shape>
            </v:group>
            <v:group style="position:absolute;left:3523;top:1662;width:57;height:57" coordorigin="3523,1662" coordsize="57,57">
              <v:shape style="position:absolute;left:3523;top:1662;width:57;height:57" coordorigin="3523,1662" coordsize="57,57" path="m3551,1662l3531,1671,3523,1691,3532,1711,3552,1719,3572,1711,3580,1690,3580,1690,3571,1670,3551,1662e" filled="t" fillcolor="#000000" stroked="f">
                <v:path arrowok="t"/>
                <v:fill/>
              </v:shape>
            </v:group>
            <v:group style="position:absolute;left:3523;top:1662;width:57;height:57" coordorigin="3523,1662" coordsize="57,57">
              <v:shape style="position:absolute;left:3523;top:1662;width:57;height:57" coordorigin="3523,1662" coordsize="57,57" path="m3580,1690l3572,1710,3552,1719,3532,1711,3523,1691,3531,1671,3551,1662,3571,1670,3580,1690,3580,1690xe" filled="f" stroked="t" strokeweight=".355929pt" strokecolor="#000000">
                <v:path arrowok="t"/>
              </v:shape>
            </v:group>
            <v:group style="position:absolute;left:3729;top:1747;width:57;height:57" coordorigin="3729,1747" coordsize="57,57">
              <v:shape style="position:absolute;left:3729;top:1747;width:57;height:57" coordorigin="3729,1747" coordsize="57,57" path="m3757,1747l3738,1756,3729,1776,3738,1796,3758,1804,3778,1796,3786,1776,3786,1775,3778,1755,3757,1747e" filled="t" fillcolor="#000000" stroked="f">
                <v:path arrowok="t"/>
                <v:fill/>
              </v:shape>
            </v:group>
            <v:group style="position:absolute;left:3729;top:1747;width:57;height:57" coordorigin="3729,1747" coordsize="57,57">
              <v:shape style="position:absolute;left:3729;top:1747;width:57;height:57" coordorigin="3729,1747" coordsize="57,57" path="m3786,1776l3778,1796,3758,1804,3738,1796,3729,1776,3738,1756,3757,1747,3778,1755,3786,1775,3786,1776xe" filled="f" stroked="t" strokeweight=".355929pt" strokecolor="#000000">
                <v:path arrowok="t"/>
              </v:shape>
            </v:group>
            <v:group style="position:absolute;left:3929;top:1221;width:57;height:57" coordorigin="3929,1221" coordsize="57,57">
              <v:shape style="position:absolute;left:3929;top:1221;width:57;height:57" coordorigin="3929,1221" coordsize="57,57" path="m3956,1221l3937,1230,3929,1250,3937,1270,3957,1278,3977,1270,3986,1250,3985,1249,3977,1229,3956,1221e" filled="t" fillcolor="#000000" stroked="f">
                <v:path arrowok="t"/>
                <v:fill/>
              </v:shape>
            </v:group>
            <v:group style="position:absolute;left:3929;top:1221;width:57;height:57" coordorigin="3929,1221" coordsize="57,57">
              <v:shape style="position:absolute;left:3929;top:1221;width:57;height:57" coordorigin="3929,1221" coordsize="57,57" path="m3986,1249l3977,1269,3957,1278,3937,1270,3929,1250,3937,1230,3956,1221,3977,1229,3985,1249,3986,1249xe" filled="f" stroked="t" strokeweight=".355929pt" strokecolor="#000000">
                <v:path arrowok="t"/>
              </v:shape>
            </v:group>
            <v:group style="position:absolute;left:4128;top:339;width:57;height:57" coordorigin="4128,339" coordsize="57,57">
              <v:shape style="position:absolute;left:4128;top:339;width:57;height:57" coordorigin="4128,339" coordsize="57,57" path="m4156,339l4136,348,4128,368,4136,388,4156,396,4176,388,4185,368,4185,367,4176,347,4156,339e" filled="t" fillcolor="#000000" stroked="f">
                <v:path arrowok="t"/>
                <v:fill/>
              </v:shape>
            </v:group>
            <v:group style="position:absolute;left:4128;top:339;width:57;height:57" coordorigin="4128,339" coordsize="57,57">
              <v:shape style="position:absolute;left:4128;top:339;width:57;height:57" coordorigin="4128,339" coordsize="57,57" path="m4185,368l4176,388,4156,396,4136,388,4128,368,4136,348,4156,339,4176,347,4185,367,4185,368xe" filled="f" stroked="t" strokeweight=".355929pt" strokecolor="#000000">
                <v:path arrowok="t"/>
              </v:shape>
            </v:group>
            <v:group style="position:absolute;left:4327;top:809;width:57;height:57" coordorigin="4327,809" coordsize="57,57">
              <v:shape style="position:absolute;left:4327;top:809;width:57;height:57" coordorigin="4327,809" coordsize="57,57" path="m4355,809l4335,817,4327,838,4335,857,4356,866,4376,857,4384,837,4384,836,4375,817,4355,809e" filled="t" fillcolor="#000000" stroked="f">
                <v:path arrowok="t"/>
                <v:fill/>
              </v:shape>
            </v:group>
            <v:group style="position:absolute;left:4327;top:809;width:57;height:57" coordorigin="4327,809" coordsize="57,57">
              <v:shape style="position:absolute;left:4327;top:809;width:57;height:57" coordorigin="4327,809" coordsize="57,57" path="m4384,837l4376,857,4356,865,4335,857,4327,838,4335,817,4355,809,4375,817,4384,836,4384,837xe" filled="f" stroked="t" strokeweight=".355929pt" strokecolor="#000000">
                <v:path arrowok="t"/>
              </v:shape>
            </v:group>
            <v:group style="position:absolute;left:4533;top:1762;width:57;height:57" coordorigin="4533,1762" coordsize="57,57">
              <v:shape style="position:absolute;left:4533;top:1762;width:57;height:57" coordorigin="4533,1762" coordsize="57,57" path="m4561,1762l4541,1770,4533,1791,4542,1810,4562,1818,4582,1810,4590,1790,4590,1789,4581,1770,4561,1762e" filled="t" fillcolor="#000000" stroked="f">
                <v:path arrowok="t"/>
                <v:fill/>
              </v:shape>
            </v:group>
            <v:group style="position:absolute;left:4533;top:1761;width:57;height:57" coordorigin="4533,1761" coordsize="57,57">
              <v:shape style="position:absolute;left:4533;top:1761;width:57;height:57" coordorigin="4533,1761" coordsize="57,57" path="m4590,1790l4582,1810,4562,1818,4542,1810,4533,1790,4541,1770,4561,1761,4581,1770,4590,1789,4590,1790xe" filled="f" stroked="t" strokeweight=".355929pt" strokecolor="#000000">
                <v:path arrowok="t"/>
              </v:shape>
            </v:group>
            <v:group style="position:absolute;left:4732;top:1563;width:57;height:57" coordorigin="4732,1563" coordsize="57,57">
              <v:shape style="position:absolute;left:4732;top:1563;width:57;height:57" coordorigin="4732,1563" coordsize="57,57" path="m4760,1563l4740,1571,4732,1591,4741,1611,4761,1619,4781,1611,4789,1591,4789,1590,4780,1571,4760,1563e" filled="t" fillcolor="#000000" stroked="f">
                <v:path arrowok="t"/>
                <v:fill/>
              </v:shape>
            </v:group>
            <v:group style="position:absolute;left:4732;top:1562;width:57;height:57" coordorigin="4732,1562" coordsize="57,57">
              <v:shape style="position:absolute;left:4732;top:1562;width:57;height:57" coordorigin="4732,1562" coordsize="57,57" path="m4789,1591l4781,1611,4761,1619,4741,1611,4732,1591,4740,1571,4760,1562,4780,1570,4789,1590,4789,1591xe" filled="f" stroked="t" strokeweight=".355929pt" strokecolor="#000000">
                <v:path arrowok="t"/>
              </v:shape>
            </v:group>
            <v:group style="position:absolute;left:4931;top:1804;width:57;height:57" coordorigin="4931,1804" coordsize="57,57">
              <v:shape style="position:absolute;left:4931;top:1804;width:57;height:57" coordorigin="4931,1804" coordsize="57,57" path="m4959,1804l4940,1813,4931,1833,4940,1853,4960,1861,4980,1853,4988,1833,4988,1832,4980,1812,4959,1804e" filled="t" fillcolor="#000000" stroked="f">
                <v:path arrowok="t"/>
                <v:fill/>
              </v:shape>
            </v:group>
            <v:group style="position:absolute;left:4931;top:1804;width:57;height:57" coordorigin="4931,1804" coordsize="57,57">
              <v:shape style="position:absolute;left:4931;top:1804;width:57;height:57" coordorigin="4931,1804" coordsize="57,57" path="m4988,1833l4980,1853,4960,1861,4940,1853,4931,1833,4940,1813,4959,1804,4980,1812,4988,1832,4988,1833xe" filled="f" stroked="t" strokeweight=".355929pt" strokecolor="#000000">
                <v:path arrowok="t"/>
              </v:shape>
            </v:group>
            <v:group style="position:absolute;left:5138;top:1683;width:57;height:57" coordorigin="5138,1683" coordsize="57,57">
              <v:shape style="position:absolute;left:5138;top:1683;width:57;height:57" coordorigin="5138,1683" coordsize="57,57" path="m5165,1683l5146,1692,5138,1712,5146,1732,5166,1740,5186,1732,5195,1712,5195,1711,5186,1691,5165,1683e" filled="t" fillcolor="#000000" stroked="f">
                <v:path arrowok="t"/>
                <v:fill/>
              </v:shape>
            </v:group>
            <v:group style="position:absolute;left:5138;top:1683;width:57;height:57" coordorigin="5138,1683" coordsize="57,57">
              <v:shape style="position:absolute;left:5138;top:1683;width:57;height:57" coordorigin="5138,1683" coordsize="57,57" path="m5195,1712l5186,1732,5166,1740,5146,1732,5138,1712,5146,1692,5165,1683,5186,1691,5195,1711,5195,1712xe" filled="f" stroked="t" strokeweight=".355929pt" strokecolor="#000000">
                <v:path arrowok="t"/>
              </v:shape>
            </v:group>
            <v:group style="position:absolute;left:2557;top:508;width:2617;height:1643" coordorigin="2557,508" coordsize="2617,1643">
              <v:shape style="position:absolute;left:2557;top:508;width:2617;height:1643" coordorigin="2557,508" coordsize="2617,1643" path="m2557,1709l2756,2100,2956,1667,3162,1887,3361,1852,3560,1894,3766,1653,3965,557,4165,1980,4364,2150,4570,2001,4769,2100,4968,508,5175,1653e" filled="f" stroked="t" strokeweight=".355918pt" strokecolor="#000000">
                <v:path arrowok="t"/>
              </v:shape>
            </v:group>
            <v:group style="position:absolute;left:2528;top:1683;width:57;height:57" coordorigin="2528,1683" coordsize="57,57">
              <v:shape style="position:absolute;left:2528;top:1683;width:57;height:57" coordorigin="2528,1683" coordsize="57,57" path="m2528,1712l2584,1712e" filled="f" stroked="t" strokeweight="2.944435pt" strokecolor="#000000">
                <v:path arrowok="t"/>
              </v:shape>
            </v:group>
            <v:group style="position:absolute;left:2528;top:1683;width:57;height:57" coordorigin="2528,1683" coordsize="57,57">
              <v:shape style="position:absolute;left:2528;top:1683;width:57;height:57" coordorigin="2528,1683" coordsize="57,57" path="m2528,1740l2584,1740,2584,1683,2528,1683,2528,1740xe" filled="f" stroked="t" strokeweight=".355929pt" strokecolor="#000000">
                <v:path arrowok="t"/>
              </v:shape>
            </v:group>
            <v:group style="position:absolute;left:2727;top:2074;width:57;height:57" coordorigin="2727,2074" coordsize="57,57">
              <v:shape style="position:absolute;left:2727;top:2074;width:57;height:57" coordorigin="2727,2074" coordsize="57,57" path="m2727,2103l2784,2103e" filled="f" stroked="t" strokeweight="2.944435pt" strokecolor="#000000">
                <v:path arrowok="t"/>
              </v:shape>
            </v:group>
            <v:group style="position:absolute;left:2727;top:2074;width:57;height:57" coordorigin="2727,2074" coordsize="57,57">
              <v:shape style="position:absolute;left:2727;top:2074;width:57;height:57" coordorigin="2727,2074" coordsize="57,57" path="m2727,2131l2784,2131,2784,2074,2727,2074,2727,2131xe" filled="f" stroked="t" strokeweight=".355929pt" strokecolor="#000000">
                <v:path arrowok="t"/>
              </v:shape>
            </v:group>
            <v:group style="position:absolute;left:2926;top:1641;width:57;height:57" coordorigin="2926,1641" coordsize="57,57">
              <v:shape style="position:absolute;left:2926;top:1641;width:57;height:57" coordorigin="2926,1641" coordsize="57,57" path="m2926,1669l2983,1669e" filled="f" stroked="t" strokeweight="2.944435pt" strokecolor="#000000">
                <v:path arrowok="t"/>
              </v:shape>
            </v:group>
            <v:group style="position:absolute;left:2926;top:1641;width:57;height:57" coordorigin="2926,1641" coordsize="57,57">
              <v:shape style="position:absolute;left:2926;top:1641;width:57;height:57" coordorigin="2926,1641" coordsize="57,57" path="m2926,1697l2983,1697,2983,1641,2926,1641,2926,1697xe" filled="f" stroked="t" strokeweight=".355929pt" strokecolor="#000000">
                <v:path arrowok="t"/>
              </v:shape>
            </v:group>
            <v:group style="position:absolute;left:3132;top:1861;width:57;height:57" coordorigin="3132,1861" coordsize="57,57">
              <v:shape style="position:absolute;left:3132;top:1861;width:57;height:57" coordorigin="3132,1861" coordsize="57,57" path="m3132,1890l3189,1890e" filled="f" stroked="t" strokeweight="2.944435pt" strokecolor="#000000">
                <v:path arrowok="t"/>
              </v:shape>
            </v:group>
            <v:group style="position:absolute;left:3132;top:1861;width:57;height:57" coordorigin="3132,1861" coordsize="57,57">
              <v:shape style="position:absolute;left:3132;top:1861;width:57;height:57" coordorigin="3132,1861" coordsize="57,57" path="m3132,1918l3189,1918,3189,1861,3132,1861,3132,1918xe" filled="f" stroked="t" strokeweight=".355929pt" strokecolor="#000000">
                <v:path arrowok="t"/>
              </v:shape>
            </v:group>
            <v:group style="position:absolute;left:3331;top:1826;width:57;height:57" coordorigin="3331,1826" coordsize="57,57">
              <v:shape style="position:absolute;left:3331;top:1826;width:57;height:57" coordorigin="3331,1826" coordsize="57,57" path="m3331,1854l3388,1854e" filled="f" stroked="t" strokeweight="2.944435pt" strokecolor="#000000">
                <v:path arrowok="t"/>
              </v:shape>
            </v:group>
            <v:group style="position:absolute;left:3331;top:1825;width:57;height:57" coordorigin="3331,1825" coordsize="57,57">
              <v:shape style="position:absolute;left:3331;top:1825;width:57;height:57" coordorigin="3331,1825" coordsize="57,57" path="m3331,1882l3388,1882,3388,1825,3331,1825,3331,1882xe" filled="f" stroked="t" strokeweight=".355929pt" strokecolor="#000000">
                <v:path arrowok="t"/>
              </v:shape>
            </v:group>
            <v:group style="position:absolute;left:3530;top:1868;width:57;height:57" coordorigin="3530,1868" coordsize="57,57">
              <v:shape style="position:absolute;left:3530;top:1868;width:57;height:57" coordorigin="3530,1868" coordsize="57,57" path="m3530,1897l3587,1897e" filled="f" stroked="t" strokeweight="2.944435pt" strokecolor="#000000">
                <v:path arrowok="t"/>
              </v:shape>
            </v:group>
            <v:group style="position:absolute;left:3530;top:1868;width:57;height:57" coordorigin="3530,1868" coordsize="57,57">
              <v:shape style="position:absolute;left:3530;top:1868;width:57;height:57" coordorigin="3530,1868" coordsize="57,57" path="m3530,1925l3587,1925,3587,1868,3530,1868,3530,1925xe" filled="f" stroked="t" strokeweight=".355929pt" strokecolor="#000000">
                <v:path arrowok="t"/>
              </v:shape>
            </v:group>
            <v:group style="position:absolute;left:3737;top:1626;width:57;height:57" coordorigin="3737,1626" coordsize="57,57">
              <v:shape style="position:absolute;left:3737;top:1626;width:57;height:57" coordorigin="3737,1626" coordsize="57,57" path="m3737,1655l3793,1655e" filled="f" stroked="t" strokeweight="2.944435pt" strokecolor="#000000">
                <v:path arrowok="t"/>
              </v:shape>
            </v:group>
            <v:group style="position:absolute;left:3737;top:1626;width:57;height:57" coordorigin="3737,1626" coordsize="57,57">
              <v:shape style="position:absolute;left:3737;top:1626;width:57;height:57" coordorigin="3737,1626" coordsize="57,57" path="m3737,1683l3793,1683,3793,1626,3737,1626,3737,1683xe" filled="f" stroked="t" strokeweight=".355929pt" strokecolor="#000000">
                <v:path arrowok="t"/>
              </v:shape>
            </v:group>
            <v:group style="position:absolute;left:3936;top:531;width:57;height:57" coordorigin="3936,531" coordsize="57,57">
              <v:shape style="position:absolute;left:3936;top:531;width:57;height:57" coordorigin="3936,531" coordsize="57,57" path="m3936,560l3993,560e" filled="f" stroked="t" strokeweight="2.944435pt" strokecolor="#000000">
                <v:path arrowok="t"/>
              </v:shape>
            </v:group>
            <v:group style="position:absolute;left:3936;top:531;width:57;height:57" coordorigin="3936,531" coordsize="57,57">
              <v:shape style="position:absolute;left:3936;top:531;width:57;height:57" coordorigin="3936,531" coordsize="57,57" path="m3936,588l3993,588,3993,531,3936,531,3936,588xe" filled="f" stroked="t" strokeweight=".355929pt" strokecolor="#000000">
                <v:path arrowok="t"/>
              </v:shape>
            </v:group>
            <v:group style="position:absolute;left:4135;top:1954;width:57;height:57" coordorigin="4135,1954" coordsize="57,57">
              <v:shape style="position:absolute;left:4135;top:1954;width:57;height:57" coordorigin="4135,1954" coordsize="57,57" path="m4135,1982l4192,1982e" filled="f" stroked="t" strokeweight="2.944435pt" strokecolor="#000000">
                <v:path arrowok="t"/>
              </v:shape>
            </v:group>
            <v:group style="position:absolute;left:4135;top:1953;width:57;height:57" coordorigin="4135,1953" coordsize="57,57">
              <v:shape style="position:absolute;left:4135;top:1953;width:57;height:57" coordorigin="4135,1953" coordsize="57,57" path="m4135,2010l4192,2010,4192,1953,4135,1953,4135,2010xe" filled="f" stroked="t" strokeweight=".355929pt" strokecolor="#000000">
                <v:path arrowok="t"/>
              </v:shape>
            </v:group>
            <v:group style="position:absolute;left:4334;top:2124;width:57;height:57" coordorigin="4334,2124" coordsize="57,57">
              <v:shape style="position:absolute;left:4334;top:2124;width:57;height:57" coordorigin="4334,2124" coordsize="57,57" path="m4334,2153l4391,2153e" filled="f" stroked="t" strokeweight="2.944435pt" strokecolor="#000000">
                <v:path arrowok="t"/>
              </v:shape>
            </v:group>
            <v:group style="position:absolute;left:4334;top:2124;width:57;height:57" coordorigin="4334,2124" coordsize="57,57">
              <v:shape style="position:absolute;left:4334;top:2124;width:57;height:57" coordorigin="4334,2124" coordsize="57,57" path="m4334,2181l4391,2181,4391,2124,4334,2124,4334,2181xe" filled="f" stroked="t" strokeweight=".355929pt" strokecolor="#000000">
                <v:path arrowok="t"/>
              </v:shape>
            </v:group>
            <v:group style="position:absolute;left:4540;top:1975;width:57;height:57" coordorigin="4540,1975" coordsize="57,57">
              <v:shape style="position:absolute;left:4540;top:1975;width:57;height:57" coordorigin="4540,1975" coordsize="57,57" path="m4540,2003l4597,2003e" filled="f" stroked="t" strokeweight="2.944435pt" strokecolor="#000000">
                <v:path arrowok="t"/>
              </v:shape>
            </v:group>
            <v:group style="position:absolute;left:4540;top:1975;width:57;height:57" coordorigin="4540,1975" coordsize="57,57">
              <v:shape style="position:absolute;left:4540;top:1975;width:57;height:57" coordorigin="4540,1975" coordsize="57,57" path="m4540,2032l4597,2032,4597,1975,4540,1975,4540,2032xe" filled="f" stroked="t" strokeweight=".355929pt" strokecolor="#000000">
                <v:path arrowok="t"/>
              </v:shape>
            </v:group>
            <v:group style="position:absolute;left:4739;top:2074;width:57;height:57" coordorigin="4739,2074" coordsize="57,57">
              <v:shape style="position:absolute;left:4739;top:2074;width:57;height:57" coordorigin="4739,2074" coordsize="57,57" path="m4739,2103l4796,2103e" filled="f" stroked="t" strokeweight="2.944435pt" strokecolor="#000000">
                <v:path arrowok="t"/>
              </v:shape>
            </v:group>
            <v:group style="position:absolute;left:4739;top:2074;width:57;height:57" coordorigin="4739,2074" coordsize="57,57">
              <v:shape style="position:absolute;left:4739;top:2074;width:57;height:57" coordorigin="4739,2074" coordsize="57,57" path="m4739,2131l4796,2131,4796,2074,4739,2074,4739,2131xe" filled="f" stroked="t" strokeweight=".355929pt" strokecolor="#000000">
                <v:path arrowok="t"/>
              </v:shape>
            </v:group>
            <v:group style="position:absolute;left:4939;top:482;width:57;height:57" coordorigin="4939,482" coordsize="57,57">
              <v:shape style="position:absolute;left:4939;top:482;width:57;height:57" coordorigin="4939,482" coordsize="57,57" path="m4939,510l4995,510e" filled="f" stroked="t" strokeweight="2.944435pt" strokecolor="#000000">
                <v:path arrowok="t"/>
              </v:shape>
            </v:group>
            <v:group style="position:absolute;left:4939;top:482;width:57;height:57" coordorigin="4939,482" coordsize="57,57">
              <v:shape style="position:absolute;left:4939;top:482;width:57;height:57" coordorigin="4939,482" coordsize="57,57" path="m4939,538l4995,538,4995,482,4939,482,4939,538xe" filled="f" stroked="t" strokeweight=".355929pt" strokecolor="#000000">
                <v:path arrowok="t"/>
              </v:shape>
            </v:group>
            <v:group style="position:absolute;left:5145;top:1626;width:57;height:57" coordorigin="5145,1626" coordsize="57,57">
              <v:shape style="position:absolute;left:5145;top:1626;width:57;height:57" coordorigin="5145,1626" coordsize="57,57" path="m5145,1655l5202,1655e" filled="f" stroked="t" strokeweight="2.944435pt" strokecolor="#000000">
                <v:path arrowok="t"/>
              </v:shape>
            </v:group>
            <v:group style="position:absolute;left:5145;top:1626;width:57;height:57" coordorigin="5145,1626" coordsize="57,57">
              <v:shape style="position:absolute;left:5145;top:1626;width:57;height:57" coordorigin="5145,1626" coordsize="57,57" path="m5145,1683l5202,1683,5202,1626,5145,1626,5145,1683xe" filled="f" stroked="t" strokeweight=".355929pt" strokecolor="#000000">
                <v:path arrowok="t"/>
              </v:shape>
            </v:group>
            <v:group style="position:absolute;left:2524;top:1680;width:64;height:64" coordorigin="2524,1680" coordsize="64,64">
              <v:shape style="position:absolute;left:2524;top:1680;width:64;height:64" coordorigin="2524,1680" coordsize="64,64" path="m2556,1712l2524,1744,2588,1744,2556,1712e" filled="t" fillcolor="#000000" stroked="f">
                <v:path arrowok="t"/>
                <v:fill/>
              </v:shape>
              <v:shape style="position:absolute;left:2524;top:1680;width:64;height:64" coordorigin="2524,1680" coordsize="64,64" path="m2588,1680l2524,1680,2556,1712,2588,1680e" filled="t" fillcolor="#000000" stroked="f">
                <v:path arrowok="t"/>
                <v:fill/>
              </v:shape>
            </v:group>
            <v:group style="position:absolute;left:2524;top:1680;width:64;height:64" coordorigin="2524,1680" coordsize="64,64">
              <v:shape style="position:absolute;left:2524;top:1680;width:64;height:64" coordorigin="2524,1680" coordsize="64,64" path="m2588,1744l2524,1680e" filled="f" stroked="t" strokeweight=".355929pt" strokecolor="#000000">
                <v:path arrowok="t"/>
              </v:shape>
            </v:group>
            <v:group style="position:absolute;left:2524;top:1680;width:64;height:64" coordorigin="2524,1680" coordsize="64,64">
              <v:shape style="position:absolute;left:2524;top:1680;width:64;height:64" coordorigin="2524,1680" coordsize="64,64" path="m2524,1744l2588,1680e" filled="f" stroked="t" strokeweight=".355929pt" strokecolor="#000000">
                <v:path arrowok="t"/>
              </v:shape>
            </v:group>
            <v:group style="position:absolute;left:2723;top:2071;width:64;height:64" coordorigin="2723,2071" coordsize="64,64">
              <v:shape style="position:absolute;left:2723;top:2071;width:64;height:64" coordorigin="2723,2071" coordsize="64,64" path="m2755,2103l2723,2135,2787,2135,2755,2103e" filled="t" fillcolor="#000000" stroked="f">
                <v:path arrowok="t"/>
                <v:fill/>
              </v:shape>
              <v:shape style="position:absolute;left:2723;top:2071;width:64;height:64" coordorigin="2723,2071" coordsize="64,64" path="m2787,2071l2723,2071,2755,2103,2787,2071e" filled="t" fillcolor="#000000" stroked="f">
                <v:path arrowok="t"/>
                <v:fill/>
              </v:shape>
            </v:group>
            <v:group style="position:absolute;left:2723;top:2071;width:64;height:64" coordorigin="2723,2071" coordsize="64,64">
              <v:shape style="position:absolute;left:2723;top:2071;width:64;height:64" coordorigin="2723,2071" coordsize="64,64" path="m2787,2135l2723,2071e" filled="f" stroked="t" strokeweight=".355929pt" strokecolor="#000000">
                <v:path arrowok="t"/>
              </v:shape>
            </v:group>
            <v:group style="position:absolute;left:2723;top:2071;width:64;height:64" coordorigin="2723,2071" coordsize="64,64">
              <v:shape style="position:absolute;left:2723;top:2071;width:64;height:64" coordorigin="2723,2071" coordsize="64,64" path="m2723,2135l2787,2071e" filled="f" stroked="t" strokeweight=".355929pt" strokecolor="#000000">
                <v:path arrowok="t"/>
              </v:shape>
            </v:group>
            <v:group style="position:absolute;left:2922;top:1637;width:64;height:64" coordorigin="2922,1637" coordsize="64,64">
              <v:shape style="position:absolute;left:2922;top:1637;width:64;height:64" coordorigin="2922,1637" coordsize="64,64" path="m2954,1669l2922,1701,2986,1701,2954,1669e" filled="t" fillcolor="#000000" stroked="f">
                <v:path arrowok="t"/>
                <v:fill/>
              </v:shape>
              <v:shape style="position:absolute;left:2922;top:1637;width:64;height:64" coordorigin="2922,1637" coordsize="64,64" path="m2986,1637l2922,1637,2954,1669,2986,1637e" filled="t" fillcolor="#000000" stroked="f">
                <v:path arrowok="t"/>
                <v:fill/>
              </v:shape>
            </v:group>
            <v:group style="position:absolute;left:2922;top:1637;width:64;height:64" coordorigin="2922,1637" coordsize="64,64">
              <v:shape style="position:absolute;left:2922;top:1637;width:64;height:64" coordorigin="2922,1637" coordsize="64,64" path="m2986,1701l2922,1637e" filled="f" stroked="t" strokeweight=".355929pt" strokecolor="#000000">
                <v:path arrowok="t"/>
              </v:shape>
            </v:group>
            <v:group style="position:absolute;left:2922;top:1637;width:64;height:64" coordorigin="2922,1637" coordsize="64,64">
              <v:shape style="position:absolute;left:2922;top:1637;width:64;height:64" coordorigin="2922,1637" coordsize="64,64" path="m2922,1701l2986,1637e" filled="f" stroked="t" strokeweight=".355929pt" strokecolor="#000000">
                <v:path arrowok="t"/>
              </v:shape>
            </v:group>
            <v:group style="position:absolute;left:3129;top:1858;width:64;height:64" coordorigin="3129,1858" coordsize="64,64">
              <v:shape style="position:absolute;left:3129;top:1858;width:64;height:64" coordorigin="3129,1858" coordsize="64,64" path="m3161,1890l3129,1922,3193,1922,3161,1890e" filled="t" fillcolor="#000000" stroked="f">
                <v:path arrowok="t"/>
                <v:fill/>
              </v:shape>
              <v:shape style="position:absolute;left:3129;top:1858;width:64;height:64" coordorigin="3129,1858" coordsize="64,64" path="m3193,1858l3129,1858,3161,1890,3193,1858e" filled="t" fillcolor="#000000" stroked="f">
                <v:path arrowok="t"/>
                <v:fill/>
              </v:shape>
            </v:group>
            <v:group style="position:absolute;left:3129;top:1857;width:64;height:64" coordorigin="3129,1857" coordsize="64,64">
              <v:shape style="position:absolute;left:3129;top:1857;width:64;height:64" coordorigin="3129,1857" coordsize="64,64" path="m3193,1921l3129,1857e" filled="f" stroked="t" strokeweight=".355929pt" strokecolor="#000000">
                <v:path arrowok="t"/>
              </v:shape>
            </v:group>
            <v:group style="position:absolute;left:3129;top:1857;width:64;height:64" coordorigin="3129,1857" coordsize="64,64">
              <v:shape style="position:absolute;left:3129;top:1857;width:64;height:64" coordorigin="3129,1857" coordsize="64,64" path="m3129,1921l3193,1857e" filled="f" stroked="t" strokeweight=".355929pt" strokecolor="#000000">
                <v:path arrowok="t"/>
              </v:shape>
            </v:group>
            <v:group style="position:absolute;left:3328;top:1822;width:64;height:64" coordorigin="3328,1822" coordsize="64,64">
              <v:shape style="position:absolute;left:3328;top:1822;width:64;height:64" coordorigin="3328,1822" coordsize="64,64" path="m3360,1854l3328,1886,3392,1886,3360,1854e" filled="t" fillcolor="#000000" stroked="f">
                <v:path arrowok="t"/>
                <v:fill/>
              </v:shape>
              <v:shape style="position:absolute;left:3328;top:1822;width:64;height:64" coordorigin="3328,1822" coordsize="64,64" path="m3392,1822l3328,1822,3360,1854,3392,1822e" filled="t" fillcolor="#000000" stroked="f">
                <v:path arrowok="t"/>
                <v:fill/>
              </v:shape>
            </v:group>
            <v:group style="position:absolute;left:3328;top:1822;width:64;height:64" coordorigin="3328,1822" coordsize="64,64">
              <v:shape style="position:absolute;left:3328;top:1822;width:64;height:64" coordorigin="3328,1822" coordsize="64,64" path="m3392,1886l3328,1822e" filled="f" stroked="t" strokeweight=".355929pt" strokecolor="#000000">
                <v:path arrowok="t"/>
              </v:shape>
            </v:group>
            <v:group style="position:absolute;left:3328;top:1822;width:64;height:64" coordorigin="3328,1822" coordsize="64,64">
              <v:shape style="position:absolute;left:3328;top:1822;width:64;height:64" coordorigin="3328,1822" coordsize="64,64" path="m3328,1886l3392,1822e" filled="f" stroked="t" strokeweight=".355929pt" strokecolor="#000000">
                <v:path arrowok="t"/>
              </v:shape>
            </v:group>
            <v:group style="position:absolute;left:3527;top:1865;width:64;height:64" coordorigin="3527,1865" coordsize="64,64">
              <v:shape style="position:absolute;left:3527;top:1865;width:64;height:64" coordorigin="3527,1865" coordsize="64,64" path="m3559,1897l3527,1929,3591,1929,3559,1897e" filled="t" fillcolor="#000000" stroked="f">
                <v:path arrowok="t"/>
                <v:fill/>
              </v:shape>
              <v:shape style="position:absolute;left:3527;top:1865;width:64;height:64" coordorigin="3527,1865" coordsize="64,64" path="m3591,1865l3527,1865,3559,1897,3591,1865e" filled="t" fillcolor="#000000" stroked="f">
                <v:path arrowok="t"/>
                <v:fill/>
              </v:shape>
            </v:group>
            <v:group style="position:absolute;left:3527;top:1865;width:64;height:64" coordorigin="3527,1865" coordsize="64,64">
              <v:shape style="position:absolute;left:3527;top:1865;width:64;height:64" coordorigin="3527,1865" coordsize="64,64" path="m3591,1929l3527,1865e" filled="f" stroked="t" strokeweight=".355929pt" strokecolor="#000000">
                <v:path arrowok="t"/>
              </v:shape>
            </v:group>
            <v:group style="position:absolute;left:3527;top:1865;width:64;height:64" coordorigin="3527,1865" coordsize="64,64">
              <v:shape style="position:absolute;left:3527;top:1865;width:64;height:64" coordorigin="3527,1865" coordsize="64,64" path="m3527,1929l3591,1865e" filled="f" stroked="t" strokeweight=".355929pt" strokecolor="#000000">
                <v:path arrowok="t"/>
              </v:shape>
            </v:group>
            <v:group style="position:absolute;left:3733;top:1623;width:64;height:64" coordorigin="3733,1623" coordsize="64,64">
              <v:shape style="position:absolute;left:3733;top:1623;width:64;height:64" coordorigin="3733,1623" coordsize="64,64" path="m3765,1655l3733,1687,3797,1687,3765,1655e" filled="t" fillcolor="#000000" stroked="f">
                <v:path arrowok="t"/>
                <v:fill/>
              </v:shape>
              <v:shape style="position:absolute;left:3733;top:1623;width:64;height:64" coordorigin="3733,1623" coordsize="64,64" path="m3797,1623l3733,1623,3765,1655,3797,1623e" filled="t" fillcolor="#000000" stroked="f">
                <v:path arrowok="t"/>
                <v:fill/>
              </v:shape>
            </v:group>
            <v:group style="position:absolute;left:3733;top:1623;width:64;height:64" coordorigin="3733,1623" coordsize="64,64">
              <v:shape style="position:absolute;left:3733;top:1623;width:64;height:64" coordorigin="3733,1623" coordsize="64,64" path="m3797,1687l3733,1623e" filled="f" stroked="t" strokeweight=".355929pt" strokecolor="#000000">
                <v:path arrowok="t"/>
              </v:shape>
            </v:group>
            <v:group style="position:absolute;left:3733;top:1623;width:64;height:64" coordorigin="3733,1623" coordsize="64,64">
              <v:shape style="position:absolute;left:3733;top:1623;width:64;height:64" coordorigin="3733,1623" coordsize="64,64" path="m3733,1687l3797,1623e" filled="f" stroked="t" strokeweight=".355929pt" strokecolor="#000000">
                <v:path arrowok="t"/>
              </v:shape>
            </v:group>
            <v:group style="position:absolute;left:3932;top:528;width:64;height:64" coordorigin="3932,528" coordsize="64,64">
              <v:shape style="position:absolute;left:3932;top:528;width:64;height:64" coordorigin="3932,528" coordsize="64,64" path="m3964,560l3932,592,3996,592,3964,560e" filled="t" fillcolor="#000000" stroked="f">
                <v:path arrowok="t"/>
                <v:fill/>
              </v:shape>
              <v:shape style="position:absolute;left:3932;top:528;width:64;height:64" coordorigin="3932,528" coordsize="64,64" path="m3996,528l3932,528,3964,560,3996,528e" filled="t" fillcolor="#000000" stroked="f">
                <v:path arrowok="t"/>
                <v:fill/>
              </v:shape>
            </v:group>
            <v:group style="position:absolute;left:3932;top:528;width:64;height:64" coordorigin="3932,528" coordsize="64,64">
              <v:shape style="position:absolute;left:3932;top:528;width:64;height:64" coordorigin="3932,528" coordsize="64,64" path="m3996,592l3932,528e" filled="f" stroked="t" strokeweight=".355929pt" strokecolor="#000000">
                <v:path arrowok="t"/>
              </v:shape>
            </v:group>
            <v:group style="position:absolute;left:3932;top:528;width:64;height:64" coordorigin="3932,528" coordsize="64,64">
              <v:shape style="position:absolute;left:3932;top:528;width:64;height:64" coordorigin="3932,528" coordsize="64,64" path="m3932,592l3996,528e" filled="f" stroked="t" strokeweight=".355929pt" strokecolor="#000000">
                <v:path arrowok="t"/>
              </v:shape>
            </v:group>
            <v:group style="position:absolute;left:4131;top:1950;width:64;height:64" coordorigin="4131,1950" coordsize="64,64">
              <v:shape style="position:absolute;left:4131;top:1950;width:64;height:64" coordorigin="4131,1950" coordsize="64,64" path="m4163,1982l4131,2014,4195,2014,4163,1982e" filled="t" fillcolor="#000000" stroked="f">
                <v:path arrowok="t"/>
                <v:fill/>
              </v:shape>
              <v:shape style="position:absolute;left:4131;top:1950;width:64;height:64" coordorigin="4131,1950" coordsize="64,64" path="m4195,1950l4131,1950,4163,1982,4195,1950e" filled="t" fillcolor="#000000" stroked="f">
                <v:path arrowok="t"/>
                <v:fill/>
              </v:shape>
            </v:group>
            <v:group style="position:absolute;left:4131;top:1950;width:64;height:64" coordorigin="4131,1950" coordsize="64,64">
              <v:shape style="position:absolute;left:4131;top:1950;width:64;height:64" coordorigin="4131,1950" coordsize="64,64" path="m4195,2014l4131,1950e" filled="f" stroked="t" strokeweight=".355929pt" strokecolor="#000000">
                <v:path arrowok="t"/>
              </v:shape>
            </v:group>
            <v:group style="position:absolute;left:4131;top:1950;width:64;height:64" coordorigin="4131,1950" coordsize="64,64">
              <v:shape style="position:absolute;left:4131;top:1950;width:64;height:64" coordorigin="4131,1950" coordsize="64,64" path="m4131,2014l4195,1950e" filled="f" stroked="t" strokeweight=".355929pt" strokecolor="#000000">
                <v:path arrowok="t"/>
              </v:shape>
            </v:group>
            <v:group style="position:absolute;left:4330;top:2121;width:64;height:64" coordorigin="4330,2121" coordsize="64,64">
              <v:shape style="position:absolute;left:4330;top:2121;width:64;height:64" coordorigin="4330,2121" coordsize="64,64" path="m4362,2153l4330,2185,4394,2185,4362,2153e" filled="t" fillcolor="#000000" stroked="f">
                <v:path arrowok="t"/>
                <v:fill/>
              </v:shape>
              <v:shape style="position:absolute;left:4330;top:2121;width:64;height:64" coordorigin="4330,2121" coordsize="64,64" path="m4394,2121l4330,2121,4362,2153,4394,2121e" filled="t" fillcolor="#000000" stroked="f">
                <v:path arrowok="t"/>
                <v:fill/>
              </v:shape>
            </v:group>
            <v:group style="position:absolute;left:4330;top:2121;width:64;height:64" coordorigin="4330,2121" coordsize="64,64">
              <v:shape style="position:absolute;left:4330;top:2121;width:64;height:64" coordorigin="4330,2121" coordsize="64,64" path="m4394,2185l4330,2121e" filled="f" stroked="t" strokeweight=".355929pt" strokecolor="#000000">
                <v:path arrowok="t"/>
              </v:shape>
            </v:group>
            <v:group style="position:absolute;left:4330;top:2121;width:64;height:64" coordorigin="4330,2121" coordsize="64,64">
              <v:shape style="position:absolute;left:4330;top:2121;width:64;height:64" coordorigin="4330,2121" coordsize="64,64" path="m4330,2185l4394,2121e" filled="f" stroked="t" strokeweight=".355929pt" strokecolor="#000000">
                <v:path arrowok="t"/>
              </v:shape>
            </v:group>
            <v:group style="position:absolute;left:4537;top:1971;width:64;height:64" coordorigin="4537,1971" coordsize="64,64">
              <v:shape style="position:absolute;left:4537;top:1971;width:64;height:64" coordorigin="4537,1971" coordsize="64,64" path="m4569,2003l4537,2035,4601,2035,4569,2003e" filled="t" fillcolor="#000000" stroked="f">
                <v:path arrowok="t"/>
                <v:fill/>
              </v:shape>
              <v:shape style="position:absolute;left:4537;top:1971;width:64;height:64" coordorigin="4537,1971" coordsize="64,64" path="m4601,1971l4537,1971,4569,2003,4601,1971e" filled="t" fillcolor="#000000" stroked="f">
                <v:path arrowok="t"/>
                <v:fill/>
              </v:shape>
            </v:group>
            <v:group style="position:absolute;left:4537;top:1971;width:64;height:64" coordorigin="4537,1971" coordsize="64,64">
              <v:shape style="position:absolute;left:4537;top:1971;width:64;height:64" coordorigin="4537,1971" coordsize="64,64" path="m4601,2035l4537,1971e" filled="f" stroked="t" strokeweight=".355929pt" strokecolor="#000000">
                <v:path arrowok="t"/>
              </v:shape>
            </v:group>
            <v:group style="position:absolute;left:4537;top:1971;width:64;height:64" coordorigin="4537,1971" coordsize="64,64">
              <v:shape style="position:absolute;left:4537;top:1971;width:64;height:64" coordorigin="4537,1971" coordsize="64,64" path="m4537,2035l4601,1971e" filled="f" stroked="t" strokeweight=".355929pt" strokecolor="#000000">
                <v:path arrowok="t"/>
              </v:shape>
            </v:group>
            <v:group style="position:absolute;left:4736;top:2071;width:64;height:64" coordorigin="4736,2071" coordsize="64,64">
              <v:shape style="position:absolute;left:4736;top:2071;width:64;height:64" coordorigin="4736,2071" coordsize="64,64" path="m4768,2103l4736,2135,4800,2135,4768,2103e" filled="t" fillcolor="#000000" stroked="f">
                <v:path arrowok="t"/>
                <v:fill/>
              </v:shape>
              <v:shape style="position:absolute;left:4736;top:2071;width:64;height:64" coordorigin="4736,2071" coordsize="64,64" path="m4800,2071l4736,2071,4768,2103,4800,2071e" filled="t" fillcolor="#000000" stroked="f">
                <v:path arrowok="t"/>
                <v:fill/>
              </v:shape>
            </v:group>
            <v:group style="position:absolute;left:4736;top:2071;width:64;height:64" coordorigin="4736,2071" coordsize="64,64">
              <v:shape style="position:absolute;left:4736;top:2071;width:64;height:64" coordorigin="4736,2071" coordsize="64,64" path="m4800,2135l4736,2071e" filled="f" stroked="t" strokeweight=".355929pt" strokecolor="#000000">
                <v:path arrowok="t"/>
              </v:shape>
            </v:group>
            <v:group style="position:absolute;left:4736;top:2071;width:64;height:64" coordorigin="4736,2071" coordsize="64,64">
              <v:shape style="position:absolute;left:4736;top:2071;width:64;height:64" coordorigin="4736,2071" coordsize="64,64" path="m4736,2135l4800,2071e" filled="f" stroked="t" strokeweight=".355929pt" strokecolor="#000000">
                <v:path arrowok="t"/>
              </v:shape>
            </v:group>
            <v:group style="position:absolute;left:4935;top:478;width:64;height:64" coordorigin="4935,478" coordsize="64,64">
              <v:shape style="position:absolute;left:4935;top:478;width:64;height:64" coordorigin="4935,478" coordsize="64,64" path="m4967,510l4935,542,4999,542,4967,510e" filled="t" fillcolor="#000000" stroked="f">
                <v:path arrowok="t"/>
                <v:fill/>
              </v:shape>
              <v:shape style="position:absolute;left:4935;top:478;width:64;height:64" coordorigin="4935,478" coordsize="64,64" path="m4999,478l4935,478,4967,510,4999,478e" filled="t" fillcolor="#000000" stroked="f">
                <v:path arrowok="t"/>
                <v:fill/>
              </v:shape>
            </v:group>
            <v:group style="position:absolute;left:4935;top:478;width:64;height:64" coordorigin="4935,478" coordsize="64,64">
              <v:shape style="position:absolute;left:4935;top:478;width:64;height:64" coordorigin="4935,478" coordsize="64,64" path="m4999,542l4935,478e" filled="f" stroked="t" strokeweight=".355929pt" strokecolor="#000000">
                <v:path arrowok="t"/>
              </v:shape>
            </v:group>
            <v:group style="position:absolute;left:4935;top:478;width:64;height:64" coordorigin="4935,478" coordsize="64,64">
              <v:shape style="position:absolute;left:4935;top:478;width:64;height:64" coordorigin="4935,478" coordsize="64,64" path="m4935,542l4999,478e" filled="f" stroked="t" strokeweight=".355929pt" strokecolor="#000000">
                <v:path arrowok="t"/>
              </v:shape>
            </v:group>
            <v:group style="position:absolute;left:5141;top:1623;width:64;height:64" coordorigin="5141,1623" coordsize="64,64">
              <v:shape style="position:absolute;left:5141;top:1623;width:64;height:64" coordorigin="5141,1623" coordsize="64,64" path="m5173,1655l5141,1687,5205,1687,5173,1655e" filled="t" fillcolor="#000000" stroked="f">
                <v:path arrowok="t"/>
                <v:fill/>
              </v:shape>
              <v:shape style="position:absolute;left:5141;top:1623;width:64;height:64" coordorigin="5141,1623" coordsize="64,64" path="m5205,1623l5141,1623,5173,1655,5205,1623e" filled="t" fillcolor="#000000" stroked="f">
                <v:path arrowok="t"/>
                <v:fill/>
              </v:shape>
            </v:group>
            <v:group style="position:absolute;left:5141;top:1623;width:64;height:64" coordorigin="5141,1623" coordsize="64,64">
              <v:shape style="position:absolute;left:5141;top:1623;width:64;height:64" coordorigin="5141,1623" coordsize="64,64" path="m5205,1687l5141,1623e" filled="f" stroked="t" strokeweight=".355929pt" strokecolor="#000000">
                <v:path arrowok="t"/>
              </v:shape>
            </v:group>
            <v:group style="position:absolute;left:5141;top:1623;width:64;height:64" coordorigin="5141,1623" coordsize="64,64">
              <v:shape style="position:absolute;left:5141;top:1623;width:64;height:64" coordorigin="5141,1623" coordsize="64,64" path="m5141,1687l5205,1623e" filled="f" stroked="t" strokeweight=".355929pt" strokecolor="#000000">
                <v:path arrowok="t"/>
              </v:shape>
            </v:group>
            <v:group style="position:absolute;left:2564;top:273;width:661;height:284" coordorigin="2564,273" coordsize="661,284">
              <v:shape style="position:absolute;left:2564;top:273;width:661;height:284" coordorigin="2564,273" coordsize="661,284" path="m2564,558l3226,558,3226,273,2564,273,2564,558e" filled="t" fillcolor="#FFFFFF" stroked="f">
                <v:path arrowok="t"/>
                <v:fill/>
              </v:shape>
            </v:group>
            <v:group style="position:absolute;left:2564;top:273;width:661;height:284" coordorigin="2564,273" coordsize="661,284">
              <v:shape style="position:absolute;left:2564;top:273;width:661;height:284" coordorigin="2564,273" coordsize="661,284" path="m2564,557l3226,557,3226,273,2564,273,2564,557xe" filled="f" stroked="t" strokeweight=".355912pt" strokecolor="#000000">
                <v:path arrowok="t"/>
              </v:shape>
            </v:group>
            <v:group style="position:absolute;left:2678;top:344;width:178;height:2" coordorigin="2678,344" coordsize="178,2">
              <v:shape style="position:absolute;left:2678;top:344;width:178;height:2" coordorigin="2678,344" coordsize="178,0" path="m2678,344l2856,344e" filled="f" stroked="t" strokeweight=".355904pt" strokecolor="#000000">
                <v:path arrowok="t"/>
              </v:shape>
            </v:group>
            <v:group style="position:absolute;left:2739;top:319;width:50;height:50" coordorigin="2739,319" coordsize="50,50">
              <v:shape style="position:absolute;left:2739;top:319;width:50;height:50" coordorigin="2739,319" coordsize="50,50" path="m2777,319l2750,319,2739,330,2739,358,2750,369,2777,369,2788,358,2788,330,2777,319e" filled="t" fillcolor="#000000" stroked="f">
                <v:path arrowok="t"/>
                <v:fill/>
              </v:shape>
            </v:group>
            <v:group style="position:absolute;left:2739;top:319;width:50;height:50" coordorigin="2739,319" coordsize="50,50">
              <v:shape style="position:absolute;left:2739;top:319;width:50;height:50" coordorigin="2739,319" coordsize="50,50" path="m2788,344l2788,358,2777,369,2764,369,2750,369,2739,358,2739,344,2739,330,2750,319,2764,319,2777,319,2788,330,2788,344xe" filled="f" stroked="t" strokeweight=".355929pt" strokecolor="#000000">
                <v:path arrowok="t"/>
              </v:shape>
            </v:group>
            <v:group style="position:absolute;left:2735;top:458;width:57;height:57" coordorigin="2735,458" coordsize="57,57">
              <v:shape style="position:absolute;left:2735;top:458;width:57;height:57" coordorigin="2735,458" coordsize="57,57" path="m2735,486l2792,486e" filled="f" stroked="t" strokeweight="2.944388pt" strokecolor="#000000">
                <v:path arrowok="t"/>
              </v:shape>
            </v:group>
            <v:group style="position:absolute;left:2735;top:458;width:57;height:57" coordorigin="2735,458" coordsize="57,57">
              <v:shape style="position:absolute;left:2735;top:458;width:57;height:57" coordorigin="2735,458" coordsize="57,57" path="m2735,515l2792,515,2792,458,2735,458,2735,515xe" filled="f" stroked="t" strokeweight=".355929pt" strokecolor="#000000">
                <v:path arrowok="t"/>
              </v:shape>
            </v:group>
            <v:group style="position:absolute;left:2735;top:458;width:64;height:64" coordorigin="2735,458" coordsize="64,64">
              <v:shape style="position:absolute;left:2735;top:458;width:64;height:64" coordorigin="2735,458" coordsize="64,64" path="m2767,490l2735,522,2799,522,2767,490e" filled="t" fillcolor="#000000" stroked="f">
                <v:path arrowok="t"/>
                <v:fill/>
              </v:shape>
              <v:shape style="position:absolute;left:2735;top:458;width:64;height:64" coordorigin="2735,458" coordsize="64,64" path="m2799,458l2735,458,2767,490,2799,458e" filled="t" fillcolor="#000000" stroked="f">
                <v:path arrowok="t"/>
                <v:fill/>
              </v:shape>
            </v:group>
            <v:group style="position:absolute;left:2735;top:458;width:64;height:64" coordorigin="2735,458" coordsize="64,64">
              <v:shape style="position:absolute;left:2735;top:458;width:64;height:64" coordorigin="2735,458" coordsize="64,64" path="m2799,522l2735,458e" filled="f" stroked="t" strokeweight=".355929pt" strokecolor="#000000">
                <v:path arrowok="t"/>
              </v:shape>
            </v:group>
            <v:group style="position:absolute;left:2735;top:458;width:64;height:64" coordorigin="2735,458" coordsize="64,64">
              <v:shape style="position:absolute;left:2735;top:458;width:64;height:64" coordorigin="2735,458" coordsize="64,64" path="m2735,522l2799,458e" filled="f" stroked="t" strokeweight=".355929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90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9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84"/>
          <w:position w:val="-2"/>
        </w:rPr>
        <w:t>6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2"/>
          <w:position w:val="-2"/>
        </w:rPr>
        <w:t>月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33" w:after="0" w:line="240" w:lineRule="auto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100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4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104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05.645508pt;margin-top:-230.145782pt;width:199.572786pt;height:144.518224pt;mso-position-horizontal-relative:page;mso-position-vertical-relative:paragraph;z-index:-5975" coordorigin="6113,-4603" coordsize="3991,2890">
            <v:group style="position:absolute;left:6124;top:-4591;width:3969;height:2867" coordorigin="6124,-4591" coordsize="3969,2867">
              <v:shape style="position:absolute;left:6124;top:-4591;width:3969;height:2867" coordorigin="6124,-4591" coordsize="3969,2867" path="m6124,-4591l10093,-4591,10093,-1724,6124,-1724,6124,-4591e" filled="t" fillcolor="#FFFFFF" stroked="f">
                <v:path arrowok="t"/>
                <v:fill/>
              </v:shape>
            </v:group>
            <v:group style="position:absolute;left:9470;top:-4397;width:2;height:2033" coordorigin="9470,-4397" coordsize="2,2033">
              <v:shape style="position:absolute;left:9470;top:-4397;width:2;height:2033" coordorigin="9470,-4397" coordsize="0,2033" path="m9470,-4397l9470,-2364e" filled="f" stroked="t" strokeweight=".397248pt" strokecolor="#000000">
                <v:path arrowok="t"/>
              </v:shape>
            </v:group>
            <v:group style="position:absolute;left:9438;top:-2657;width:32;height:2" coordorigin="9438,-2657" coordsize="32,2">
              <v:shape style="position:absolute;left:9438;top:-2657;width:32;height:2" coordorigin="9438,-2657" coordsize="32,0" path="m9438,-2657l9470,-2657e" filled="f" stroked="t" strokeweight=".397547pt" strokecolor="#000000">
                <v:path arrowok="t"/>
              </v:shape>
            </v:group>
            <v:group style="position:absolute;left:9438;top:-2943;width:32;height:2" coordorigin="9438,-2943" coordsize="32,2">
              <v:shape style="position:absolute;left:9438;top:-2943;width:32;height:2" coordorigin="9438,-2943" coordsize="32,0" path="m9438,-2943l9470,-2943e" filled="f" stroked="t" strokeweight=".397547pt" strokecolor="#000000">
                <v:path arrowok="t"/>
              </v:shape>
            </v:group>
            <v:group style="position:absolute;left:9438;top:-3237;width:32;height:2" coordorigin="9438,-3237" coordsize="32,2">
              <v:shape style="position:absolute;left:9438;top:-3237;width:32;height:2" coordorigin="9438,-3237" coordsize="32,0" path="m9438,-3237l9470,-3237e" filled="f" stroked="t" strokeweight=".397547pt" strokecolor="#000000">
                <v:path arrowok="t"/>
              </v:shape>
            </v:group>
            <v:group style="position:absolute;left:9438;top:-3523;width:32;height:2" coordorigin="9438,-3523" coordsize="32,2">
              <v:shape style="position:absolute;left:9438;top:-3523;width:32;height:2" coordorigin="9438,-3523" coordsize="32,0" path="m9438,-3523l9470,-3523e" filled="f" stroked="t" strokeweight=".397547pt" strokecolor="#000000">
                <v:path arrowok="t"/>
              </v:shape>
            </v:group>
            <v:group style="position:absolute;left:9438;top:-3817;width:32;height:2" coordorigin="9438,-3817" coordsize="32,2">
              <v:shape style="position:absolute;left:9438;top:-3817;width:32;height:2" coordorigin="9438,-3817" coordsize="32,0" path="m9438,-3817l9470,-3817e" filled="f" stroked="t" strokeweight=".397547pt" strokecolor="#000000">
                <v:path arrowok="t"/>
              </v:shape>
            </v:group>
            <v:group style="position:absolute;left:9438;top:-4103;width:32;height:2" coordorigin="9438,-4103" coordsize="32,2">
              <v:shape style="position:absolute;left:9438;top:-4103;width:32;height:2" coordorigin="9438,-4103" coordsize="32,0" path="m9438,-4103l9470,-4103e" filled="f" stroked="t" strokeweight=".397547pt" strokecolor="#000000">
                <v:path arrowok="t"/>
              </v:shape>
            </v:group>
            <v:group style="position:absolute;left:9438;top:-4397;width:32;height:2" coordorigin="9438,-4397" coordsize="32,2">
              <v:shape style="position:absolute;left:9438;top:-4397;width:32;height:2" coordorigin="9438,-4397" coordsize="32,0" path="m9438,-4397l9470,-4397e" filled="f" stroked="t" strokeweight=".397547pt" strokecolor="#000000">
                <v:path arrowok="t"/>
              </v:shape>
            </v:group>
            <v:group style="position:absolute;left:6859;top:-4397;width:2;height:2033" coordorigin="6859,-4397" coordsize="2,2033">
              <v:shape style="position:absolute;left:6859;top:-4397;width:2;height:2033" coordorigin="6859,-4397" coordsize="0,2033" path="m6859,-4397l6859,-2364e" filled="f" stroked="t" strokeweight=".397248pt" strokecolor="#000000">
                <v:path arrowok="t"/>
              </v:shape>
            </v:group>
            <v:group style="position:absolute;left:6859;top:-2364;width:2611;height:2" coordorigin="6859,-2364" coordsize="2611,2">
              <v:shape style="position:absolute;left:6859;top:-2364;width:2611;height:2" coordorigin="6859,-2364" coordsize="2611,0" path="m6859,-2364l9470,-2364e" filled="f" stroked="t" strokeweight=".397547pt" strokecolor="#000000">
                <v:path arrowok="t"/>
              </v:shape>
            </v:group>
            <v:group style="position:absolute;left:6859;top:-2618;width:32;height:2" coordorigin="6859,-2618" coordsize="32,2">
              <v:shape style="position:absolute;left:6859;top:-2618;width:32;height:2" coordorigin="6859,-2618" coordsize="32,0" path="m6859,-2618l6890,-2618e" filled="f" stroked="t" strokeweight=".397547pt" strokecolor="#000000">
                <v:path arrowok="t"/>
              </v:shape>
            </v:group>
            <v:group style="position:absolute;left:6859;top:-2872;width:32;height:2" coordorigin="6859,-2872" coordsize="32,2">
              <v:shape style="position:absolute;left:6859;top:-2872;width:32;height:2" coordorigin="6859,-2872" coordsize="32,0" path="m6859,-2872l6890,-2872e" filled="f" stroked="t" strokeweight=".397547pt" strokecolor="#000000">
                <v:path arrowok="t"/>
              </v:shape>
            </v:group>
            <v:group style="position:absolute;left:6859;top:-3126;width:32;height:2" coordorigin="6859,-3126" coordsize="32,2">
              <v:shape style="position:absolute;left:6859;top:-3126;width:32;height:2" coordorigin="6859,-3126" coordsize="32,0" path="m6859,-3126l6890,-3126e" filled="f" stroked="t" strokeweight=".397547pt" strokecolor="#000000">
                <v:path arrowok="t"/>
              </v:shape>
            </v:group>
            <v:group style="position:absolute;left:6859;top:-3380;width:32;height:2" coordorigin="6859,-3380" coordsize="32,2">
              <v:shape style="position:absolute;left:6859;top:-3380;width:32;height:2" coordorigin="6859,-3380" coordsize="32,0" path="m6859,-3380l6890,-3380e" filled="f" stroked="t" strokeweight=".397547pt" strokecolor="#000000">
                <v:path arrowok="t"/>
              </v:shape>
            </v:group>
            <v:group style="position:absolute;left:6859;top:-3634;width:32;height:2" coordorigin="6859,-3634" coordsize="32,2">
              <v:shape style="position:absolute;left:6859;top:-3634;width:32;height:2" coordorigin="6859,-3634" coordsize="32,0" path="m6859,-3634l6890,-3634e" filled="f" stroked="t" strokeweight=".397547pt" strokecolor="#000000">
                <v:path arrowok="t"/>
              </v:shape>
            </v:group>
            <v:group style="position:absolute;left:6859;top:-3889;width:32;height:2" coordorigin="6859,-3889" coordsize="32,2">
              <v:shape style="position:absolute;left:6859;top:-3889;width:32;height:2" coordorigin="6859,-3889" coordsize="32,0" path="m6859,-3889l6890,-3889e" filled="f" stroked="t" strokeweight=".397547pt" strokecolor="#000000">
                <v:path arrowok="t"/>
              </v:shape>
            </v:group>
            <v:group style="position:absolute;left:6859;top:-4143;width:32;height:2" coordorigin="6859,-4143" coordsize="32,2">
              <v:shape style="position:absolute;left:6859;top:-4143;width:32;height:2" coordorigin="6859,-4143" coordsize="32,0" path="m6859,-4143l6890,-4143e" filled="f" stroked="t" strokeweight=".397547pt" strokecolor="#000000">
                <v:path arrowok="t"/>
              </v:shape>
            </v:group>
            <v:group style="position:absolute;left:6859;top:-4397;width:32;height:2" coordorigin="6859,-4397" coordsize="32,2">
              <v:shape style="position:absolute;left:6859;top:-4397;width:32;height:2" coordorigin="6859,-4397" coordsize="32,0" path="m6859,-4397l6890,-4397e" filled="f" stroked="t" strokeweight=".397547pt" strokecolor="#000000">
                <v:path arrowok="t"/>
              </v:shape>
            </v:group>
            <v:group style="position:absolute;left:6993;top:-2403;width:2;height:40" coordorigin="6993,-2403" coordsize="2,40">
              <v:shape style="position:absolute;left:6993;top:-2403;width:2;height:40" coordorigin="6993,-2403" coordsize="0,40" path="m6993,-2403l6993,-2364e" filled="f" stroked="t" strokeweight=".397248pt" strokecolor="#000000">
                <v:path arrowok="t"/>
              </v:shape>
            </v:group>
            <v:group style="position:absolute;left:7136;top:-2403;width:2;height:40" coordorigin="7136,-2403" coordsize="2,40">
              <v:shape style="position:absolute;left:7136;top:-2403;width:2;height:40" coordorigin="7136,-2403" coordsize="0,40" path="m7136,-2403l7136,-2364e" filled="f" stroked="t" strokeweight=".397248pt" strokecolor="#000000">
                <v:path arrowok="t"/>
              </v:shape>
            </v:group>
            <v:group style="position:absolute;left:7271;top:-2403;width:2;height:40" coordorigin="7271,-2403" coordsize="2,40">
              <v:shape style="position:absolute;left:7271;top:-2403;width:2;height:40" coordorigin="7271,-2403" coordsize="0,40" path="m7271,-2403l7271,-2364e" filled="f" stroked="t" strokeweight=".397248pt" strokecolor="#000000">
                <v:path arrowok="t"/>
              </v:shape>
            </v:group>
            <v:group style="position:absolute;left:7406;top:-2403;width:2;height:40" coordorigin="7406,-2403" coordsize="2,40">
              <v:shape style="position:absolute;left:7406;top:-2403;width:2;height:40" coordorigin="7406,-2403" coordsize="0,40" path="m7406,-2403l7406,-2364e" filled="f" stroked="t" strokeweight=".397248pt" strokecolor="#000000">
                <v:path arrowok="t"/>
              </v:shape>
            </v:group>
            <v:group style="position:absolute;left:7549;top:-2403;width:2;height:40" coordorigin="7549,-2403" coordsize="2,40">
              <v:shape style="position:absolute;left:7549;top:-2403;width:2;height:40" coordorigin="7549,-2403" coordsize="0,40" path="m7549,-2403l7549,-2364e" filled="f" stroked="t" strokeweight=".397248pt" strokecolor="#000000">
                <v:path arrowok="t"/>
              </v:shape>
            </v:group>
            <v:group style="position:absolute;left:7684;top:-2403;width:2;height:40" coordorigin="7684,-2403" coordsize="2,40">
              <v:shape style="position:absolute;left:7684;top:-2403;width:2;height:40" coordorigin="7684,-2403" coordsize="0,40" path="m7684,-2403l7684,-2364e" filled="f" stroked="t" strokeweight=".397248pt" strokecolor="#000000">
                <v:path arrowok="t"/>
              </v:shape>
            </v:group>
            <v:group style="position:absolute;left:7819;top:-2403;width:2;height:40" coordorigin="7819,-2403" coordsize="2,40">
              <v:shape style="position:absolute;left:7819;top:-2403;width:2;height:40" coordorigin="7819,-2403" coordsize="0,40" path="m7819,-2403l7819,-2364e" filled="f" stroked="t" strokeweight=".397248pt" strokecolor="#000000">
                <v:path arrowok="t"/>
              </v:shape>
            </v:group>
            <v:group style="position:absolute;left:7962;top:-2403;width:2;height:40" coordorigin="7962,-2403" coordsize="2,40">
              <v:shape style="position:absolute;left:7962;top:-2403;width:2;height:40" coordorigin="7962,-2403" coordsize="0,40" path="m7962,-2403l7962,-2364e" filled="f" stroked="t" strokeweight=".397248pt" strokecolor="#000000">
                <v:path arrowok="t"/>
              </v:shape>
            </v:group>
            <v:group style="position:absolute;left:8097;top:-2403;width:2;height:40" coordorigin="8097,-2403" coordsize="2,40">
              <v:shape style="position:absolute;left:8097;top:-2403;width:2;height:40" coordorigin="8097,-2403" coordsize="0,40" path="m8097,-2403l8097,-2364e" filled="f" stroked="t" strokeweight=".397248pt" strokecolor="#000000">
                <v:path arrowok="t"/>
              </v:shape>
            </v:group>
            <v:group style="position:absolute;left:8232;top:-2403;width:2;height:40" coordorigin="8232,-2403" coordsize="2,40">
              <v:shape style="position:absolute;left:8232;top:-2403;width:2;height:40" coordorigin="8232,-2403" coordsize="0,40" path="m8232,-2403l8232,-2364e" filled="f" stroked="t" strokeweight=".397248pt" strokecolor="#000000">
                <v:path arrowok="t"/>
              </v:shape>
            </v:group>
            <v:group style="position:absolute;left:8375;top:-2403;width:2;height:40" coordorigin="8375,-2403" coordsize="2,40">
              <v:shape style="position:absolute;left:8375;top:-2403;width:2;height:40" coordorigin="8375,-2403" coordsize="0,40" path="m8375,-2403l8375,-2364e" filled="f" stroked="t" strokeweight=".397248pt" strokecolor="#000000">
                <v:path arrowok="t"/>
              </v:shape>
            </v:group>
            <v:group style="position:absolute;left:8510;top:-2403;width:2;height:40" coordorigin="8510,-2403" coordsize="2,40">
              <v:shape style="position:absolute;left:8510;top:-2403;width:2;height:40" coordorigin="8510,-2403" coordsize="0,40" path="m8510,-2403l8510,-2364e" filled="f" stroked="t" strokeweight=".397248pt" strokecolor="#000000">
                <v:path arrowok="t"/>
              </v:shape>
            </v:group>
            <v:group style="position:absolute;left:8644;top:-2403;width:2;height:40" coordorigin="8644,-2403" coordsize="2,40">
              <v:shape style="position:absolute;left:8644;top:-2403;width:2;height:40" coordorigin="8644,-2403" coordsize="0,40" path="m8644,-2403l8644,-2364e" filled="f" stroked="t" strokeweight=".397248pt" strokecolor="#000000">
                <v:path arrowok="t"/>
              </v:shape>
            </v:group>
            <v:group style="position:absolute;left:8779;top:-2403;width:2;height:40" coordorigin="8779,-2403" coordsize="2,40">
              <v:shape style="position:absolute;left:8779;top:-2403;width:2;height:40" coordorigin="8779,-2403" coordsize="0,40" path="m8779,-2403l8779,-2364e" filled="f" stroked="t" strokeweight=".397248pt" strokecolor="#000000">
                <v:path arrowok="t"/>
              </v:shape>
            </v:group>
            <v:group style="position:absolute;left:8922;top:-2403;width:2;height:40" coordorigin="8922,-2403" coordsize="2,40">
              <v:shape style="position:absolute;left:8922;top:-2403;width:2;height:40" coordorigin="8922,-2403" coordsize="0,40" path="m8922,-2403l8922,-2364e" filled="f" stroked="t" strokeweight=".397248pt" strokecolor="#000000">
                <v:path arrowok="t"/>
              </v:shape>
            </v:group>
            <v:group style="position:absolute;left:9057;top:-2403;width:2;height:40" coordorigin="9057,-2403" coordsize="2,40">
              <v:shape style="position:absolute;left:9057;top:-2403;width:2;height:40" coordorigin="9057,-2403" coordsize="0,40" path="m9057,-2403l9057,-2364e" filled="f" stroked="t" strokeweight=".397248pt" strokecolor="#000000">
                <v:path arrowok="t"/>
              </v:shape>
            </v:group>
            <v:group style="position:absolute;left:9192;top:-2403;width:2;height:40" coordorigin="9192,-2403" coordsize="2,40">
              <v:shape style="position:absolute;left:9192;top:-2403;width:2;height:40" coordorigin="9192,-2403" coordsize="0,40" path="m9192,-2403l9192,-2364e" filled="f" stroked="t" strokeweight=".397248pt" strokecolor="#000000">
                <v:path arrowok="t"/>
              </v:shape>
            </v:group>
            <v:group style="position:absolute;left:9335;top:-2403;width:2;height:40" coordorigin="9335,-2403" coordsize="2,40">
              <v:shape style="position:absolute;left:9335;top:-2403;width:2;height:40" coordorigin="9335,-2403" coordsize="0,40" path="m9335,-2403l9335,-2364e" filled="f" stroked="t" strokeweight=".397248pt" strokecolor="#000000">
                <v:path arrowok="t"/>
              </v:shape>
            </v:group>
            <v:group style="position:absolute;left:6930;top:-4063;width:2468;height:1668" coordorigin="6930,-4063" coordsize="2468,1668">
              <v:shape style="position:absolute;left:6930;top:-4063;width:2468;height:1668" coordorigin="6930,-4063" coordsize="2468,1668" path="m6930,-2840l7065,-3452,7200,-3277,7343,-3499,7478,-3595,7613,-2562,7755,-2522,7890,-3658,8025,-3746,8168,-2689,8303,-4063,8438,-2975,8573,-2864,8716,-2395,8851,-2435,8986,-2594,9129,-3452,9264,-2848,9398,-3746e" filled="f" stroked="t" strokeweight=".397454pt" strokecolor="#000000">
                <v:path arrowok="t"/>
              </v:shape>
            </v:group>
            <v:group style="position:absolute;left:6898;top:-2876;width:56;height:56" coordorigin="6898,-2876" coordsize="56,56">
              <v:shape style="position:absolute;left:6898;top:-2876;width:56;height:56" coordorigin="6898,-2876" coordsize="56,56" path="m6941,-2876l6911,-2876,6898,-2863,6898,-2832,6911,-2820,6941,-2820,6954,-2832,6954,-2863,6941,-2876e" filled="t" fillcolor="#000000" stroked="f">
                <v:path arrowok="t"/>
                <v:fill/>
              </v:shape>
            </v:group>
            <v:group style="position:absolute;left:6898;top:-2876;width:56;height:56" coordorigin="6898,-2876" coordsize="56,56">
              <v:shape style="position:absolute;left:6898;top:-2876;width:56;height:56" coordorigin="6898,-2876" coordsize="56,56" path="m6954,-2848l6954,-2832,6941,-2820,6926,-2820,6911,-2820,6898,-2832,6898,-2848,6898,-2863,6911,-2876,6926,-2876,6941,-2876,6954,-2863,6954,-2848xe" filled="f" stroked="t" strokeweight=".397398pt" strokecolor="#000000">
                <v:path arrowok="t"/>
              </v:shape>
            </v:group>
            <v:group style="position:absolute;left:7033;top:-3487;width:56;height:56" coordorigin="7033,-3487" coordsize="56,56">
              <v:shape style="position:absolute;left:7033;top:-3487;width:56;height:56" coordorigin="7033,-3487" coordsize="56,56" path="m7076,-3487l7046,-3487,7033,-3475,7033,-3444,7046,-3432,7076,-3432,7089,-3444,7089,-3475,7076,-3487e" filled="t" fillcolor="#000000" stroked="f">
                <v:path arrowok="t"/>
                <v:fill/>
              </v:shape>
            </v:group>
            <v:group style="position:absolute;left:7033;top:-3487;width:56;height:56" coordorigin="7033,-3487" coordsize="56,56">
              <v:shape style="position:absolute;left:7033;top:-3487;width:56;height:56" coordorigin="7033,-3487" coordsize="56,56" path="m7089,-3459l7089,-3444,7076,-3432,7061,-3432,7046,-3432,7033,-3444,7033,-3459,7033,-3475,7046,-3487,7061,-3487,7076,-3487,7089,-3475,7089,-3459xe" filled="f" stroked="t" strokeweight=".397398pt" strokecolor="#000000">
                <v:path arrowok="t"/>
              </v:shape>
            </v:group>
            <v:group style="position:absolute;left:7168;top:-3312;width:56;height:56" coordorigin="7168,-3312" coordsize="56,56">
              <v:shape style="position:absolute;left:7168;top:-3312;width:56;height:56" coordorigin="7168,-3312" coordsize="56,56" path="m7211,-3312l7181,-3312,7168,-3300,7168,-3269,7181,-3257,7211,-3257,7224,-3269,7224,-3300,7211,-3312e" filled="t" fillcolor="#000000" stroked="f">
                <v:path arrowok="t"/>
                <v:fill/>
              </v:shape>
            </v:group>
            <v:group style="position:absolute;left:7168;top:-3313;width:56;height:56" coordorigin="7168,-3313" coordsize="56,56">
              <v:shape style="position:absolute;left:7168;top:-3313;width:56;height:56" coordorigin="7168,-3313" coordsize="56,56" path="m7224,-3285l7224,-3269,7211,-3257,7196,-3257,7181,-3257,7168,-3269,7168,-3285,7168,-3300,7181,-3313,7196,-3313,7211,-3313,7224,-3300,7224,-3285xe" filled="f" stroked="t" strokeweight=".397398pt" strokecolor="#000000">
                <v:path arrowok="t"/>
              </v:shape>
            </v:group>
            <v:group style="position:absolute;left:7311;top:-3535;width:55;height:56" coordorigin="7311,-3535" coordsize="55,56">
              <v:shape style="position:absolute;left:7311;top:-3535;width:55;height:56" coordorigin="7311,-3535" coordsize="55,56" path="m7354,-3535l7323,-3535,7311,-3522,7311,-3492,7323,-3479,7354,-3479,7366,-3492,7366,-3522,7354,-3535e" filled="t" fillcolor="#000000" stroked="f">
                <v:path arrowok="t"/>
                <v:fill/>
              </v:shape>
            </v:group>
            <v:group style="position:absolute;left:7311;top:-3535;width:55;height:56" coordorigin="7311,-3535" coordsize="55,56">
              <v:shape style="position:absolute;left:7311;top:-3535;width:55;height:56" coordorigin="7311,-3535" coordsize="55,56" path="m7366,-3507l7366,-3492,7354,-3479,7339,-3479,7323,-3479,7311,-3492,7311,-3507,7311,-3522,7323,-3535,7339,-3535,7354,-3535,7366,-3522,7366,-3507xe" filled="f" stroked="t" strokeweight=".397398pt" strokecolor="#000000">
                <v:path arrowok="t"/>
              </v:shape>
            </v:group>
            <v:group style="position:absolute;left:7446;top:-3630;width:55;height:56" coordorigin="7446,-3630" coordsize="55,56">
              <v:shape style="position:absolute;left:7446;top:-3630;width:55;height:56" coordorigin="7446,-3630" coordsize="55,56" path="m7489,-3630l7458,-3630,7446,-3618,7446,-3587,7458,-3575,7489,-3575,7501,-3587,7501,-3618,7489,-3630e" filled="t" fillcolor="#000000" stroked="f">
                <v:path arrowok="t"/>
                <v:fill/>
              </v:shape>
            </v:group>
            <v:group style="position:absolute;left:7446;top:-3630;width:55;height:56" coordorigin="7446,-3630" coordsize="55,56">
              <v:shape style="position:absolute;left:7446;top:-3630;width:55;height:56" coordorigin="7446,-3630" coordsize="55,56" path="m7501,-3602l7501,-3587,7489,-3575,7474,-3575,7458,-3575,7446,-3587,7446,-3602,7446,-3618,7458,-3630,7474,-3630,7489,-3630,7501,-3618,7501,-3602xe" filled="f" stroked="t" strokeweight=".397398pt" strokecolor="#000000">
                <v:path arrowok="t"/>
              </v:shape>
            </v:group>
            <v:group style="position:absolute;left:7581;top:-2598;width:55;height:56" coordorigin="7581,-2598" coordsize="55,56">
              <v:shape style="position:absolute;left:7581;top:-2598;width:55;height:56" coordorigin="7581,-2598" coordsize="55,56" path="m7624,-2598l7593,-2598,7581,-2585,7581,-2554,7593,-2542,7624,-2542,7636,-2554,7636,-2585,7624,-2598e" filled="t" fillcolor="#000000" stroked="f">
                <v:path arrowok="t"/>
                <v:fill/>
              </v:shape>
            </v:group>
            <v:group style="position:absolute;left:7581;top:-2598;width:55;height:56" coordorigin="7581,-2598" coordsize="55,56">
              <v:shape style="position:absolute;left:7581;top:-2598;width:55;height:56" coordorigin="7581,-2598" coordsize="55,56" path="m7636,-2570l7636,-2554,7624,-2542,7609,-2542,7593,-2542,7581,-2554,7581,-2570,7581,-2585,7593,-2598,7609,-2598,7624,-2598,7636,-2585,7636,-2570xe" filled="f" stroked="t" strokeweight=".397398pt" strokecolor="#000000">
                <v:path arrowok="t"/>
              </v:shape>
            </v:group>
            <v:group style="position:absolute;left:7724;top:-2558;width:55;height:56" coordorigin="7724,-2558" coordsize="55,56">
              <v:shape style="position:absolute;left:7724;top:-2558;width:55;height:56" coordorigin="7724,-2558" coordsize="55,56" path="m7767,-2558l7736,-2558,7724,-2545,7724,-2515,7736,-2502,7767,-2502,7779,-2515,7779,-2545,7767,-2558e" filled="t" fillcolor="#000000" stroked="f">
                <v:path arrowok="t"/>
                <v:fill/>
              </v:shape>
            </v:group>
            <v:group style="position:absolute;left:7724;top:-2558;width:55;height:56" coordorigin="7724,-2558" coordsize="55,56">
              <v:shape style="position:absolute;left:7724;top:-2558;width:55;height:56" coordorigin="7724,-2558" coordsize="55,56" path="m7779,-2530l7779,-2515,7767,-2502,7751,-2502,7736,-2502,7724,-2515,7724,-2530,7724,-2545,7736,-2558,7751,-2558,7767,-2558,7779,-2545,7779,-2530xe" filled="f" stroked="t" strokeweight=".397398pt" strokecolor="#000000">
                <v:path arrowok="t"/>
              </v:shape>
            </v:group>
            <v:group style="position:absolute;left:7859;top:-3694;width:55;height:56" coordorigin="7859,-3694" coordsize="55,56">
              <v:shape style="position:absolute;left:7859;top:-3694;width:55;height:56" coordorigin="7859,-3694" coordsize="55,56" path="m7902,-3694l7871,-3694,7859,-3681,7859,-3650,7871,-3638,7902,-3638,7914,-3650,7914,-3681,7902,-3694e" filled="t" fillcolor="#000000" stroked="f">
                <v:path arrowok="t"/>
                <v:fill/>
              </v:shape>
            </v:group>
            <v:group style="position:absolute;left:7859;top:-3694;width:55;height:56" coordorigin="7859,-3694" coordsize="55,56">
              <v:shape style="position:absolute;left:7859;top:-3694;width:55;height:56" coordorigin="7859,-3694" coordsize="55,56" path="m7914,-3666l7914,-3651,7902,-3638,7886,-3638,7871,-3638,7859,-3651,7859,-3666,7859,-3681,7871,-3694,7886,-3694,7902,-3694,7914,-3681,7914,-3666xe" filled="f" stroked="t" strokeweight=".397398pt" strokecolor="#000000">
                <v:path arrowok="t"/>
              </v:shape>
            </v:group>
            <v:group style="position:absolute;left:7994;top:-3781;width:55;height:56" coordorigin="7994,-3781" coordsize="55,56">
              <v:shape style="position:absolute;left:7994;top:-3781;width:55;height:56" coordorigin="7994,-3781" coordsize="55,56" path="m8037,-3781l8006,-3781,7994,-3769,7994,-3738,8006,-3725,8037,-3725,8049,-3738,8049,-3769,8037,-3781e" filled="t" fillcolor="#000000" stroked="f">
                <v:path arrowok="t"/>
                <v:fill/>
              </v:shape>
            </v:group>
            <v:group style="position:absolute;left:7994;top:-3781;width:55;height:56" coordorigin="7994,-3781" coordsize="55,56">
              <v:shape style="position:absolute;left:7994;top:-3781;width:55;height:56" coordorigin="7994,-3781" coordsize="55,56" path="m8049,-3753l8049,-3738,8037,-3726,8021,-3726,8006,-3726,7994,-3738,7994,-3753,7994,-3769,8006,-3781,8021,-3781,8037,-3781,8049,-3769,8049,-3753xe" filled="f" stroked="t" strokeweight=".397398pt" strokecolor="#000000">
                <v:path arrowok="t"/>
              </v:shape>
            </v:group>
            <v:group style="position:absolute;left:8136;top:-2725;width:55;height:56" coordorigin="8136,-2725" coordsize="55,56">
              <v:shape style="position:absolute;left:8136;top:-2725;width:55;height:56" coordorigin="8136,-2725" coordsize="55,56" path="m8180,-2725l8149,-2725,8136,-2712,8136,-2681,8149,-2669,8180,-2669,8192,-2681,8192,-2712,8180,-2725e" filled="t" fillcolor="#000000" stroked="f">
                <v:path arrowok="t"/>
                <v:fill/>
              </v:shape>
            </v:group>
            <v:group style="position:absolute;left:8136;top:-2725;width:55;height:56" coordorigin="8136,-2725" coordsize="55,56">
              <v:shape style="position:absolute;left:8136;top:-2725;width:55;height:56" coordorigin="8136,-2725" coordsize="55,56" path="m8192,-2697l8192,-2682,8180,-2669,8164,-2669,8149,-2669,8136,-2682,8136,-2697,8136,-2712,8149,-2725,8164,-2725,8180,-2725,8192,-2712,8192,-2697xe" filled="f" stroked="t" strokeweight=".397398pt" strokecolor="#000000">
                <v:path arrowok="t"/>
              </v:shape>
            </v:group>
            <v:group style="position:absolute;left:8271;top:-4099;width:55;height:56" coordorigin="8271,-4099" coordsize="55,56">
              <v:shape style="position:absolute;left:8271;top:-4099;width:55;height:56" coordorigin="8271,-4099" coordsize="55,56" path="m8314,-4099l8284,-4099,8271,-4086,8271,-4056,8284,-4043,8314,-4043,8327,-4056,8327,-4086,8314,-4099e" filled="t" fillcolor="#000000" stroked="f">
                <v:path arrowok="t"/>
                <v:fill/>
              </v:shape>
            </v:group>
            <v:group style="position:absolute;left:8271;top:-4099;width:55;height:56" coordorigin="8271,-4099" coordsize="55,56">
              <v:shape style="position:absolute;left:8271;top:-4099;width:55;height:56" coordorigin="8271,-4099" coordsize="55,56" path="m8327,-4071l8327,-4056,8314,-4043,8299,-4043,8284,-4043,8271,-4056,8271,-4071,8271,-4086,8284,-4099,8299,-4099,8314,-4099,8327,-4086,8327,-4071xe" filled="f" stroked="t" strokeweight=".397398pt" strokecolor="#000000">
                <v:path arrowok="t"/>
              </v:shape>
            </v:group>
            <v:group style="position:absolute;left:8406;top:-3011;width:55;height:56" coordorigin="8406,-3011" coordsize="55,56">
              <v:shape style="position:absolute;left:8406;top:-3011;width:55;height:56" coordorigin="8406,-3011" coordsize="55,56" path="m8449,-3011l8419,-3011,8406,-2998,8406,-2967,8419,-2955,8449,-2955,8462,-2967,8462,-2998,8449,-3011e" filled="t" fillcolor="#000000" stroked="f">
                <v:path arrowok="t"/>
                <v:fill/>
              </v:shape>
            </v:group>
            <v:group style="position:absolute;left:8406;top:-3011;width:55;height:56" coordorigin="8406,-3011" coordsize="55,56">
              <v:shape style="position:absolute;left:8406;top:-3011;width:55;height:56" coordorigin="8406,-3011" coordsize="55,56" path="m8462,-2983l8462,-2967,8449,-2955,8434,-2955,8419,-2955,8406,-2967,8406,-2983,8406,-2998,8419,-3011,8434,-3011,8449,-3011,8462,-2998,8462,-2983xe" filled="f" stroked="t" strokeweight=".397398pt" strokecolor="#000000">
                <v:path arrowok="t"/>
              </v:shape>
            </v:group>
            <v:group style="position:absolute;left:8541;top:-2899;width:55;height:56" coordorigin="8541,-2899" coordsize="55,56">
              <v:shape style="position:absolute;left:8541;top:-2899;width:55;height:56" coordorigin="8541,-2899" coordsize="55,56" path="m8584,-2899l8554,-2899,8541,-2887,8541,-2856,8554,-2844,8584,-2844,8597,-2856,8597,-2887,8584,-2899e" filled="t" fillcolor="#000000" stroked="f">
                <v:path arrowok="t"/>
                <v:fill/>
              </v:shape>
            </v:group>
            <v:group style="position:absolute;left:8541;top:-2899;width:55;height:56" coordorigin="8541,-2899" coordsize="55,56">
              <v:shape style="position:absolute;left:8541;top:-2899;width:55;height:56" coordorigin="8541,-2899" coordsize="55,56" path="m8597,-2872l8597,-2856,8584,-2844,8569,-2844,8554,-2844,8541,-2856,8541,-2872,8541,-2887,8554,-2899,8569,-2899,8584,-2899,8597,-2887,8597,-2872xe" filled="f" stroked="t" strokeweight=".397398pt" strokecolor="#000000">
                <v:path arrowok="t"/>
              </v:shape>
            </v:group>
            <v:group style="position:absolute;left:8684;top:-2431;width:55;height:56" coordorigin="8684,-2431" coordsize="55,56">
              <v:shape style="position:absolute;left:8684;top:-2431;width:55;height:56" coordorigin="8684,-2431" coordsize="55,56" path="m8727,-2431l8697,-2431,8684,-2418,8684,-2388,8697,-2375,8727,-2375,8740,-2388,8740,-2418,8727,-2431e" filled="t" fillcolor="#000000" stroked="f">
                <v:path arrowok="t"/>
                <v:fill/>
              </v:shape>
            </v:group>
            <v:group style="position:absolute;left:8684;top:-2431;width:55;height:56" coordorigin="8684,-2431" coordsize="55,56">
              <v:shape style="position:absolute;left:8684;top:-2431;width:55;height:56" coordorigin="8684,-2431" coordsize="55,56" path="m8740,-2403l8740,-2388,8727,-2375,8712,-2375,8697,-2375,8684,-2388,8684,-2403,8684,-2418,8697,-2431,8712,-2431,8727,-2431,8740,-2418,8740,-2403xe" filled="f" stroked="t" strokeweight=".397398pt" strokecolor="#000000">
                <v:path arrowok="t"/>
              </v:shape>
            </v:group>
            <v:group style="position:absolute;left:8819;top:-2470;width:55;height:56" coordorigin="8819,-2470" coordsize="55,56">
              <v:shape style="position:absolute;left:8819;top:-2470;width:55;height:56" coordorigin="8819,-2470" coordsize="55,56" path="m8862,-2470l8831,-2470,8819,-2458,8819,-2427,8831,-2415,8862,-2415,8875,-2427,8875,-2458,8862,-2470e" filled="t" fillcolor="#000000" stroked="f">
                <v:path arrowok="t"/>
                <v:fill/>
              </v:shape>
            </v:group>
            <v:group style="position:absolute;left:8819;top:-2471;width:55;height:56" coordorigin="8819,-2471" coordsize="55,56">
              <v:shape style="position:absolute;left:8819;top:-2471;width:55;height:56" coordorigin="8819,-2471" coordsize="55,56" path="m8875,-2443l8875,-2427,8862,-2415,8847,-2415,8831,-2415,8819,-2427,8819,-2443,8819,-2458,8831,-2471,8847,-2471,8862,-2471,8875,-2458,8875,-2443xe" filled="f" stroked="t" strokeweight=".397398pt" strokecolor="#000000">
                <v:path arrowok="t"/>
              </v:shape>
            </v:group>
            <v:group style="position:absolute;left:8954;top:-2629;width:55;height:56" coordorigin="8954,-2629" coordsize="55,56">
              <v:shape style="position:absolute;left:8954;top:-2629;width:55;height:56" coordorigin="8954,-2629" coordsize="55,56" path="m8997,-2629l8966,-2629,8954,-2617,8954,-2586,8966,-2574,8997,-2574,9009,-2586,9009,-2617,8997,-2629e" filled="t" fillcolor="#000000" stroked="f">
                <v:path arrowok="t"/>
                <v:fill/>
              </v:shape>
            </v:group>
            <v:group style="position:absolute;left:8954;top:-2629;width:55;height:56" coordorigin="8954,-2629" coordsize="55,56">
              <v:shape style="position:absolute;left:8954;top:-2629;width:55;height:56" coordorigin="8954,-2629" coordsize="55,56" path="m9009,-2602l9009,-2586,8997,-2574,8982,-2574,8966,-2574,8954,-2586,8954,-2602,8954,-2617,8966,-2629,8982,-2629,8997,-2629,9009,-2617,9009,-2602xe" filled="f" stroked="t" strokeweight=".397398pt" strokecolor="#000000">
                <v:path arrowok="t"/>
              </v:shape>
            </v:group>
            <v:group style="position:absolute;left:9097;top:-3487;width:55;height:56" coordorigin="9097,-3487" coordsize="55,56">
              <v:shape style="position:absolute;left:9097;top:-3487;width:55;height:56" coordorigin="9097,-3487" coordsize="55,56" path="m9140,-3487l9109,-3487,9097,-3475,9097,-3444,9109,-3432,9140,-3432,9152,-3444,9152,-3475,9140,-3487e" filled="t" fillcolor="#000000" stroked="f">
                <v:path arrowok="t"/>
                <v:fill/>
              </v:shape>
            </v:group>
            <v:group style="position:absolute;left:9097;top:-3487;width:55;height:56" coordorigin="9097,-3487" coordsize="55,56">
              <v:shape style="position:absolute;left:9097;top:-3487;width:55;height:56" coordorigin="9097,-3487" coordsize="55,56" path="m9152,-3459l9152,-3444,9140,-3432,9125,-3432,9109,-3432,9097,-3444,9097,-3459,9097,-3475,9109,-3487,9125,-3487,9140,-3487,9152,-3475,9152,-3459xe" filled="f" stroked="t" strokeweight=".397398pt" strokecolor="#000000">
                <v:path arrowok="t"/>
              </v:shape>
            </v:group>
            <v:group style="position:absolute;left:9232;top:-2883;width:55;height:56" coordorigin="9232,-2883" coordsize="55,56">
              <v:shape style="position:absolute;left:9232;top:-2883;width:55;height:56" coordorigin="9232,-2883" coordsize="55,56" path="m9275,-2883l9244,-2883,9232,-2871,9232,-2840,9244,-2828,9275,-2828,9287,-2840,9287,-2871,9275,-2883e" filled="t" fillcolor="#000000" stroked="f">
                <v:path arrowok="t"/>
                <v:fill/>
              </v:shape>
            </v:group>
            <v:group style="position:absolute;left:9232;top:-2884;width:55;height:56" coordorigin="9232,-2884" coordsize="55,56">
              <v:shape style="position:absolute;left:9232;top:-2884;width:55;height:56" coordorigin="9232,-2884" coordsize="55,56" path="m9287,-2856l9287,-2840,9275,-2828,9260,-2828,9244,-2828,9232,-2840,9232,-2856,9232,-2871,9244,-2884,9260,-2884,9275,-2884,9287,-2871,9287,-2856xe" filled="f" stroked="t" strokeweight=".397398pt" strokecolor="#000000">
                <v:path arrowok="t"/>
              </v:shape>
            </v:group>
            <v:group style="position:absolute;left:9367;top:-3781;width:55;height:56" coordorigin="9367,-3781" coordsize="55,56">
              <v:shape style="position:absolute;left:9367;top:-3781;width:55;height:56" coordorigin="9367,-3781" coordsize="55,56" path="m9410,-3781l9379,-3781,9367,-3769,9367,-3738,9379,-3725,9410,-3725,9422,-3738,9422,-3769,9410,-3781e" filled="t" fillcolor="#000000" stroked="f">
                <v:path arrowok="t"/>
                <v:fill/>
              </v:shape>
            </v:group>
            <v:group style="position:absolute;left:9367;top:-3781;width:55;height:56" coordorigin="9367,-3781" coordsize="55,56">
              <v:shape style="position:absolute;left:9367;top:-3781;width:55;height:56" coordorigin="9367,-3781" coordsize="55,56" path="m9422,-3753l9422,-3738,9410,-3726,9394,-3726,9379,-3726,9367,-3738,9367,-3753,9367,-3769,9379,-3781,9394,-3781,9410,-3781,9422,-3769,9422,-3753xe" filled="f" stroked="t" strokeweight=".397398pt" strokecolor="#000000">
                <v:path arrowok="t"/>
              </v:shape>
            </v:group>
            <v:group style="position:absolute;left:6930;top:-4294;width:2468;height:1874" coordorigin="6930,-4294" coordsize="2468,1874">
              <v:shape style="position:absolute;left:6930;top:-4294;width:2468;height:1874" coordorigin="6930,-4294" coordsize="2468,1874" path="m6930,-4294l7065,-4127,7200,-2538,7343,-3785,7478,-2848,7613,-2626,7755,-2419,7890,-2530,8025,-2435,8168,-2618,8303,-2626,8438,-2499,8573,-2491,8716,-2618,8851,-2610,8986,-2562,9129,-2657,9264,-2546,9398,-3340e" filled="f" stroked="t" strokeweight=".397438pt" strokecolor="#000000">
                <v:path arrowok="t"/>
              </v:shape>
            </v:group>
            <v:group style="position:absolute;left:6898;top:-4329;width:56;height:56" coordorigin="6898,-4329" coordsize="56,56">
              <v:shape style="position:absolute;left:6898;top:-4329;width:56;height:56" coordorigin="6898,-4329" coordsize="56,56" path="m6898,-4301l6954,-4301e" filled="f" stroked="t" strokeweight="2.88pt" strokecolor="#FFFFFF">
                <v:path arrowok="t"/>
              </v:shape>
            </v:group>
            <v:group style="position:absolute;left:6898;top:-4329;width:56;height:56" coordorigin="6898,-4329" coordsize="56,56">
              <v:shape style="position:absolute;left:6898;top:-4329;width:56;height:56" coordorigin="6898,-4329" coordsize="56,56" path="m6898,-4274l6954,-4274,6954,-4329,6898,-4329,6898,-4274xe" filled="f" stroked="t" strokeweight=".397398pt" strokecolor="#000000">
                <v:path arrowok="t"/>
              </v:shape>
            </v:group>
            <v:group style="position:absolute;left:7033;top:-4162;width:56;height:56" coordorigin="7033,-4162" coordsize="56,56">
              <v:shape style="position:absolute;left:7033;top:-4162;width:56;height:56" coordorigin="7033,-4162" coordsize="56,56" path="m7033,-4135l7089,-4135e" filled="f" stroked="t" strokeweight="2.88pt" strokecolor="#FFFFFF">
                <v:path arrowok="t"/>
              </v:shape>
            </v:group>
            <v:group style="position:absolute;left:7033;top:-4162;width:56;height:56" coordorigin="7033,-4162" coordsize="56,56">
              <v:shape style="position:absolute;left:7033;top:-4162;width:56;height:56" coordorigin="7033,-4162" coordsize="56,56" path="m7033,-4107l7089,-4107,7089,-4162,7033,-4162,7033,-4107xe" filled="f" stroked="t" strokeweight=".397398pt" strokecolor="#000000">
                <v:path arrowok="t"/>
              </v:shape>
            </v:group>
            <v:group style="position:absolute;left:7168;top:-2574;width:56;height:56" coordorigin="7168,-2574" coordsize="56,56">
              <v:shape style="position:absolute;left:7168;top:-2574;width:56;height:56" coordorigin="7168,-2574" coordsize="56,56" path="m7168,-2546l7224,-2546e" filled="f" stroked="t" strokeweight="2.88pt" strokecolor="#FFFFFF">
                <v:path arrowok="t"/>
              </v:shape>
            </v:group>
            <v:group style="position:absolute;left:7168;top:-2574;width:56;height:56" coordorigin="7168,-2574" coordsize="56,56">
              <v:shape style="position:absolute;left:7168;top:-2574;width:56;height:56" coordorigin="7168,-2574" coordsize="56,56" path="m7168,-2518l7224,-2518,7224,-2574,7168,-2574,7168,-2518xe" filled="f" stroked="t" strokeweight=".397398pt" strokecolor="#000000">
                <v:path arrowok="t"/>
              </v:shape>
            </v:group>
            <v:group style="position:absolute;left:7311;top:-3821;width:56;height:56" coordorigin="7311,-3821" coordsize="56,56">
              <v:shape style="position:absolute;left:7311;top:-3821;width:56;height:56" coordorigin="7311,-3821" coordsize="56,56" path="m7311,-3793l7367,-3793e" filled="f" stroked="t" strokeweight="2.88pt" strokecolor="#FFFFFF">
                <v:path arrowok="t"/>
              </v:shape>
            </v:group>
            <v:group style="position:absolute;left:7311;top:-3821;width:56;height:56" coordorigin="7311,-3821" coordsize="56,56">
              <v:shape style="position:absolute;left:7311;top:-3821;width:56;height:56" coordorigin="7311,-3821" coordsize="56,56" path="m7311,-3765l7367,-3765,7367,-3821,7311,-3821,7311,-3765xe" filled="f" stroked="t" strokeweight=".397398pt" strokecolor="#000000">
                <v:path arrowok="t"/>
              </v:shape>
            </v:group>
            <v:group style="position:absolute;left:7446;top:-2883;width:56;height:56" coordorigin="7446,-2883" coordsize="56,56">
              <v:shape style="position:absolute;left:7446;top:-2883;width:56;height:56" coordorigin="7446,-2883" coordsize="56,56" path="m7446,-2856l7502,-2856e" filled="f" stroked="t" strokeweight="2.88pt" strokecolor="#FFFFFF">
                <v:path arrowok="t"/>
              </v:shape>
            </v:group>
            <v:group style="position:absolute;left:7446;top:-2884;width:56;height:56" coordorigin="7446,-2884" coordsize="56,56">
              <v:shape style="position:absolute;left:7446;top:-2884;width:56;height:56" coordorigin="7446,-2884" coordsize="56,56" path="m7446,-2828l7502,-2828,7502,-2884,7446,-2884,7446,-2828xe" filled="f" stroked="t" strokeweight=".397398pt" strokecolor="#000000">
                <v:path arrowok="t"/>
              </v:shape>
            </v:group>
            <v:group style="position:absolute;left:7581;top:-2661;width:56;height:56" coordorigin="7581,-2661" coordsize="56,56">
              <v:shape style="position:absolute;left:7581;top:-2661;width:56;height:56" coordorigin="7581,-2661" coordsize="56,56" path="m7581,-2633l7636,-2633e" filled="f" stroked="t" strokeweight="2.88pt" strokecolor="#FFFFFF">
                <v:path arrowok="t"/>
              </v:shape>
            </v:group>
            <v:group style="position:absolute;left:7581;top:-2661;width:56;height:56" coordorigin="7581,-2661" coordsize="56,56">
              <v:shape style="position:absolute;left:7581;top:-2661;width:56;height:56" coordorigin="7581,-2661" coordsize="56,56" path="m7581,-2606l7636,-2606,7636,-2661,7581,-2661,7581,-2606xe" filled="f" stroked="t" strokeweight=".397398pt" strokecolor="#000000">
                <v:path arrowok="t"/>
              </v:shape>
            </v:group>
            <v:group style="position:absolute;left:7724;top:-2455;width:56;height:56" coordorigin="7724,-2455" coordsize="56,56">
              <v:shape style="position:absolute;left:7724;top:-2455;width:56;height:56" coordorigin="7724,-2455" coordsize="56,56" path="m7724,-2427l7779,-2427e" filled="f" stroked="t" strokeweight="2.88pt" strokecolor="#FFFFFF">
                <v:path arrowok="t"/>
              </v:shape>
            </v:group>
            <v:group style="position:absolute;left:7724;top:-2455;width:56;height:56" coordorigin="7724,-2455" coordsize="56,56">
              <v:shape style="position:absolute;left:7724;top:-2455;width:56;height:56" coordorigin="7724,-2455" coordsize="56,56" path="m7724,-2399l7779,-2399,7779,-2455,7724,-2455,7724,-2399xe" filled="f" stroked="t" strokeweight=".397398pt" strokecolor="#000000">
                <v:path arrowok="t"/>
              </v:shape>
            </v:group>
            <v:group style="position:absolute;left:7859;top:-2566;width:56;height:56" coordorigin="7859,-2566" coordsize="56,56">
              <v:shape style="position:absolute;left:7859;top:-2566;width:56;height:56" coordorigin="7859,-2566" coordsize="56,56" path="m7859,-2538l7914,-2538e" filled="f" stroked="t" strokeweight="2.88pt" strokecolor="#FFFFFF">
                <v:path arrowok="t"/>
              </v:shape>
            </v:group>
            <v:group style="position:absolute;left:7859;top:-2566;width:56;height:56" coordorigin="7859,-2566" coordsize="56,56">
              <v:shape style="position:absolute;left:7859;top:-2566;width:56;height:56" coordorigin="7859,-2566" coordsize="56,56" path="m7859,-2510l7914,-2510,7914,-2566,7859,-2566,7859,-2510xe" filled="f" stroked="t" strokeweight=".397398pt" strokecolor="#000000">
                <v:path arrowok="t"/>
              </v:shape>
            </v:group>
            <v:group style="position:absolute;left:7994;top:-2470;width:56;height:56" coordorigin="7994,-2470" coordsize="56,56">
              <v:shape style="position:absolute;left:7994;top:-2470;width:56;height:56" coordorigin="7994,-2470" coordsize="56,56" path="m7994,-2443l8049,-2443e" filled="f" stroked="t" strokeweight="2.88pt" strokecolor="#FFFFFF">
                <v:path arrowok="t"/>
              </v:shape>
            </v:group>
            <v:group style="position:absolute;left:7994;top:-2471;width:56;height:56" coordorigin="7994,-2471" coordsize="56,56">
              <v:shape style="position:absolute;left:7994;top:-2471;width:56;height:56" coordorigin="7994,-2471" coordsize="56,56" path="m7994,-2415l8049,-2415,8049,-2471,7994,-2471,7994,-2415xe" filled="f" stroked="t" strokeweight=".397398pt" strokecolor="#000000">
                <v:path arrowok="t"/>
              </v:shape>
            </v:group>
            <v:group style="position:absolute;left:8136;top:-2653;width:56;height:56" coordorigin="8136,-2653" coordsize="56,56">
              <v:shape style="position:absolute;left:8136;top:-2653;width:56;height:56" coordorigin="8136,-2653" coordsize="56,56" path="m8136,-2625l8192,-2625e" filled="f" stroked="t" strokeweight="2.88pt" strokecolor="#FFFFFF">
                <v:path arrowok="t"/>
              </v:shape>
            </v:group>
            <v:group style="position:absolute;left:8136;top:-2653;width:56;height:56" coordorigin="8136,-2653" coordsize="56,56">
              <v:shape style="position:absolute;left:8136;top:-2653;width:56;height:56" coordorigin="8136,-2653" coordsize="56,56" path="m8136,-2598l8192,-2598,8192,-2653,8136,-2653,8136,-2598xe" filled="f" stroked="t" strokeweight=".397398pt" strokecolor="#000000">
                <v:path arrowok="t"/>
              </v:shape>
            </v:group>
            <v:group style="position:absolute;left:8271;top:-2661;width:56;height:56" coordorigin="8271,-2661" coordsize="56,56">
              <v:shape style="position:absolute;left:8271;top:-2661;width:56;height:56" coordorigin="8271,-2661" coordsize="56,56" path="m8271,-2633l8327,-2633e" filled="f" stroked="t" strokeweight="2.88pt" strokecolor="#FFFFFF">
                <v:path arrowok="t"/>
              </v:shape>
            </v:group>
            <v:group style="position:absolute;left:8271;top:-2661;width:56;height:56" coordorigin="8271,-2661" coordsize="56,56">
              <v:shape style="position:absolute;left:8271;top:-2661;width:56;height:56" coordorigin="8271,-2661" coordsize="56,56" path="m8271,-2606l8327,-2606,8327,-2661,8271,-2661,8271,-2606xe" filled="f" stroked="t" strokeweight=".397398pt" strokecolor="#000000">
                <v:path arrowok="t"/>
              </v:shape>
            </v:group>
            <v:group style="position:absolute;left:8406;top:-2534;width:56;height:56" coordorigin="8406,-2534" coordsize="56,56">
              <v:shape style="position:absolute;left:8406;top:-2534;width:56;height:56" coordorigin="8406,-2534" coordsize="56,56" path="m8406,-2506l8462,-2506e" filled="f" stroked="t" strokeweight="2.88pt" strokecolor="#FFFFFF">
                <v:path arrowok="t"/>
              </v:shape>
            </v:group>
            <v:group style="position:absolute;left:8406;top:-2534;width:56;height:56" coordorigin="8406,-2534" coordsize="56,56">
              <v:shape style="position:absolute;left:8406;top:-2534;width:56;height:56" coordorigin="8406,-2534" coordsize="56,56" path="m8406,-2478l8462,-2478,8462,-2534,8406,-2534,8406,-2478xe" filled="f" stroked="t" strokeweight=".397398pt" strokecolor="#000000">
                <v:path arrowok="t"/>
              </v:shape>
            </v:group>
            <v:group style="position:absolute;left:8541;top:-2526;width:56;height:56" coordorigin="8541,-2526" coordsize="56,56">
              <v:shape style="position:absolute;left:8541;top:-2526;width:56;height:56" coordorigin="8541,-2526" coordsize="56,56" path="m8541,-2498l8597,-2498e" filled="f" stroked="t" strokeweight="2.88pt" strokecolor="#FFFFFF">
                <v:path arrowok="t"/>
              </v:shape>
            </v:group>
            <v:group style="position:absolute;left:8541;top:-2526;width:56;height:56" coordorigin="8541,-2526" coordsize="56,56">
              <v:shape style="position:absolute;left:8541;top:-2526;width:56;height:56" coordorigin="8541,-2526" coordsize="56,56" path="m8541,-2471l8597,-2471,8597,-2526,8541,-2526,8541,-2471xe" filled="f" stroked="t" strokeweight=".397398pt" strokecolor="#000000">
                <v:path arrowok="t"/>
              </v:shape>
            </v:group>
            <v:group style="position:absolute;left:8684;top:-2653;width:56;height:56" coordorigin="8684,-2653" coordsize="56,56">
              <v:shape style="position:absolute;left:8684;top:-2653;width:56;height:56" coordorigin="8684,-2653" coordsize="56,56" path="m8684,-2625l8740,-2625e" filled="f" stroked="t" strokeweight="2.88pt" strokecolor="#FFFFFF">
                <v:path arrowok="t"/>
              </v:shape>
            </v:group>
            <v:group style="position:absolute;left:8684;top:-2653;width:56;height:56" coordorigin="8684,-2653" coordsize="56,56">
              <v:shape style="position:absolute;left:8684;top:-2653;width:56;height:56" coordorigin="8684,-2653" coordsize="56,56" path="m8684,-2598l8740,-2598,8740,-2653,8684,-2653,8684,-2598xe" filled="f" stroked="t" strokeweight=".397398pt" strokecolor="#000000">
                <v:path arrowok="t"/>
              </v:shape>
            </v:group>
            <v:group style="position:absolute;left:8819;top:-2645;width:56;height:56" coordorigin="8819,-2645" coordsize="56,56">
              <v:shape style="position:absolute;left:8819;top:-2645;width:56;height:56" coordorigin="8819,-2645" coordsize="56,56" path="m8819,-2617l8875,-2617e" filled="f" stroked="t" strokeweight="2.88pt" strokecolor="#FFFFFF">
                <v:path arrowok="t"/>
              </v:shape>
            </v:group>
            <v:group style="position:absolute;left:8819;top:-2645;width:56;height:56" coordorigin="8819,-2645" coordsize="56,56">
              <v:shape style="position:absolute;left:8819;top:-2645;width:56;height:56" coordorigin="8819,-2645" coordsize="56,56" path="m8819,-2590l8875,-2590,8875,-2645,8819,-2645,8819,-2590xe" filled="f" stroked="t" strokeweight=".397398pt" strokecolor="#000000">
                <v:path arrowok="t"/>
              </v:shape>
            </v:group>
            <v:group style="position:absolute;left:8954;top:-2598;width:56;height:56" coordorigin="8954,-2598" coordsize="56,56">
              <v:shape style="position:absolute;left:8954;top:-2598;width:56;height:56" coordorigin="8954,-2598" coordsize="56,56" path="m8954,-2570l9010,-2570e" filled="f" stroked="t" strokeweight="2.88pt" strokecolor="#FFFFFF">
                <v:path arrowok="t"/>
              </v:shape>
            </v:group>
            <v:group style="position:absolute;left:8954;top:-2598;width:56;height:56" coordorigin="8954,-2598" coordsize="56,56">
              <v:shape style="position:absolute;left:8954;top:-2598;width:56;height:56" coordorigin="8954,-2598" coordsize="56,56" path="m8954,-2542l9010,-2542,9010,-2598,8954,-2598,8954,-2542xe" filled="f" stroked="t" strokeweight=".397398pt" strokecolor="#000000">
                <v:path arrowok="t"/>
              </v:shape>
            </v:group>
            <v:group style="position:absolute;left:9097;top:-2693;width:56;height:56" coordorigin="9097,-2693" coordsize="56,56">
              <v:shape style="position:absolute;left:9097;top:-2693;width:56;height:56" coordorigin="9097,-2693" coordsize="56,56" path="m9097,-2665l9152,-2665e" filled="f" stroked="t" strokeweight="2.88pt" strokecolor="#FFFFFF">
                <v:path arrowok="t"/>
              </v:shape>
            </v:group>
            <v:group style="position:absolute;left:9097;top:-2693;width:56;height:56" coordorigin="9097,-2693" coordsize="56,56">
              <v:shape style="position:absolute;left:9097;top:-2693;width:56;height:56" coordorigin="9097,-2693" coordsize="56,56" path="m9097,-2637l9152,-2637,9152,-2693,9097,-2693,9097,-2637xe" filled="f" stroked="t" strokeweight=".397398pt" strokecolor="#000000">
                <v:path arrowok="t"/>
              </v:shape>
            </v:group>
            <v:group style="position:absolute;left:9232;top:-2582;width:56;height:56" coordorigin="9232,-2582" coordsize="56,56">
              <v:shape style="position:absolute;left:9232;top:-2582;width:56;height:56" coordorigin="9232,-2582" coordsize="56,56" path="m9232,-2554l9287,-2554e" filled="f" stroked="t" strokeweight="2.88pt" strokecolor="#FFFFFF">
                <v:path arrowok="t"/>
              </v:shape>
            </v:group>
            <v:group style="position:absolute;left:9232;top:-2582;width:56;height:56" coordorigin="9232,-2582" coordsize="56,56">
              <v:shape style="position:absolute;left:9232;top:-2582;width:56;height:56" coordorigin="9232,-2582" coordsize="56,56" path="m9232,-2526l9287,-2526,9287,-2582,9232,-2582,9232,-2526xe" filled="f" stroked="t" strokeweight=".397398pt" strokecolor="#000000">
                <v:path arrowok="t"/>
              </v:shape>
            </v:group>
            <v:group style="position:absolute;left:9367;top:-3376;width:56;height:56" coordorigin="9367,-3376" coordsize="56,56">
              <v:shape style="position:absolute;left:9367;top:-3376;width:56;height:56" coordorigin="9367,-3376" coordsize="56,56" path="m9367,-3348l9422,-3348e" filled="f" stroked="t" strokeweight="2.88pt" strokecolor="#FFFFFF">
                <v:path arrowok="t"/>
              </v:shape>
            </v:group>
            <v:group style="position:absolute;left:9367;top:-3376;width:56;height:56" coordorigin="9367,-3376" coordsize="56,56">
              <v:shape style="position:absolute;left:9367;top:-3376;width:56;height:56" coordorigin="9367,-3376" coordsize="56,56" path="m9367,-3320l9422,-3320,9422,-3376,9367,-3376,9367,-3320xe" filled="f" stroked="t" strokeweight=".397398pt" strokecolor="#000000">
                <v:path arrowok="t"/>
              </v:shape>
            </v:group>
            <v:group style="position:absolute;left:8279;top:-4492;width:1064;height:318" coordorigin="8279,-4492" coordsize="1064,318">
              <v:shape style="position:absolute;left:8279;top:-4492;width:1064;height:318" coordorigin="8279,-4492" coordsize="1064,318" path="m8279,-4174l9343,-4174,9343,-4492,8279,-4492,8279,-4174e" filled="t" fillcolor="#FFFFFF" stroked="f">
                <v:path arrowok="t"/>
                <v:fill/>
              </v:shape>
            </v:group>
            <v:group style="position:absolute;left:8279;top:-4492;width:1064;height:318" coordorigin="8279,-4492" coordsize="1064,318">
              <v:shape style="position:absolute;left:8279;top:-4492;width:1064;height:318" coordorigin="8279,-4492" coordsize="1064,318" path="m8279,-4175l9343,-4175,9343,-4492,8279,-4492,8279,-4175xe" filled="f" stroked="t" strokeweight=".397523pt" strokecolor="#000000">
                <v:path arrowok="t"/>
              </v:shape>
            </v:group>
            <v:group style="position:absolute;left:8383;top:-4413;width:198;height:2" coordorigin="8383,-4413" coordsize="198,2">
              <v:shape style="position:absolute;left:8383;top:-4413;width:198;height:2" coordorigin="8383,-4413" coordsize="198,0" path="m8383,-4413l8581,-4413e" filled="f" stroked="t" strokeweight=".397547pt" strokecolor="#000000">
                <v:path arrowok="t"/>
              </v:shape>
            </v:group>
            <v:group style="position:absolute;left:8458;top:-4441;width:56;height:56" coordorigin="8458,-4441" coordsize="56,56">
              <v:shape style="position:absolute;left:8458;top:-4441;width:56;height:56" coordorigin="8458,-4441" coordsize="56,56" path="m8501,-4441l8470,-4441,8458,-4428,8458,-4397,8470,-4385,8501,-4385,8513,-4397,8513,-4428,8501,-4441e" filled="t" fillcolor="#000000" stroked="f">
                <v:path arrowok="t"/>
                <v:fill/>
              </v:shape>
            </v:group>
            <v:group style="position:absolute;left:8458;top:-4441;width:56;height:56" coordorigin="8458,-4441" coordsize="56,56">
              <v:shape style="position:absolute;left:8458;top:-4441;width:56;height:56" coordorigin="8458,-4441" coordsize="56,56" path="m8513,-4413l8513,-4398,8501,-4385,8486,-4385,8470,-4385,8458,-4398,8458,-4413,8458,-4428,8470,-4441,8486,-4441,8501,-4441,8513,-4428,8513,-4413xe" filled="f" stroked="t" strokeweight=".397398pt" strokecolor="#000000">
                <v:path arrowok="t"/>
              </v:shape>
            </v:group>
            <v:group style="position:absolute;left:8383;top:-4254;width:198;height:2" coordorigin="8383,-4254" coordsize="198,2">
              <v:shape style="position:absolute;left:8383;top:-4254;width:198;height:2" coordorigin="8383,-4254" coordsize="198,0" path="m8383,-4254l8581,-4254e" filled="f" stroked="t" strokeweight=".397547pt" strokecolor="#000000">
                <v:path arrowok="t"/>
              </v:shape>
            </v:group>
            <v:group style="position:absolute;left:8454;top:-4286;width:56;height:56" coordorigin="8454,-4286" coordsize="56,56">
              <v:shape style="position:absolute;left:8454;top:-4286;width:56;height:56" coordorigin="8454,-4286" coordsize="56,56" path="m8454,-4258l8510,-4258e" filled="f" stroked="t" strokeweight="2.880052pt" strokecolor="#FFFFFF">
                <v:path arrowok="t"/>
              </v:shape>
            </v:group>
            <v:group style="position:absolute;left:8454;top:-4286;width:56;height:56" coordorigin="8454,-4286" coordsize="56,56">
              <v:shape style="position:absolute;left:8454;top:-4286;width:56;height:56" coordorigin="8454,-4286" coordsize="56,56" path="m8454,-4230l8510,-4230,8510,-4286,8454,-4286,8454,-4230xe" filled="f" stroked="t" strokeweight=".397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  <w:position w:val="-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  <w:position w:val="-3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  <w:position w:val="-3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3" w:equalWidth="0">
            <w:col w:w="1421" w:space="2340"/>
            <w:col w:w="161" w:space="980"/>
            <w:col w:w="3738"/>
          </w:cols>
        </w:sectPr>
      </w:pPr>
      <w:rPr/>
    </w:p>
    <w:p>
      <w:pPr>
        <w:spacing w:before="0" w:after="0" w:line="163" w:lineRule="exact"/>
        <w:ind w:left="586" w:right="-64"/>
        <w:jc w:val="left"/>
        <w:tabs>
          <w:tab w:pos="106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6.720642pt;margin-top:21.710993pt;width:7.345842pt;height:48.521151pt;mso-position-horizontal-relative:page;mso-position-vertical-relative:paragraph;z-index:-5964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112"/>
                      <w:position w:val="-1"/>
                    </w:rPr>
                    <w:t>C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112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99"/>
                      <w:position w:val="-1"/>
                    </w:rPr>
                    <w:t>U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107"/>
                      <w:position w:val="-1"/>
                    </w:rPr>
                    <w:t>E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53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7"/>
                      <w:position w:val="-1"/>
                    </w:rPr>
                    <w:t>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53"/>
                      <w:position w:val="-1"/>
                    </w:rPr>
                    <w:t>・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7"/>
                      <w:w w:val="106"/>
                      <w:position w:val="-1"/>
                    </w:rPr>
                    <w:t>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99"/>
                      <w:position w:val="-1"/>
                    </w:rPr>
                    <w:t>: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6"/>
                      <w:position w:val="-1"/>
                    </w:rPr>
                    <w:t>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115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0"/>
                      <w:position w:val="-1"/>
                    </w:rPr>
                    <w:t>網）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4"/>
        </w:rPr>
        <w:t>9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100"/>
          <w:position w:val="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4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381"/>
          <w:position w:val="4"/>
        </w:rPr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381"/>
          <w:u w:val="single" w:color="000000"/>
          <w:position w:val="4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u w:val="single" w:color="000000"/>
          <w:position w:val="4"/>
        </w:rPr>
        <w:t> 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3"/>
          <w:w w:val="100"/>
          <w:u w:val="single" w:color="000000"/>
          <w:position w:val="4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3"/>
          <w:w w:val="100"/>
          <w:u w:val="single" w:color="000000"/>
          <w:position w:val="4"/>
        </w:rPr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3"/>
          <w:w w:val="100"/>
          <w:position w:val="4"/>
        </w:rPr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6"/>
          <w:w w:val="100"/>
          <w:position w:val="4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84"/>
          <w:position w:val="-2"/>
        </w:rPr>
        <w:t>8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51"/>
          <w:position w:val="-2"/>
        </w:rPr>
        <w:t>・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4"/>
          <w:position w:val="-2"/>
        </w:rPr>
        <w:t>9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2"/>
          <w:position w:val="-2"/>
        </w:rPr>
        <w:t>月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36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7"/>
          <w:position w:val="-2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033951pt;margin-top:9.435452pt;width:7.345842pt;height:42.81775pt;mso-position-horizontal-relative:page;mso-position-vertical-relative:paragraph;z-index:-5969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112"/>
                      <w:position w:val="-1"/>
                    </w:rPr>
                    <w:t>C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112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99"/>
                      <w:position w:val="-1"/>
                    </w:rPr>
                    <w:t>U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107"/>
                      <w:position w:val="-1"/>
                    </w:rPr>
                    <w:t>E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53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1"/>
                    </w:rPr>
                    <w:t>6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6"/>
                      <w:position w:val="-1"/>
                    </w:rPr>
                    <w:t>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99"/>
                      <w:position w:val="-1"/>
                    </w:rPr>
                    <w:t>: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6"/>
                      <w:position w:val="-1"/>
                    </w:rPr>
                    <w:t>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115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7"/>
                      <w:w w:val="80"/>
                      <w:position w:val="-1"/>
                    </w:rPr>
                    <w:t>網）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7"/>
          <w:position w:val="-3"/>
        </w:rPr>
        <w:t>7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 style="position:absolute;margin-left:151.404663pt;margin-top:9.030582pt;width:102.331189pt;height:141.732942pt;mso-position-horizontal-relative:page;mso-position-vertical-relative:paragraph;z-index:-5954;rotation:315" type="#_x0000_t136" fillcolor="#E5E5E5" stroked="f">
            <o:extrusion v:ext="view" autorotationcenter="t"/>
            <v:textpath style="font-family:&amp;quot;Adobe Caslon Pro&amp;quot;;font-size:141pt;v-text-kern:t;mso-text-shadow:auto" string="A"/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3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662" w:right="728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296562pt;margin-top:9.245420pt;width:138.386549pt;height:12.357128pt;mso-position-horizontal-relative:page;mso-position-vertical-relative:paragraph;z-index:-5967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1"/>
                    </w:rPr>
                    <w:t>02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04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06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14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48" w:after="0" w:line="240" w:lineRule="auto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100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</w:rPr>
        <w:t>50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-29" w:right="343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307281pt;margin-top:6.942193pt;width:8.18881pt;height:39.330747pt;mso-position-horizontal-relative:page;mso-position-vertical-relative:paragraph;z-index:-5961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4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w w:val="108"/>
                      <w:position w:val="-1"/>
                    </w:rPr>
                    <w:t>C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2"/>
                      <w:w w:val="108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3"/>
                      <w:w w:val="96"/>
                      <w:position w:val="-1"/>
                    </w:rPr>
                    <w:t>U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103"/>
                      <w:position w:val="-1"/>
                    </w:rPr>
                    <w:t>E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77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77"/>
                      <w:position w:val="-1"/>
                    </w:rPr>
                    <w:t>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111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77"/>
                      <w:position w:val="-1"/>
                    </w:rPr>
                    <w:t>網）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-29" w:right="343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-29" w:right="343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32" w:right="342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32" w:right="342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32" w:right="342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32" w:right="342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155" w:right="342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00" w:right="1680"/>
          <w:cols w:num="3" w:equalWidth="0">
            <w:col w:w="1521" w:space="2240"/>
            <w:col w:w="161" w:space="980"/>
            <w:col w:w="3738"/>
          </w:cols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0" w:after="0" w:line="170" w:lineRule="exact"/>
        <w:ind w:left="2194" w:right="1692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6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305" w:lineRule="exact"/>
        <w:ind w:left="349" w:right="-55"/>
        <w:jc w:val="center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7.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九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spacing w:val="-2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181" w:lineRule="exact"/>
        <w:ind w:left="1925" w:right="1747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3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339" w:lineRule="exact"/>
        <w:ind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/>
        <w:pict>
          <v:group style="position:absolute;margin-left:91.577866pt;margin-top:80.150688pt;width:199.521134pt;height:152.381525pt;mso-position-horizontal-relative:page;mso-position-vertical-relative:paragraph;z-index:-5972" coordorigin="1832,1603" coordsize="3990,3048">
            <v:group style="position:absolute;left:1843;top:1614;width:2;height:3026" coordorigin="1843,1614" coordsize="2,3026">
              <v:shape style="position:absolute;left:1843;top:1614;width:2;height:3026" coordorigin="1843,1614" coordsize="0,3026" path="m1843,4640l1843,1614,1843,4640e" filled="t" fillcolor="#FFFFFF" stroked="f">
                <v:path arrowok="t"/>
                <v:fill/>
              </v:shape>
            </v:group>
            <v:group style="position:absolute;left:1843;top:1614;width:3968;height:3026" coordorigin="1843,1614" coordsize="3968,3026">
              <v:shape style="position:absolute;left:1843;top:1614;width:3968;height:3026" coordorigin="1843,1614" coordsize="3968,3026" path="m1843,4640l5811,4640,5811,1614,1843,1614,1843,4640e" filled="t" fillcolor="#FFFFFF" stroked="f">
                <v:path arrowok="t"/>
                <v:fill/>
              </v:shape>
            </v:group>
            <v:group style="position:absolute;left:2564;top:3400;width:2;height:704" coordorigin="2564,3400" coordsize="2,704">
              <v:shape style="position:absolute;left:2564;top:3400;width:2;height:704" coordorigin="2564,3400" coordsize="0,704" path="m2564,3400l2564,4104e" filled="f" stroked="t" strokeweight="3.836812pt" strokecolor="#808080">
                <v:path arrowok="t"/>
              </v:shape>
            </v:group>
            <v:group style="position:absolute;left:2638;top:3363;width:2;height:741" coordorigin="2638,3363" coordsize="2,741">
              <v:shape style="position:absolute;left:2638;top:3363;width:2;height:741" coordorigin="2638,3363" coordsize="0,741" path="m2638,3363l2638,4104e" filled="f" stroked="t" strokeweight="3.836812pt" strokecolor="#808080">
                <v:path arrowok="t"/>
              </v:shape>
            </v:group>
            <v:group style="position:absolute;left:2717;top:3228;width:2;height:876" coordorigin="2717,3228" coordsize="2,876">
              <v:shape style="position:absolute;left:2717;top:3228;width:2;height:876" coordorigin="2717,3228" coordsize="0,876" path="m2717,3228l2717,4104e" filled="f" stroked="t" strokeweight="4.210497pt" strokecolor="#808080">
                <v:path arrowok="t"/>
              </v:shape>
            </v:group>
            <v:group style="position:absolute;left:2795;top:3445;width:2;height:659" coordorigin="2795,3445" coordsize="2,659">
              <v:shape style="position:absolute;left:2795;top:3445;width:2;height:659" coordorigin="2795,3445" coordsize="0,659" path="m2795,3445l2795,4104e" filled="f" stroked="t" strokeweight="3.836812pt" strokecolor="#808080">
                <v:path arrowok="t"/>
              </v:shape>
            </v:group>
            <v:group style="position:absolute;left:2870;top:3498;width:2;height:607" coordorigin="2870,3498" coordsize="2,607">
              <v:shape style="position:absolute;left:2870;top:3498;width:2;height:607" coordorigin="2870,3498" coordsize="0,607" path="m2870,3498l2870,4104e" filled="f" stroked="t" strokeweight="3.839311pt" strokecolor="#808080">
                <v:path arrowok="t"/>
              </v:shape>
            </v:group>
            <v:group style="position:absolute;left:2945;top:3415;width:2;height:689" coordorigin="2945,3415" coordsize="2,689">
              <v:shape style="position:absolute;left:2945;top:3415;width:2;height:689" coordorigin="2945,3415" coordsize="0,689" path="m2945,3415l2945,4104e" filled="f" stroked="t" strokeweight="3.836812pt" strokecolor="#808080">
                <v:path arrowok="t"/>
              </v:shape>
            </v:group>
            <v:group style="position:absolute;left:3023;top:3520;width:2;height:584" coordorigin="3023,3520" coordsize="2,584">
              <v:shape style="position:absolute;left:3023;top:3520;width:2;height:584" coordorigin="3023,3520" coordsize="0,584" path="m3023,3520l3023,4104e" filled="f" stroked="t" strokeweight="4.210497pt" strokecolor="#808080">
                <v:path arrowok="t"/>
              </v:shape>
            </v:group>
            <v:group style="position:absolute;left:3102;top:3700;width:2;height:404" coordorigin="3102,3700" coordsize="2,404">
              <v:shape style="position:absolute;left:3102;top:3700;width:2;height:404" coordorigin="3102,3700" coordsize="0,404" path="m3102,3700l3102,4104e" filled="f" stroked="t" strokeweight="3.836812pt" strokecolor="#808080">
                <v:path arrowok="t"/>
              </v:shape>
            </v:group>
            <v:group style="position:absolute;left:3177;top:3640;width:2;height:464" coordorigin="3177,3640" coordsize="2,464">
              <v:shape style="position:absolute;left:3177;top:3640;width:2;height:464" coordorigin="3177,3640" coordsize="0,464" path="m3177,3640l3177,4104e" filled="f" stroked="t" strokeweight="3.836823pt" strokecolor="#808080">
                <v:path arrowok="t"/>
              </v:shape>
            </v:group>
            <v:group style="position:absolute;left:3251;top:3543;width:2;height:562" coordorigin="3251,3543" coordsize="2,562">
              <v:shape style="position:absolute;left:3251;top:3543;width:2;height:562" coordorigin="3251,3543" coordsize="0,562" path="m3251,3543l3251,4104e" filled="f" stroked="t" strokeweight="3.836812pt" strokecolor="#808080">
                <v:path arrowok="t"/>
              </v:shape>
            </v:group>
            <v:group style="position:absolute;left:3330;top:3265;width:2;height:839" coordorigin="3330,3265" coordsize="2,839">
              <v:shape style="position:absolute;left:3330;top:3265;width:2;height:839" coordorigin="3330,3265" coordsize="0,839" path="m3330,3265l3330,4104e" filled="f" stroked="t" strokeweight="4.210497pt" strokecolor="#808080">
                <v:path arrowok="t"/>
              </v:shape>
            </v:group>
            <v:group style="position:absolute;left:3370;top:3198;width:77;height:906" coordorigin="3370,3198" coordsize="77,906">
              <v:shape style="position:absolute;left:3370;top:3198;width:77;height:906" coordorigin="3370,3198" coordsize="77,906" path="m3370,4104l3447,4104,3447,3198,3370,3198,3370,4104xe" filled="t" fillcolor="#808080" stroked="f">
                <v:path arrowok="t"/>
                <v:fill/>
              </v:shape>
            </v:group>
            <v:group style="position:absolute;left:3445;top:3183;width:77;height:921" coordorigin="3445,3183" coordsize="77,921">
              <v:shape style="position:absolute;left:3445;top:3183;width:77;height:921" coordorigin="3445,3183" coordsize="77,921" path="m3445,4104l3521,4104,3521,3183,3445,3183,3445,4104xe" filled="t" fillcolor="#808080" stroked="f">
                <v:path arrowok="t"/>
                <v:fill/>
              </v:shape>
            </v:group>
            <v:group style="position:absolute;left:3519;top:3191;width:84;height:914" coordorigin="3519,3191" coordsize="84,914">
              <v:shape style="position:absolute;left:3519;top:3191;width:84;height:914" coordorigin="3519,3191" coordsize="84,914" path="m3519,4104l3604,4104,3604,3191,3519,3191,3519,4104xe" filled="t" fillcolor="#808080" stroked="f">
                <v:path arrowok="t"/>
                <v:fill/>
              </v:shape>
            </v:group>
            <v:group style="position:absolute;left:3640;top:2988;width:2;height:1116" coordorigin="3640,2988" coordsize="2,1116">
              <v:shape style="position:absolute;left:3640;top:2988;width:2;height:1116" coordorigin="3640,2988" coordsize="0,1116" path="m3640,2988l3640,4104e" filled="f" stroked="t" strokeweight="3.836823pt" strokecolor="#808080">
                <v:path arrowok="t"/>
              </v:shape>
            </v:group>
            <v:group style="position:absolute;left:3715;top:3063;width:2;height:1041" coordorigin="3715,3063" coordsize="2,1041">
              <v:shape style="position:absolute;left:3715;top:3063;width:2;height:1041" coordorigin="3715,3063" coordsize="0,1041" path="m3715,3063l3715,4104e" filled="f" stroked="t" strokeweight="3.836812pt" strokecolor="#808080">
                <v:path arrowok="t"/>
              </v:shape>
            </v:group>
            <v:group style="position:absolute;left:3789;top:3213;width:2;height:891" coordorigin="3789,3213" coordsize="2,891">
              <v:shape style="position:absolute;left:3789;top:3213;width:2;height:891" coordorigin="3789,3213" coordsize="0,891" path="m3789,3213l3789,4104e" filled="f" stroked="t" strokeweight="3.836812pt" strokecolor="#808080">
                <v:path arrowok="t"/>
              </v:shape>
            </v:group>
            <v:group style="position:absolute;left:3868;top:3086;width:2;height:1019" coordorigin="3868,3086" coordsize="2,1019">
              <v:shape style="position:absolute;left:3868;top:3086;width:2;height:1019" coordorigin="3868,3086" coordsize="0,1019" path="m3868,3086l3868,4104e" filled="f" stroked="t" strokeweight="4.210497pt" strokecolor="#808080">
                <v:path arrowok="t"/>
              </v:shape>
            </v:group>
            <v:group style="position:absolute;left:3946;top:2996;width:2;height:1108" coordorigin="3946,2996" coordsize="2,1108">
              <v:shape style="position:absolute;left:3946;top:2996;width:2;height:1108" coordorigin="3946,2996" coordsize="0,1108" path="m3946,2996l3946,4104e" filled="f" stroked="t" strokeweight="3.836823pt" strokecolor="#808080">
                <v:path arrowok="t"/>
              </v:shape>
            </v:group>
            <v:group style="position:absolute;left:4021;top:3153;width:2;height:951" coordorigin="4021,3153" coordsize="2,951">
              <v:shape style="position:absolute;left:4021;top:3153;width:2;height:951" coordorigin="4021,3153" coordsize="0,951" path="m4021,3153l4021,4104e" filled="f" stroked="t" strokeweight="3.836779pt" strokecolor="#808080">
                <v:path arrowok="t"/>
              </v:shape>
            </v:group>
            <v:group style="position:absolute;left:4096;top:3101;width:2;height:1004" coordorigin="4096,3101" coordsize="2,1004">
              <v:shape style="position:absolute;left:4096;top:3101;width:2;height:1004" coordorigin="4096,3101" coordsize="0,1004" path="m4096,3101l4096,4104e" filled="f" stroked="t" strokeweight="3.836855pt" strokecolor="#808080">
                <v:path arrowok="t"/>
              </v:shape>
            </v:group>
            <v:group style="position:absolute;left:4174;top:3018;width:2;height:1086" coordorigin="4174,3018" coordsize="2,1086">
              <v:shape style="position:absolute;left:4174;top:3018;width:2;height:1086" coordorigin="4174,3018" coordsize="0,1086" path="m4174,3018l4174,4104e" filled="f" stroked="t" strokeweight="4.210464pt" strokecolor="#808080">
                <v:path arrowok="t"/>
              </v:shape>
            </v:group>
            <v:group style="position:absolute;left:4253;top:2434;width:2;height:1670" coordorigin="4253,2434" coordsize="2,1670">
              <v:shape style="position:absolute;left:4253;top:2434;width:2;height:1670" coordorigin="4253,2434" coordsize="0,1670" path="m4253,2434l4253,4104e" filled="f" stroked="t" strokeweight="3.836855pt" strokecolor="#808080">
                <v:path arrowok="t"/>
              </v:shape>
            </v:group>
            <v:group style="position:absolute;left:4328;top:2277;width:2;height:1827" coordorigin="4328,2277" coordsize="2,1827">
              <v:shape style="position:absolute;left:4328;top:2277;width:2;height:1827" coordorigin="4328,2277" coordsize="0,1827" path="m4328,2277l4328,4104e" filled="f" stroked="t" strokeweight="3.836746pt" strokecolor="#808080">
                <v:path arrowok="t"/>
              </v:shape>
            </v:group>
            <v:group style="position:absolute;left:4406;top:3153;width:2;height:951" coordorigin="4406,3153" coordsize="2,951">
              <v:shape style="position:absolute;left:4406;top:3153;width:2;height:951" coordorigin="4406,3153" coordsize="0,951" path="m4406,3153l4406,4104e" filled="f" stroked="t" strokeweight="4.210574pt" strokecolor="#808080">
                <v:path arrowok="t"/>
              </v:shape>
            </v:group>
            <v:group style="position:absolute;left:4484;top:3340;width:2;height:764" coordorigin="4484,3340" coordsize="2,764">
              <v:shape style="position:absolute;left:4484;top:3340;width:2;height:764" coordorigin="4484,3340" coordsize="0,764" path="m4484,3340l4484,4104e" filled="f" stroked="t" strokeweight="3.836746pt" strokecolor="#808080">
                <v:path arrowok="t"/>
              </v:shape>
            </v:group>
            <v:group style="position:absolute;left:4559;top:3101;width:2;height:1004" coordorigin="4559,3101" coordsize="2,1004">
              <v:shape style="position:absolute;left:4559;top:3101;width:2;height:1004" coordorigin="4559,3101" coordsize="0,1004" path="m4559,3101l4559,4104e" filled="f" stroked="t" strokeweight="3.836855pt" strokecolor="#808080">
                <v:path arrowok="t"/>
              </v:shape>
            </v:group>
            <v:group style="position:absolute;left:4634;top:2861;width:2;height:1243" coordorigin="4634,2861" coordsize="2,1243">
              <v:shape style="position:absolute;left:4634;top:2861;width:2;height:1243" coordorigin="4634,2861" coordsize="0,1243" path="m4634,2861l4634,4104e" filled="f" stroked="t" strokeweight="3.836855pt" strokecolor="#808080">
                <v:path arrowok="t"/>
              </v:shape>
            </v:group>
            <v:group style="position:absolute;left:4712;top:2487;width:2;height:1618" coordorigin="4712,2487" coordsize="2,1618">
              <v:shape style="position:absolute;left:4712;top:2487;width:2;height:1618" coordorigin="4712,2487" coordsize="0,1618" path="m4712,2487l4712,4104e" filled="f" stroked="t" strokeweight="4.210464pt" strokecolor="#808080">
                <v:path arrowok="t"/>
              </v:shape>
            </v:group>
            <v:group style="position:absolute;left:4791;top:2868;width:2;height:1236" coordorigin="4791,2868" coordsize="2,1236">
              <v:shape style="position:absolute;left:4791;top:2868;width:2;height:1236" coordorigin="4791,2868" coordsize="0,1236" path="m4791,2868l4791,4104e" filled="f" stroked="t" strokeweight="3.836855pt" strokecolor="#808080">
                <v:path arrowok="t"/>
              </v:shape>
            </v:group>
            <v:group style="position:absolute;left:4866;top:2561;width:2;height:1543" coordorigin="4866,2561" coordsize="2,1543">
              <v:shape style="position:absolute;left:4866;top:2561;width:2;height:1543" coordorigin="4866,2561" coordsize="0,1543" path="m4866,2561l4866,4104e" filled="f" stroked="t" strokeweight="3.836746pt" strokecolor="#808080">
                <v:path arrowok="t"/>
              </v:shape>
            </v:group>
            <v:group style="position:absolute;left:4944;top:3123;width:2;height:981" coordorigin="4944,3123" coordsize="2,981">
              <v:shape style="position:absolute;left:4944;top:3123;width:2;height:981" coordorigin="4944,3123" coordsize="0,981" path="m4944,3123l4944,4104e" filled="f" stroked="t" strokeweight="4.210464pt" strokecolor="#808080">
                <v:path arrowok="t"/>
              </v:shape>
            </v:group>
            <v:group style="position:absolute;left:5023;top:3303;width:2;height:801" coordorigin="5023,3303" coordsize="2,801">
              <v:shape style="position:absolute;left:5023;top:3303;width:2;height:801" coordorigin="5023,3303" coordsize="0,801" path="m5023,3303l5023,4104e" filled="f" stroked="t" strokeweight="3.836855pt" strokecolor="#808080">
                <v:path arrowok="t"/>
              </v:shape>
            </v:group>
            <v:group style="position:absolute;left:5097;top:3086;width:2;height:1019" coordorigin="5097,3086" coordsize="2,1019">
              <v:shape style="position:absolute;left:5097;top:3086;width:2;height:1019" coordorigin="5097,3086" coordsize="0,1019" path="m5097,3086l5097,4104e" filled="f" stroked="t" strokeweight="3.836855pt" strokecolor="#808080">
                <v:path arrowok="t"/>
              </v:shape>
            </v:group>
            <v:group style="position:absolute;left:5172;top:3340;width:2;height:764" coordorigin="5172,3340" coordsize="2,764">
              <v:shape style="position:absolute;left:5172;top:3340;width:2;height:764" coordorigin="5172,3340" coordsize="0,764" path="m5172,3340l5172,4104e" filled="f" stroked="t" strokeweight="3.836746pt" strokecolor="#808080">
                <v:path arrowok="t"/>
              </v:shape>
            </v:group>
            <v:group style="position:absolute;left:5251;top:3393;width:2;height:711" coordorigin="5251,3393" coordsize="2,711">
              <v:shape style="position:absolute;left:5251;top:3393;width:2;height:711" coordorigin="5251,3393" coordsize="0,711" path="m5251,3393l5251,4104e" filled="f" stroked="t" strokeweight="4.210574pt" strokecolor="#808080">
                <v:path arrowok="t"/>
              </v:shape>
            </v:group>
            <v:group style="position:absolute;left:5291;top:3460;width:77;height:644" coordorigin="5291,3460" coordsize="77,644">
              <v:shape style="position:absolute;left:5291;top:3460;width:77;height:644" coordorigin="5291,3460" coordsize="77,644" path="m5291,4104l5367,4104,5367,3460,5291,3460,5291,4104xe" filled="t" fillcolor="#808080" stroked="f">
                <v:path arrowok="t"/>
                <v:fill/>
              </v:shape>
            </v:group>
            <v:group style="position:absolute;left:5365;top:3475;width:77;height:629" coordorigin="5365,3475" coordsize="77,629">
              <v:shape style="position:absolute;left:5365;top:3475;width:77;height:629" coordorigin="5365,3475" coordsize="77,629" path="m5365,4104l5442,4104,5442,3475,5365,3475,5365,4104xe" filled="t" fillcolor="#808080" stroked="f">
                <v:path arrowok="t"/>
                <v:fill/>
              </v:shape>
            </v:group>
            <v:group style="position:absolute;left:5478;top:3303;width:2;height:801" coordorigin="5478,3303" coordsize="2,801">
              <v:shape style="position:absolute;left:5478;top:3303;width:2;height:801" coordorigin="5478,3303" coordsize="0,801" path="m5478,3303l5478,4104e" filled="f" stroked="t" strokeweight="3.836855pt" strokecolor="#808080">
                <v:path arrowok="t"/>
              </v:shape>
            </v:group>
            <v:group style="position:absolute;left:2526;top:3400;width:75;height:704" coordorigin="2526,3400" coordsize="75,704">
              <v:shape style="position:absolute;left:2526;top:3400;width:75;height:704" coordorigin="2526,3400" coordsize="75,704" path="m2526,3400l2601,3400,2601,4104,2526,4104,2526,3400xe" filled="f" stroked="t" strokeweight=".374064pt" strokecolor="#000000">
                <v:path arrowok="t"/>
              </v:shape>
            </v:group>
            <v:group style="position:absolute;left:2601;top:3363;width:75;height:741" coordorigin="2601,3363" coordsize="75,741">
              <v:shape style="position:absolute;left:2601;top:3363;width:75;height:741" coordorigin="2601,3363" coordsize="75,741" path="m2601,3363l2676,3363,2676,4104,2601,4104,2601,3363xe" filled="f" stroked="t" strokeweight=".374063pt" strokecolor="#000000">
                <v:path arrowok="t"/>
              </v:shape>
            </v:group>
            <v:group style="position:absolute;left:2676;top:3228;width:82;height:876" coordorigin="2676,3228" coordsize="82,876">
              <v:shape style="position:absolute;left:2676;top:3228;width:82;height:876" coordorigin="2676,3228" coordsize="82,876" path="m2676,3228l2758,3228,2758,4104,2676,4104,2676,3228xe" filled="f" stroked="t" strokeweight=".374062pt" strokecolor="#000000">
                <v:path arrowok="t"/>
              </v:shape>
            </v:group>
            <v:group style="position:absolute;left:2758;top:3445;width:75;height:659" coordorigin="2758,3445" coordsize="75,659">
              <v:shape style="position:absolute;left:2758;top:3445;width:75;height:659" coordorigin="2758,3445" coordsize="75,659" path="m2758,3445l2833,3445,2833,4104,2758,4104,2758,3445xe" filled="f" stroked="t" strokeweight=".374065pt" strokecolor="#000000">
                <v:path arrowok="t"/>
              </v:shape>
            </v:group>
            <v:group style="position:absolute;left:2833;top:3497;width:75;height:607" coordorigin="2833,3497" coordsize="75,607">
              <v:shape style="position:absolute;left:2833;top:3497;width:75;height:607" coordorigin="2833,3497" coordsize="75,607" path="m2833,3497l2908,3497,2908,4104,2833,4104,2833,3497xe" filled="f" stroked="t" strokeweight=".374067pt" strokecolor="#000000">
                <v:path arrowok="t"/>
              </v:shape>
            </v:group>
            <v:group style="position:absolute;left:2908;top:3415;width:75;height:689" coordorigin="2908,3415" coordsize="75,689">
              <v:shape style="position:absolute;left:2908;top:3415;width:75;height:689" coordorigin="2908,3415" coordsize="75,689" path="m2908,3415l2982,3415,2982,4104,2908,4104,2908,3415xe" filled="f" stroked="t" strokeweight=".374064pt" strokecolor="#000000">
                <v:path arrowok="t"/>
              </v:shape>
            </v:group>
            <v:group style="position:absolute;left:2982;top:3520;width:82;height:584" coordorigin="2982,3520" coordsize="82,584">
              <v:shape style="position:absolute;left:2982;top:3520;width:82;height:584" coordorigin="2982,3520" coordsize="82,584" path="m2982,3520l3065,3520,3065,4104,2982,4104,2982,3520xe" filled="f" stroked="t" strokeweight=".37407pt" strokecolor="#000000">
                <v:path arrowok="t"/>
              </v:shape>
            </v:group>
            <v:group style="position:absolute;left:3065;top:3700;width:75;height:404" coordorigin="3065,3700" coordsize="75,404">
              <v:shape style="position:absolute;left:3065;top:3700;width:75;height:404" coordorigin="3065,3700" coordsize="75,404" path="m3065,3700l3139,3700,3139,4104,3065,4104,3065,3700xe" filled="f" stroked="t" strokeweight=".374081pt" strokecolor="#000000">
                <v:path arrowok="t"/>
              </v:shape>
            </v:group>
            <v:group style="position:absolute;left:3139;top:3640;width:75;height:464" coordorigin="3139,3640" coordsize="75,464">
              <v:shape style="position:absolute;left:3139;top:3640;width:75;height:464" coordorigin="3139,3640" coordsize="75,464" path="m3139,3640l3214,3640,3214,4104,3139,4104,3139,3640xe" filled="f" stroked="t" strokeweight=".374075pt" strokecolor="#000000">
                <v:path arrowok="t"/>
              </v:shape>
            </v:group>
            <v:group style="position:absolute;left:3214;top:3542;width:75;height:562" coordorigin="3214,3542" coordsize="75,562">
              <v:shape style="position:absolute;left:3214;top:3542;width:75;height:562" coordorigin="3214,3542" coordsize="75,562" path="m3214,3542l3289,3542,3289,4104,3214,4104,3214,3542xe" filled="f" stroked="t" strokeweight=".374069pt" strokecolor="#000000">
                <v:path arrowok="t"/>
              </v:shape>
            </v:group>
            <v:group style="position:absolute;left:3289;top:3265;width:82;height:839" coordorigin="3289,3265" coordsize="82,839">
              <v:shape style="position:absolute;left:3289;top:3265;width:82;height:839" coordorigin="3289,3265" coordsize="82,839" path="m3289,3265l3371,3265,3371,4104,3289,4104,3289,3265xe" filled="f" stroked="t" strokeweight=".374063pt" strokecolor="#000000">
                <v:path arrowok="t"/>
              </v:shape>
            </v:group>
            <v:group style="position:absolute;left:3371;top:3198;width:75;height:906" coordorigin="3371,3198" coordsize="75,906">
              <v:shape style="position:absolute;left:3371;top:3198;width:75;height:906" coordorigin="3371,3198" coordsize="75,906" path="m3371,3198l3446,3198,3446,4104,3371,4104,3371,3198xe" filled="f" stroked="t" strokeweight=".37406pt" strokecolor="#000000">
                <v:path arrowok="t"/>
              </v:shape>
            </v:group>
            <v:group style="position:absolute;left:3446;top:3183;width:75;height:921" coordorigin="3446,3183" coordsize="75,921">
              <v:shape style="position:absolute;left:3446;top:3183;width:75;height:921" coordorigin="3446,3183" coordsize="75,921" path="m3446,3183l3520,3183,3520,4104,3446,4104,3446,3183xe" filled="f" stroked="t" strokeweight=".37406pt" strokecolor="#000000">
                <v:path arrowok="t"/>
              </v:shape>
            </v:group>
            <v:group style="position:absolute;left:3520;top:3190;width:82;height:914" coordorigin="3520,3190" coordsize="82,914">
              <v:shape style="position:absolute;left:3520;top:3190;width:82;height:914" coordorigin="3520,3190" coordsize="82,914" path="m3520,3190l3603,3190,3603,4104,3520,4104,3520,3190xe" filled="f" stroked="t" strokeweight=".374062pt" strokecolor="#000000">
                <v:path arrowok="t"/>
              </v:shape>
            </v:group>
            <v:group style="position:absolute;left:3603;top:2988;width:75;height:1116" coordorigin="3603,2988" coordsize="75,1116">
              <v:shape style="position:absolute;left:3603;top:2988;width:75;height:1116" coordorigin="3603,2988" coordsize="75,1116" path="m3603,2988l3677,2988,3677,4104,3603,4104,3603,2988xe" filled="f" stroked="t" strokeweight=".374059pt" strokecolor="#000000">
                <v:path arrowok="t"/>
              </v:shape>
            </v:group>
            <v:group style="position:absolute;left:3677;top:3063;width:75;height:1041" coordorigin="3677,3063" coordsize="75,1041">
              <v:shape style="position:absolute;left:3677;top:3063;width:75;height:1041" coordorigin="3677,3063" coordsize="75,1041" path="m3677,3063l3752,3063,3752,4104,3677,4104,3677,3063xe" filled="f" stroked="t" strokeweight=".374059pt" strokecolor="#000000">
                <v:path arrowok="t"/>
              </v:shape>
            </v:group>
            <v:group style="position:absolute;left:3752;top:3213;width:75;height:891" coordorigin="3752,3213" coordsize="75,891">
              <v:shape style="position:absolute;left:3752;top:3213;width:75;height:891" coordorigin="3752,3213" coordsize="75,891" path="m3752,3213l3827,3213,3827,4104,3752,4104,3752,3213xe" filled="f" stroked="t" strokeweight=".374061pt" strokecolor="#000000">
                <v:path arrowok="t"/>
              </v:shape>
            </v:group>
            <v:group style="position:absolute;left:3827;top:3086;width:82;height:1019" coordorigin="3827,3086" coordsize="82,1019">
              <v:shape style="position:absolute;left:3827;top:3086;width:82;height:1019" coordorigin="3827,3086" coordsize="82,1019" path="m3827,3086l3909,3086,3909,4104,3827,4104,3827,3086xe" filled="f" stroked="t" strokeweight=".37406pt" strokecolor="#000000">
                <v:path arrowok="t"/>
              </v:shape>
            </v:group>
            <v:group style="position:absolute;left:3909;top:2996;width:75;height:1108" coordorigin="3909,2996" coordsize="75,1108">
              <v:shape style="position:absolute;left:3909;top:2996;width:75;height:1108" coordorigin="3909,2996" coordsize="75,1108" path="m3909,2996l3984,2996,3984,4104,3909,4104,3909,2996xe" filled="f" stroked="t" strokeweight=".374059pt" strokecolor="#000000">
                <v:path arrowok="t"/>
              </v:shape>
            </v:group>
            <v:group style="position:absolute;left:3984;top:3153;width:75;height:951" coordorigin="3984,3153" coordsize="75,951">
              <v:shape style="position:absolute;left:3984;top:3153;width:75;height:951" coordorigin="3984,3153" coordsize="75,951" path="m3984,3153l4059,3153,4059,4104,3984,4104,3984,3153xe" filled="f" stroked="t" strokeweight=".37406pt" strokecolor="#000000">
                <v:path arrowok="t"/>
              </v:shape>
            </v:group>
            <v:group style="position:absolute;left:4059;top:3101;width:75;height:1004" coordorigin="4059,3101" coordsize="75,1004">
              <v:shape style="position:absolute;left:4059;top:3101;width:75;height:1004" coordorigin="4059,3101" coordsize="75,1004" path="m4059,3101l4133,3101,4133,4104,4059,4104,4059,3101xe" filled="f" stroked="t" strokeweight=".37406pt" strokecolor="#000000">
                <v:path arrowok="t"/>
              </v:shape>
            </v:group>
            <v:group style="position:absolute;left:4133;top:3018;width:82;height:1086" coordorigin="4133,3018" coordsize="82,1086">
              <v:shape style="position:absolute;left:4133;top:3018;width:82;height:1086" coordorigin="4133,3018" coordsize="82,1086" path="m4133,3018l4215,3018,4215,4104,4133,4104,4133,3018xe" filled="f" stroked="t" strokeweight=".37406pt" strokecolor="#000000">
                <v:path arrowok="t"/>
              </v:shape>
            </v:group>
            <v:group style="position:absolute;left:4215;top:2434;width:75;height:1670" coordorigin="4215,2434" coordsize="75,1670">
              <v:shape style="position:absolute;left:4215;top:2434;width:75;height:1670" coordorigin="4215,2434" coordsize="75,1670" path="m4215,2434l4290,2434,4290,4104,4215,4104,4215,2434xe" filled="f" stroked="t" strokeweight=".374057pt" strokecolor="#000000">
                <v:path arrowok="t"/>
              </v:shape>
            </v:group>
            <v:group style="position:absolute;left:4290;top:2277;width:75;height:1827" coordorigin="4290,2277" coordsize="75,1827">
              <v:shape style="position:absolute;left:4290;top:2277;width:75;height:1827" coordorigin="4290,2277" coordsize="75,1827" path="m4290,2277l4365,2277,4365,4104,4290,4104,4290,2277xe" filled="f" stroked="t" strokeweight=".374056pt" strokecolor="#000000">
                <v:path arrowok="t"/>
              </v:shape>
            </v:group>
            <v:group style="position:absolute;left:4365;top:3153;width:82;height:951" coordorigin="4365,3153" coordsize="82,951">
              <v:shape style="position:absolute;left:4365;top:3153;width:82;height:951" coordorigin="4365,3153" coordsize="82,951" path="m4365,3153l4447,3153,4447,4104,4365,4104,4365,3153xe" filled="f" stroked="t" strokeweight=".374061pt" strokecolor="#000000">
                <v:path arrowok="t"/>
              </v:shape>
            </v:group>
            <v:group style="position:absolute;left:4447;top:3340;width:75;height:764" coordorigin="4447,3340" coordsize="75,764">
              <v:shape style="position:absolute;left:4447;top:3340;width:75;height:764" coordorigin="4447,3340" coordsize="75,764" path="m4447,3340l4522,3340,4522,4104,4447,4104,4447,3340xe" filled="f" stroked="t" strokeweight=".374063pt" strokecolor="#000000">
                <v:path arrowok="t"/>
              </v:shape>
            </v:group>
            <v:group style="position:absolute;left:4522;top:3101;width:75;height:1004" coordorigin="4522,3101" coordsize="75,1004">
              <v:shape style="position:absolute;left:4522;top:3101;width:75;height:1004" coordorigin="4522,3101" coordsize="75,1004" path="m4522,3101l4597,3101,4597,4104,4522,4104,4522,3101xe" filled="f" stroked="t" strokeweight=".37406pt" strokecolor="#000000">
                <v:path arrowok="t"/>
              </v:shape>
            </v:group>
            <v:group style="position:absolute;left:4597;top:2861;width:75;height:1243" coordorigin="4597,2861" coordsize="75,1243">
              <v:shape style="position:absolute;left:4597;top:2861;width:75;height:1243" coordorigin="4597,2861" coordsize="75,1243" path="m4597,2861l4671,2861,4671,4104,4597,4104,4597,2861xe" filled="f" stroked="t" strokeweight=".374058pt" strokecolor="#000000">
                <v:path arrowok="t"/>
              </v:shape>
            </v:group>
            <v:group style="position:absolute;left:4671;top:2486;width:82;height:1618" coordorigin="4671,2486" coordsize="82,1618">
              <v:shape style="position:absolute;left:4671;top:2486;width:82;height:1618" coordorigin="4671,2486" coordsize="82,1618" path="m4671,2486l4754,2486,4754,4104,4671,4104,4671,2486xe" filled="f" stroked="t" strokeweight=".374057pt" strokecolor="#000000">
                <v:path arrowok="t"/>
              </v:shape>
            </v:group>
            <v:group style="position:absolute;left:4754;top:2868;width:75;height:1236" coordorigin="4754,2868" coordsize="75,1236">
              <v:shape style="position:absolute;left:4754;top:2868;width:75;height:1236" coordorigin="4754,2868" coordsize="75,1236" path="m4754,2868l4828,2868,4828,4104,4754,4104,4754,2868xe" filled="f" stroked="t" strokeweight=".374058pt" strokecolor="#000000">
                <v:path arrowok="t"/>
              </v:shape>
            </v:group>
            <v:group style="position:absolute;left:4828;top:2561;width:75;height:1543" coordorigin="4828,2561" coordsize="75,1543">
              <v:shape style="position:absolute;left:4828;top:2561;width:75;height:1543" coordorigin="4828,2561" coordsize="75,1543" path="m4828,2561l4903,2561,4903,4104,4828,4104,4828,2561xe" filled="f" stroked="t" strokeweight=".374057pt" strokecolor="#000000">
                <v:path arrowok="t"/>
              </v:shape>
            </v:group>
            <v:group style="position:absolute;left:4903;top:3123;width:82;height:981" coordorigin="4903,3123" coordsize="82,981">
              <v:shape style="position:absolute;left:4903;top:3123;width:82;height:981" coordorigin="4903,3123" coordsize="82,981" path="m4903,3123l4985,3123,4985,4104,4903,4104,4903,3123xe" filled="f" stroked="t" strokeweight=".374061pt" strokecolor="#000000">
                <v:path arrowok="t"/>
              </v:shape>
            </v:group>
            <v:group style="position:absolute;left:4985;top:3303;width:75;height:801" coordorigin="4985,3303" coordsize="75,801">
              <v:shape style="position:absolute;left:4985;top:3303;width:75;height:801" coordorigin="4985,3303" coordsize="75,801" path="m4985,3303l5060,3303,5060,4104,4985,4104,4985,3303xe" filled="f" stroked="t" strokeweight=".374062pt" strokecolor="#000000">
                <v:path arrowok="t"/>
              </v:shape>
            </v:group>
            <v:group style="position:absolute;left:5060;top:3086;width:75;height:1019" coordorigin="5060,3086" coordsize="75,1019">
              <v:shape style="position:absolute;left:5060;top:3086;width:75;height:1019" coordorigin="5060,3086" coordsize="75,1019" path="m5060,3086l5135,3086,5135,4104,5060,4104,5060,3086xe" filled="f" stroked="t" strokeweight=".374059pt" strokecolor="#000000">
                <v:path arrowok="t"/>
              </v:shape>
            </v:group>
            <v:group style="position:absolute;left:5135;top:3340;width:75;height:764" coordorigin="5135,3340" coordsize="75,764">
              <v:shape style="position:absolute;left:5135;top:3340;width:75;height:764" coordorigin="5135,3340" coordsize="75,764" path="m5135,3340l5209,3340,5209,4104,5135,4104,5135,3340xe" filled="f" stroked="t" strokeweight=".374063pt" strokecolor="#000000">
                <v:path arrowok="t"/>
              </v:shape>
            </v:group>
            <v:group style="position:absolute;left:5209;top:3393;width:82;height:711" coordorigin="5209,3393" coordsize="82,711">
              <v:shape style="position:absolute;left:5209;top:3393;width:82;height:711" coordorigin="5209,3393" coordsize="82,711" path="m5209,3393l5292,3393,5292,4104,5209,4104,5209,3393xe" filled="f" stroked="t" strokeweight=".374066pt" strokecolor="#000000">
                <v:path arrowok="t"/>
              </v:shape>
            </v:group>
            <v:group style="position:absolute;left:5292;top:3460;width:75;height:644" coordorigin="5292,3460" coordsize="75,644">
              <v:shape style="position:absolute;left:5292;top:3460;width:75;height:644" coordorigin="5292,3460" coordsize="75,644" path="m5292,3460l5366,3460,5366,4104,5292,4104,5292,3460xe" filled="f" stroked="t" strokeweight=".374066pt" strokecolor="#000000">
                <v:path arrowok="t"/>
              </v:shape>
            </v:group>
            <v:group style="position:absolute;left:5366;top:3475;width:75;height:629" coordorigin="5366,3475" coordsize="75,629">
              <v:shape style="position:absolute;left:5366;top:3475;width:75;height:629" coordorigin="5366,3475" coordsize="75,629" path="m5366,3475l5441,3475,5441,4104,5366,4104,5366,3475xe" filled="f" stroked="t" strokeweight=".374066pt" strokecolor="#000000">
                <v:path arrowok="t"/>
              </v:shape>
            </v:group>
            <v:group style="position:absolute;left:5441;top:3303;width:75;height:801" coordorigin="5441,3303" coordsize="75,801">
              <v:shape style="position:absolute;left:5441;top:3303;width:75;height:801" coordorigin="5441,3303" coordsize="75,801" path="m5441,3303l5516,3303,5516,4104,5441,4104,5441,3303xe" filled="f" stroked="t" strokeweight=".374062pt" strokecolor="#000000">
                <v:path arrowok="t"/>
              </v:shape>
            </v:group>
            <v:group style="position:absolute;left:2564;top:3280;width:2;height:120" coordorigin="2564,3280" coordsize="2,120">
              <v:shape style="position:absolute;left:2564;top:3280;width:2;height:120" coordorigin="2564,3280" coordsize="0,120" path="m2564,3280l2564,3400e" filled="f" stroked="t" strokeweight="3.836812pt" strokecolor="#FFFFFF">
                <v:path arrowok="t"/>
              </v:shape>
            </v:group>
            <v:group style="position:absolute;left:2601;top:3280;width:75;height:82" coordorigin="2601,3280" coordsize="75,82">
              <v:shape style="position:absolute;left:2601;top:3280;width:75;height:82" coordorigin="2601,3280" coordsize="75,82" path="m2638,3280l2638,3363e" filled="f" stroked="t" strokeweight="3.836812pt" strokecolor="#FFFFFF">
                <v:path arrowok="t"/>
              </v:shape>
            </v:group>
            <v:group style="position:absolute;left:2676;top:3175;width:82;height:54" coordorigin="2676,3175" coordsize="82,54">
              <v:shape style="position:absolute;left:2676;top:3175;width:82;height:54" coordorigin="2676,3175" coordsize="82,54" path="m2676,3229l2758,3229,2758,3175,2676,3175,2676,3229xe" filled="t" fillcolor="#FFFFFF" stroked="f">
                <v:path arrowok="t"/>
                <v:fill/>
              </v:shape>
            </v:group>
            <v:group style="position:absolute;left:2982;top:3437;width:82;height:84" coordorigin="2982,3437" coordsize="82,84">
              <v:shape style="position:absolute;left:2982;top:3437;width:82;height:84" coordorigin="2982,3437" coordsize="82,84" path="m2982,3521l3065,3521,3065,3437,2982,3437,2982,3521xe" filled="t" fillcolor="#FFFFFF" stroked="f">
                <v:path arrowok="t"/>
                <v:fill/>
              </v:shape>
            </v:group>
            <v:group style="position:absolute;left:2833;top:3444;width:75;height:54" coordorigin="2833,3444" coordsize="75,54">
              <v:shape style="position:absolute;left:2833;top:3444;width:75;height:54" coordorigin="2833,3444" coordsize="75,54" path="m2833,3499l2908,3499,2908,3444,2833,3444,2833,3499xe" filled="t" fillcolor="#FFFFFF" stroked="f">
                <v:path arrowok="t"/>
                <v:fill/>
              </v:shape>
            </v:group>
            <v:group style="position:absolute;left:2757;top:3363;width:77;height:82" coordorigin="2757,3363" coordsize="77,82">
              <v:shape style="position:absolute;left:2757;top:3363;width:77;height:82" coordorigin="2757,3363" coordsize="77,82" path="m2757,3445l2834,3445,2834,3363,2757,3363,2757,3445xe" filled="t" fillcolor="#FFFFFF" stroked="f">
                <v:path arrowok="t"/>
                <v:fill/>
              </v:shape>
            </v:group>
            <v:group style="position:absolute;left:2908;top:3348;width:75;height:67" coordorigin="2908,3348" coordsize="75,67">
              <v:shape style="position:absolute;left:2908;top:3348;width:75;height:67" coordorigin="2908,3348" coordsize="75,67" path="m2908,3382l2982,3382e" filled="f" stroked="t" strokeweight="3.470219pt" strokecolor="#FFFFFF">
                <v:path arrowok="t"/>
              </v:shape>
            </v:group>
            <v:group style="position:absolute;left:3102;top:3595;width:2;height:105" coordorigin="3102,3595" coordsize="2,105">
              <v:shape style="position:absolute;left:3102;top:3595;width:2;height:105" coordorigin="3102,3595" coordsize="0,105" path="m3102,3595l3102,3700e" filled="f" stroked="t" strokeweight="3.836812pt" strokecolor="#FFFFFF">
                <v:path arrowok="t"/>
              </v:shape>
            </v:group>
            <v:group style="position:absolute;left:3139;top:3580;width:75;height:60" coordorigin="3139,3580" coordsize="75,60">
              <v:shape style="position:absolute;left:3139;top:3580;width:75;height:60" coordorigin="3139,3580" coordsize="75,60" path="m3139,3610l3214,3610e" filled="f" stroked="t" strokeweight="3.095744pt" strokecolor="#FFFFFF">
                <v:path arrowok="t"/>
              </v:shape>
            </v:group>
            <v:group style="position:absolute;left:3213;top:3453;width:77;height:90" coordorigin="3213,3453" coordsize="77,90">
              <v:shape style="position:absolute;left:3213;top:3453;width:77;height:90" coordorigin="3213,3453" coordsize="77,90" path="m3213,3543l3290,3543,3290,3453,3213,3453,3213,3543xe" filled="t" fillcolor="#FFFFFF" stroked="f">
                <v:path arrowok="t"/>
                <v:fill/>
              </v:shape>
            </v:group>
            <v:group style="position:absolute;left:3289;top:3219;width:82;height:47" coordorigin="3289,3219" coordsize="82,47">
              <v:shape style="position:absolute;left:3289;top:3219;width:82;height:47" coordorigin="3289,3219" coordsize="82,47" path="m3289,3266l3371,3266,3371,3219,3289,3219,3289,3266xe" filled="t" fillcolor="#FFFFFF" stroked="f">
                <v:path arrowok="t"/>
                <v:fill/>
              </v:shape>
            </v:group>
            <v:group style="position:absolute;left:3371;top:3146;width:75;height:52" coordorigin="3371,3146" coordsize="75,52">
              <v:shape style="position:absolute;left:3371;top:3146;width:75;height:52" coordorigin="3371,3146" coordsize="75,52" path="m3371,3172l3446,3172e" filled="f" stroked="t" strokeweight="2.72128pt" strokecolor="#FFFFFF">
                <v:path arrowok="t"/>
              </v:shape>
            </v:group>
            <v:group style="position:absolute;left:3520;top:3164;width:82;height:2" coordorigin="3520,3164" coordsize="82,2">
              <v:shape style="position:absolute;left:3520;top:3164;width:82;height:2" coordorigin="3520,3164" coordsize="82,0" path="m3520,3164l3603,3164e" filled="f" stroked="t" strokeweight="2.721269pt" strokecolor="#FFFFFF">
                <v:path arrowok="t"/>
              </v:shape>
            </v:group>
            <v:group style="position:absolute;left:3483;top:3056;width:2;height:127" coordorigin="3483,3056" coordsize="2,127">
              <v:shape style="position:absolute;left:3483;top:3056;width:2;height:127" coordorigin="3483,3056" coordsize="0,127" path="m3483,3056l3483,3183e" filled="f" stroked="t" strokeweight="3.836823pt" strokecolor="#FFFFFF">
                <v:path arrowok="t"/>
              </v:shape>
            </v:group>
            <v:group style="position:absolute;left:3715;top:2958;width:2;height:105" coordorigin="3715,2958" coordsize="2,105">
              <v:shape style="position:absolute;left:3715;top:2958;width:2;height:105" coordorigin="3715,2958" coordsize="0,105" path="m3715,2958l3715,3063e" filled="f" stroked="t" strokeweight="3.836812pt" strokecolor="#FFFFFF">
                <v:path arrowok="t"/>
              </v:shape>
            </v:group>
            <v:group style="position:absolute;left:3602;top:2906;width:77;height:82" coordorigin="3602,2906" coordsize="77,82">
              <v:shape style="position:absolute;left:3602;top:2906;width:77;height:82" coordorigin="3602,2906" coordsize="77,82" path="m3602,2988l3678,2988,3678,2906,3602,2906,3602,2988xe" filled="t" fillcolor="#FFFFFF" stroked="f">
                <v:path arrowok="t"/>
                <v:fill/>
              </v:shape>
            </v:group>
            <v:group style="position:absolute;left:3752;top:3123;width:75;height:90" coordorigin="3752,3123" coordsize="75,90">
              <v:shape style="position:absolute;left:3752;top:3123;width:75;height:90" coordorigin="3752,3123" coordsize="75,90" path="m3789,3123l3789,3213e" filled="f" stroked="t" strokeweight="3.836812pt" strokecolor="#FFFFFF">
                <v:path arrowok="t"/>
              </v:shape>
            </v:group>
            <v:group style="position:absolute;left:3827;top:3017;width:82;height:69" coordorigin="3827,3017" coordsize="82,69">
              <v:shape style="position:absolute;left:3827;top:3017;width:82;height:69" coordorigin="3827,3017" coordsize="82,69" path="m3827,3087l3909,3087,3909,3017,3827,3017,3827,3087xe" filled="t" fillcolor="#FFFFFF" stroked="f">
                <v:path arrowok="t"/>
                <v:fill/>
              </v:shape>
            </v:group>
            <v:group style="position:absolute;left:4021;top:2988;width:2;height:165" coordorigin="4021,2988" coordsize="2,165">
              <v:shape style="position:absolute;left:4021;top:2988;width:2;height:165" coordorigin="4021,2988" coordsize="0,165" path="m4021,2988l4021,3153e" filled="f" stroked="t" strokeweight="3.836779pt" strokecolor="#FFFFFF">
                <v:path arrowok="t"/>
              </v:shape>
            </v:group>
            <v:group style="position:absolute;left:4096;top:2981;width:2;height:120" coordorigin="4096,2981" coordsize="2,120">
              <v:shape style="position:absolute;left:4096;top:2981;width:2;height:120" coordorigin="4096,2981" coordsize="0,120" path="m4096,2981l4096,3101e" filled="f" stroked="t" strokeweight="3.836855pt" strokecolor="#FFFFFF">
                <v:path arrowok="t"/>
              </v:shape>
            </v:group>
            <v:group style="position:absolute;left:4174;top:2846;width:2;height:172" coordorigin="4174,2846" coordsize="2,172">
              <v:shape style="position:absolute;left:4174;top:2846;width:2;height:172" coordorigin="4174,2846" coordsize="0,172" path="m4174,2846l4174,3018e" filled="f" stroked="t" strokeweight="4.210464pt" strokecolor="#FFFFFF">
                <v:path arrowok="t"/>
              </v:shape>
            </v:group>
            <v:group style="position:absolute;left:3908;top:2913;width:77;height:82" coordorigin="3908,2913" coordsize="77,82">
              <v:shape style="position:absolute;left:3908;top:2913;width:77;height:82" coordorigin="3908,2913" coordsize="77,82" path="m3908,2996l3985,2996,3985,2913,3908,2913,3908,2996xe" filled="t" fillcolor="#FFFFFF" stroked="f">
                <v:path arrowok="t"/>
                <v:fill/>
              </v:shape>
            </v:group>
            <v:group style="position:absolute;left:4253;top:2239;width:2;height:195" coordorigin="4253,2239" coordsize="2,195">
              <v:shape style="position:absolute;left:4253;top:2239;width:2;height:195" coordorigin="4253,2239" coordsize="0,195" path="m4253,2239l4253,2434e" filled="f" stroked="t" strokeweight="3.836855pt" strokecolor="#FFFFFF">
                <v:path arrowok="t"/>
              </v:shape>
            </v:group>
            <v:group style="position:absolute;left:4328;top:2135;width:2;height:142" coordorigin="4328,2135" coordsize="2,142">
              <v:shape style="position:absolute;left:4328;top:2135;width:2;height:142" coordorigin="4328,2135" coordsize="0,142" path="m4328,2135l4328,2277e" filled="f" stroked="t" strokeweight="3.836746pt" strokecolor="#FFFFFF">
                <v:path arrowok="t"/>
              </v:shape>
            </v:group>
            <v:group style="position:absolute;left:4406;top:3018;width:2;height:135" coordorigin="4406,3018" coordsize="2,135">
              <v:shape style="position:absolute;left:4406;top:3018;width:2;height:135" coordorigin="4406,3018" coordsize="0,135" path="m4406,3018l4406,3153e" filled="f" stroked="t" strokeweight="4.210574pt" strokecolor="#FFFFFF">
                <v:path arrowok="t"/>
              </v:shape>
            </v:group>
            <v:group style="position:absolute;left:4484;top:3243;width:2;height:97" coordorigin="4484,3243" coordsize="2,97">
              <v:shape style="position:absolute;left:4484;top:3243;width:2;height:97" coordorigin="4484,3243" coordsize="0,97" path="m4484,3243l4484,3340e" filled="f" stroked="t" strokeweight="3.836746pt" strokecolor="#FFFFFF">
                <v:path arrowok="t"/>
              </v:shape>
            </v:group>
            <v:group style="position:absolute;left:4559;top:2996;width:2;height:105" coordorigin="4559,2996" coordsize="2,105">
              <v:shape style="position:absolute;left:4559;top:2996;width:2;height:105" coordorigin="4559,2996" coordsize="0,105" path="m4559,2996l4559,3101e" filled="f" stroked="t" strokeweight="3.836855pt" strokecolor="#FFFFFF">
                <v:path arrowok="t"/>
              </v:shape>
            </v:group>
            <v:group style="position:absolute;left:4597;top:2785;width:75;height:77" coordorigin="4597,2785" coordsize="75,77">
              <v:shape style="position:absolute;left:4597;top:2785;width:75;height:77" coordorigin="4597,2785" coordsize="75,77" path="m4597,2862l4671,2862,4671,2785,4597,2785,4597,2862xe" filled="t" fillcolor="#FFFFFF" stroked="f">
                <v:path arrowok="t"/>
                <v:fill/>
              </v:shape>
            </v:group>
            <v:group style="position:absolute;left:4712;top:2344;width:2;height:142" coordorigin="4712,2344" coordsize="2,142">
              <v:shape style="position:absolute;left:4712;top:2344;width:2;height:142" coordorigin="4712,2344" coordsize="0,142" path="m4712,2344l4712,2487e" filled="f" stroked="t" strokeweight="4.210464pt" strokecolor="#FFFFFF">
                <v:path arrowok="t"/>
              </v:shape>
            </v:group>
            <v:group style="position:absolute;left:4753;top:2786;width:77;height:82" coordorigin="4753,2786" coordsize="77,82">
              <v:shape style="position:absolute;left:4753;top:2786;width:77;height:82" coordorigin="4753,2786" coordsize="77,82" path="m4753,2868l4829,2868,4829,2786,4753,2786,4753,2868xe" filled="t" fillcolor="#FFFFFF" stroked="f">
                <v:path arrowok="t"/>
                <v:fill/>
              </v:shape>
            </v:group>
            <v:group style="position:absolute;left:4866;top:2464;width:2;height:97" coordorigin="4866,2464" coordsize="2,97">
              <v:shape style="position:absolute;left:4866;top:2464;width:2;height:97" coordorigin="4866,2464" coordsize="0,97" path="m4866,2464l4866,2561e" filled="f" stroked="t" strokeweight="3.836746pt" strokecolor="#FFFFFF">
                <v:path arrowok="t"/>
              </v:shape>
            </v:group>
            <v:group style="position:absolute;left:4944;top:3003;width:2;height:120" coordorigin="4944,3003" coordsize="2,120">
              <v:shape style="position:absolute;left:4944;top:3003;width:2;height:120" coordorigin="4944,3003" coordsize="0,120" path="m4944,3003l4944,3123e" filled="f" stroked="t" strokeweight="4.210464pt" strokecolor="#FFFFFF">
                <v:path arrowok="t"/>
              </v:shape>
            </v:group>
            <v:group style="position:absolute;left:4985;top:3242;width:75;height:62" coordorigin="4985,3242" coordsize="75,62">
              <v:shape style="position:absolute;left:4985;top:3242;width:75;height:62" coordorigin="4985,3242" coordsize="75,62" path="m4985,3304l5060,3304,5060,3242,4985,3242,4985,3304xe" filled="t" fillcolor="#FFFFFF" stroked="f">
                <v:path arrowok="t"/>
                <v:fill/>
              </v:shape>
            </v:group>
            <v:group style="position:absolute;left:5060;top:3010;width:75;height:77" coordorigin="5060,3010" coordsize="75,77">
              <v:shape style="position:absolute;left:5060;top:3010;width:75;height:77" coordorigin="5060,3010" coordsize="75,77" path="m5060,3087l5135,3087,5135,3010,5060,3010,5060,3087xe" filled="t" fillcolor="#FFFFFF" stroked="f">
                <v:path arrowok="t"/>
                <v:fill/>
              </v:shape>
            </v:group>
            <v:group style="position:absolute;left:5404;top:3370;width:2;height:105" coordorigin="5404,3370" coordsize="2,105">
              <v:shape style="position:absolute;left:5404;top:3370;width:2;height:105" coordorigin="5404,3370" coordsize="0,105" path="m5404,3370l5404,3475e" filled="f" stroked="t" strokeweight="3.836855pt" strokecolor="#FFFFFF">
                <v:path arrowok="t"/>
              </v:shape>
            </v:group>
            <v:group style="position:absolute;left:5292;top:3385;width:75;height:75" coordorigin="5292,3385" coordsize="75,75">
              <v:shape style="position:absolute;left:5292;top:3385;width:75;height:75" coordorigin="5292,3385" coordsize="75,75" path="m5292,3423l5366,3423e" filled="f" stroked="t" strokeweight="3.844683pt" strokecolor="#FFFFFF">
                <v:path arrowok="t"/>
              </v:shape>
            </v:group>
            <v:group style="position:absolute;left:5209;top:3355;width:82;height:2" coordorigin="5209,3355" coordsize="82,2">
              <v:shape style="position:absolute;left:5209;top:3355;width:82;height:2" coordorigin="5209,3355" coordsize="82,0" path="m5209,3355l5292,3355e" filled="f" stroked="t" strokeweight="3.844683pt" strokecolor="#FFFFFF">
                <v:path arrowok="t"/>
              </v:shape>
            </v:group>
            <v:group style="position:absolute;left:5134;top:3250;width:77;height:90" coordorigin="5134,3250" coordsize="77,90">
              <v:shape style="position:absolute;left:5134;top:3250;width:77;height:90" coordorigin="5134,3250" coordsize="77,90" path="m5134,3340l5210,3340,5210,3250,5134,3250,5134,3340xe" filled="t" fillcolor="#FFFFFF" stroked="f">
                <v:path arrowok="t"/>
                <v:fill/>
              </v:shape>
            </v:group>
            <v:group style="position:absolute;left:5441;top:3213;width:75;height:90" coordorigin="5441,3213" coordsize="75,90">
              <v:shape style="position:absolute;left:5441;top:3213;width:75;height:90" coordorigin="5441,3213" coordsize="75,90" path="m5478,3213l5478,3303e" filled="f" stroked="t" strokeweight="3.836855pt" strokecolor="#FFFFFF">
                <v:path arrowok="t"/>
              </v:shape>
            </v:group>
            <v:group style="position:absolute;left:2526;top:3280;width:75;height:120" coordorigin="2526,3280" coordsize="75,120">
              <v:shape style="position:absolute;left:2526;top:3280;width:75;height:120" coordorigin="2526,3280" coordsize="75,120" path="m2526,3280l2601,3280,2601,3400,2526,3400,2526,3280xe" filled="f" stroked="t" strokeweight=".374276pt" strokecolor="#000000">
                <v:path arrowok="t"/>
              </v:shape>
            </v:group>
            <v:group style="position:absolute;left:2601;top:3280;width:75;height:82" coordorigin="2601,3280" coordsize="75,82">
              <v:shape style="position:absolute;left:2601;top:3280;width:75;height:82" coordorigin="2601,3280" coordsize="75,82" path="m2601,3280l2676,3280,2676,3363,2601,3363,2601,3280xe" filled="f" stroked="t" strokeweight=".374411pt" strokecolor="#000000">
                <v:path arrowok="t"/>
              </v:shape>
            </v:group>
            <v:group style="position:absolute;left:2676;top:3175;width:82;height:52" coordorigin="2676,3175" coordsize="82,52">
              <v:shape style="position:absolute;left:2676;top:3175;width:82;height:52" coordorigin="2676,3175" coordsize="82,52" path="m2676,3175l2758,3175,2758,3228,2676,3228,2676,3175xe" filled="f" stroked="t" strokeweight=".374615pt" strokecolor="#000000">
                <v:path arrowok="t"/>
              </v:shape>
            </v:group>
            <v:group style="position:absolute;left:2758;top:3363;width:75;height:82" coordorigin="2758,3363" coordsize="75,82">
              <v:shape style="position:absolute;left:2758;top:3363;width:75;height:82" coordorigin="2758,3363" coordsize="75,82" path="m2758,3363l2833,3363,2833,3445,2758,3445,2758,3363xe" filled="f" stroked="t" strokeweight=".374411pt" strokecolor="#000000">
                <v:path arrowok="t"/>
              </v:shape>
            </v:group>
            <v:group style="position:absolute;left:2833;top:3445;width:75;height:52" coordorigin="2833,3445" coordsize="75,52">
              <v:shape style="position:absolute;left:2833;top:3445;width:75;height:52" coordorigin="2833,3445" coordsize="75,52" path="m2833,3445l2908,3445,2908,3497,2833,3497,2833,3445xe" filled="f" stroked="t" strokeweight=".374583pt" strokecolor="#000000">
                <v:path arrowok="t"/>
              </v:shape>
            </v:group>
            <v:group style="position:absolute;left:2908;top:3348;width:75;height:67" coordorigin="2908,3348" coordsize="75,67">
              <v:shape style="position:absolute;left:2908;top:3348;width:75;height:67" coordorigin="2908,3348" coordsize="75,67" path="m2908,3348l2982,3348,2982,3415,2908,3415,2908,3348xe" filled="f" stroked="t" strokeweight=".37449pt" strokecolor="#000000">
                <v:path arrowok="t"/>
              </v:shape>
            </v:group>
            <v:group style="position:absolute;left:2982;top:3438;width:82;height:82" coordorigin="2982,3438" coordsize="82,82">
              <v:shape style="position:absolute;left:2982;top:3438;width:82;height:82" coordorigin="2982,3438" coordsize="82,82" path="m2982,3438l3065,3438,3065,3520,2982,3520,2982,3438xe" filled="f" stroked="t" strokeweight=".374448pt" strokecolor="#000000">
                <v:path arrowok="t"/>
              </v:shape>
            </v:group>
            <v:group style="position:absolute;left:3065;top:3595;width:75;height:105" coordorigin="3065,3595" coordsize="75,105">
              <v:shape style="position:absolute;left:3065;top:3595;width:75;height:105" coordorigin="3065,3595" coordsize="75,105" path="m3065,3595l3139,3595,3139,3700,3065,3700,3065,3595xe" filled="f" stroked="t" strokeweight=".374321pt" strokecolor="#000000">
                <v:path arrowok="t"/>
              </v:shape>
            </v:group>
            <v:group style="position:absolute;left:3139;top:3580;width:75;height:60" coordorigin="3139,3580" coordsize="75,60">
              <v:shape style="position:absolute;left:3139;top:3580;width:75;height:60" coordorigin="3139,3580" coordsize="75,60" path="m3139,3580l3214,3580,3214,3640,3139,3640,3139,3580xe" filled="f" stroked="t" strokeweight=".374535pt" strokecolor="#000000">
                <v:path arrowok="t"/>
              </v:shape>
            </v:group>
            <v:group style="position:absolute;left:3214;top:3453;width:75;height:90" coordorigin="3214,3453" coordsize="75,90">
              <v:shape style="position:absolute;left:3214;top:3453;width:75;height:90" coordorigin="3214,3453" coordsize="75,90" path="m3214,3453l3289,3453,3289,3542,3214,3542,3214,3453xe" filled="f" stroked="t" strokeweight=".374377pt" strokecolor="#000000">
                <v:path arrowok="t"/>
              </v:shape>
            </v:group>
            <v:group style="position:absolute;left:3289;top:3220;width:82;height:45" coordorigin="3289,3220" coordsize="82,45">
              <v:shape style="position:absolute;left:3289;top:3220;width:82;height:45" coordorigin="3289,3220" coordsize="82,45" path="m3289,3220l3371,3220,3371,3265,3289,3265,3289,3220xe" filled="f" stroked="t" strokeweight=".374662pt" strokecolor="#000000">
                <v:path arrowok="t"/>
              </v:shape>
            </v:group>
            <v:group style="position:absolute;left:3371;top:3145;width:75;height:52" coordorigin="3371,3145" coordsize="75,52">
              <v:shape style="position:absolute;left:3371;top:3145;width:75;height:52" coordorigin="3371,3145" coordsize="75,52" path="m3371,3145l3446,3145,3446,3198,3371,3198,3371,3145xe" filled="f" stroked="t" strokeweight=".374583pt" strokecolor="#000000">
                <v:path arrowok="t"/>
              </v:shape>
            </v:group>
            <v:group style="position:absolute;left:3446;top:3056;width:75;height:127" coordorigin="3446,3056" coordsize="75,127">
              <v:shape style="position:absolute;left:3446;top:3056;width:75;height:127" coordorigin="3446,3056" coordsize="75,127" path="m3446,3056l3520,3056,3520,3183,3446,3183,3446,3056xe" filled="f" stroked="t" strokeweight=".374257pt" strokecolor="#000000">
                <v:path arrowok="t"/>
              </v:shape>
            </v:group>
            <v:group style="position:absolute;left:3520;top:3138;width:82;height:52" coordorigin="3520,3138" coordsize="82,52">
              <v:shape style="position:absolute;left:3520;top:3138;width:82;height:52" coordorigin="3520,3138" coordsize="82,52" path="m3520,3138l3603,3138,3603,3190,3520,3190,3520,3138xe" filled="f" stroked="t" strokeweight=".374615pt" strokecolor="#000000">
                <v:path arrowok="t"/>
              </v:shape>
            </v:group>
            <v:group style="position:absolute;left:3603;top:2906;width:75;height:82" coordorigin="3603,2906" coordsize="75,82">
              <v:shape style="position:absolute;left:3603;top:2906;width:75;height:82" coordorigin="3603,2906" coordsize="75,82" path="m3603,2906l3677,2906,3677,2988,3603,2988,3603,2906xe" filled="f" stroked="t" strokeweight=".374411pt" strokecolor="#000000">
                <v:path arrowok="t"/>
              </v:shape>
            </v:group>
            <v:group style="position:absolute;left:3677;top:2958;width:75;height:105" coordorigin="3677,2958" coordsize="75,105">
              <v:shape style="position:absolute;left:3677;top:2958;width:75;height:105" coordorigin="3677,2958" coordsize="75,105" path="m3677,2958l3752,2958,3752,3063,3677,3063,3677,2958xe" filled="f" stroked="t" strokeweight=".374321pt" strokecolor="#000000">
                <v:path arrowok="t"/>
              </v:shape>
            </v:group>
            <v:group style="position:absolute;left:3752;top:3123;width:75;height:90" coordorigin="3752,3123" coordsize="75,90">
              <v:shape style="position:absolute;left:3752;top:3123;width:75;height:90" coordorigin="3752,3123" coordsize="75,90" path="m3752,3123l3827,3123,3827,3213,3752,3213,3752,3123xe" filled="f" stroked="t" strokeweight=".374377pt" strokecolor="#000000">
                <v:path arrowok="t"/>
              </v:shape>
            </v:group>
            <v:group style="position:absolute;left:3827;top:3018;width:82;height:67" coordorigin="3827,3018" coordsize="82,67">
              <v:shape style="position:absolute;left:3827;top:3018;width:82;height:67" coordorigin="3827,3018" coordsize="82,67" path="m3827,3018l3909,3018,3909,3086,3827,3086,3827,3018xe" filled="f" stroked="t" strokeweight=".374526pt" strokecolor="#000000">
                <v:path arrowok="t"/>
              </v:shape>
            </v:group>
            <v:group style="position:absolute;left:3909;top:2913;width:75;height:82" coordorigin="3909,2913" coordsize="75,82">
              <v:shape style="position:absolute;left:3909;top:2913;width:75;height:82" coordorigin="3909,2913" coordsize="75,82" path="m3909,2913l3984,2913,3984,2996,3909,2996,3909,2913xe" filled="f" stroked="t" strokeweight=".374411pt" strokecolor="#000000">
                <v:path arrowok="t"/>
              </v:shape>
            </v:group>
            <v:group style="position:absolute;left:3984;top:2988;width:75;height:165" coordorigin="3984,2988" coordsize="75,165">
              <v:shape style="position:absolute;left:3984;top:2988;width:75;height:165" coordorigin="3984,2988" coordsize="75,165" path="m3984,2988l4059,2988,4059,3153,3984,3153,3984,2988xe" filled="f" stroked="t" strokeweight=".37419pt" strokecolor="#000000">
                <v:path arrowok="t"/>
              </v:shape>
            </v:group>
            <v:group style="position:absolute;left:4059;top:2981;width:75;height:120" coordorigin="4059,2981" coordsize="75,120">
              <v:shape style="position:absolute;left:4059;top:2981;width:75;height:120" coordorigin="4059,2981" coordsize="75,120" path="m4059,2981l4133,2981,4133,3101,4059,3101,4059,2981xe" filled="f" stroked="t" strokeweight=".374276pt" strokecolor="#000000">
                <v:path arrowok="t"/>
              </v:shape>
            </v:group>
            <v:group style="position:absolute;left:4133;top:2846;width:82;height:172" coordorigin="4133,2846" coordsize="82,172">
              <v:shape style="position:absolute;left:4133;top:2846;width:82;height:172" coordorigin="4133,2846" coordsize="82,172" path="m4133,2846l4215,2846,4215,3018,4133,3018,4133,2846xe" filled="f" stroked="t" strokeweight=".374201pt" strokecolor="#000000">
                <v:path arrowok="t"/>
              </v:shape>
            </v:group>
            <v:group style="position:absolute;left:4215;top:2239;width:75;height:195" coordorigin="4215,2239" coordsize="75,195">
              <v:shape style="position:absolute;left:4215;top:2239;width:75;height:195" coordorigin="4215,2239" coordsize="75,195" path="m4215,2239l4290,2239,4290,2434,4215,2434,4215,2239xe" filled="f" stroked="t" strokeweight=".374156pt" strokecolor="#000000">
                <v:path arrowok="t"/>
              </v:shape>
            </v:group>
            <v:group style="position:absolute;left:4290;top:2134;width:75;height:142" coordorigin="4290,2134" coordsize="75,142">
              <v:shape style="position:absolute;left:4290;top:2134;width:75;height:142" coordorigin="4290,2134" coordsize="75,142" path="m4290,2134l4365,2134,4365,2277,4290,2277,4290,2134xe" filled="f" stroked="t" strokeweight=".374226pt" strokecolor="#000000">
                <v:path arrowok="t"/>
              </v:shape>
            </v:group>
            <v:group style="position:absolute;left:4365;top:3018;width:82;height:135" coordorigin="4365,3018" coordsize="82,135">
              <v:shape style="position:absolute;left:4365;top:3018;width:82;height:135" coordorigin="4365,3018" coordsize="82,135" path="m4365,3018l4447,3018,4447,3153,4365,3153,4365,3018xe" filled="f" stroked="t" strokeweight=".374269pt" strokecolor="#000000">
                <v:path arrowok="t"/>
              </v:shape>
            </v:group>
            <v:group style="position:absolute;left:4447;top:3243;width:75;height:97" coordorigin="4447,3243" coordsize="75,97">
              <v:shape style="position:absolute;left:4447;top:3243;width:75;height:97" coordorigin="4447,3243" coordsize="75,97" path="m4447,3243l4522,3243,4522,3340,4447,3340,4447,3243xe" filled="f" stroked="t" strokeweight=".374347pt" strokecolor="#000000">
                <v:path arrowok="t"/>
              </v:shape>
            </v:group>
            <v:group style="position:absolute;left:4522;top:2996;width:75;height:105" coordorigin="4522,2996" coordsize="75,105">
              <v:shape style="position:absolute;left:4522;top:2996;width:75;height:105" coordorigin="4522,2996" coordsize="75,105" path="m4522,2996l4597,2996,4597,3101,4522,3101,4522,2996xe" filled="f" stroked="t" strokeweight=".374321pt" strokecolor="#000000">
                <v:path arrowok="t"/>
              </v:shape>
            </v:group>
            <v:group style="position:absolute;left:4597;top:2786;width:75;height:75" coordorigin="4597,2786" coordsize="75,75">
              <v:shape style="position:absolute;left:4597;top:2786;width:75;height:75" coordorigin="4597,2786" coordsize="75,75" path="m4597,2786l4671,2786,4671,2861,4597,2861,4597,2786xe" filled="f" stroked="t" strokeweight=".374448pt" strokecolor="#000000">
                <v:path arrowok="t"/>
              </v:shape>
            </v:group>
            <v:group style="position:absolute;left:4671;top:2344;width:82;height:142" coordorigin="4671,2344" coordsize="82,142">
              <v:shape style="position:absolute;left:4671;top:2344;width:82;height:142" coordorigin="4671,2344" coordsize="82,142" path="m4671,2344l4754,2344,4754,2486,4671,2486,4671,2344xe" filled="f" stroked="t" strokeweight=".374252pt" strokecolor="#000000">
                <v:path arrowok="t"/>
              </v:shape>
            </v:group>
            <v:group style="position:absolute;left:4754;top:2786;width:75;height:82" coordorigin="4754,2786" coordsize="75,82">
              <v:shape style="position:absolute;left:4754;top:2786;width:75;height:82" coordorigin="4754,2786" coordsize="75,82" path="m4754,2786l4828,2786,4828,2868,4754,2868,4754,2786xe" filled="f" stroked="t" strokeweight=".374411pt" strokecolor="#000000">
                <v:path arrowok="t"/>
              </v:shape>
            </v:group>
            <v:group style="position:absolute;left:4828;top:2464;width:75;height:97" coordorigin="4828,2464" coordsize="75,97">
              <v:shape style="position:absolute;left:4828;top:2464;width:75;height:97" coordorigin="4828,2464" coordsize="75,97" path="m4828,2464l4903,2464,4903,2561,4828,2561,4828,2464xe" filled="f" stroked="t" strokeweight=".374347pt" strokecolor="#000000">
                <v:path arrowok="t"/>
              </v:shape>
            </v:group>
            <v:group style="position:absolute;left:4903;top:3003;width:82;height:120" coordorigin="4903,3003" coordsize="82,120">
              <v:shape style="position:absolute;left:4903;top:3003;width:82;height:120" coordorigin="4903,3003" coordsize="82,120" path="m4903,3003l4985,3003,4985,3123,4903,3123,4903,3003xe" filled="f" stroked="t" strokeweight=".374307pt" strokecolor="#000000">
                <v:path arrowok="t"/>
              </v:shape>
            </v:group>
            <v:group style="position:absolute;left:4985;top:3243;width:75;height:60" coordorigin="4985,3243" coordsize="75,60">
              <v:shape style="position:absolute;left:4985;top:3243;width:75;height:60" coordorigin="4985,3243" coordsize="75,60" path="m4985,3243l5060,3243,5060,3303,4985,3303,4985,3243xe" filled="f" stroked="t" strokeweight=".374535pt" strokecolor="#000000">
                <v:path arrowok="t"/>
              </v:shape>
            </v:group>
            <v:group style="position:absolute;left:5060;top:3011;width:75;height:75" coordorigin="5060,3011" coordsize="75,75">
              <v:shape style="position:absolute;left:5060;top:3011;width:75;height:75" coordorigin="5060,3011" coordsize="75,75" path="m5060,3011l5135,3011,5135,3086,5060,3086,5060,3011xe" filled="f" stroked="t" strokeweight=".374448pt" strokecolor="#000000">
                <v:path arrowok="t"/>
              </v:shape>
            </v:group>
            <v:group style="position:absolute;left:5135;top:3250;width:75;height:90" coordorigin="5135,3250" coordsize="75,90">
              <v:shape style="position:absolute;left:5135;top:3250;width:75;height:90" coordorigin="5135,3250" coordsize="75,90" path="m5135,3250l5209,3250,5209,3340,5135,3340,5135,3250xe" filled="f" stroked="t" strokeweight=".374377pt" strokecolor="#000000">
                <v:path arrowok="t"/>
              </v:shape>
            </v:group>
            <v:group style="position:absolute;left:5209;top:3318;width:82;height:75" coordorigin="5209,3318" coordsize="82,75">
              <v:shape style="position:absolute;left:5209;top:3318;width:82;height:75" coordorigin="5209,3318" coordsize="82,75" path="m5209,3318l5292,3318,5292,3393,5209,3393,5209,3318xe" filled="f" stroked="t" strokeweight=".374486pt" strokecolor="#000000">
                <v:path arrowok="t"/>
              </v:shape>
            </v:group>
            <v:group style="position:absolute;left:5292;top:3385;width:75;height:75" coordorigin="5292,3385" coordsize="75,75">
              <v:shape style="position:absolute;left:5292;top:3385;width:75;height:75" coordorigin="5292,3385" coordsize="75,75" path="m5292,3385l5366,3385,5366,3460,5292,3460,5292,3385xe" filled="f" stroked="t" strokeweight=".374448pt" strokecolor="#000000">
                <v:path arrowok="t"/>
              </v:shape>
            </v:group>
            <v:group style="position:absolute;left:5366;top:3370;width:75;height:105" coordorigin="5366,3370" coordsize="75,105">
              <v:shape style="position:absolute;left:5366;top:3370;width:75;height:105" coordorigin="5366,3370" coordsize="75,105" path="m5366,3370l5441,3370,5441,3475,5366,3475,5366,3370xe" filled="f" stroked="t" strokeweight=".374321pt" strokecolor="#000000">
                <v:path arrowok="t"/>
              </v:shape>
            </v:group>
            <v:group style="position:absolute;left:5441;top:3213;width:75;height:90" coordorigin="5441,3213" coordsize="75,90">
              <v:shape style="position:absolute;left:5441;top:3213;width:75;height:90" coordorigin="5441,3213" coordsize="75,90" path="m5441,3213l5516,3213,5516,3303,5441,3303,5441,3213xe" filled="f" stroked="t" strokeweight=".374377pt" strokecolor="#000000">
                <v:path arrowok="t"/>
              </v:shape>
            </v:group>
            <v:group style="position:absolute;left:2523;top:3277;width:157;height:2" coordorigin="2523,3277" coordsize="157,2">
              <v:shape style="position:absolute;left:2523;top:3277;width:157;height:2" coordorigin="2523,3277" coordsize="157,0" path="m2523,3277l2680,3277e" filled="f" stroked="t" strokeweight=".849301pt" strokecolor="#000000">
                <v:path arrowok="t"/>
              </v:shape>
            </v:group>
            <v:group style="position:absolute;left:2672;top:3163;width:90;height:17" coordorigin="2672,3163" coordsize="90,17">
              <v:shape style="position:absolute;left:2672;top:3163;width:90;height:17" coordorigin="2672,3163" coordsize="90,17" path="m2762,3163l2672,3163,2672,3180,2762,3180,2762,3163e" filled="t" fillcolor="#000000" stroked="f">
                <v:path arrowok="t"/>
                <v:fill/>
              </v:shape>
            </v:group>
            <v:group style="position:absolute;left:2754;top:3350;width:82;height:17" coordorigin="2754,3350" coordsize="82,17">
              <v:shape style="position:absolute;left:2754;top:3350;width:82;height:17" coordorigin="2754,3350" coordsize="82,17" path="m2837,3350l2754,3350,2754,3367,2837,3367,2837,3350e" filled="t" fillcolor="#000000" stroked="f">
                <v:path arrowok="t"/>
                <v:fill/>
              </v:shape>
            </v:group>
            <v:group style="position:absolute;left:2829;top:3433;width:82;height:17" coordorigin="2829,3433" coordsize="82,17">
              <v:shape style="position:absolute;left:2829;top:3433;width:82;height:17" coordorigin="2829,3433" coordsize="82,17" path="m2911,3433l2829,3433,2829,3450,2911,3450,2911,3433e" filled="t" fillcolor="#000000" stroked="f">
                <v:path arrowok="t"/>
                <v:fill/>
              </v:shape>
            </v:group>
            <v:group style="position:absolute;left:2904;top:3344;width:82;height:2" coordorigin="2904,3344" coordsize="82,2">
              <v:shape style="position:absolute;left:2904;top:3344;width:82;height:2" coordorigin="2904,3344" coordsize="82,0" path="m2904,3344l2986,3344e" filled="f" stroked="t" strokeweight=".849294pt" strokecolor="#000000">
                <v:path arrowok="t"/>
              </v:shape>
            </v:group>
            <v:group style="position:absolute;left:2979;top:3425;width:90;height:17" coordorigin="2979,3425" coordsize="90,17">
              <v:shape style="position:absolute;left:2979;top:3425;width:90;height:17" coordorigin="2979,3425" coordsize="90,17" path="m3068,3425l2979,3425,2979,3442,3068,3442,3068,3425e" filled="t" fillcolor="#000000" stroked="f">
                <v:path arrowok="t"/>
                <v:fill/>
              </v:shape>
            </v:group>
            <v:group style="position:absolute;left:3065;top:3571;width:149;height:24" coordorigin="3065,3571" coordsize="149,24">
              <v:shape style="position:absolute;left:3065;top:3571;width:149;height:24" coordorigin="3065,3571" coordsize="149,24" path="m3065,3596l3214,3596,3214,3571,3065,3571,3065,3596xe" filled="t" fillcolor="#000000" stroked="f">
                <v:path arrowok="t"/>
                <v:fill/>
              </v:shape>
            </v:group>
            <v:group style="position:absolute;left:3210;top:3440;width:82;height:17" coordorigin="3210,3440" coordsize="82,17">
              <v:shape style="position:absolute;left:3210;top:3440;width:82;height:17" coordorigin="3210,3440" coordsize="82,17" path="m3292,3440l3210,3440,3210,3457,3292,3457,3292,3440e" filled="t" fillcolor="#000000" stroked="f">
                <v:path arrowok="t"/>
                <v:fill/>
              </v:shape>
            </v:group>
            <v:group style="position:absolute;left:3285;top:3208;width:90;height:17" coordorigin="3285,3208" coordsize="90,17">
              <v:shape style="position:absolute;left:3285;top:3208;width:90;height:17" coordorigin="3285,3208" coordsize="90,17" path="m3375,3208l3285,3208,3285,3225,3375,3225,3375,3208e" filled="t" fillcolor="#000000" stroked="f">
                <v:path arrowok="t"/>
                <v:fill/>
              </v:shape>
            </v:group>
            <v:group style="position:absolute;left:3367;top:3142;width:82;height:2" coordorigin="3367,3142" coordsize="82,2">
              <v:shape style="position:absolute;left:3367;top:3142;width:82;height:2" coordorigin="3367,3142" coordsize="82,0" path="m3367,3142l3449,3142e" filled="f" stroked="t" strokeweight=".849294pt" strokecolor="#000000">
                <v:path arrowok="t"/>
              </v:shape>
            </v:group>
            <v:group style="position:absolute;left:3442;top:3052;width:82;height:2" coordorigin="3442,3052" coordsize="82,2">
              <v:shape style="position:absolute;left:3442;top:3052;width:82;height:2" coordorigin="3442,3052" coordsize="82,0" path="m3442,3052l3524,3052e" filled="f" stroked="t" strokeweight=".849294pt" strokecolor="#000000">
                <v:path arrowok="t"/>
              </v:shape>
            </v:group>
            <v:group style="position:absolute;left:3517;top:3134;width:90;height:2" coordorigin="3517,3134" coordsize="90,2">
              <v:shape style="position:absolute;left:3517;top:3134;width:90;height:2" coordorigin="3517,3134" coordsize="90,0" path="m3517,3134l3606,3134e" filled="f" stroked="t" strokeweight=".849297pt" strokecolor="#000000">
                <v:path arrowok="t"/>
              </v:shape>
            </v:group>
            <v:group style="position:absolute;left:3599;top:2894;width:82;height:17" coordorigin="3599,2894" coordsize="82,17">
              <v:shape style="position:absolute;left:3599;top:2894;width:82;height:17" coordorigin="3599,2894" coordsize="82,17" path="m3681,2894l3599,2894,3599,2911,3681,2911,3681,2894e" filled="t" fillcolor="#000000" stroked="f">
                <v:path arrowok="t"/>
                <v:fill/>
              </v:shape>
            </v:group>
            <v:group style="position:absolute;left:3674;top:2955;width:82;height:2" coordorigin="3674,2955" coordsize="82,2">
              <v:shape style="position:absolute;left:3674;top:2955;width:82;height:2" coordorigin="3674,2955" coordsize="82,0" path="m3674,2955l3756,2955e" filled="f" stroked="t" strokeweight=".849294pt" strokecolor="#000000">
                <v:path arrowok="t"/>
              </v:shape>
            </v:group>
            <v:group style="position:absolute;left:3748;top:3119;width:82;height:2" coordorigin="3748,3119" coordsize="82,2">
              <v:shape style="position:absolute;left:3748;top:3119;width:82;height:2" coordorigin="3748,3119" coordsize="82,0" path="m3748,3119l3831,3119e" filled="f" stroked="t" strokeweight=".849294pt" strokecolor="#000000">
                <v:path arrowok="t"/>
              </v:shape>
            </v:group>
            <v:group style="position:absolute;left:3823;top:3006;width:90;height:17" coordorigin="3823,3006" coordsize="90,17">
              <v:shape style="position:absolute;left:3823;top:3006;width:90;height:17" coordorigin="3823,3006" coordsize="90,17" path="m3913,3006l3823,3006,3823,3023,3913,3023,3913,3006e" filled="t" fillcolor="#000000" stroked="f">
                <v:path arrowok="t"/>
                <v:fill/>
              </v:shape>
            </v:group>
            <v:group style="position:absolute;left:3905;top:2901;width:82;height:17" coordorigin="3905,2901" coordsize="82,17">
              <v:shape style="position:absolute;left:3905;top:2901;width:82;height:17" coordorigin="3905,2901" coordsize="82,17" path="m3988,2901l3905,2901,3905,2918,3988,2918,3988,2901e" filled="t" fillcolor="#000000" stroked="f">
                <v:path arrowok="t"/>
                <v:fill/>
              </v:shape>
            </v:group>
            <v:group style="position:absolute;left:3984;top:2981;width:149;height:2" coordorigin="3984,2981" coordsize="149,2">
              <v:shape style="position:absolute;left:3984;top:2981;width:149;height:2" coordorigin="3984,2981" coordsize="149,0" path="m3984,2981l4133,2981e" filled="f" stroked="t" strokeweight=".848939pt" strokecolor="#000000">
                <v:path arrowok="t"/>
              </v:shape>
            </v:group>
            <v:group style="position:absolute;left:4129;top:2842;width:90;height:2" coordorigin="4129,2842" coordsize="90,2">
              <v:shape style="position:absolute;left:4129;top:2842;width:90;height:2" coordorigin="4129,2842" coordsize="90,0" path="m4129,2842l4219,2842e" filled="f" stroked="t" strokeweight=".849297pt" strokecolor="#000000">
                <v:path arrowok="t"/>
              </v:shape>
            </v:group>
            <v:group style="position:absolute;left:4212;top:2228;width:82;height:2" coordorigin="4212,2228" coordsize="82,2">
              <v:shape style="position:absolute;left:4212;top:2228;width:82;height:2" coordorigin="4212,2228" coordsize="82,0" path="m4212,2228l4294,2228e" filled="f" stroked="t" strokeweight="1.597971pt" strokecolor="#000000">
                <v:path arrowok="t"/>
              </v:shape>
            </v:group>
            <v:group style="position:absolute;left:4286;top:2127;width:82;height:2" coordorigin="4286,2127" coordsize="82,2">
              <v:shape style="position:absolute;left:4286;top:2127;width:82;height:2" coordorigin="4286,2127" coordsize="82,0" path="m4286,2127l4369,2127e" filled="f" stroked="t" strokeweight="1.223681pt" strokecolor="#000000">
                <v:path arrowok="t"/>
              </v:shape>
            </v:group>
            <v:group style="position:absolute;left:4361;top:3014;width:90;height:2" coordorigin="4361,3014" coordsize="90,2">
              <v:shape style="position:absolute;left:4361;top:3014;width:90;height:2" coordorigin="4361,3014" coordsize="90,0" path="m4361,3014l4451,3014e" filled="f" stroked="t" strokeweight=".849297pt" strokecolor="#000000">
                <v:path arrowok="t"/>
              </v:shape>
            </v:group>
            <v:group style="position:absolute;left:4443;top:3239;width:82;height:2" coordorigin="4443,3239" coordsize="82,2">
              <v:shape style="position:absolute;left:4443;top:3239;width:82;height:2" coordorigin="4443,3239" coordsize="82,0" path="m4443,3239l4526,3239e" filled="f" stroked="t" strokeweight=".849294pt" strokecolor="#000000">
                <v:path arrowok="t"/>
              </v:shape>
            </v:group>
            <v:group style="position:absolute;left:4518;top:2992;width:82;height:2" coordorigin="4518,2992" coordsize="82,2">
              <v:shape style="position:absolute;left:4518;top:2992;width:82;height:2" coordorigin="4518,2992" coordsize="82,0" path="m4518,2992l4600,2992e" filled="f" stroked="t" strokeweight=".849294pt" strokecolor="#000000">
                <v:path arrowok="t"/>
              </v:shape>
            </v:group>
            <v:group style="position:absolute;left:4593;top:2774;width:82;height:17" coordorigin="4593,2774" coordsize="82,17">
              <v:shape style="position:absolute;left:4593;top:2774;width:82;height:17" coordorigin="4593,2774" coordsize="82,17" path="m4593,2791l4675,2791,4675,2774,4593,2774,4593,2791e" filled="t" fillcolor="#000000" stroked="f">
                <v:path arrowok="t"/>
                <v:fill/>
              </v:shape>
            </v:group>
            <v:group style="position:absolute;left:4668;top:2340;width:90;height:2" coordorigin="4668,2340" coordsize="90,2">
              <v:shape style="position:absolute;left:4668;top:2340;width:90;height:2" coordorigin="4668,2340" coordsize="90,0" path="m4668,2340l4757,2340e" filled="f" stroked="t" strokeweight=".849297pt" strokecolor="#000000">
                <v:path arrowok="t"/>
              </v:shape>
            </v:group>
            <v:group style="position:absolute;left:4750;top:2774;width:82;height:17" coordorigin="4750,2774" coordsize="82,17">
              <v:shape style="position:absolute;left:4750;top:2774;width:82;height:17" coordorigin="4750,2774" coordsize="82,17" path="m4750,2791l4832,2791,4832,2774,4750,2774,4750,2791e" filled="t" fillcolor="#000000" stroked="f">
                <v:path arrowok="t"/>
                <v:fill/>
              </v:shape>
            </v:group>
            <v:group style="position:absolute;left:4825;top:2460;width:82;height:2" coordorigin="4825,2460" coordsize="82,2">
              <v:shape style="position:absolute;left:4825;top:2460;width:82;height:2" coordorigin="4825,2460" coordsize="82,0" path="m4825,2460l4907,2460e" filled="f" stroked="t" strokeweight=".849294pt" strokecolor="#000000">
                <v:path arrowok="t"/>
              </v:shape>
            </v:group>
            <v:group style="position:absolute;left:4899;top:2992;width:90;height:2" coordorigin="4899,2992" coordsize="90,2">
              <v:shape style="position:absolute;left:4899;top:2992;width:90;height:2" coordorigin="4899,2992" coordsize="90,0" path="m4899,2992l4989,2992e" filled="f" stroked="t" strokeweight="1.598016pt" strokecolor="#000000">
                <v:path arrowok="t"/>
              </v:shape>
            </v:group>
            <v:group style="position:absolute;left:4981;top:3231;width:82;height:17" coordorigin="4981,3231" coordsize="82,17">
              <v:shape style="position:absolute;left:4981;top:3231;width:82;height:17" coordorigin="4981,3231" coordsize="82,17" path="m4981,3248l5064,3248,5064,3231,4981,3231,4981,3248e" filled="t" fillcolor="#000000" stroked="f">
                <v:path arrowok="t"/>
                <v:fill/>
              </v:shape>
            </v:group>
            <v:group style="position:absolute;left:5056;top:2998;width:82;height:17" coordorigin="5056,2998" coordsize="82,17">
              <v:shape style="position:absolute;left:5056;top:2998;width:82;height:17" coordorigin="5056,2998" coordsize="82,17" path="m5056,3015l5138,3015,5138,2998,5056,2998,5056,3015e" filled="t" fillcolor="#000000" stroked="f">
                <v:path arrowok="t"/>
                <v:fill/>
              </v:shape>
            </v:group>
            <v:group style="position:absolute;left:5131;top:3238;width:82;height:17" coordorigin="5131,3238" coordsize="82,17">
              <v:shape style="position:absolute;left:5131;top:3238;width:82;height:17" coordorigin="5131,3238" coordsize="82,17" path="m5131,3255l5213,3255,5213,3238,5131,3238,5131,3255e" filled="t" fillcolor="#000000" stroked="f">
                <v:path arrowok="t"/>
                <v:fill/>
              </v:shape>
            </v:group>
            <v:group style="position:absolute;left:5206;top:3314;width:90;height:2" coordorigin="5206,3314" coordsize="90,2">
              <v:shape style="position:absolute;left:5206;top:3314;width:90;height:2" coordorigin="5206,3314" coordsize="90,0" path="m5206,3314l5295,3314e" filled="f" stroked="t" strokeweight=".849297pt" strokecolor="#000000">
                <v:path arrowok="t"/>
              </v:shape>
            </v:group>
            <v:group style="position:absolute;left:5292;top:3378;width:75;height:7" coordorigin="5292,3378" coordsize="75,7">
              <v:shape style="position:absolute;left:5292;top:3378;width:75;height:7" coordorigin="5292,3378" coordsize="75,7" path="m5292,3382l5366,3382e" filled="f" stroked="t" strokeweight=".474464pt" strokecolor="#000000">
                <v:path arrowok="t"/>
              </v:shape>
            </v:group>
            <v:group style="position:absolute;left:5288;top:3376;width:153;height:2" coordorigin="5288,3376" coordsize="153,2">
              <v:shape style="position:absolute;left:5288;top:3376;width:153;height:2" coordorigin="5288,3376" coordsize="153,0" path="m5288,3376l5441,3376e" filled="f" stroked="t" strokeweight="1.404743pt" strokecolor="#000000">
                <v:path arrowok="t"/>
              </v:shape>
            </v:group>
            <v:group style="position:absolute;left:5437;top:3209;width:82;height:2" coordorigin="5437,3209" coordsize="82,2">
              <v:shape style="position:absolute;left:5437;top:3209;width:82;height:2" coordorigin="5437,3209" coordsize="82,0" path="m5437,3209l5520,3209e" filled="f" stroked="t" strokeweight=".849294pt" strokecolor="#000000">
                <v:path arrowok="t"/>
              </v:shape>
            </v:group>
            <v:group style="position:absolute;left:3061;top:3568;width:157;height:32" coordorigin="3061,3568" coordsize="157,32">
              <v:shape style="position:absolute;left:3061;top:3568;width:157;height:32" coordorigin="3061,3568" coordsize="157,32" path="m3061,3600l3218,3600,3218,3568,3061,3568,3061,3600xe" filled="t" fillcolor="#000000" stroked="f">
                <v:path arrowok="t"/>
                <v:fill/>
              </v:shape>
            </v:group>
            <v:group style="position:absolute;left:3980;top:2981;width:157;height:2" coordorigin="3980,2981" coordsize="157,2">
              <v:shape style="position:absolute;left:3980;top:2981;width:157;height:2" coordorigin="3980,2981" coordsize="157,0" path="m3980,2981l4137,2981e" filled="f" stroked="t" strokeweight="1.223762pt" strokecolor="#000000">
                <v:path arrowok="t"/>
              </v:shape>
            </v:group>
            <v:group style="position:absolute;left:5363;top:3366;width:82;height:2" coordorigin="5363,3366" coordsize="82,2">
              <v:shape style="position:absolute;left:5363;top:3366;width:82;height:2" coordorigin="5363,3366" coordsize="82,0" path="m5363,3366l5445,3366e" filled="f" stroked="t" strokeweight=".849312pt" strokecolor="#000000">
                <v:path arrowok="t"/>
              </v:shape>
            </v:group>
            <v:group style="position:absolute;left:2526;top:1820;width:2;height:2284" coordorigin="2526,1820" coordsize="2,2284">
              <v:shape style="position:absolute;left:2526;top:1820;width:2;height:2284" coordorigin="2526,1820" coordsize="0,2284" path="m2526,1820l2526,4104e" filled="f" stroked="t" strokeweight=".374055pt" strokecolor="#000000">
                <v:path arrowok="t"/>
              </v:shape>
            </v:group>
            <v:group style="position:absolute;left:2526;top:4104;width:2990;height:2" coordorigin="2526,4104" coordsize="2990,2">
              <v:shape style="position:absolute;left:2526;top:4104;width:2990;height:2" coordorigin="2526,4104" coordsize="2990,0" path="m2526,4104l5516,4104e" filled="f" stroked="t" strokeweight=".374843pt" strokecolor="#000000">
                <v:path arrowok="t"/>
              </v:shape>
            </v:group>
            <v:group style="position:absolute;left:2526;top:3849;width:22;height:2" coordorigin="2526,3849" coordsize="22,2">
              <v:shape style="position:absolute;left:2526;top:3849;width:22;height:2" coordorigin="2526,3849" coordsize="22,0" path="m2526,3849l2549,3849e" filled="f" stroked="t" strokeweight=".374843pt" strokecolor="#000000">
                <v:path arrowok="t"/>
              </v:shape>
            </v:group>
            <v:group style="position:absolute;left:2526;top:3595;width:22;height:2" coordorigin="2526,3595" coordsize="22,2">
              <v:shape style="position:absolute;left:2526;top:3595;width:22;height:2" coordorigin="2526,3595" coordsize="22,0" path="m2526,3595l2549,3595e" filled="f" stroked="t" strokeweight=".374843pt" strokecolor="#000000">
                <v:path arrowok="t"/>
              </v:shape>
            </v:group>
            <v:group style="position:absolute;left:2526;top:3340;width:22;height:2" coordorigin="2526,3340" coordsize="22,2">
              <v:shape style="position:absolute;left:2526;top:3340;width:22;height:2" coordorigin="2526,3340" coordsize="22,0" path="m2526,3340l2549,3340e" filled="f" stroked="t" strokeweight=".374843pt" strokecolor="#000000">
                <v:path arrowok="t"/>
              </v:shape>
            </v:group>
            <v:group style="position:absolute;left:2526;top:3086;width:22;height:2" coordorigin="2526,3086" coordsize="22,2">
              <v:shape style="position:absolute;left:2526;top:3086;width:22;height:2" coordorigin="2526,3086" coordsize="22,0" path="m2526,3086l2549,3086e" filled="f" stroked="t" strokeweight=".374843pt" strokecolor="#000000">
                <v:path arrowok="t"/>
              </v:shape>
            </v:group>
            <v:group style="position:absolute;left:2526;top:2831;width:22;height:2" coordorigin="2526,2831" coordsize="22,2">
              <v:shape style="position:absolute;left:2526;top:2831;width:22;height:2" coordorigin="2526,2831" coordsize="22,0" path="m2526,2831l2549,2831e" filled="f" stroked="t" strokeweight=".374843pt" strokecolor="#000000">
                <v:path arrowok="t"/>
              </v:shape>
            </v:group>
            <v:group style="position:absolute;left:2526;top:2576;width:22;height:2" coordorigin="2526,2576" coordsize="22,2">
              <v:shape style="position:absolute;left:2526;top:2576;width:22;height:2" coordorigin="2526,2576" coordsize="22,0" path="m2526,2576l2549,2576e" filled="f" stroked="t" strokeweight=".374843pt" strokecolor="#000000">
                <v:path arrowok="t"/>
              </v:shape>
            </v:group>
            <v:group style="position:absolute;left:2526;top:2322;width:22;height:2" coordorigin="2526,2322" coordsize="22,2">
              <v:shape style="position:absolute;left:2526;top:2322;width:22;height:2" coordorigin="2526,2322" coordsize="22,0" path="m2526,2322l2549,2322e" filled="f" stroked="t" strokeweight=".374843pt" strokecolor="#000000">
                <v:path arrowok="t"/>
              </v:shape>
            </v:group>
            <v:group style="position:absolute;left:2526;top:2067;width:22;height:2" coordorigin="2526,2067" coordsize="22,2">
              <v:shape style="position:absolute;left:2526;top:2067;width:22;height:2" coordorigin="2526,2067" coordsize="22,0" path="m2526,2067l2549,2067e" filled="f" stroked="t" strokeweight=".374843pt" strokecolor="#000000">
                <v:path arrowok="t"/>
              </v:shape>
            </v:group>
            <v:group style="position:absolute;left:2526;top:1820;width:22;height:2" coordorigin="2526,1820" coordsize="22,2">
              <v:shape style="position:absolute;left:2526;top:1820;width:22;height:2" coordorigin="2526,1820" coordsize="22,0" path="m2526,1820l2549,1820e" filled="f" stroked="t" strokeweight=".374843pt" strokecolor="#000000">
                <v:path arrowok="t"/>
              </v:shape>
            </v:group>
            <v:group style="position:absolute;left:2601;top:4074;width:2;height:30" coordorigin="2601,4074" coordsize="2,30">
              <v:shape style="position:absolute;left:2601;top:4074;width:2;height:30" coordorigin="2601,4074" coordsize="0,30" path="m2601,4074l2601,4104e" filled="f" stroked="t" strokeweight=".374055pt" strokecolor="#000000">
                <v:path arrowok="t"/>
              </v:shape>
            </v:group>
            <v:group style="position:absolute;left:2676;top:4074;width:2;height:30" coordorigin="2676,4074" coordsize="2,30">
              <v:shape style="position:absolute;left:2676;top:4074;width:2;height:30" coordorigin="2676,4074" coordsize="0,30" path="m2676,4074l2676,4104e" filled="f" stroked="t" strokeweight=".374055pt" strokecolor="#000000">
                <v:path arrowok="t"/>
              </v:shape>
            </v:group>
            <v:group style="position:absolute;left:2758;top:4074;width:2;height:30" coordorigin="2758,4074" coordsize="2,30">
              <v:shape style="position:absolute;left:2758;top:4074;width:2;height:30" coordorigin="2758,4074" coordsize="0,30" path="m2758,4074l2758,4104e" filled="f" stroked="t" strokeweight=".374055pt" strokecolor="#000000">
                <v:path arrowok="t"/>
              </v:shape>
            </v:group>
            <v:group style="position:absolute;left:2833;top:4074;width:2;height:30" coordorigin="2833,4074" coordsize="2,30">
              <v:shape style="position:absolute;left:2833;top:4074;width:2;height:30" coordorigin="2833,4074" coordsize="0,30" path="m2833,4074l2833,4104e" filled="f" stroked="t" strokeweight=".374055pt" strokecolor="#000000">
                <v:path arrowok="t"/>
              </v:shape>
            </v:group>
            <v:group style="position:absolute;left:2908;top:4074;width:2;height:30" coordorigin="2908,4074" coordsize="2,30">
              <v:shape style="position:absolute;left:2908;top:4074;width:2;height:30" coordorigin="2908,4074" coordsize="0,30" path="m2908,4074l2908,4104e" filled="f" stroked="t" strokeweight=".374055pt" strokecolor="#000000">
                <v:path arrowok="t"/>
              </v:shape>
            </v:group>
            <v:group style="position:absolute;left:2982;top:4074;width:2;height:30" coordorigin="2982,4074" coordsize="2,30">
              <v:shape style="position:absolute;left:2982;top:4074;width:2;height:30" coordorigin="2982,4074" coordsize="0,30" path="m2982,4074l2982,4104e" filled="f" stroked="t" strokeweight=".374055pt" strokecolor="#000000">
                <v:path arrowok="t"/>
              </v:shape>
            </v:group>
            <v:group style="position:absolute;left:3065;top:4074;width:2;height:30" coordorigin="3065,4074" coordsize="2,30">
              <v:shape style="position:absolute;left:3065;top:4074;width:2;height:30" coordorigin="3065,4074" coordsize="0,30" path="m3065,4074l3065,4104e" filled="f" stroked="t" strokeweight=".374055pt" strokecolor="#000000">
                <v:path arrowok="t"/>
              </v:shape>
            </v:group>
            <v:group style="position:absolute;left:3139;top:4074;width:2;height:30" coordorigin="3139,4074" coordsize="2,30">
              <v:shape style="position:absolute;left:3139;top:4074;width:2;height:30" coordorigin="3139,4074" coordsize="0,30" path="m3139,4074l3139,4104e" filled="f" stroked="t" strokeweight=".374055pt" strokecolor="#000000">
                <v:path arrowok="t"/>
              </v:shape>
            </v:group>
            <v:group style="position:absolute;left:3214;top:4074;width:2;height:30" coordorigin="3214,4074" coordsize="2,30">
              <v:shape style="position:absolute;left:3214;top:4074;width:2;height:30" coordorigin="3214,4074" coordsize="0,30" path="m3214,4074l3214,4104e" filled="f" stroked="t" strokeweight=".374055pt" strokecolor="#000000">
                <v:path arrowok="t"/>
              </v:shape>
            </v:group>
            <v:group style="position:absolute;left:3289;top:4074;width:2;height:30" coordorigin="3289,4074" coordsize="2,30">
              <v:shape style="position:absolute;left:3289;top:4074;width:2;height:30" coordorigin="3289,4074" coordsize="0,30" path="m3289,4074l3289,4104e" filled="f" stroked="t" strokeweight=".374055pt" strokecolor="#000000">
                <v:path arrowok="t"/>
              </v:shape>
            </v:group>
            <v:group style="position:absolute;left:3371;top:4074;width:2;height:30" coordorigin="3371,4074" coordsize="2,30">
              <v:shape style="position:absolute;left:3371;top:4074;width:2;height:30" coordorigin="3371,4074" coordsize="0,30" path="m3371,4074l3371,4104e" filled="f" stroked="t" strokeweight=".374055pt" strokecolor="#000000">
                <v:path arrowok="t"/>
              </v:shape>
            </v:group>
            <v:group style="position:absolute;left:3446;top:4074;width:2;height:30" coordorigin="3446,4074" coordsize="2,30">
              <v:shape style="position:absolute;left:3446;top:4074;width:2;height:30" coordorigin="3446,4074" coordsize="0,30" path="m3446,4074l3446,4104e" filled="f" stroked="t" strokeweight=".374055pt" strokecolor="#000000">
                <v:path arrowok="t"/>
              </v:shape>
            </v:group>
            <v:group style="position:absolute;left:3520;top:4074;width:2;height:30" coordorigin="3520,4074" coordsize="2,30">
              <v:shape style="position:absolute;left:3520;top:4074;width:2;height:30" coordorigin="3520,4074" coordsize="0,30" path="m3520,4074l3520,4104e" filled="f" stroked="t" strokeweight=".374055pt" strokecolor="#000000">
                <v:path arrowok="t"/>
              </v:shape>
            </v:group>
            <v:group style="position:absolute;left:3603;top:4074;width:2;height:30" coordorigin="3603,4074" coordsize="2,30">
              <v:shape style="position:absolute;left:3603;top:4074;width:2;height:30" coordorigin="3603,4074" coordsize="0,30" path="m3603,4074l3603,4104e" filled="f" stroked="t" strokeweight=".374055pt" strokecolor="#000000">
                <v:path arrowok="t"/>
              </v:shape>
            </v:group>
            <v:group style="position:absolute;left:3677;top:4074;width:2;height:30" coordorigin="3677,4074" coordsize="2,30">
              <v:shape style="position:absolute;left:3677;top:4074;width:2;height:30" coordorigin="3677,4074" coordsize="0,30" path="m3677,4074l3677,4104e" filled="f" stroked="t" strokeweight=".374055pt" strokecolor="#000000">
                <v:path arrowok="t"/>
              </v:shape>
            </v:group>
            <v:group style="position:absolute;left:3752;top:4074;width:2;height:30" coordorigin="3752,4074" coordsize="2,30">
              <v:shape style="position:absolute;left:3752;top:4074;width:2;height:30" coordorigin="3752,4074" coordsize="0,30" path="m3752,4074l3752,4104e" filled="f" stroked="t" strokeweight=".374055pt" strokecolor="#000000">
                <v:path arrowok="t"/>
              </v:shape>
            </v:group>
            <v:group style="position:absolute;left:3827;top:4074;width:2;height:30" coordorigin="3827,4074" coordsize="2,30">
              <v:shape style="position:absolute;left:3827;top:4074;width:2;height:30" coordorigin="3827,4074" coordsize="0,30" path="m3827,4074l3827,4104e" filled="f" stroked="t" strokeweight=".374055pt" strokecolor="#000000">
                <v:path arrowok="t"/>
              </v:shape>
            </v:group>
            <v:group style="position:absolute;left:3909;top:4074;width:2;height:30" coordorigin="3909,4074" coordsize="2,30">
              <v:shape style="position:absolute;left:3909;top:4074;width:2;height:30" coordorigin="3909,4074" coordsize="0,30" path="m3909,4074l3909,4104e" filled="f" stroked="t" strokeweight=".374055pt" strokecolor="#000000">
                <v:path arrowok="t"/>
              </v:shape>
            </v:group>
            <v:group style="position:absolute;left:3984;top:4074;width:2;height:30" coordorigin="3984,4074" coordsize="2,30">
              <v:shape style="position:absolute;left:3984;top:4074;width:2;height:30" coordorigin="3984,4074" coordsize="0,30" path="m3984,4074l3984,4104e" filled="f" stroked="t" strokeweight=".374055pt" strokecolor="#000000">
                <v:path arrowok="t"/>
              </v:shape>
            </v:group>
            <v:group style="position:absolute;left:4059;top:4074;width:2;height:30" coordorigin="4059,4074" coordsize="2,30">
              <v:shape style="position:absolute;left:4059;top:4074;width:2;height:30" coordorigin="4059,4074" coordsize="0,30" path="m4059,4074l4059,4104e" filled="f" stroked="t" strokeweight=".374055pt" strokecolor="#000000">
                <v:path arrowok="t"/>
              </v:shape>
            </v:group>
            <v:group style="position:absolute;left:4133;top:4074;width:2;height:30" coordorigin="4133,4074" coordsize="2,30">
              <v:shape style="position:absolute;left:4133;top:4074;width:2;height:30" coordorigin="4133,4074" coordsize="0,30" path="m4133,4074l4133,4104e" filled="f" stroked="t" strokeweight=".374055pt" strokecolor="#000000">
                <v:path arrowok="t"/>
              </v:shape>
            </v:group>
            <v:group style="position:absolute;left:4215;top:4074;width:2;height:30" coordorigin="4215,4074" coordsize="2,30">
              <v:shape style="position:absolute;left:4215;top:4074;width:2;height:30" coordorigin="4215,4074" coordsize="0,30" path="m4215,4074l4215,4104e" filled="f" stroked="t" strokeweight=".374055pt" strokecolor="#000000">
                <v:path arrowok="t"/>
              </v:shape>
            </v:group>
            <v:group style="position:absolute;left:4290;top:4074;width:2;height:30" coordorigin="4290,4074" coordsize="2,30">
              <v:shape style="position:absolute;left:4290;top:4074;width:2;height:30" coordorigin="4290,4074" coordsize="0,30" path="m4290,4074l4290,4104e" filled="f" stroked="t" strokeweight=".374055pt" strokecolor="#000000">
                <v:path arrowok="t"/>
              </v:shape>
            </v:group>
            <v:group style="position:absolute;left:4365;top:4074;width:2;height:30" coordorigin="4365,4074" coordsize="2,30">
              <v:shape style="position:absolute;left:4365;top:4074;width:2;height:30" coordorigin="4365,4074" coordsize="0,30" path="m4365,4074l4365,4104e" filled="f" stroked="t" strokeweight=".374055pt" strokecolor="#000000">
                <v:path arrowok="t"/>
              </v:shape>
            </v:group>
            <v:group style="position:absolute;left:4447;top:4074;width:2;height:30" coordorigin="4447,4074" coordsize="2,30">
              <v:shape style="position:absolute;left:4447;top:4074;width:2;height:30" coordorigin="4447,4074" coordsize="0,30" path="m4447,4074l4447,4104e" filled="f" stroked="t" strokeweight=".374055pt" strokecolor="#000000">
                <v:path arrowok="t"/>
              </v:shape>
            </v:group>
            <v:group style="position:absolute;left:4522;top:4074;width:2;height:30" coordorigin="4522,4074" coordsize="2,30">
              <v:shape style="position:absolute;left:4522;top:4074;width:2;height:30" coordorigin="4522,4074" coordsize="0,30" path="m4522,4074l4522,4104e" filled="f" stroked="t" strokeweight=".374055pt" strokecolor="#000000">
                <v:path arrowok="t"/>
              </v:shape>
            </v:group>
            <v:group style="position:absolute;left:4597;top:4074;width:2;height:30" coordorigin="4597,4074" coordsize="2,30">
              <v:shape style="position:absolute;left:4597;top:4074;width:2;height:30" coordorigin="4597,4074" coordsize="0,30" path="m4597,4074l4597,4104e" filled="f" stroked="t" strokeweight=".374055pt" strokecolor="#000000">
                <v:path arrowok="t"/>
              </v:shape>
            </v:group>
            <v:group style="position:absolute;left:4671;top:4074;width:2;height:30" coordorigin="4671,4074" coordsize="2,30">
              <v:shape style="position:absolute;left:4671;top:4074;width:2;height:30" coordorigin="4671,4074" coordsize="0,30" path="m4671,4074l4671,4104e" filled="f" stroked="t" strokeweight=".374055pt" strokecolor="#000000">
                <v:path arrowok="t"/>
              </v:shape>
            </v:group>
            <v:group style="position:absolute;left:4754;top:4074;width:2;height:30" coordorigin="4754,4074" coordsize="2,30">
              <v:shape style="position:absolute;left:4754;top:4074;width:2;height:30" coordorigin="4754,4074" coordsize="0,30" path="m4754,4074l4754,4104e" filled="f" stroked="t" strokeweight=".374055pt" strokecolor="#000000">
                <v:path arrowok="t"/>
              </v:shape>
            </v:group>
            <v:group style="position:absolute;left:4828;top:4074;width:2;height:30" coordorigin="4828,4074" coordsize="2,30">
              <v:shape style="position:absolute;left:4828;top:4074;width:2;height:30" coordorigin="4828,4074" coordsize="0,30" path="m4828,4074l4828,4104e" filled="f" stroked="t" strokeweight=".374055pt" strokecolor="#000000">
                <v:path arrowok="t"/>
              </v:shape>
            </v:group>
            <v:group style="position:absolute;left:4903;top:4074;width:2;height:30" coordorigin="4903,4074" coordsize="2,30">
              <v:shape style="position:absolute;left:4903;top:4074;width:2;height:30" coordorigin="4903,4074" coordsize="0,30" path="m4903,4074l4903,4104e" filled="f" stroked="t" strokeweight=".374055pt" strokecolor="#000000">
                <v:path arrowok="t"/>
              </v:shape>
            </v:group>
            <v:group style="position:absolute;left:4985;top:4074;width:2;height:30" coordorigin="4985,4074" coordsize="2,30">
              <v:shape style="position:absolute;left:4985;top:4074;width:2;height:30" coordorigin="4985,4074" coordsize="0,30" path="m4985,4074l4985,4104e" filled="f" stroked="t" strokeweight=".374055pt" strokecolor="#000000">
                <v:path arrowok="t"/>
              </v:shape>
            </v:group>
            <v:group style="position:absolute;left:5060;top:4074;width:2;height:30" coordorigin="5060,4074" coordsize="2,30">
              <v:shape style="position:absolute;left:5060;top:4074;width:2;height:30" coordorigin="5060,4074" coordsize="0,30" path="m5060,4074l5060,4104e" filled="f" stroked="t" strokeweight=".374055pt" strokecolor="#000000">
                <v:path arrowok="t"/>
              </v:shape>
            </v:group>
            <v:group style="position:absolute;left:5135;top:4074;width:2;height:30" coordorigin="5135,4074" coordsize="2,30">
              <v:shape style="position:absolute;left:5135;top:4074;width:2;height:30" coordorigin="5135,4074" coordsize="0,30" path="m5135,4074l5135,4104e" filled="f" stroked="t" strokeweight=".374055pt" strokecolor="#000000">
                <v:path arrowok="t"/>
              </v:shape>
            </v:group>
            <v:group style="position:absolute;left:5209;top:4074;width:2;height:30" coordorigin="5209,4074" coordsize="2,30">
              <v:shape style="position:absolute;left:5209;top:4074;width:2;height:30" coordorigin="5209,4074" coordsize="0,30" path="m5209,4074l5209,4104e" filled="f" stroked="t" strokeweight=".374055pt" strokecolor="#000000">
                <v:path arrowok="t"/>
              </v:shape>
            </v:group>
            <v:group style="position:absolute;left:5292;top:4074;width:2;height:30" coordorigin="5292,4074" coordsize="2,30">
              <v:shape style="position:absolute;left:5292;top:4074;width:2;height:30" coordorigin="5292,4074" coordsize="0,30" path="m5292,4074l5292,4104e" filled="f" stroked="t" strokeweight=".374055pt" strokecolor="#000000">
                <v:path arrowok="t"/>
              </v:shape>
            </v:group>
            <v:group style="position:absolute;left:5366;top:4074;width:2;height:30" coordorigin="5366,4074" coordsize="2,30">
              <v:shape style="position:absolute;left:5366;top:4074;width:2;height:30" coordorigin="5366,4074" coordsize="0,30" path="m5366,4074l5366,4104e" filled="f" stroked="t" strokeweight=".374055pt" strokecolor="#000000">
                <v:path arrowok="t"/>
              </v:shape>
            </v:group>
            <v:group style="position:absolute;left:5441;top:4074;width:2;height:30" coordorigin="5441,4074" coordsize="2,30">
              <v:shape style="position:absolute;left:5441;top:4074;width:2;height:30" coordorigin="5441,4074" coordsize="0,30" path="m5441,4074l5441,4104e" filled="f" stroked="t" strokeweight=".374055pt" strokecolor="#000000">
                <v:path arrowok="t"/>
              </v:shape>
            </v:group>
            <v:group style="position:absolute;left:5516;top:4074;width:2;height:30" coordorigin="5516,4074" coordsize="2,30">
              <v:shape style="position:absolute;left:5516;top:4074;width:2;height:30" coordorigin="5516,4074" coordsize="0,30" path="m5516,4074l5516,4104e" filled="f" stroked="t" strokeweight=".374055pt" strokecolor="#000000">
                <v:path arrowok="t"/>
              </v:shape>
            </v:group>
            <v:group style="position:absolute;left:2698;top:1850;width:359;height:472" coordorigin="2698,1850" coordsize="359,472">
              <v:shape style="position:absolute;left:2698;top:1850;width:359;height:472" coordorigin="2698,1850" coordsize="359,472" path="m2698,2322l3057,2322,3057,1850,2698,1850,2698,2322e" filled="t" fillcolor="#FFFFFF" stroked="f">
                <v:path arrowok="t"/>
                <v:fill/>
              </v:shape>
            </v:group>
            <v:group style="position:absolute;left:2698;top:1850;width:359;height:472" coordorigin="2698,1850" coordsize="359,472">
              <v:shape style="position:absolute;left:2698;top:1850;width:359;height:472" coordorigin="2698,1850" coordsize="359,472" path="m2698,2322l3057,2322,3057,1850,2698,1850,2698,2322xe" filled="f" stroked="t" strokeweight=".374344pt" strokecolor="#000000">
                <v:path arrowok="t"/>
              </v:shape>
            </v:group>
            <v:group style="position:absolute;left:2758;top:1902;width:52;height:45" coordorigin="2758,1902" coordsize="52,45">
              <v:shape style="position:absolute;left:2758;top:1902;width:52;height:45" coordorigin="2758,1902" coordsize="52,45" path="m2758,1925l2810,1925e" filled="f" stroked="t" strokeweight="2.346811pt" strokecolor="#000000">
                <v:path arrowok="t"/>
              </v:shape>
            </v:group>
            <v:group style="position:absolute;left:2758;top:1902;width:52;height:45" coordorigin="2758,1902" coordsize="52,45">
              <v:shape style="position:absolute;left:2758;top:1902;width:52;height:45" coordorigin="2758,1902" coordsize="52,45" path="m2758,1947l2810,1947,2810,1902,2758,1902,2758,1947xe" filled="f" stroked="t" strokeweight=".374509pt" strokecolor="#000000">
                <v:path arrowok="t"/>
              </v:shape>
            </v:group>
            <v:group style="position:absolute;left:2758;top:2060;width:52;height:52" coordorigin="2758,2060" coordsize="52,52">
              <v:shape style="position:absolute;left:2758;top:2060;width:52;height:52" coordorigin="2758,2060" coordsize="52,52" path="m2758,2086l2810,2086e" filled="f" stroked="t" strokeweight="2.721279pt" strokecolor="#FFFFFF">
                <v:path arrowok="t"/>
              </v:shape>
            </v:group>
            <v:group style="position:absolute;left:2758;top:2060;width:52;height:52" coordorigin="2758,2060" coordsize="52,52">
              <v:shape style="position:absolute;left:2758;top:2060;width:52;height:52" coordorigin="2758,2060" coordsize="52,52" path="m2758,2112l2810,2112,2810,2060,2758,2060,2758,2112xe" filled="f" stroked="t" strokeweight=".374448pt" strokecolor="#000000">
                <v:path arrowok="t"/>
              </v:shape>
            </v:group>
            <v:group style="position:absolute;left:2758;top:2224;width:52;height:45" coordorigin="2758,2224" coordsize="52,45">
              <v:shape style="position:absolute;left:2758;top:2224;width:52;height:45" coordorigin="2758,2224" coordsize="52,45" path="m2758,2247l2810,2247e" filled="f" stroked="t" strokeweight="2.346811pt" strokecolor="#808080">
                <v:path arrowok="t"/>
              </v:shape>
            </v:group>
            <v:group style="position:absolute;left:2758;top:2224;width:52;height:45" coordorigin="2758,2224" coordsize="52,45">
              <v:shape style="position:absolute;left:2758;top:2224;width:52;height:45" coordorigin="2758,2224" coordsize="52,45" path="m2758,2269l2810,2269,2810,2224,2758,2224,2758,2269xe" filled="f" stroked="t" strokeweight=".37450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3.713409pt;margin-top:-19.651831pt;width:151.739018pt;height:13.980838pt;mso-position-horizontal-relative:page;mso-position-vertical-relative:paragraph;z-index:-5958" type="#_x0000_t202" filled="f" stroked="f">
            <v:textbox inset="0,0,0,0" style="layout-flow:vertical;mso-layout-flow-alt:bottom-to-top">
              <w:txbxContent>
                <w:p>
                  <w:pPr>
                    <w:spacing w:before="4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01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03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04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05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06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07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08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09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11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13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14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15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16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8.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東シナ海におけるシラス調査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2" w:equalWidth="0">
            <w:col w:w="4070" w:space="682"/>
            <w:col w:w="3888"/>
          </w:cols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0" w:after="0" w:line="148" w:lineRule="exact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  <w:position w:val="-2"/>
        </w:rPr>
        <w:t>900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  <w:position w:val="-2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23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1"/>
          <w:szCs w:val="11"/>
        </w:rPr>
      </w:pPr>
      <w:rPr/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4"/>
          <w:w w:val="83"/>
          <w:position w:val="-1"/>
        </w:rPr>
        <w:t>2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2"/>
          <w:position w:val="-1"/>
        </w:rPr>
        <w:t>歳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0"/>
        </w:rPr>
      </w:r>
    </w:p>
    <w:p>
      <w:pPr>
        <w:spacing w:before="0" w:after="0" w:line="165" w:lineRule="exact"/>
        <w:ind w:left="550" w:right="-58"/>
        <w:jc w:val="left"/>
        <w:tabs>
          <w:tab w:pos="1220" w:val="left"/>
        </w:tabs>
        <w:rPr>
          <w:rFonts w:ascii="AdobeFangsongStd-Regular" w:hAnsi="AdobeFangsongStd-Regular" w:cs="AdobeFangsongStd-Regular" w:eastAsia="AdobeFangsongStd-Regular"/>
          <w:sz w:val="11"/>
          <w:szCs w:val="11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  <w:position w:val="1"/>
        </w:rPr>
        <w:t>800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2"/>
          <w:w w:val="81"/>
          <w:position w:val="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  <w:position w:val="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19"/>
          <w:w w:val="81"/>
          <w:position w:val="1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4"/>
          <w:w w:val="83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2"/>
          <w:position w:val="-2"/>
        </w:rPr>
        <w:t>歳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0"/>
        </w:rPr>
      </w:r>
    </w:p>
    <w:p>
      <w:pPr>
        <w:spacing w:before="0" w:after="0" w:line="145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1"/>
          <w:szCs w:val="11"/>
        </w:rPr>
      </w:pPr>
      <w:rPr/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4"/>
          <w:w w:val="83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2"/>
          <w:position w:val="-3"/>
        </w:rPr>
        <w:t>歳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0"/>
        </w:rPr>
      </w:r>
    </w:p>
    <w:p>
      <w:pPr>
        <w:spacing w:before="0" w:after="0" w:line="77" w:lineRule="exact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700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.806961pt;margin-top:3.814334pt;width:9.486086pt;height:62.046027pt;mso-position-horizontal-relative:page;mso-position-vertical-relative:paragraph;z-index:-5970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67" w:lineRule="exact"/>
                    <w:ind w:left="20" w:right="-42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  <w:w w:val="90"/>
                      <w:position w:val="-2"/>
                    </w:rPr>
                    <w:t>漁獲尾数（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  <w:w w:val="81"/>
                      <w:position w:val="-2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  <w:w w:val="83"/>
                      <w:position w:val="-2"/>
                    </w:rPr>
                    <w:t>万尾）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600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500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400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300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9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200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100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759" w:right="528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878975pt;margin-top:11.849727pt;width:152.690801pt;height:10.994185pt;mso-position-horizontal-relative:page;mso-position-vertical-relative:paragraph;z-index:-5966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0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1"/>
                    </w:rPr>
                    <w:t>1977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1979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1981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1987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1995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2003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2011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0" w:after="0" w:line="240" w:lineRule="exact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4"/>
        </w:rPr>
        <w:t>3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  <w:position w:val="-4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44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3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4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4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741486pt;margin-top:5.402324pt;width:7.284731pt;height:31.186557pt;mso-position-horizontal-relative:page;mso-position-vertical-relative:paragraph;z-index:-5963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106"/>
                      <w:position w:val="-1"/>
                    </w:rPr>
                    <w:t>資源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79"/>
                      <w:position w:val="-1"/>
                    </w:rPr>
                    <w:t>量（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68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91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53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5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5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4" w:after="0" w:line="240" w:lineRule="auto"/>
        <w:ind w:left="48" w:right="-47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5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4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86"/>
        </w:rPr>
        <w:t>資源量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64"/>
        </w:rPr>
        <w:t>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5"/>
        </w:rPr>
        <w:t>ン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49"/>
        </w:rPr>
        <w:t>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204" w:lineRule="exact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99"/>
          <w:position w:val="-3"/>
        </w:rPr>
        <w:t>漁獲割合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49"/>
          <w:position w:val="-3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69"/>
          <w:position w:val="-3"/>
        </w:rPr>
        <w:t>%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49"/>
          <w:position w:val="-3"/>
        </w:rPr>
        <w:t>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v:group style="position:absolute;margin-left:341.612854pt;margin-top:-2.683426pt;width:135.676121pt;height:105.196043pt;mso-position-horizontal-relative:page;mso-position-vertical-relative:paragraph;z-index:-5971" coordorigin="6832,-54" coordsize="2714,2104">
            <v:shape style="position:absolute;left:6832;top:-54;width:2714;height:2104" type="#_x0000_t75">
              <v:imagedata r:id="rId58" o:title=""/>
            </v:shape>
            <v:group style="position:absolute;left:6840;top:-50;width:26;height:2" coordorigin="6840,-50" coordsize="26,2">
              <v:shape style="position:absolute;left:6840;top:-50;width:26;height:2" coordorigin="6840,-50" coordsize="26,0" path="m6840,-50l6866,-50e" filled="f" stroked="t" strokeweight=".331006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90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80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70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9.521423pt;margin-top:3.52216pt;width:7.284731pt;height:31.16666pt;mso-position-horizontal-relative:page;mso-position-vertical-relative:paragraph;z-index:-5957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95"/>
                      <w:position w:val="-1"/>
                    </w:rPr>
                    <w:t>漁獲割合（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74"/>
                      <w:position w:val="-1"/>
                    </w:rPr>
                    <w:t>%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53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60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50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40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30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20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10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4" w:equalWidth="0">
            <w:col w:w="1406" w:space="3418"/>
            <w:col w:w="314" w:space="805"/>
            <w:col w:w="552" w:space="1531"/>
            <w:col w:w="614"/>
          </w:cols>
        </w:sectPr>
      </w:pPr>
      <w:rPr/>
    </w:p>
    <w:p>
      <w:pPr>
        <w:spacing w:before="35" w:after="0" w:line="240" w:lineRule="auto"/>
        <w:ind w:right="636"/>
        <w:jc w:val="right"/>
        <w:rPr>
          <w:rFonts w:ascii="AdobeFangsongStd-Regular" w:hAnsi="AdobeFangsongStd-Regular" w:cs="AdobeFangsongStd-Regular" w:eastAsia="AdobeFangsongStd-Regular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0.380371pt;margin-top:-7.067195pt;width:138.987697pt;height:11.632571pt;mso-position-horizontal-relative:page;mso-position-vertical-relative:paragraph;z-index:-5960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1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1"/>
                    </w:rPr>
                    <w:t>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 style="position:absolute;margin-left:68.15979pt;margin-top:494.426758pt;width:102.331189pt;height:141.732942pt;mso-position-horizontal-relative:page;mso-position-vertical-relative:page;z-index:-5955;rotation:315" type="#_x0000_t136" fillcolor="#E5E5E5" stroked="f">
            <o:extrusion v:ext="view" autorotationcenter="t"/>
            <v:textpath style="font-family:&amp;quot;Adobe Caslon Pro&amp;quot;;font-size:141pt;v-text-kern:t;mso-text-shadow:auto" string="D"/>
          </v:shape>
        </w:pict>
      </w:r>
      <w:r>
        <w:rPr>
          <w:rFonts w:ascii="AdobeFangsongStd-Regular" w:hAnsi="AdobeFangsongStd-Regular" w:cs="AdobeFangsongStd-Regular" w:eastAsia="AdobeFangsongStd-Regular"/>
          <w:sz w:val="15"/>
          <w:szCs w:val="15"/>
          <w:spacing w:val="0"/>
          <w:w w:val="99"/>
        </w:rPr>
        <w:t>年</w:t>
      </w:r>
      <w:r>
        <w:rPr>
          <w:rFonts w:ascii="AdobeFangsongStd-Regular" w:hAnsi="AdobeFangsongStd-Regular" w:cs="AdobeFangsongStd-Regular" w:eastAsia="AdobeFangsongStd-Regular"/>
          <w:sz w:val="15"/>
          <w:szCs w:val="15"/>
          <w:spacing w:val="0"/>
          <w:w w:val="100"/>
        </w:rPr>
      </w:r>
    </w:p>
    <w:p>
      <w:pPr>
        <w:spacing w:before="0" w:after="0" w:line="345" w:lineRule="exact"/>
        <w:ind w:left="1324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9.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年齢別漁獲尾数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44" w:lineRule="exact"/>
        <w:ind w:left="1542" w:right="1928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9"/>
          <w:position w:val="-4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335" w:lineRule="exact"/>
        <w:ind w:left="-35" w:right="53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推定された資源量と漁獲割合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00" w:right="1680"/>
          <w:cols w:num="2" w:equalWidth="0">
            <w:col w:w="3130" w:space="1851"/>
            <w:col w:w="3659"/>
          </w:cols>
        </w:sectPr>
      </w:pPr>
      <w:rPr/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85" w:footer="450" w:top="980" w:bottom="640" w:left="1680" w:right="1600"/>
          <w:pgSz w:w="11920" w:h="16840"/>
        </w:sectPr>
      </w:pPr>
      <w:rPr/>
    </w:p>
    <w:p>
      <w:pPr>
        <w:spacing w:before="0" w:after="0" w:line="160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2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.924294pt;margin-top:1.839036pt;width:7.45338pt;height:55.487776pt;mso-position-horizontal-relative:page;mso-position-vertical-relative:paragraph;z-index:-5918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w w:val="107"/>
                      <w:position w:val="-1"/>
                    </w:rPr>
                    <w:t>資源量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4"/>
                      <w:w w:val="53"/>
                      <w:position w:val="-1"/>
                    </w:rPr>
                    <w:t>・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94"/>
                      <w:position w:val="-1"/>
                    </w:rPr>
                    <w:t>親魚量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4"/>
                      <w:w w:val="94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-6"/>
                      <w:w w:val="69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92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53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5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7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5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7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5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7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5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7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8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98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資源量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184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親魚量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84" w:lineRule="exact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195526pt;margin-top:12.156232pt;width:8.993883pt;height:58.578573pt;mso-position-horizontal-relative:page;mso-position-vertical-relative:paragraph;z-index:-5912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57" w:lineRule="exact"/>
                    <w:ind w:left="20" w:right="-41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w w:val="90"/>
                      <w:position w:val="-1"/>
                    </w:rPr>
                    <w:t>加入尾数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4"/>
                      <w:w w:val="90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4"/>
                      <w:w w:val="82"/>
                      <w:position w:val="-1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83"/>
                      <w:position w:val="-1"/>
                    </w:rPr>
                    <w:t>万尾）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加入尾数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60" w:lineRule="exact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5"/>
          <w:w w:val="8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2"/>
        </w:rPr>
        <w:t>20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5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188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3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3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90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9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8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7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6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3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48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3" w:right="-58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-1"/>
          <w:w w:val="108"/>
        </w:rPr>
        <w:t>2015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  <w:t>低位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-1"/>
          <w:w w:val="108"/>
        </w:rPr>
        <w:t>2005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2"/>
          <w:w w:val="80"/>
        </w:rPr>
        <w:t>Bl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81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01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81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80" w:lineRule="exact"/>
        <w:ind w:left="303" w:right="-20"/>
        <w:jc w:val="left"/>
        <w:tabs>
          <w:tab w:pos="12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-2"/>
        </w:rPr>
        <w:t>中位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-15"/>
          <w:w w:val="100"/>
          <w:position w:val="-2"/>
        </w:rPr>
        <w:t> 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-2"/>
        </w:rPr>
        <w:tab/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-2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-1"/>
        </w:rPr>
        <w:t>高位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6" w:equalWidth="0">
            <w:col w:w="801" w:space="579"/>
            <w:col w:w="379" w:space="1745"/>
            <w:col w:w="374" w:space="910"/>
            <w:col w:w="374" w:space="549"/>
            <w:col w:w="469" w:space="78"/>
            <w:col w:w="2382"/>
          </w:cols>
        </w:sectPr>
      </w:pPr>
      <w:rPr/>
    </w:p>
    <w:p>
      <w:pPr>
        <w:spacing w:before="0" w:after="0" w:line="100" w:lineRule="exact"/>
        <w:ind w:left="1184" w:right="822"/>
        <w:jc w:val="center"/>
        <w:tabs>
          <w:tab w:pos="2020" w:val="left"/>
          <w:tab w:pos="2840" w:val="left"/>
        </w:tabs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934814pt;margin-top:-91.276192pt;width:7.45338pt;height:49.60209pt;mso-position-horizontal-relative:page;mso-position-vertical-relative:paragraph;z-index:-5920" type="#_x0000_t202" filled="f" stroked="f">
            <v:textbox inset="0,0,0,0" style="layout-flow:vertical">
              <w:txbxContent>
                <w:p>
                  <w:pPr>
                    <w:spacing w:before="0" w:after="0" w:line="12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w w:val="96"/>
                      <w:position w:val="-1"/>
                    </w:rPr>
                    <w:t>加入尾数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4"/>
                      <w:w w:val="96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4"/>
                      <w:w w:val="88"/>
                      <w:position w:val="-1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-8"/>
                      <w:w w:val="107"/>
                      <w:position w:val="-1"/>
                    </w:rPr>
                    <w:t>万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80"/>
                      <w:position w:val="-1"/>
                    </w:rPr>
                    <w:t>尾）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M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=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0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1"/>
          <w:w w:val="8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M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=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0"/>
          <w:position w:val="-1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1"/>
          <w:w w:val="8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2"/>
          <w:position w:val="-1"/>
        </w:rPr>
        <w:t>M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2"/>
          <w:position w:val="-1"/>
        </w:rPr>
        <w:t>=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1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8"/>
          <w:position w:val="-1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9" w:right="-5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11.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自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然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死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亡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伴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う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</w:t>
      </w:r>
    </w:p>
    <w:p>
      <w:pPr>
        <w:spacing w:before="0" w:after="0" w:line="289" w:lineRule="exact"/>
        <w:ind w:left="867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源量、親魚量および加入尾数の変化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109" w:lineRule="exact"/>
        <w:ind w:left="614" w:right="253"/>
        <w:jc w:val="center"/>
        <w:tabs>
          <w:tab w:pos="1080" w:val="left"/>
          <w:tab w:pos="1640" w:val="left"/>
          <w:tab w:pos="2220" w:val="left"/>
          <w:tab w:pos="2820" w:val="left"/>
          <w:tab w:pos="340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10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10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10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10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1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98" w:lineRule="exact"/>
        <w:ind w:left="1743" w:right="1446"/>
        <w:jc w:val="center"/>
        <w:rPr>
          <w:rFonts w:ascii="AdobeFangsongStd-Regular" w:hAnsi="AdobeFangsongStd-Regular" w:cs="AdobeFangsongStd-Regular" w:eastAsia="AdobeFangsongStd-Regular"/>
          <w:sz w:val="14"/>
          <w:szCs w:val="14"/>
        </w:rPr>
      </w:pPr>
      <w:rPr/>
      <w:r>
        <w:rPr>
          <w:rFonts w:ascii="AdobeFangsongStd-Regular" w:hAnsi="AdobeFangsongStd-Regular" w:cs="AdobeFangsongStd-Regular" w:eastAsia="AdobeFangsongStd-Regular"/>
          <w:sz w:val="14"/>
          <w:szCs w:val="14"/>
          <w:w w:val="87"/>
          <w:position w:val="-2"/>
        </w:rPr>
        <w:t>親魚量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3"/>
          <w:w w:val="87"/>
          <w:position w:val="-2"/>
        </w:rPr>
        <w:t>（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-3"/>
          <w:w w:val="64"/>
          <w:position w:val="-2"/>
        </w:rPr>
        <w:t>ト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-3"/>
          <w:w w:val="86"/>
          <w:position w:val="-2"/>
        </w:rPr>
        <w:t>ン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0"/>
          <w:w w:val="49"/>
          <w:position w:val="-2"/>
        </w:rPr>
        <w:t>）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0"/>
          <w:w w:val="100"/>
          <w:position w:val="0"/>
        </w:rPr>
      </w:r>
    </w:p>
    <w:p>
      <w:pPr>
        <w:spacing w:before="0" w:after="0" w:line="375" w:lineRule="exact"/>
        <w:ind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12.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Blimit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Bblimit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設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5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3990" w:space="596"/>
            <w:col w:w="4054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</w:sectPr>
      </w:pPr>
      <w:rPr/>
    </w:p>
    <w:p>
      <w:pPr>
        <w:spacing w:before="0" w:after="0" w:line="162" w:lineRule="exact"/>
        <w:ind w:left="446"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v:group style="position:absolute;margin-left:91.642036pt;margin-top:-230.605453pt;width:199.393556pt;height:145.189503pt;mso-position-horizontal-relative:page;mso-position-vertical-relative:paragraph;z-index:-5950" coordorigin="1833,-4612" coordsize="3988,2904">
            <v:group style="position:absolute;left:1843;top:-4602;width:7;height:2884" coordorigin="1843,-4602" coordsize="7,2884">
              <v:shape style="position:absolute;left:1843;top:-4602;width:7;height:2884" coordorigin="1843,-4602" coordsize="7,2884" path="m1843,-1718l1850,-1718,1850,-4602,1843,-4602,1843,-1718e" filled="t" fillcolor="#FFFFFF" stroked="f">
                <v:path arrowok="t"/>
                <v:fill/>
              </v:shape>
            </v:group>
            <v:group style="position:absolute;left:1850;top:-4602;width:3961;height:2884" coordorigin="1850,-4602" coordsize="3961,2884">
              <v:shape style="position:absolute;left:1850;top:-4602;width:3961;height:2884" coordorigin="1850,-4602" coordsize="3961,2884" path="m1850,-1718l5811,-1718,5811,-4602,1850,-4602,1850,-1718e" filled="t" fillcolor="#FFFFFF" stroked="f">
                <v:path arrowok="t"/>
                <v:fill/>
              </v:shape>
            </v:group>
            <v:group style="position:absolute;left:2590;top:-4453;width:2503;height:2301" coordorigin="2590,-4453" coordsize="2503,2301">
              <v:shape style="position:absolute;left:2590;top:-4453;width:2503;height:2301" coordorigin="2590,-4453" coordsize="2503,2301" path="m2590,-2151l5093,-2151,5093,-4453,2590,-4453,2590,-2151e" filled="t" fillcolor="#FFFFFF" stroked="f">
                <v:path arrowok="t"/>
                <v:fill/>
              </v:shape>
            </v:group>
            <v:group style="position:absolute;left:5096;top:-4457;width:2;height:2333" coordorigin="5096,-4457" coordsize="2,2333">
              <v:shape style="position:absolute;left:5096;top:-4457;width:2;height:2333" coordorigin="5096,-4457" coordsize="0,2333" path="m5096,-4457l5096,-2124e" filled="f" stroked="t" strokeweight=".363115pt" strokecolor="#858585">
                <v:path arrowok="t"/>
              </v:shape>
            </v:group>
            <v:group style="position:absolute;left:5096;top:-2534;width:29;height:2" coordorigin="5096,-2534" coordsize="29,2">
              <v:shape style="position:absolute;left:5096;top:-2534;width:29;height:2" coordorigin="5096,-2534" coordsize="29,0" path="m5096,-2534l5125,-2534e" filled="f" stroked="t" strokeweight=".394442pt" strokecolor="#858585">
                <v:path arrowok="t"/>
              </v:shape>
            </v:group>
            <v:group style="position:absolute;left:5096;top:-2920;width:29;height:2" coordorigin="5096,-2920" coordsize="29,2">
              <v:shape style="position:absolute;left:5096;top:-2920;width:29;height:2" coordorigin="5096,-2920" coordsize="29,0" path="m5096,-2920l5125,-2920e" filled="f" stroked="t" strokeweight=".394442pt" strokecolor="#858585">
                <v:path arrowok="t"/>
              </v:shape>
            </v:group>
            <v:group style="position:absolute;left:5096;top:-3306;width:29;height:2" coordorigin="5096,-3306" coordsize="29,2">
              <v:shape style="position:absolute;left:5096;top:-3306;width:29;height:2" coordorigin="5096,-3306" coordsize="29,0" path="m5096,-3306l5125,-3306e" filled="f" stroked="t" strokeweight=".394442pt" strokecolor="#858585">
                <v:path arrowok="t"/>
              </v:shape>
            </v:group>
            <v:group style="position:absolute;left:5096;top:-3684;width:29;height:2" coordorigin="5096,-3684" coordsize="29,2">
              <v:shape style="position:absolute;left:5096;top:-3684;width:29;height:2" coordorigin="5096,-3684" coordsize="29,0" path="m5096,-3684l5125,-3684e" filled="f" stroked="t" strokeweight=".394442pt" strokecolor="#858585">
                <v:path arrowok="t"/>
              </v:shape>
            </v:group>
            <v:group style="position:absolute;left:5096;top:-4071;width:29;height:2" coordorigin="5096,-4071" coordsize="29,2">
              <v:shape style="position:absolute;left:5096;top:-4071;width:29;height:2" coordorigin="5096,-4071" coordsize="29,0" path="m5096,-4071l5125,-4071e" filled="f" stroked="t" strokeweight=".394442pt" strokecolor="#858585">
                <v:path arrowok="t"/>
              </v:shape>
            </v:group>
            <v:group style="position:absolute;left:5096;top:-4457;width:29;height:2" coordorigin="5096,-4457" coordsize="29,2">
              <v:shape style="position:absolute;left:5096;top:-4457;width:29;height:2" coordorigin="5096,-4457" coordsize="29,0" path="m5096,-4457l5125,-4457e" filled="f" stroked="t" strokeweight=".394442pt" strokecolor="#858585">
                <v:path arrowok="t"/>
              </v:shape>
            </v:group>
            <v:group style="position:absolute;left:2593;top:-4457;width:2;height:2333" coordorigin="2593,-4457" coordsize="2,2333">
              <v:shape style="position:absolute;left:2593;top:-4457;width:2;height:2333" coordorigin="2593,-4457" coordsize="0,2333" path="m2593,-4457l2593,-2124e" filled="f" stroked="t" strokeweight=".363115pt" strokecolor="#858585">
                <v:path arrowok="t"/>
              </v:shape>
            </v:group>
            <v:group style="position:absolute;left:2564;top:-2156;width:2561;height:2" coordorigin="2564,-2156" coordsize="2561,2">
              <v:shape style="position:absolute;left:2564;top:-2156;width:2561;height:2" coordorigin="2564,-2156" coordsize="2561,0" path="m2564,-2156l5125,-2156e" filled="f" stroked="t" strokeweight=".394442pt" strokecolor="#858585">
                <v:path arrowok="t"/>
              </v:shape>
            </v:group>
            <v:group style="position:absolute;left:2564;top:-2384;width:29;height:2" coordorigin="2564,-2384" coordsize="29,2">
              <v:shape style="position:absolute;left:2564;top:-2384;width:29;height:2" coordorigin="2564,-2384" coordsize="29,0" path="m2564,-2384l2593,-2384e" filled="f" stroked="t" strokeweight=".394442pt" strokecolor="#858585">
                <v:path arrowok="t"/>
              </v:shape>
            </v:group>
            <v:group style="position:absolute;left:2564;top:-2613;width:29;height:2" coordorigin="2564,-2613" coordsize="29,2">
              <v:shape style="position:absolute;left:2564;top:-2613;width:29;height:2" coordorigin="2564,-2613" coordsize="29,0" path="m2564,-2613l2593,-2613e" filled="f" stroked="t" strokeweight=".394442pt" strokecolor="#858585">
                <v:path arrowok="t"/>
              </v:shape>
            </v:group>
            <v:group style="position:absolute;left:2564;top:-2841;width:29;height:2" coordorigin="2564,-2841" coordsize="29,2">
              <v:shape style="position:absolute;left:2564;top:-2841;width:29;height:2" coordorigin="2564,-2841" coordsize="29,0" path="m2564,-2841l2593,-2841e" filled="f" stroked="t" strokeweight=".394442pt" strokecolor="#858585">
                <v:path arrowok="t"/>
              </v:shape>
            </v:group>
            <v:group style="position:absolute;left:2564;top:-3070;width:29;height:2" coordorigin="2564,-3070" coordsize="29,2">
              <v:shape style="position:absolute;left:2564;top:-3070;width:29;height:2" coordorigin="2564,-3070" coordsize="29,0" path="m2564,-3070l2593,-3070e" filled="f" stroked="t" strokeweight=".394442pt" strokecolor="#858585">
                <v:path arrowok="t"/>
              </v:shape>
            </v:group>
            <v:group style="position:absolute;left:2564;top:-3306;width:29;height:2" coordorigin="2564,-3306" coordsize="29,2">
              <v:shape style="position:absolute;left:2564;top:-3306;width:29;height:2" coordorigin="2564,-3306" coordsize="29,0" path="m2564,-3306l2593,-3306e" filled="f" stroked="t" strokeweight=".394442pt" strokecolor="#858585">
                <v:path arrowok="t"/>
              </v:shape>
            </v:group>
            <v:group style="position:absolute;left:2564;top:-3535;width:29;height:2" coordorigin="2564,-3535" coordsize="29,2">
              <v:shape style="position:absolute;left:2564;top:-3535;width:29;height:2" coordorigin="2564,-3535" coordsize="29,0" path="m2564,-3535l2593,-3535e" filled="f" stroked="t" strokeweight=".394442pt" strokecolor="#858585">
                <v:path arrowok="t"/>
              </v:shape>
            </v:group>
            <v:group style="position:absolute;left:2564;top:-3763;width:29;height:2" coordorigin="2564,-3763" coordsize="29,2">
              <v:shape style="position:absolute;left:2564;top:-3763;width:29;height:2" coordorigin="2564,-3763" coordsize="29,0" path="m2564,-3763l2593,-3763e" filled="f" stroked="t" strokeweight=".394442pt" strokecolor="#858585">
                <v:path arrowok="t"/>
              </v:shape>
            </v:group>
            <v:group style="position:absolute;left:2564;top:-3992;width:29;height:2" coordorigin="2564,-3992" coordsize="29,2">
              <v:shape style="position:absolute;left:2564;top:-3992;width:29;height:2" coordorigin="2564,-3992" coordsize="29,0" path="m2564,-3992l2593,-3992e" filled="f" stroked="t" strokeweight=".394442pt" strokecolor="#858585">
                <v:path arrowok="t"/>
              </v:shape>
            </v:group>
            <v:group style="position:absolute;left:2564;top:-4220;width:29;height:2" coordorigin="2564,-4220" coordsize="29,2">
              <v:shape style="position:absolute;left:2564;top:-4220;width:29;height:2" coordorigin="2564,-4220" coordsize="29,0" path="m2564,-4220l2593,-4220e" filled="f" stroked="t" strokeweight=".394442pt" strokecolor="#858585">
                <v:path arrowok="t"/>
              </v:shape>
            </v:group>
            <v:group style="position:absolute;left:2564;top:-4457;width:29;height:2" coordorigin="2564,-4457" coordsize="29,2">
              <v:shape style="position:absolute;left:2564;top:-4457;width:29;height:2" coordorigin="2564,-4457" coordsize="29,0" path="m2564,-4457l2593,-4457e" filled="f" stroked="t" strokeweight=".394442pt" strokecolor="#858585">
                <v:path arrowok="t"/>
              </v:shape>
            </v:group>
            <v:group style="position:absolute;left:3428;top:-2156;width:2;height:32" coordorigin="3428,-2156" coordsize="2,32">
              <v:shape style="position:absolute;left:3428;top:-2156;width:2;height:32" coordorigin="3428,-2156" coordsize="0,32" path="m3428,-2156l3428,-2124e" filled="f" stroked="t" strokeweight=".363115pt" strokecolor="#858585">
                <v:path arrowok="t"/>
              </v:shape>
            </v:group>
            <v:group style="position:absolute;left:4262;top:-2156;width:2;height:32" coordorigin="4262,-2156" coordsize="2,32">
              <v:shape style="position:absolute;left:4262;top:-2156;width:2;height:32" coordorigin="4262,-2156" coordsize="0,32" path="m4262,-2156l4262,-2124e" filled="f" stroked="t" strokeweight=".363115pt" strokecolor="#858585">
                <v:path arrowok="t"/>
              </v:shape>
            </v:group>
            <v:group style="position:absolute;left:3007;top:-4331;width:1669;height:1080" coordorigin="3007,-4331" coordsize="1669,1080">
              <v:shape style="position:absolute;left:3007;top:-4331;width:1669;height:1080" coordorigin="3007,-4331" coordsize="1669,1080" path="m3007,-3251l3841,-3669,4676,-4331e" filled="f" stroked="t" strokeweight="1.154437pt" strokecolor="#5F5F5F">
                <v:path arrowok="t"/>
              </v:shape>
            </v:group>
            <v:group style="position:absolute;left:2977;top:-3281;width:58;height:63" coordorigin="2977,-3281" coordsize="58,63">
              <v:shape style="position:absolute;left:2977;top:-3281;width:58;height:63" coordorigin="2977,-3281" coordsize="58,63" path="m3006,-3281l2977,-3249,3006,-3218,3035,-3249,3006,-3281e" filled="t" fillcolor="#000000" stroked="f">
                <v:path arrowok="t"/>
                <v:fill/>
              </v:shape>
            </v:group>
            <v:group style="position:absolute;left:2977;top:-3281;width:58;height:63" coordorigin="2977,-3281" coordsize="58,63">
              <v:shape style="position:absolute;left:2977;top:-3281;width:58;height:63" coordorigin="2977,-3281" coordsize="58,63" path="m3006,-3281l3035,-3250,3006,-3218,2977,-3250,3006,-3281xe" filled="f" stroked="t" strokeweight=".377485pt" strokecolor="#000000">
                <v:path arrowok="t"/>
              </v:shape>
            </v:group>
            <v:group style="position:absolute;left:3811;top:-3699;width:58;height:63" coordorigin="3811,-3699" coordsize="58,63">
              <v:shape style="position:absolute;left:3811;top:-3699;width:58;height:63" coordorigin="3811,-3699" coordsize="58,63" path="m3840,-3699l3811,-3667,3840,-3636,3869,-3667,3840,-3699e" filled="t" fillcolor="#000000" stroked="f">
                <v:path arrowok="t"/>
                <v:fill/>
              </v:shape>
            </v:group>
            <v:group style="position:absolute;left:3811;top:-3699;width:58;height:63" coordorigin="3811,-3699" coordsize="58,63">
              <v:shape style="position:absolute;left:3811;top:-3699;width:58;height:63" coordorigin="3811,-3699" coordsize="58,63" path="m3840,-3699l3869,-3667,3840,-3636,3811,-3667,3840,-3699xe" filled="f" stroked="t" strokeweight=".377485pt" strokecolor="#000000">
                <v:path arrowok="t"/>
              </v:shape>
            </v:group>
            <v:group style="position:absolute;left:4645;top:-4361;width:58;height:63" coordorigin="4645,-4361" coordsize="58,63">
              <v:shape style="position:absolute;left:4645;top:-4361;width:58;height:63" coordorigin="4645,-4361" coordsize="58,63" path="m4674,-4361l4645,-4329,4674,-4298,4703,-4329,4674,-4361e" filled="t" fillcolor="#000000" stroked="f">
                <v:path arrowok="t"/>
                <v:fill/>
              </v:shape>
            </v:group>
            <v:group style="position:absolute;left:4645;top:-4361;width:58;height:63" coordorigin="4645,-4361" coordsize="58,63">
              <v:shape style="position:absolute;left:4645;top:-4361;width:58;height:63" coordorigin="4645,-4361" coordsize="58,63" path="m4674,-4361l4703,-4329,4674,-4298,4645,-4329,4674,-4361xe" filled="f" stroked="t" strokeweight=".377485pt" strokecolor="#000000">
                <v:path arrowok="t"/>
              </v:shape>
            </v:group>
            <v:group style="position:absolute;left:3007;top:-3085;width:1669;height:394" coordorigin="3007,-3085" coordsize="1669,394">
              <v:shape style="position:absolute;left:3007;top:-3085;width:1669;height:394" coordorigin="3007,-3085" coordsize="1669,394" path="m3007,-2691l3841,-2857,4676,-3085e" filled="f" stroked="t" strokeweight="1.177186pt" strokecolor="#000000">
                <v:path arrowok="t"/>
              </v:shape>
            </v:group>
            <v:group style="position:absolute;left:2977;top:-2721;width:58;height:63" coordorigin="2977,-2721" coordsize="58,63">
              <v:shape style="position:absolute;left:2977;top:-2721;width:58;height:63" coordorigin="2977,-2721" coordsize="58,63" path="m3006,-2721l2977,-2658,3035,-2658,3006,-2721e" filled="t" fillcolor="#000000" stroked="f">
                <v:path arrowok="t"/>
                <v:fill/>
              </v:shape>
            </v:group>
            <v:group style="position:absolute;left:2977;top:-2722;width:58;height:63" coordorigin="2977,-2722" coordsize="58,63">
              <v:shape style="position:absolute;left:2977;top:-2722;width:58;height:63" coordorigin="2977,-2722" coordsize="58,63" path="m3006,-2722l3035,-2658,2977,-2658,3006,-2722xe" filled="f" stroked="t" strokeweight=".377485pt" strokecolor="#000000">
                <v:path arrowok="t"/>
              </v:shape>
            </v:group>
            <v:group style="position:absolute;left:3811;top:-2887;width:58;height:63" coordorigin="3811,-2887" coordsize="58,63">
              <v:shape style="position:absolute;left:3811;top:-2887;width:58;height:63" coordorigin="3811,-2887" coordsize="58,63" path="m3840,-2887l3811,-2824,3869,-2824,3840,-2887e" filled="t" fillcolor="#000000" stroked="f">
                <v:path arrowok="t"/>
                <v:fill/>
              </v:shape>
            </v:group>
            <v:group style="position:absolute;left:3811;top:-2887;width:58;height:63" coordorigin="3811,-2887" coordsize="58,63">
              <v:shape style="position:absolute;left:3811;top:-2887;width:58;height:63" coordorigin="3811,-2887" coordsize="58,63" path="m3840,-2887l3869,-2824,3811,-2824,3840,-2887xe" filled="f" stroked="t" strokeweight=".377485pt" strokecolor="#000000">
                <v:path arrowok="t"/>
              </v:shape>
            </v:group>
            <v:group style="position:absolute;left:4645;top:-3115;width:58;height:63" coordorigin="4645,-3115" coordsize="58,63">
              <v:shape style="position:absolute;left:4645;top:-3115;width:58;height:63" coordorigin="4645,-3115" coordsize="58,63" path="m4674,-3115l4645,-3052,4703,-3052,4674,-3115e" filled="t" fillcolor="#000000" stroked="f">
                <v:path arrowok="t"/>
                <v:fill/>
              </v:shape>
            </v:group>
            <v:group style="position:absolute;left:4645;top:-3116;width:58;height:63" coordorigin="4645,-3116" coordsize="58,63">
              <v:shape style="position:absolute;left:4645;top:-3116;width:58;height:63" coordorigin="4645,-3116" coordsize="58,63" path="m4674,-3116l4703,-3053,4645,-3053,4674,-3116xe" filled="f" stroked="t" strokeweight=".377485pt" strokecolor="#000000">
                <v:path arrowok="t"/>
              </v:shape>
            </v:group>
            <v:group style="position:absolute;left:3007;top:-4275;width:1669;height:1174" coordorigin="3007,-4275" coordsize="1669,1174">
              <v:shape style="position:absolute;left:3007;top:-4275;width:1669;height:1174" coordorigin="3007,-4275" coordsize="1669,1174" path="m3007,-3101l3841,-3535,4676,-4275e" filled="f" stroked="t" strokeweight="1.151049pt" strokecolor="#000000">
                <v:path arrowok="t"/>
                <v:stroke dashstyle="longDash"/>
              </v:shape>
            </v:group>
            <v:group style="position:absolute;left:2969;top:-3139;width:58;height:63" coordorigin="2969,-3139" coordsize="58,63">
              <v:shape style="position:absolute;left:2969;top:-3139;width:58;height:63" coordorigin="2969,-3139" coordsize="58,63" path="m2969,-3108l3027,-3108e" filled="f" stroked="t" strokeweight="3.252331pt" strokecolor="#000000">
                <v:path arrowok="t"/>
              </v:shape>
            </v:group>
            <v:group style="position:absolute;left:2969;top:-3139;width:58;height:63" coordorigin="2969,-3139" coordsize="58,63">
              <v:shape style="position:absolute;left:2969;top:-3139;width:58;height:63" coordorigin="2969,-3139" coordsize="58,63" path="m2969,-3076l3027,-3076,3027,-3139,2969,-3139,2969,-3076xe" filled="f" stroked="t" strokeweight=".377485pt" strokecolor="#000000">
                <v:path arrowok="t"/>
              </v:shape>
            </v:group>
            <v:group style="position:absolute;left:3804;top:-3573;width:58;height:63" coordorigin="3804,-3573" coordsize="58,63">
              <v:shape style="position:absolute;left:3804;top:-3573;width:58;height:63" coordorigin="3804,-3573" coordsize="58,63" path="m3804,-3541l3862,-3541e" filled="f" stroked="t" strokeweight="3.252331pt" strokecolor="#000000">
                <v:path arrowok="t"/>
              </v:shape>
            </v:group>
            <v:group style="position:absolute;left:3804;top:-3573;width:58;height:63" coordorigin="3804,-3573" coordsize="58,63">
              <v:shape style="position:absolute;left:3804;top:-3573;width:58;height:63" coordorigin="3804,-3573" coordsize="58,63" path="m3804,-3510l3862,-3510,3862,-3573,3804,-3573,3804,-3510xe" filled="f" stroked="t" strokeweight=".377485pt" strokecolor="#000000">
                <v:path arrowok="t"/>
              </v:shape>
            </v:group>
            <v:group style="position:absolute;left:4638;top:-4313;width:58;height:63" coordorigin="4638,-4313" coordsize="58,63">
              <v:shape style="position:absolute;left:4638;top:-4313;width:58;height:63" coordorigin="4638,-4313" coordsize="58,63" path="m4638,-4282l4696,-4282e" filled="f" stroked="t" strokeweight="3.252331pt" strokecolor="#000000">
                <v:path arrowok="t"/>
              </v:shape>
            </v:group>
            <v:group style="position:absolute;left:4638;top:-4313;width:58;height:63" coordorigin="4638,-4313" coordsize="58,63">
              <v:shape style="position:absolute;left:4638;top:-4313;width:58;height:63" coordorigin="4638,-4313" coordsize="58,63" path="m4638,-4250l4696,-4250,4696,-4313,4638,-4313,4638,-4250xe" filled="f" stroked="t" strokeweight=".377485pt" strokecolor="#000000">
                <v:path arrowok="t"/>
              </v:shape>
            </v:group>
            <v:group style="position:absolute;left:2789;top:-4268;width:239;height:2" coordorigin="2789,-4268" coordsize="239,2">
              <v:shape style="position:absolute;left:2789;top:-4268;width:239;height:2" coordorigin="2789,-4268" coordsize="239,0" path="m2789,-4268l3029,-4268e" filled="f" stroked="t" strokeweight="1.182144pt" strokecolor="#5F5F5F">
                <v:path arrowok="t"/>
              </v:shape>
            </v:group>
            <v:group style="position:absolute;left:2884;top:-4299;width:58;height:63" coordorigin="2884,-4299" coordsize="58,63">
              <v:shape style="position:absolute;left:2884;top:-4299;width:58;height:63" coordorigin="2884,-4299" coordsize="58,63" path="m2913,-4299l2884,-4268,2913,-4236,2942,-4268,2913,-4299e" filled="t" fillcolor="#000000" stroked="f">
                <v:path arrowok="t"/>
                <v:fill/>
              </v:shape>
            </v:group>
            <v:group style="position:absolute;left:2884;top:-4299;width:58;height:63" coordorigin="2884,-4299" coordsize="58,63">
              <v:shape style="position:absolute;left:2884;top:-4299;width:58;height:63" coordorigin="2884,-4299" coordsize="58,63" path="m2913,-4299l2942,-4268,2913,-4236,2884,-4268,2913,-4299xe" filled="f" stroked="t" strokeweight=".377485pt" strokecolor="#000000">
                <v:path arrowok="t"/>
              </v:shape>
            </v:group>
            <v:group style="position:absolute;left:2789;top:-4078;width:239;height:2" coordorigin="2789,-4078" coordsize="239,2">
              <v:shape style="position:absolute;left:2789;top:-4078;width:239;height:2" coordorigin="2789,-4078" coordsize="239,0" path="m2789,-4078l3029,-4078e" filled="f" stroked="t" strokeweight="1.182144pt" strokecolor="#000000">
                <v:path arrowok="t"/>
              </v:shape>
            </v:group>
            <v:group style="position:absolute;left:2884;top:-4110;width:58;height:63" coordorigin="2884,-4110" coordsize="58,63">
              <v:shape style="position:absolute;left:2884;top:-4110;width:58;height:63" coordorigin="2884,-4110" coordsize="58,63" path="m2913,-4110l2884,-4047,2942,-4047,2913,-4110e" filled="t" fillcolor="#000000" stroked="f">
                <v:path arrowok="t"/>
                <v:fill/>
              </v:shape>
            </v:group>
            <v:group style="position:absolute;left:2884;top:-4110;width:58;height:63" coordorigin="2884,-4110" coordsize="58,63">
              <v:shape style="position:absolute;left:2884;top:-4110;width:58;height:63" coordorigin="2884,-4110" coordsize="58,63" path="m2913,-4110l2942,-4047,2884,-4047,2913,-4110xe" filled="f" stroked="t" strokeweight=".377485pt" strokecolor="#000000">
                <v:path arrowok="t"/>
              </v:shape>
            </v:group>
            <v:group style="position:absolute;left:2789;top:-3897;width:239;height:2" coordorigin="2789,-3897" coordsize="239,2">
              <v:shape style="position:absolute;left:2789;top:-3897;width:239;height:2" coordorigin="2789,-3897" coordsize="239,0" path="m2789,-3897l3029,-3897e" filled="f" stroked="t" strokeweight="1.182144pt" strokecolor="#000000">
                <v:path arrowok="t"/>
                <v:stroke dashstyle="longDash"/>
              </v:shape>
            </v:group>
            <v:group style="position:absolute;left:2884;top:-3929;width:51;height:55" coordorigin="2884,-3929" coordsize="51,55">
              <v:shape style="position:absolute;left:2884;top:-3929;width:51;height:55" coordorigin="2884,-3929" coordsize="51,55" path="m2884,-3901l2934,-3901e" filled="f" stroked="t" strokeweight="2.858336pt" strokecolor="#000000">
                <v:path arrowok="t"/>
              </v:shape>
            </v:group>
            <v:group style="position:absolute;left:2884;top:-3929;width:51;height:55" coordorigin="2884,-3929" coordsize="51,55">
              <v:shape style="position:absolute;left:2884;top:-3929;width:51;height:55" coordorigin="2884,-3929" coordsize="51,55" path="m2884,-3874l2934,-3874,2934,-3929,2884,-3929,2884,-3874xe" filled="f" stroked="t" strokeweight=".377485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  <w:position w:val="-2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9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9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6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46"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9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9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46"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5.100288pt;margin-top:.255523pt;width:8.649107pt;height:38.370488pt;mso-position-horizontal-relative:page;mso-position-vertical-relative:paragraph;z-index:-5917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5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9"/>
                      <w:position w:val="-1"/>
                    </w:rPr>
                    <w:t>親魚量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3"/>
                      <w:w w:val="89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2"/>
                      <w:w w:val="65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3"/>
                      <w:w w:val="87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50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9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9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46"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9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9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98" w:right="-49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6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7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6"/>
        </w:rPr>
        <w:t>000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156" w:lineRule="auto"/>
        <w:ind w:right="97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105"/>
        </w:rPr>
        <w:t>親魚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w w:val="78"/>
        </w:rPr>
        <w:t>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68"/>
        </w:rPr>
        <w:t>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1"/>
        </w:rPr>
        <w:t>ン）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1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2"/>
        </w:rPr>
        <w:t>B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"/>
          <w:w w:val="102"/>
        </w:rPr>
        <w:t>l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6"/>
          <w:w w:val="82"/>
        </w:rPr>
        <w:t>i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7"/>
          <w:w w:val="91"/>
        </w:rPr>
        <w:t>m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"/>
          <w:w w:val="82"/>
        </w:rPr>
        <w:t>i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10"/>
        </w:rPr>
        <w:t>t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165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94"/>
          <w:position w:val="-2"/>
        </w:rPr>
        <w:t>加入尾数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94"/>
          <w:position w:val="-2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2"/>
        </w:rPr>
        <w:t>億尾）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62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2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v:group style="position:absolute;margin-left:305.737396pt;margin-top:-241.230728pt;width:199.388613pt;height:150.263856pt;mso-position-horizontal-relative:page;mso-position-vertical-relative:paragraph;z-index:-5949" coordorigin="6115,-4825" coordsize="3988,3005">
            <v:group style="position:absolute;left:6124;top:-4815;width:2;height:2986" coordorigin="6124,-4815" coordsize="2,2986">
              <v:shape style="position:absolute;left:6124;top:-4815;width:2;height:2986" coordorigin="6124,-4815" coordsize="0,2986" path="m6124,-1829l6124,-4815,6124,-1829e" filled="t" fillcolor="#FFFFFF" stroked="f">
                <v:path arrowok="t"/>
                <v:fill/>
              </v:shape>
            </v:group>
            <v:group style="position:absolute;left:6124;top:-4815;width:3969;height:2986" coordorigin="6124,-4815" coordsize="3969,2986">
              <v:shape style="position:absolute;left:6124;top:-4815;width:3969;height:2986" coordorigin="6124,-4815" coordsize="3969,2986" path="m10093,-1829l10093,-4815,6124,-4815,6124,-1829,10093,-1829e" filled="t" fillcolor="#FFFFFF" stroked="f">
                <v:path arrowok="t"/>
                <v:fill/>
              </v:shape>
              <v:shape style="position:absolute;left:6938;top:-4597;width:2937;height:2314" type="#_x0000_t75">
                <v:imagedata r:id="rId59" o:title="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6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2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2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v:group style="position:absolute;margin-left:91.632408pt;margin-top:-10.650325pt;width:199.412382pt;height:144.124683pt;mso-position-horizontal-relative:page;mso-position-vertical-relative:paragraph;z-index:-5948" coordorigin="1833,-213" coordsize="3988,2882">
            <v:group style="position:absolute;left:1843;top:-203;width:3969;height:2863" coordorigin="1843,-203" coordsize="3969,2863">
              <v:shape style="position:absolute;left:1843;top:-203;width:3969;height:2863" coordorigin="1843,-203" coordsize="3969,2863" path="m5811,2660l5811,-203,1843,-203,1843,2660,5811,2660e" filled="t" fillcolor="#FFFFFF" stroked="f">
                <v:path arrowok="t"/>
                <v:fill/>
              </v:shape>
              <v:shape style="position:absolute;left:2526;top:-57;width:2608;height:2221" type="#_x0000_t75">
                <v:imagedata r:id="rId60" o:title=""/>
              </v:shape>
            </v:group>
            <v:group style="position:absolute;left:2569;top:1169;width:2;height:959" coordorigin="2569,1169" coordsize="2,959">
              <v:shape style="position:absolute;left:2569;top:1169;width:2;height:959" coordorigin="2569,1169" coordsize="0,959" path="m2569,1169l2569,2128e" filled="f" stroked="t" strokeweight="3.244062pt" strokecolor="#C0C0C0">
                <v:path arrowok="t"/>
              </v:shape>
            </v:group>
            <v:group style="position:absolute;left:5084;top:1593;width:2;height:535" coordorigin="5084,1593" coordsize="2,535">
              <v:shape style="position:absolute;left:5084;top:1593;width:2;height:535" coordorigin="5084,1593" coordsize="0,535" path="m5084,1593l5084,2128e" filled="f" stroked="t" strokeweight="3.244101pt" strokecolor="#C0C0C0">
                <v:path arrowok="t"/>
              </v:shape>
            </v:group>
            <v:group style="position:absolute;left:2538;top:1169;width:63;height:959" coordorigin="2538,1169" coordsize="63,959">
              <v:shape style="position:absolute;left:2538;top:1169;width:63;height:959" coordorigin="2538,1169" coordsize="63,959" path="m2538,1169l2601,1169,2601,2128,2538,2128,2538,1169xe" filled="f" stroked="t" strokeweight=".349681pt" strokecolor="#000000">
                <v:path arrowok="t"/>
              </v:shape>
            </v:group>
            <v:group style="position:absolute;left:4983;top:1440;width:70;height:688" coordorigin="4983,1440" coordsize="70,688">
              <v:shape style="position:absolute;left:4983;top:1440;width:70;height:688" coordorigin="4983,1440" coordsize="70,688" path="m4983,1440l5053,1440,5053,2128,4983,2128,4983,1440xe" filled="f" stroked="t" strokeweight=".34967pt" strokecolor="#000000">
                <v:path arrowok="t"/>
              </v:shape>
            </v:group>
            <v:group style="position:absolute;left:5053;top:1593;width:63;height:535" coordorigin="5053,1593" coordsize="63,535">
              <v:shape style="position:absolute;left:5053;top:1593;width:63;height:535" coordorigin="5053,1593" coordsize="63,535" path="m5053,1593l5116,1593,5116,2128,5053,2128,5053,1593xe" filled="f" stroked="t" strokeweight=".349663pt" strokecolor="#000000">
                <v:path arrowok="t"/>
              </v:shape>
            </v:group>
            <v:group style="position:absolute;left:5116;top:-54;width:2;height:2182" coordorigin="5116,-54" coordsize="2,2182">
              <v:shape style="position:absolute;left:5116;top:-54;width:2;height:2182" coordorigin="5116,-54" coordsize="0,2182" path="m5116,-54l5116,2128e" filled="f" stroked="t" strokeweight=".349689pt" strokecolor="#000000">
                <v:path arrowok="t"/>
              </v:shape>
            </v:group>
            <v:group style="position:absolute;left:2538;top:-54;width:2;height:2182" coordorigin="2538,-54" coordsize="2,2182">
              <v:shape style="position:absolute;left:2538;top:-54;width:2;height:2182" coordorigin="2538,-54" coordsize="0,2182" path="m2538,-54l2538,2128e" filled="f" stroked="t" strokeweight=".349689pt" strokecolor="#000000">
                <v:path arrowok="t"/>
              </v:shape>
            </v:group>
            <v:group style="position:absolute;left:5053;top:2100;width:2;height:28" coordorigin="5053,2100" coordsize="2,28">
              <v:shape style="position:absolute;left:5053;top:2100;width:2;height:28" coordorigin="5053,2100" coordsize="0,28" path="m5053,2100l5053,2128e" filled="f" stroked="t" strokeweight=".349689pt" strokecolor="#000000">
                <v:path arrowok="t"/>
              </v:shape>
            </v:group>
            <v:group style="position:absolute;left:2636;top:92;width:1076;height:486" coordorigin="2636,92" coordsize="1076,486">
              <v:shape style="position:absolute;left:2636;top:92;width:1076;height:486" coordorigin="2636,92" coordsize="1076,486" path="m2636,579l3711,579,3711,92,2636,92,2636,579xe" filled="f" stroked="t" strokeweight=".34810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423615pt;margin-top:-2.842074pt;width:150.877795pt;height:109.431306pt;mso-position-horizontal-relative:page;mso-position-vertical-relative:paragraph;z-index:-5946" coordorigin="6808,-57" coordsize="3018,2189">
            <v:group style="position:absolute;left:6816;top:-53;width:2;height:2182" coordorigin="6816,-53" coordsize="2,2182">
              <v:shape style="position:absolute;left:6816;top:-53;width:2;height:2182" coordorigin="6816,-53" coordsize="0,2182" path="m6816,-53l6816,2128e" filled="f" stroked="t" strokeweight=".351545pt" strokecolor="#000000">
                <v:path arrowok="t"/>
              </v:shape>
            </v:group>
            <v:group style="position:absolute;left:6816;top:2128;width:3006;height:2" coordorigin="6816,2128" coordsize="3006,2">
              <v:shape style="position:absolute;left:6816;top:2128;width:3006;height:2" coordorigin="6816,2128" coordsize="3006,0" path="m6816,2128l9822,2128e" filled="f" stroked="t" strokeweight=".353367pt" strokecolor="#000000">
                <v:path arrowok="t"/>
              </v:shape>
            </v:group>
            <v:group style="position:absolute;left:6816;top:1881;width:28;height:2" coordorigin="6816,1881" coordsize="28,2">
              <v:shape style="position:absolute;left:6816;top:1881;width:28;height:2" coordorigin="6816,1881" coordsize="28,0" path="m6816,1881l6844,1881e" filled="f" stroked="t" strokeweight=".353367pt" strokecolor="#000000">
                <v:path arrowok="t"/>
              </v:shape>
            </v:group>
            <v:group style="position:absolute;left:6816;top:1641;width:28;height:2" coordorigin="6816,1641" coordsize="28,2">
              <v:shape style="position:absolute;left:6816;top:1641;width:28;height:2" coordorigin="6816,1641" coordsize="28,0" path="m6816,1641l6844,1641e" filled="f" stroked="t" strokeweight=".353367pt" strokecolor="#000000">
                <v:path arrowok="t"/>
              </v:shape>
              <v:shape style="position:absolute;left:6808;top:130;width:3001;height:1442" type="#_x0000_t75">
                <v:imagedata r:id="rId61" o:title=""/>
              </v:shape>
            </v:group>
            <v:group style="position:absolute;left:6893;top:2100;width:2;height:28" coordorigin="6893,2100" coordsize="2,28">
              <v:shape style="position:absolute;left:6893;top:2100;width:2;height:28" coordorigin="6893,2100" coordsize="0,28" path="m6893,2100l6893,2128e" filled="f" stroked="t" strokeweight=".351545pt" strokecolor="#000000">
                <v:path arrowok="t"/>
              </v:shape>
            </v:group>
            <v:group style="position:absolute;left:6971;top:2100;width:2;height:28" coordorigin="6971,2100" coordsize="2,28">
              <v:shape style="position:absolute;left:6971;top:2100;width:2;height:28" coordorigin="6971,2100" coordsize="0,28" path="m6971,2100l6971,2128e" filled="f" stroked="t" strokeweight=".351545pt" strokecolor="#000000">
                <v:path arrowok="t"/>
              </v:shape>
            </v:group>
            <v:group style="position:absolute;left:7048;top:2100;width:2;height:28" coordorigin="7048,2100" coordsize="2,28">
              <v:shape style="position:absolute;left:7048;top:2100;width:2;height:28" coordorigin="7048,2100" coordsize="0,28" path="m7048,2100l7048,2128e" filled="f" stroked="t" strokeweight=".351545pt" strokecolor="#000000">
                <v:path arrowok="t"/>
              </v:shape>
            </v:group>
            <v:group style="position:absolute;left:7125;top:2100;width:2;height:28" coordorigin="7125,2100" coordsize="2,28">
              <v:shape style="position:absolute;left:7125;top:2100;width:2;height:28" coordorigin="7125,2100" coordsize="0,28" path="m7125,2100l7125,2128e" filled="f" stroked="t" strokeweight=".351545pt" strokecolor="#000000">
                <v:path arrowok="t"/>
              </v:shape>
            </v:group>
            <v:group style="position:absolute;left:7203;top:2100;width:2;height:28" coordorigin="7203,2100" coordsize="2,28">
              <v:shape style="position:absolute;left:7203;top:2100;width:2;height:28" coordorigin="7203,2100" coordsize="0,28" path="m7203,2100l7203,2128e" filled="f" stroked="t" strokeweight=".351545pt" strokecolor="#000000">
                <v:path arrowok="t"/>
              </v:shape>
            </v:group>
            <v:group style="position:absolute;left:7280;top:2100;width:2;height:28" coordorigin="7280,2100" coordsize="2,28">
              <v:shape style="position:absolute;left:7280;top:2100;width:2;height:28" coordorigin="7280,2100" coordsize="0,28" path="m7280,2100l7280,2128e" filled="f" stroked="t" strokeweight=".351545pt" strokecolor="#000000">
                <v:path arrowok="t"/>
              </v:shape>
            </v:group>
            <v:group style="position:absolute;left:7357;top:2100;width:2;height:28" coordorigin="7357,2100" coordsize="2,28">
              <v:shape style="position:absolute;left:7357;top:2100;width:2;height:28" coordorigin="7357,2100" coordsize="0,28" path="m7357,2100l7357,2128e" filled="f" stroked="t" strokeweight=".351545pt" strokecolor="#000000">
                <v:path arrowok="t"/>
              </v:shape>
            </v:group>
            <v:group style="position:absolute;left:7434;top:2100;width:2;height:28" coordorigin="7434,2100" coordsize="2,28">
              <v:shape style="position:absolute;left:7434;top:2100;width:2;height:28" coordorigin="7434,2100" coordsize="0,28" path="m7434,2100l7434,2128e" filled="f" stroked="t" strokeweight=".351545pt" strokecolor="#000000">
                <v:path arrowok="t"/>
              </v:shape>
            </v:group>
            <v:group style="position:absolute;left:7512;top:2100;width:2;height:28" coordorigin="7512,2100" coordsize="2,28">
              <v:shape style="position:absolute;left:7512;top:2100;width:2;height:28" coordorigin="7512,2100" coordsize="0,28" path="m7512,2100l7512,2128e" filled="f" stroked="t" strokeweight=".351545pt" strokecolor="#000000">
                <v:path arrowok="t"/>
              </v:shape>
            </v:group>
            <v:group style="position:absolute;left:7589;top:2100;width:2;height:28" coordorigin="7589,2100" coordsize="2,28">
              <v:shape style="position:absolute;left:7589;top:2100;width:2;height:28" coordorigin="7589,2100" coordsize="0,28" path="m7589,2100l7589,2128e" filled="f" stroked="t" strokeweight=".351545pt" strokecolor="#000000">
                <v:path arrowok="t"/>
              </v:shape>
            </v:group>
            <v:group style="position:absolute;left:7659;top:2100;width:2;height:28" coordorigin="7659,2100" coordsize="2,28">
              <v:shape style="position:absolute;left:7659;top:2100;width:2;height:28" coordorigin="7659,2100" coordsize="0,28" path="m7659,2100l7659,2128e" filled="f" stroked="t" strokeweight=".351545pt" strokecolor="#000000">
                <v:path arrowok="t"/>
              </v:shape>
            </v:group>
            <v:group style="position:absolute;left:7736;top:2100;width:2;height:28" coordorigin="7736,2100" coordsize="2,28">
              <v:shape style="position:absolute;left:7736;top:2100;width:2;height:28" coordorigin="7736,2100" coordsize="0,28" path="m7736,2100l7736,2128e" filled="f" stroked="t" strokeweight=".351545pt" strokecolor="#000000">
                <v:path arrowok="t"/>
              </v:shape>
            </v:group>
            <v:group style="position:absolute;left:7814;top:2100;width:2;height:28" coordorigin="7814,2100" coordsize="2,28">
              <v:shape style="position:absolute;left:7814;top:2100;width:2;height:28" coordorigin="7814,2100" coordsize="0,28" path="m7814,2100l7814,2128e" filled="f" stroked="t" strokeweight=".351545pt" strokecolor="#000000">
                <v:path arrowok="t"/>
              </v:shape>
            </v:group>
            <v:group style="position:absolute;left:7891;top:2100;width:2;height:28" coordorigin="7891,2100" coordsize="2,28">
              <v:shape style="position:absolute;left:7891;top:2100;width:2;height:28" coordorigin="7891,2100" coordsize="0,28" path="m7891,2100l7891,2128e" filled="f" stroked="t" strokeweight=".351545pt" strokecolor="#000000">
                <v:path arrowok="t"/>
              </v:shape>
            </v:group>
            <v:group style="position:absolute;left:7968;top:2100;width:2;height:28" coordorigin="7968,2100" coordsize="2,28">
              <v:shape style="position:absolute;left:7968;top:2100;width:2;height:28" coordorigin="7968,2100" coordsize="0,28" path="m7968,2100l7968,2128e" filled="f" stroked="t" strokeweight=".351545pt" strokecolor="#000000">
                <v:path arrowok="t"/>
              </v:shape>
            </v:group>
            <v:group style="position:absolute;left:8045;top:2100;width:2;height:28" coordorigin="8045,2100" coordsize="2,28">
              <v:shape style="position:absolute;left:8045;top:2100;width:2;height:28" coordorigin="8045,2100" coordsize="0,28" path="m8045,2100l8045,2128e" filled="f" stroked="t" strokeweight=".351545pt" strokecolor="#000000">
                <v:path arrowok="t"/>
              </v:shape>
            </v:group>
            <v:group style="position:absolute;left:8123;top:2100;width:2;height:28" coordorigin="8123,2100" coordsize="2,28">
              <v:shape style="position:absolute;left:8123;top:2100;width:2;height:28" coordorigin="8123,2100" coordsize="0,28" path="m8123,2100l8123,2128e" filled="f" stroked="t" strokeweight=".351545pt" strokecolor="#000000">
                <v:path arrowok="t"/>
              </v:shape>
            </v:group>
            <v:group style="position:absolute;left:8200;top:2100;width:2;height:28" coordorigin="8200,2100" coordsize="2,28">
              <v:shape style="position:absolute;left:8200;top:2100;width:2;height:28" coordorigin="8200,2100" coordsize="0,28" path="m8200,2100l8200,2128e" filled="f" stroked="t" strokeweight=".351545pt" strokecolor="#000000">
                <v:path arrowok="t"/>
              </v:shape>
            </v:group>
            <v:group style="position:absolute;left:8277;top:2100;width:2;height:28" coordorigin="8277,2100" coordsize="2,28">
              <v:shape style="position:absolute;left:8277;top:2100;width:2;height:28" coordorigin="8277,2100" coordsize="0,28" path="m8277,2100l8277,2128e" filled="f" stroked="t" strokeweight=".351545pt" strokecolor="#000000">
                <v:path arrowok="t"/>
              </v:shape>
            </v:group>
            <v:group style="position:absolute;left:8355;top:2100;width:2;height:28" coordorigin="8355,2100" coordsize="2,28">
              <v:shape style="position:absolute;left:8355;top:2100;width:2;height:28" coordorigin="8355,2100" coordsize="0,28" path="m8355,2100l8355,2128e" filled="f" stroked="t" strokeweight=".351545pt" strokecolor="#000000">
                <v:path arrowok="t"/>
              </v:shape>
            </v:group>
            <v:group style="position:absolute;left:8432;top:2100;width:2;height:28" coordorigin="8432,2100" coordsize="2,28">
              <v:shape style="position:absolute;left:8432;top:2100;width:2;height:28" coordorigin="8432,2100" coordsize="0,28" path="m8432,2100l8432,2128e" filled="f" stroked="t" strokeweight=".351545pt" strokecolor="#000000">
                <v:path arrowok="t"/>
              </v:shape>
            </v:group>
            <v:group style="position:absolute;left:8509;top:2100;width:2;height:28" coordorigin="8509,2100" coordsize="2,28">
              <v:shape style="position:absolute;left:8509;top:2100;width:2;height:28" coordorigin="8509,2100" coordsize="0,28" path="m8509,2100l8509,2128e" filled="f" stroked="t" strokeweight=".351545pt" strokecolor="#000000">
                <v:path arrowok="t"/>
              </v:shape>
            </v:group>
            <v:group style="position:absolute;left:8586;top:2100;width:2;height:28" coordorigin="8586,2100" coordsize="2,28">
              <v:shape style="position:absolute;left:8586;top:2100;width:2;height:28" coordorigin="8586,2100" coordsize="0,28" path="m8586,2100l8586,2128e" filled="f" stroked="t" strokeweight=".351545pt" strokecolor="#000000">
                <v:path arrowok="t"/>
              </v:shape>
            </v:group>
            <v:group style="position:absolute;left:8664;top:2100;width:2;height:28" coordorigin="8664,2100" coordsize="2,28">
              <v:shape style="position:absolute;left:8664;top:2100;width:2;height:28" coordorigin="8664,2100" coordsize="0,28" path="m8664,2100l8664,2128e" filled="f" stroked="t" strokeweight=".351545pt" strokecolor="#000000">
                <v:path arrowok="t"/>
              </v:shape>
            </v:group>
            <v:group style="position:absolute;left:8741;top:2100;width:2;height:28" coordorigin="8741,2100" coordsize="2,28">
              <v:shape style="position:absolute;left:8741;top:2100;width:2;height:28" coordorigin="8741,2100" coordsize="0,28" path="m8741,2100l8741,2128e" filled="f" stroked="t" strokeweight=".351545pt" strokecolor="#000000">
                <v:path arrowok="t"/>
              </v:shape>
            </v:group>
            <v:group style="position:absolute;left:8818;top:2100;width:2;height:28" coordorigin="8818,2100" coordsize="2,28">
              <v:shape style="position:absolute;left:8818;top:2100;width:2;height:28" coordorigin="8818,2100" coordsize="0,28" path="m8818,2100l8818,2128e" filled="f" stroked="t" strokeweight=".351545pt" strokecolor="#000000">
                <v:path arrowok="t"/>
              </v:shape>
            </v:group>
            <v:group style="position:absolute;left:8895;top:2100;width:2;height:28" coordorigin="8895,2100" coordsize="2,28">
              <v:shape style="position:absolute;left:8895;top:2100;width:2;height:28" coordorigin="8895,2100" coordsize="0,28" path="m8895,2100l8895,2128e" filled="f" stroked="t" strokeweight=".351545pt" strokecolor="#000000">
                <v:path arrowok="t"/>
              </v:shape>
            </v:group>
            <v:group style="position:absolute;left:8973;top:2100;width:2;height:28" coordorigin="8973,2100" coordsize="2,28">
              <v:shape style="position:absolute;left:8973;top:2100;width:2;height:28" coordorigin="8973,2100" coordsize="0,28" path="m8973,2100l8973,2128e" filled="f" stroked="t" strokeweight=".351545pt" strokecolor="#000000">
                <v:path arrowok="t"/>
              </v:shape>
            </v:group>
            <v:group style="position:absolute;left:9050;top:2100;width:2;height:28" coordorigin="9050,2100" coordsize="2,28">
              <v:shape style="position:absolute;left:9050;top:2100;width:2;height:28" coordorigin="9050,2100" coordsize="0,28" path="m9050,2100l9050,2128e" filled="f" stroked="t" strokeweight=".351545pt" strokecolor="#000000">
                <v:path arrowok="t"/>
              </v:shape>
            </v:group>
            <v:group style="position:absolute;left:9127;top:2100;width:2;height:28" coordorigin="9127,2100" coordsize="2,28">
              <v:shape style="position:absolute;left:9127;top:2100;width:2;height:28" coordorigin="9127,2100" coordsize="0,28" path="m9127,2100l9127,2128e" filled="f" stroked="t" strokeweight=".351545pt" strokecolor="#000000">
                <v:path arrowok="t"/>
              </v:shape>
            </v:group>
            <v:group style="position:absolute;left:9204;top:2100;width:2;height:28" coordorigin="9204,2100" coordsize="2,28">
              <v:shape style="position:absolute;left:9204;top:2100;width:2;height:28" coordorigin="9204,2100" coordsize="0,28" path="m9204,2100l9204,2128e" filled="f" stroked="t" strokeweight=".351545pt" strokecolor="#000000">
                <v:path arrowok="t"/>
              </v:shape>
            </v:group>
            <v:group style="position:absolute;left:9282;top:2100;width:2;height:28" coordorigin="9282,2100" coordsize="2,28">
              <v:shape style="position:absolute;left:9282;top:2100;width:2;height:28" coordorigin="9282,2100" coordsize="0,28" path="m9282,2100l9282,2128e" filled="f" stroked="t" strokeweight=".351545pt" strokecolor="#000000">
                <v:path arrowok="t"/>
              </v:shape>
            </v:group>
            <v:group style="position:absolute;left:9359;top:2100;width:2;height:28" coordorigin="9359,2100" coordsize="2,28">
              <v:shape style="position:absolute;left:9359;top:2100;width:2;height:28" coordorigin="9359,2100" coordsize="0,28" path="m9359,2100l9359,2128e" filled="f" stroked="t" strokeweight=".351545pt" strokecolor="#000000">
                <v:path arrowok="t"/>
              </v:shape>
            </v:group>
            <v:group style="position:absolute;left:9436;top:2100;width:2;height:28" coordorigin="9436,2100" coordsize="2,28">
              <v:shape style="position:absolute;left:9436;top:2100;width:2;height:28" coordorigin="9436,2100" coordsize="0,28" path="m9436,2100l9436,2128e" filled="f" stroked="t" strokeweight=".351545pt" strokecolor="#000000">
                <v:path arrowok="t"/>
              </v:shape>
            </v:group>
            <v:group style="position:absolute;left:9513;top:2100;width:2;height:28" coordorigin="9513,2100" coordsize="2,28">
              <v:shape style="position:absolute;left:9513;top:2100;width:2;height:28" coordorigin="9513,2100" coordsize="0,28" path="m9513,2100l9513,2128e" filled="f" stroked="t" strokeweight=".351545pt" strokecolor="#000000">
                <v:path arrowok="t"/>
              </v:shape>
            </v:group>
            <v:group style="position:absolute;left:9591;top:2100;width:2;height:28" coordorigin="9591,2100" coordsize="2,28">
              <v:shape style="position:absolute;left:9591;top:2100;width:2;height:28" coordorigin="9591,2100" coordsize="0,28" path="m9591,2100l9591,2128e" filled="f" stroked="t" strokeweight=".351545pt" strokecolor="#000000">
                <v:path arrowok="t"/>
              </v:shape>
            </v:group>
            <v:group style="position:absolute;left:9668;top:2100;width:2;height:28" coordorigin="9668,2100" coordsize="2,28">
              <v:shape style="position:absolute;left:9668;top:2100;width:2;height:28" coordorigin="9668,2100" coordsize="0,28" path="m9668,2100l9668,2128e" filled="f" stroked="t" strokeweight=".351545pt" strokecolor="#000000">
                <v:path arrowok="t"/>
              </v:shape>
            </v:group>
            <v:group style="position:absolute;left:9745;top:2100;width:2;height:28" coordorigin="9745,2100" coordsize="2,28">
              <v:shape style="position:absolute;left:9745;top:2100;width:2;height:28" coordorigin="9745,2100" coordsize="0,28" path="m9745,2100l9745,2128e" filled="f" stroked="t" strokeweight=".35154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811554pt;margin-top:-2.666314pt;width:1.404774pt;height:.1pt;mso-position-horizontal-relative:page;mso-position-vertical-relative:paragraph;z-index:-5945" coordorigin="6816,-53" coordsize="28,2">
            <v:shape style="position:absolute;left:6816;top:-53;width:28;height:2" coordorigin="6816,-53" coordsize="28,0" path="m6816,-53l6844,-53e" filled="f" stroked="t" strokeweight=".353367pt" strokecolor="#000000">
              <v:path arrowok="t"/>
            </v:shape>
          </v:group>
          <w10:wrap type="none"/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9.085602pt;margin-top:6.642871pt;width:8.684383pt;height:37.916781pt;mso-position-horizontal-relative:page;mso-position-vertical-relative:paragraph;z-index:-5913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50" w:lineRule="exact"/>
                    <w:ind w:left="20" w:right="-4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1"/>
                      <w:w w:val="105"/>
                      <w:position w:val="-1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2"/>
                      <w:w w:val="105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3"/>
                      <w:w w:val="121"/>
                      <w:position w:val="-1"/>
                    </w:rPr>
                    <w:t>S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3"/>
                      <w:w w:val="77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77"/>
                      <w:position w:val="-1"/>
                    </w:rPr>
                    <w:t>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3"/>
                      <w:w w:val="99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2"/>
                      <w:w w:val="99"/>
                      <w:position w:val="-1"/>
                    </w:rPr>
                    <w:t>k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2"/>
                      <w:w w:val="87"/>
                      <w:position w:val="-1"/>
                    </w:rPr>
                    <w:t>g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51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left="73"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left="73"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left="73"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left="73"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4" w:equalWidth="0">
            <w:col w:w="779" w:space="494"/>
            <w:col w:w="739" w:space="1511"/>
            <w:col w:w="224" w:space="977"/>
            <w:col w:w="3916"/>
          </w:cols>
        </w:sectPr>
      </w:pPr>
      <w:rPr/>
    </w:p>
    <w:p>
      <w:pPr>
        <w:spacing w:before="0" w:after="0" w:line="219" w:lineRule="exact"/>
        <w:ind w:left="724" w:right="-20"/>
        <w:jc w:val="left"/>
        <w:tabs>
          <w:tab w:pos="3520" w:val="left"/>
          <w:tab w:pos="4880" w:val="left"/>
        </w:tabs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400955pt;margin-top:-137.120331pt;width:316.242368pt;height:171.530289pt;mso-position-horizontal-relative:page;mso-position-vertical-relative:paragraph;z-index:-5951" type="#_x0000_t202" filled="f" stroked="f">
            <v:textbox inset="0,0,0,0">
              <w:txbxContent>
                <w:p>
                  <w:pPr>
                    <w:spacing w:before="1" w:after="0" w:line="160" w:lineRule="exact"/>
                    <w:jc w:val="left"/>
                    <w:rPr>
                      <w:sz w:val="16"/>
                      <w:szCs w:val="16"/>
                    </w:rPr>
                  </w:pPr>
                  <w:rPr/>
                  <w:r>
                    <w:rPr>
                      <w:sz w:val="16"/>
                      <w:szCs w:val="16"/>
                    </w:rPr>
                  </w:r>
                </w:p>
                <w:p>
                  <w:pPr>
                    <w:spacing w:before="0" w:after="0" w:line="3269" w:lineRule="exact"/>
                    <w:ind w:right="-20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3"/>
                    </w:rPr>
                    <w:t>T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306.218994pt;margin-top:-108.20752pt;width:.1pt;height:142.617477pt;mso-position-horizontal-relative:page;mso-position-vertical-relative:paragraph;z-index:-5947" coordorigin="6124,-2164" coordsize="2,2852">
            <v:shape style="position:absolute;left:6124;top:-2164;width:2;height:2852" coordorigin="6124,-2164" coordsize="0,2852" path="m6124,688l6124,-2164,6124,688xe" filled="t" fillcolor="#FFFFFF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91.124725pt;margin-top:6.692679pt;width:.1pt;height:1.412054pt;mso-position-horizontal-relative:page;mso-position-vertical-relative:paragraph;z-index:-5944" coordorigin="9822,134" coordsize="2,28">
            <v:shape style="position:absolute;left:9822;top:134;width:2;height:28" coordorigin="9822,134" coordsize="0,28" path="m9822,134l9822,162e" filled="f" stroked="t" strokeweight=".35154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923752pt;margin-top:10.399197pt;width:133.247088pt;height:12.120736pt;mso-position-horizontal-relative:page;mso-position-vertical-relative:paragraph;z-index:-5915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5.82135pt;margin-top:-77.492538pt;width:9.347787pt;height:53.373011pt;mso-position-horizontal-relative:page;mso-position-vertical-relative:paragraph;z-index:-5914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63" w:lineRule="exact"/>
                    <w:ind w:left="20" w:right="-42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w w:val="104"/>
                      <w:position w:val="-2"/>
                    </w:rPr>
                    <w:t>加入尾数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4"/>
                      <w:w w:val="52"/>
                      <w:position w:val="-2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104"/>
                      <w:position w:val="-2"/>
                    </w:rPr>
                    <w:t>億尾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52"/>
                      <w:position w:val="-2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9.196045pt;margin-top:10.41154pt;width:153.914614pt;height:12.237148pt;mso-position-horizontal-relative:page;mso-position-vertical-relative:paragraph;z-index:-5910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1"/>
                    </w:rPr>
                    <w:t>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 style="position:absolute;margin-left:171.248123pt;margin-top:-68.780792pt;width:78.803520pt;height:141.732942pt;mso-position-horizontal-relative:page;mso-position-vertical-relative:paragraph;z-index:-5908;rotation:315" type="#_x0000_t136" fillcolor="#E5E5E5" stroked="f">
            <o:extrusion v:ext="view" autorotationcenter="t"/>
            <v:textpath style="font-family:&amp;quot;Adobe Caslon Pro&amp;quot;;font-size:141pt;v-text-kern:t;mso-text-shadow:auto" string="F"/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</w:sectPr>
      </w:pPr>
      <w:rPr/>
    </w:p>
    <w:p>
      <w:pPr>
        <w:spacing w:before="0" w:after="0" w:line="164" w:lineRule="exact"/>
        <w:ind w:left="2044" w:right="1450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5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371" w:lineRule="exact"/>
        <w:ind w:left="584" w:right="-5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13.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親魚量と加入尾数の経年変化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163" w:lineRule="exact"/>
        <w:ind w:left="859" w:right="2119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5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372" w:lineRule="exact"/>
        <w:ind w:left="-35" w:right="1179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14.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RPS</w:t>
      </w:r>
      <w:r>
        <w:rPr>
          <w:rFonts w:ascii="Adobe Caslon Pro" w:hAnsi="Adobe Caslon Pro" w:cs="Adobe Caslon Pro" w:eastAsia="Adobe Caslon Pro"/>
          <w:sz w:val="20"/>
          <w:szCs w:val="20"/>
          <w:spacing w:val="-20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の経年変化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3675" w:space="1791"/>
            <w:col w:w="317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</w:sectPr>
      </w:pPr>
      <w:rPr/>
    </w:p>
    <w:p>
      <w:pPr>
        <w:spacing w:before="84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-216.229919pt;width:198.425192pt;height:215.810408pt;mso-position-horizontal-relative:page;mso-position-vertical-relative:paragraph;z-index:-5953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9" w:after="0" w:line="240" w:lineRule="exact"/>
                    <w:jc w:val="left"/>
                    <w:rPr>
                      <w:sz w:val="24"/>
                      <w:szCs w:val="24"/>
                    </w:rPr>
                  </w:pPr>
                  <w:rPr/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spacing w:before="0" w:after="0" w:line="3068" w:lineRule="exact"/>
                    <w:ind w:left="265" w:right="-179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R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-216.224869pt;width:198.425192pt;height:204.919563pt;mso-position-horizontal-relative:page;mso-position-vertical-relative:paragraph;z-index:-5952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1" w:after="0" w:line="220" w:lineRule="exact"/>
                    <w:jc w:val="left"/>
                    <w:rPr>
                      <w:sz w:val="22"/>
                      <w:szCs w:val="22"/>
                    </w:rPr>
                  </w:pPr>
                  <w:rPr/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spacing w:before="0" w:after="0" w:line="3068" w:lineRule="exact"/>
                    <w:ind w:left="483" w:right="-524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A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6.838219pt;margin-top:6.050765pt;width:7.063461pt;height:11.207656pt;mso-position-horizontal-relative:page;mso-position-vertical-relative:paragraph;z-index:-5916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1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99"/>
                      <w:position w:val="-1"/>
                    </w:rPr>
                    <w:t>Y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99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3"/>
                      <w:position w:val="-1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96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96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06"/>
        </w:rPr>
        <w:t>.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7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87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9"/>
          <w:szCs w:val="9"/>
          <w:spacing w:val="-1"/>
          <w:w w:val="110"/>
        </w:rPr>
        <w:t>a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91"/>
        </w:rPr>
        <w:t>x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750061pt;margin-top:-15.791302pt;width:7.47676pt;height:15.012437pt;mso-position-horizontal-relative:page;mso-position-vertical-relative:paragraph;z-index:-5919" type="#_x0000_t202" filled="f" stroked="f">
            <v:textbox inset="0,0,0,0" style="layout-flow:vertical">
              <w:txbxContent>
                <w:p>
                  <w:pPr>
                    <w:spacing w:before="0" w:after="0" w:line="12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3"/>
                      <w:w w:val="87"/>
                    </w:rPr>
                    <w:t>%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2"/>
                      <w:w w:val="111"/>
                    </w:rPr>
                    <w:t>S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11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3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100"/>
        </w:rPr>
        <w:t>3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00" w:lineRule="exact"/>
        <w:ind w:right="-20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87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9"/>
          <w:szCs w:val="9"/>
          <w:spacing w:val="4"/>
          <w:w w:val="112"/>
        </w:rPr>
        <w:t>e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90" w:lineRule="exact"/>
        <w:ind w:left="296"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93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93"/>
        </w:rPr>
        <w:t>c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sz w:val="9"/>
          <w:szCs w:val="9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18"/>
        </w:rPr>
        <w:t>e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17"/>
        </w:rPr>
        <w:t>nt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84" w:after="0" w:line="240" w:lineRule="auto"/>
        <w:ind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90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80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70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60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50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40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30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20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51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2"/>
        </w:rPr>
        <w:t>3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2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2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336.596893pt;margin-top:-7.584813pt;width:156.898254pt;height:117.407394pt;mso-position-horizontal-relative:page;mso-position-vertical-relative:paragraph;z-index:-5942" coordorigin="6732,-152" coordsize="3138,2348">
            <v:group style="position:absolute;left:6736;top:-148;width:2;height:2340" coordorigin="6736,-148" coordsize="2,2340">
              <v:shape style="position:absolute;left:6736;top:-148;width:2;height:2340" coordorigin="6736,-148" coordsize="0,2340" path="m6736,-148l6736,2193e" filled="f" stroked="t" strokeweight=".384928pt" strokecolor="#000000">
                <v:path arrowok="t"/>
              </v:shape>
            </v:group>
            <v:group style="position:absolute;left:6736;top:2193;width:3130;height:2" coordorigin="6736,2193" coordsize="3130,2">
              <v:shape style="position:absolute;left:6736;top:2193;width:3130;height:2" coordorigin="6736,2193" coordsize="3130,0" path="m6736,2193l9866,2193e" filled="f" stroked="t" strokeweight=".386602pt" strokecolor="#000000">
                <v:path arrowok="t"/>
              </v:shape>
            </v:group>
            <v:group style="position:absolute;left:6736;top:1853;width:23;height:2" coordorigin="6736,1853" coordsize="23,2">
              <v:shape style="position:absolute;left:6736;top:1853;width:23;height:2" coordorigin="6736,1853" coordsize="23,0" path="m6736,1853l6759,1853e" filled="f" stroked="t" strokeweight=".386602pt" strokecolor="#000000">
                <v:path arrowok="t"/>
              </v:shape>
            </v:group>
            <v:group style="position:absolute;left:6736;top:1521;width:23;height:2" coordorigin="6736,1521" coordsize="23,2">
              <v:shape style="position:absolute;left:6736;top:1521;width:23;height:2" coordorigin="6736,1521" coordsize="23,0" path="m6736,1521l6759,1521e" filled="f" stroked="t" strokeweight=".386602pt" strokecolor="#000000">
                <v:path arrowok="t"/>
              </v:shape>
            </v:group>
            <v:group style="position:absolute;left:6736;top:1188;width:23;height:2" coordorigin="6736,1188" coordsize="23,2">
              <v:shape style="position:absolute;left:6736;top:1188;width:23;height:2" coordorigin="6736,1188" coordsize="23,0" path="m6736,1188l6759,1188e" filled="f" stroked="t" strokeweight=".386602pt" strokecolor="#000000">
                <v:path arrowok="t"/>
              </v:shape>
            </v:group>
            <v:group style="position:absolute;left:6736;top:849;width:23;height:2" coordorigin="6736,849" coordsize="23,2">
              <v:shape style="position:absolute;left:6736;top:849;width:23;height:2" coordorigin="6736,849" coordsize="23,0" path="m6736,849l6759,849e" filled="f" stroked="t" strokeweight=".386602pt" strokecolor="#000000">
                <v:path arrowok="t"/>
              </v:shape>
            </v:group>
            <v:group style="position:absolute;left:6736;top:516;width:23;height:2" coordorigin="6736,516" coordsize="23,2">
              <v:shape style="position:absolute;left:6736;top:516;width:23;height:2" coordorigin="6736,516" coordsize="23,0" path="m6736,516l6759,516e" filled="f" stroked="t" strokeweight=".386602pt" strokecolor="#000000">
                <v:path arrowok="t"/>
              </v:shape>
            </v:group>
            <v:group style="position:absolute;left:6736;top:184;width:23;height:2" coordorigin="6736,184" coordsize="23,2">
              <v:shape style="position:absolute;left:6736;top:184;width:23;height:2" coordorigin="6736,184" coordsize="23,0" path="m6736,184l6759,184e" filled="f" stroked="t" strokeweight=".386602pt" strokecolor="#000000">
                <v:path arrowok="t"/>
              </v:shape>
            </v:group>
            <v:group style="position:absolute;left:6736;top:-148;width:23;height:2" coordorigin="6736,-148" coordsize="23,2">
              <v:shape style="position:absolute;left:6736;top:-148;width:23;height:2" coordorigin="6736,-148" coordsize="23,0" path="m6736,-148l6759,-148e" filled="f" stroked="t" strokeweight=".386602pt" strokecolor="#000000">
                <v:path arrowok="t"/>
              </v:shape>
            </v:group>
            <v:group style="position:absolute;left:7182;top:2162;width:2;height:31" coordorigin="7182,2162" coordsize="2,31">
              <v:shape style="position:absolute;left:7182;top:2162;width:2;height:31" coordorigin="7182,2162" coordsize="0,31" path="m7182,2162l7182,2193e" filled="f" stroked="t" strokeweight=".384928pt" strokecolor="#000000">
                <v:path arrowok="t"/>
              </v:shape>
            </v:group>
            <v:group style="position:absolute;left:7628;top:2162;width:2;height:31" coordorigin="7628,2162" coordsize="2,31">
              <v:shape style="position:absolute;left:7628;top:2162;width:2;height:31" coordorigin="7628,2162" coordsize="0,31" path="m7628,2162l7628,2193e" filled="f" stroked="t" strokeweight=".384928pt" strokecolor="#000000">
                <v:path arrowok="t"/>
              </v:shape>
            </v:group>
            <v:group style="position:absolute;left:8074;top:2162;width:2;height:31" coordorigin="8074,2162" coordsize="2,31">
              <v:shape style="position:absolute;left:8074;top:2162;width:2;height:31" coordorigin="8074,2162" coordsize="0,31" path="m8074,2162l8074,2193e" filled="f" stroked="t" strokeweight=".384928pt" strokecolor="#000000">
                <v:path arrowok="t"/>
              </v:shape>
            </v:group>
            <v:group style="position:absolute;left:8528;top:2162;width:2;height:31" coordorigin="8528,2162" coordsize="2,31">
              <v:shape style="position:absolute;left:8528;top:2162;width:2;height:31" coordorigin="8528,2162" coordsize="0,31" path="m8528,2162l8528,2193e" filled="f" stroked="t" strokeweight=".384928pt" strokecolor="#000000">
                <v:path arrowok="t"/>
              </v:shape>
            </v:group>
            <v:group style="position:absolute;left:8974;top:2162;width:2;height:31" coordorigin="8974,2162" coordsize="2,31">
              <v:shape style="position:absolute;left:8974;top:2162;width:2;height:31" coordorigin="8974,2162" coordsize="0,31" path="m8974,2162l8974,2193e" filled="f" stroked="t" strokeweight=".384928pt" strokecolor="#000000">
                <v:path arrowok="t"/>
              </v:shape>
            </v:group>
            <v:group style="position:absolute;left:9420;top:2162;width:2;height:31" coordorigin="9420,2162" coordsize="2,31">
              <v:shape style="position:absolute;left:9420;top:2162;width:2;height:31" coordorigin="9420,2162" coordsize="0,31" path="m9420,2162l9420,2193e" filled="f" stroked="t" strokeweight=".384928pt" strokecolor="#000000">
                <v:path arrowok="t"/>
              </v:shape>
            </v:group>
            <v:group style="position:absolute;left:9866;top:2162;width:2;height:31" coordorigin="9866,2162" coordsize="2,31">
              <v:shape style="position:absolute;left:9866;top:2162;width:2;height:31" coordorigin="9866,2162" coordsize="0,31" path="m9866,2162l9866,2193e" filled="f" stroked="t" strokeweight=".38492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9.51535pt;margin-top:13.531712pt;width:17.648962pt;height:14.587729pt;mso-position-horizontal-relative:page;mso-position-vertical-relative:paragraph;z-index:-5940" coordorigin="7590,271" coordsize="353,292">
            <v:group style="position:absolute;left:7598;top:425;width:61;height:60" coordorigin="7598,425" coordsize="61,60">
              <v:shape style="position:absolute;left:7598;top:425;width:61;height:60" coordorigin="7598,425" coordsize="61,60" path="m7619,425l7603,438,7598,462,7610,479,7632,485,7651,475,7659,454,7657,444,7644,430,7619,425e" filled="t" fillcolor="#000000" stroked="f">
                <v:path arrowok="t"/>
                <v:fill/>
              </v:shape>
            </v:group>
            <v:group style="position:absolute;left:7598;top:425;width:61;height:60" coordorigin="7598,425" coordsize="61,60">
              <v:shape style="position:absolute;left:7598;top:425;width:61;height:60" coordorigin="7598,425" coordsize="61,60" path="m7659,455l7651,475,7632,485,7610,479,7598,462,7603,438,7619,425,7644,430,7657,444,7659,455xe" filled="f" stroked="t" strokeweight=".385774pt" strokecolor="#000000">
                <v:path arrowok="t"/>
              </v:shape>
            </v:group>
            <v:group style="position:absolute;left:7752;top:278;width:61;height:60" coordorigin="7752,278" coordsize="61,60">
              <v:shape style="position:absolute;left:7752;top:278;width:61;height:60" coordorigin="7752,278" coordsize="61,60" path="m7773,278l7757,291,7752,315,7763,332,7786,338,7805,328,7812,308,7810,297,7797,283,7773,278e" filled="t" fillcolor="#000000" stroked="f">
                <v:path arrowok="t"/>
                <v:fill/>
              </v:shape>
            </v:group>
            <v:group style="position:absolute;left:7752;top:278;width:61;height:60" coordorigin="7752,278" coordsize="61,60">
              <v:shape style="position:absolute;left:7752;top:278;width:61;height:60" coordorigin="7752,278" coordsize="61,60" path="m7812,308l7805,328,7786,338,7763,332,7752,315,7757,291,7773,278,7797,283,7810,297,7812,308xe" filled="f" stroked="t" strokeweight=".385774pt" strokecolor="#000000">
                <v:path arrowok="t"/>
              </v:shape>
            </v:group>
            <v:group style="position:absolute;left:7721;top:387;width:61;height:60" coordorigin="7721,387" coordsize="61,60">
              <v:shape style="position:absolute;left:7721;top:387;width:61;height:60" coordorigin="7721,387" coordsize="61,60" path="m7742,387l7727,399,7721,423,7733,440,7755,446,7774,436,7782,416,7780,405,7767,391,7742,387e" filled="t" fillcolor="#000000" stroked="f">
                <v:path arrowok="t"/>
                <v:fill/>
              </v:shape>
            </v:group>
            <v:group style="position:absolute;left:7721;top:387;width:61;height:60" coordorigin="7721,387" coordsize="61,60">
              <v:shape style="position:absolute;left:7721;top:387;width:61;height:60" coordorigin="7721,387" coordsize="61,60" path="m7782,416l7774,436,7755,447,7733,440,7721,423,7727,399,7742,387,7767,391,7780,405,7782,416xe" filled="f" stroked="t" strokeweight=".385774pt" strokecolor="#000000">
                <v:path arrowok="t"/>
              </v:shape>
            </v:group>
            <v:group style="position:absolute;left:7683;top:417;width:61;height:60" coordorigin="7683,417" coordsize="61,60">
              <v:shape style="position:absolute;left:7683;top:417;width:61;height:60" coordorigin="7683,417" coordsize="61,60" path="m7703,417l7688,430,7683,454,7694,471,7717,477,7736,467,7743,447,7741,436,7728,422,7703,417e" filled="t" fillcolor="#000000" stroked="f">
                <v:path arrowok="t"/>
                <v:fill/>
              </v:shape>
            </v:group>
            <v:group style="position:absolute;left:7683;top:418;width:61;height:60" coordorigin="7683,418" coordsize="61,60">
              <v:shape style="position:absolute;left:7683;top:418;width:61;height:60" coordorigin="7683,418" coordsize="61,60" path="m7743,447l7736,467,7717,477,7694,471,7683,454,7688,430,7703,418,7728,422,7741,436,7743,447xe" filled="f" stroked="t" strokeweight=".385774pt" strokecolor="#000000">
                <v:path arrowok="t"/>
              </v:shape>
            </v:group>
            <v:group style="position:absolute;left:7836;top:387;width:61;height:60" coordorigin="7836,387" coordsize="61,60">
              <v:shape style="position:absolute;left:7836;top:387;width:61;height:60" coordorigin="7836,387" coordsize="61,60" path="m7857,387l7842,399,7836,423,7848,440,7870,446,7889,436,7897,416,7895,405,7882,391,7857,387e" filled="t" fillcolor="#000000" stroked="f">
                <v:path arrowok="t"/>
                <v:fill/>
              </v:shape>
            </v:group>
            <v:group style="position:absolute;left:7836;top:387;width:61;height:60" coordorigin="7836,387" coordsize="61,60">
              <v:shape style="position:absolute;left:7836;top:387;width:61;height:60" coordorigin="7836,387" coordsize="61,60" path="m7897,416l7889,436,7870,447,7848,440,7836,423,7842,399,7857,387,7882,391,7895,405,7897,416xe" filled="f" stroked="t" strokeweight=".385774pt" strokecolor="#000000">
                <v:path arrowok="t"/>
              </v:shape>
            </v:group>
            <v:group style="position:absolute;left:7875;top:495;width:61;height:60" coordorigin="7875,495" coordsize="61,60">
              <v:shape style="position:absolute;left:7875;top:495;width:61;height:60" coordorigin="7875,495" coordsize="61,60" path="m7896,495l7880,507,7875,531,7886,548,7909,555,7928,544,7936,524,7934,513,7920,499,7896,495e" filled="t" fillcolor="#000000" stroked="f">
                <v:path arrowok="t"/>
                <v:fill/>
              </v:shape>
            </v:group>
            <v:group style="position:absolute;left:7875;top:495;width:61;height:60" coordorigin="7875,495" coordsize="61,60">
              <v:shape style="position:absolute;left:7875;top:495;width:61;height:60" coordorigin="7875,495" coordsize="61,60" path="m7936,524l7928,545,7909,555,7886,548,7875,531,7880,507,7896,495,7920,499,7934,513,7936,524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4.505035pt;margin-top:-1.530771pt;width:3.805412pt;height:3.773717pt;mso-position-horizontal-relative:page;mso-position-vertical-relative:paragraph;z-index:-5928" coordorigin="8690,-31" coordsize="76,75">
            <v:group style="position:absolute;left:8698;top:-23;width:61;height:60" coordorigin="8698,-23" coordsize="61,60">
              <v:shape style="position:absolute;left:8698;top:-23;width:61;height:60" coordorigin="8698,-23" coordsize="61,60" path="m8719,-23l8703,-10,8698,14,8709,31,8732,37,8751,27,8758,6,8756,-4,8743,-18,8719,-23e" filled="t" fillcolor="#000000" stroked="f">
                <v:path arrowok="t"/>
                <v:fill/>
              </v:shape>
            </v:group>
            <v:group style="position:absolute;left:8698;top:-23;width:61;height:60" coordorigin="8698,-23" coordsize="61,60">
              <v:shape style="position:absolute;left:8698;top:-23;width:61;height:60" coordorigin="8698,-23" coordsize="61,60" path="m8758,7l8751,27,8732,37,8709,31,8698,14,8703,-10,8719,-23,8743,-18,8756,-4,8758,7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7.975342pt;margin-top:1.945159pt;width:8.419889pt;height:4.160022pt;mso-position-horizontal-relative:page;mso-position-vertical-relative:paragraph;z-index:-5924" coordorigin="7760,39" coordsize="168,83">
            <v:group style="position:absolute;left:7860;top:47;width:61;height:60" coordorigin="7860,47" coordsize="61,60">
              <v:shape style="position:absolute;left:7860;top:47;width:61;height:60" coordorigin="7860,47" coordsize="61,60" path="m7880,47l7865,59,7860,83,7871,100,7894,107,7912,96,7920,76,7918,65,7905,51,7880,47e" filled="t" fillcolor="#000000" stroked="f">
                <v:path arrowok="t"/>
                <v:fill/>
              </v:shape>
            </v:group>
            <v:group style="position:absolute;left:7860;top:47;width:61;height:60" coordorigin="7860,47" coordsize="61,60">
              <v:shape style="position:absolute;left:7860;top:47;width:61;height:60" coordorigin="7860,47" coordsize="61,60" path="m7920,76l7912,97,7894,107,7871,100,7860,83,7865,59,7880,47,7905,51,7918,65,7920,76xe" filled="f" stroked="t" strokeweight=".385774pt" strokecolor="#000000">
                <v:path arrowok="t"/>
              </v:shape>
            </v:group>
            <v:group style="position:absolute;left:7767;top:54;width:61;height:60" coordorigin="7767,54" coordsize="61,60">
              <v:shape style="position:absolute;left:7767;top:54;width:61;height:60" coordorigin="7767,54" coordsize="61,60" path="m7788,54l7773,67,7767,91,7779,108,7801,114,7820,104,7828,84,7826,73,7813,59,7788,54e" filled="t" fillcolor="#000000" stroked="f">
                <v:path arrowok="t"/>
                <v:fill/>
              </v:shape>
            </v:group>
            <v:group style="position:absolute;left:7767;top:54;width:61;height:60" coordorigin="7767,54" coordsize="61,60">
              <v:shape style="position:absolute;left:7767;top:54;width:61;height:60" coordorigin="7767,54" coordsize="61,60" path="m7828,84l7820,104,7801,114,7779,108,7767,91,7773,67,7788,54,7813,59,7826,73,7828,84xe" filled="f" stroked="t" strokeweight=".385774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3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397.588898pt;margin-top:11.446111pt;width:11.880789pt;height:8.022093pt;mso-position-horizontal-relative:page;mso-position-vertical-relative:paragraph;z-index:-5936" coordorigin="7952,229" coordsize="238,160">
            <v:group style="position:absolute;left:8075;top:298;width:61;height:60" coordorigin="8075,298" coordsize="61,60">
              <v:shape style="position:absolute;left:8075;top:298;width:61;height:60" coordorigin="8075,298" coordsize="61,60" path="m8096,298l8080,311,8075,335,8086,352,8109,358,8128,348,8135,328,8133,317,8120,303,8096,298e" filled="t" fillcolor="#000000" stroked="f">
                <v:path arrowok="t"/>
                <v:fill/>
              </v:shape>
            </v:group>
            <v:group style="position:absolute;left:8075;top:299;width:61;height:60" coordorigin="8075,299" coordsize="61,60">
              <v:shape style="position:absolute;left:8075;top:299;width:61;height:60" coordorigin="8075,299" coordsize="61,60" path="m8135,328l8128,348,8109,359,8086,352,8075,335,8080,311,8096,299,8120,303,8133,317,8135,328xe" filled="f" stroked="t" strokeweight=".385774pt" strokecolor="#000000">
                <v:path arrowok="t"/>
              </v:shape>
            </v:group>
            <v:group style="position:absolute;left:7960;top:291;width:61;height:60" coordorigin="7960,291" coordsize="61,60">
              <v:shape style="position:absolute;left:7960;top:291;width:61;height:60" coordorigin="7960,291" coordsize="61,60" path="m7980,291l7965,303,7960,327,7971,344,7994,351,8012,341,8020,320,8018,309,8005,295,7980,291e" filled="t" fillcolor="#000000" stroked="f">
                <v:path arrowok="t"/>
                <v:fill/>
              </v:shape>
            </v:group>
            <v:group style="position:absolute;left:7960;top:291;width:61;height:60" coordorigin="7960,291" coordsize="61,60">
              <v:shape style="position:absolute;left:7960;top:291;width:61;height:60" coordorigin="7960,291" coordsize="61,60" path="m8020,320l8012,341,7994,351,7971,344,7960,327,7965,303,7980,291,8005,295,8018,310,8020,320xe" filled="f" stroked="t" strokeweight=".385774pt" strokecolor="#000000">
                <v:path arrowok="t"/>
              </v:shape>
            </v:group>
            <v:group style="position:absolute;left:8090;top:237;width:61;height:60" coordorigin="8090,237" coordsize="61,60">
              <v:shape style="position:absolute;left:8090;top:237;width:61;height:60" coordorigin="8090,237" coordsize="61,60" path="m8111,237l8096,249,8090,273,8102,290,8124,297,8143,286,8151,266,8149,255,8136,241,8111,237e" filled="t" fillcolor="#000000" stroked="f">
                <v:path arrowok="t"/>
                <v:fill/>
              </v:shape>
            </v:group>
            <v:group style="position:absolute;left:8090;top:237;width:61;height:60" coordorigin="8090,237" coordsize="61,60">
              <v:shape style="position:absolute;left:8090;top:237;width:61;height:60" coordorigin="8090,237" coordsize="61,60" path="m8151,266l8143,287,8124,297,8102,290,8090,273,8096,249,8111,237,8136,241,8149,255,8151,266xe" filled="f" stroked="t" strokeweight=".385774pt" strokecolor="#000000">
                <v:path arrowok="t"/>
              </v:shape>
            </v:group>
            <v:group style="position:absolute;left:8121;top:322;width:61;height:60" coordorigin="8121,322" coordsize="61,60">
              <v:shape style="position:absolute;left:8121;top:322;width:61;height:60" coordorigin="8121,322" coordsize="61,60" path="m8142,322l8126,334,8121,358,8132,375,8155,382,8174,371,8182,351,8180,340,8167,326,8142,322e" filled="t" fillcolor="#000000" stroked="f">
                <v:path arrowok="t"/>
                <v:fill/>
              </v:shape>
            </v:group>
            <v:group style="position:absolute;left:8121;top:322;width:61;height:60" coordorigin="8121,322" coordsize="61,60">
              <v:shape style="position:absolute;left:8121;top:322;width:61;height:60" coordorigin="8121,322" coordsize="61,60" path="m8182,351l8174,372,8155,382,8132,375,8121,358,8126,334,8142,322,8167,326,8180,340,8182,351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9.502228pt;margin-top:9.128793pt;width:3.805398pt;height:3.773746pt;mso-position-horizontal-relative:page;mso-position-vertical-relative:paragraph;z-index:-5925" coordorigin="8990,183" coordsize="76,75">
            <v:group style="position:absolute;left:8998;top:190;width:61;height:60" coordorigin="8998,190" coordsize="61,60">
              <v:shape style="position:absolute;left:8998;top:190;width:61;height:60" coordorigin="8998,190" coordsize="61,60" path="m9018,190l9003,203,8998,227,9009,244,9032,250,9051,240,9058,220,9056,209,9043,195,9018,190e" filled="t" fillcolor="#000000" stroked="f">
                <v:path arrowok="t"/>
                <v:fill/>
              </v:shape>
            </v:group>
            <v:group style="position:absolute;left:8998;top:190;width:61;height:60" coordorigin="8998,190" coordsize="61,60">
              <v:shape style="position:absolute;left:8998;top:190;width:61;height:60" coordorigin="8998,190" coordsize="61,60" path="m9058,220l9051,240,9032,250,9009,244,8998,227,9003,203,9018,190,9043,195,9056,209,9058,220xe" filled="f" stroked="t" strokeweight=".385774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396.819824pt;margin-top:6.657036pt;width:10.342617pt;height:6.091008pt;mso-position-horizontal-relative:page;mso-position-vertical-relative:paragraph;z-index:-5941" coordorigin="7936,133" coordsize="207,122">
            <v:group style="position:absolute;left:8036;top:187;width:61;height:60" coordorigin="8036,187" coordsize="61,60">
              <v:shape style="position:absolute;left:8036;top:187;width:61;height:60" coordorigin="8036,187" coordsize="61,60" path="m8057,187l8042,200,8036,224,8048,241,8070,247,8089,237,8097,217,8095,206,8082,192,8057,187e" filled="t" fillcolor="#000000" stroked="f">
                <v:path arrowok="t"/>
                <v:fill/>
              </v:shape>
            </v:group>
            <v:group style="position:absolute;left:8036;top:187;width:61;height:60" coordorigin="8036,187" coordsize="61,60">
              <v:shape style="position:absolute;left:8036;top:187;width:61;height:60" coordorigin="8036,187" coordsize="61,60" path="m8097,217l8089,237,8070,247,8048,241,8036,224,8042,200,8057,187,8082,192,8095,206,8097,217xe" filled="f" stroked="t" strokeweight=".385774pt" strokecolor="#000000">
                <v:path arrowok="t"/>
              </v:shape>
            </v:group>
            <v:group style="position:absolute;left:8075;top:141;width:61;height:60" coordorigin="8075,141" coordsize="61,60">
              <v:shape style="position:absolute;left:8075;top:141;width:61;height:60" coordorigin="8075,141" coordsize="61,60" path="m8096,141l8080,153,8075,177,8086,194,8109,201,8128,191,8135,170,8133,160,8120,145,8096,141e" filled="t" fillcolor="#000000" stroked="f">
                <v:path arrowok="t"/>
                <v:fill/>
              </v:shape>
            </v:group>
            <v:group style="position:absolute;left:8075;top:141;width:61;height:60" coordorigin="8075,141" coordsize="61,60">
              <v:shape style="position:absolute;left:8075;top:141;width:61;height:60" coordorigin="8075,141" coordsize="61,60" path="m8135,170l8128,191,8109,201,8086,194,8075,177,8080,153,8096,141,8120,146,8133,160,8135,170xe" filled="f" stroked="t" strokeweight=".385774pt" strokecolor="#000000">
                <v:path arrowok="t"/>
              </v:shape>
            </v:group>
            <v:group style="position:absolute;left:7944;top:180;width:61;height:60" coordorigin="7944,180" coordsize="61,60">
              <v:shape style="position:absolute;left:7944;top:180;width:61;height:60" coordorigin="7944,180" coordsize="61,60" path="m7965,180l7950,192,7944,216,7956,233,7978,239,7997,229,8005,209,8003,198,7990,184,7965,180e" filled="t" fillcolor="#000000" stroked="f">
                <v:path arrowok="t"/>
                <v:fill/>
              </v:shape>
            </v:group>
            <v:group style="position:absolute;left:7944;top:180;width:61;height:60" coordorigin="7944,180" coordsize="61,60">
              <v:shape style="position:absolute;left:7944;top:180;width:61;height:60" coordorigin="7944,180" coordsize="61,60" path="m8005,209l7997,229,7978,240,7956,233,7944,216,7950,192,7965,180,7990,184,8003,198,8005,20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7.594513pt;margin-top:13.608915pt;width:3.80538pt;height:3.77372pt;mso-position-horizontal-relative:page;mso-position-vertical-relative:paragraph;z-index:-5939" coordorigin="7352,272" coordsize="76,75">
            <v:group style="position:absolute;left:7360;top:280;width:61;height:60" coordorigin="7360,280" coordsize="61,60">
              <v:shape style="position:absolute;left:7360;top:280;width:61;height:60" coordorigin="7360,280" coordsize="61,60" path="m7380,280l7365,292,7360,316,7371,333,7394,340,7413,330,7420,309,7418,299,7405,284,7380,280e" filled="t" fillcolor="#000000" stroked="f">
                <v:path arrowok="t"/>
                <v:fill/>
              </v:shape>
            </v:group>
            <v:group style="position:absolute;left:7360;top:280;width:61;height:60" coordorigin="7360,280" coordsize="61,60">
              <v:shape style="position:absolute;left:7360;top:280;width:61;height:60" coordorigin="7360,280" coordsize="61,60" path="m7420,309l7413,330,7394,340,7371,333,7360,316,7365,292,7380,280,7405,285,7418,299,7420,30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823578pt;margin-top:.091369pt;width:8.804452pt;height:13.042898pt;mso-position-horizontal-relative:page;mso-position-vertical-relative:paragraph;z-index:-5938" coordorigin="7536,2" coordsize="176,261">
            <v:group style="position:absolute;left:7544;top:195;width:61;height:60" coordorigin="7544,195" coordsize="61,60">
              <v:shape style="position:absolute;left:7544;top:195;width:61;height:60" coordorigin="7544,195" coordsize="61,60" path="m7565,195l7550,207,7544,231,7556,248,7578,255,7597,245,7605,224,7603,214,7590,199,7565,195e" filled="t" fillcolor="#000000" stroked="f">
                <v:path arrowok="t"/>
                <v:fill/>
              </v:shape>
            </v:group>
            <v:group style="position:absolute;left:7544;top:195;width:61;height:60" coordorigin="7544,195" coordsize="61,60">
              <v:shape style="position:absolute;left:7544;top:195;width:61;height:60" coordorigin="7544,195" coordsize="61,60" path="m7605,224l7597,245,7578,255,7556,248,7544,232,7550,208,7565,195,7590,200,7603,214,7605,224xe" filled="f" stroked="t" strokeweight=".385774pt" strokecolor="#000000">
                <v:path arrowok="t"/>
              </v:shape>
            </v:group>
            <v:group style="position:absolute;left:7644;top:10;width:61;height:60" coordorigin="7644,10" coordsize="61,60">
              <v:shape style="position:absolute;left:7644;top:10;width:61;height:60" coordorigin="7644,10" coordsize="61,60" path="m7665,10l7650,22,7644,46,7656,63,7678,70,7697,59,7705,39,7703,28,7690,14,7665,10e" filled="t" fillcolor="#000000" stroked="f">
                <v:path arrowok="t"/>
                <v:fill/>
              </v:shape>
            </v:group>
            <v:group style="position:absolute;left:7644;top:10;width:61;height:60" coordorigin="7644,10" coordsize="61,60">
              <v:shape style="position:absolute;left:7644;top:10;width:61;height:60" coordorigin="7644,10" coordsize="61,60" path="m7705,39l7697,59,7678,70,7656,63,7644,46,7650,22,7665,10,7690,14,7703,28,7705,39xe" filled="f" stroked="t" strokeweight=".385774pt" strokecolor="#000000">
                <v:path arrowok="t"/>
              </v:shape>
            </v:group>
            <v:group style="position:absolute;left:7598;top:79;width:61;height:60" coordorigin="7598,79" coordsize="61,60">
              <v:shape style="position:absolute;left:7598;top:79;width:61;height:60" coordorigin="7598,79" coordsize="61,60" path="m7619,79l7603,92,7598,116,7610,133,7632,139,7651,129,7659,108,7657,98,7644,84,7619,79e" filled="t" fillcolor="#000000" stroked="f">
                <v:path arrowok="t"/>
                <v:fill/>
              </v:shape>
            </v:group>
            <v:group style="position:absolute;left:7598;top:79;width:61;height:60" coordorigin="7598,79" coordsize="61,60">
              <v:shape style="position:absolute;left:7598;top:79;width:61;height:60" coordorigin="7598,79" coordsize="61,60" path="m7659,109l7651,129,7632,139,7610,133,7598,116,7603,92,7619,79,7644,84,7657,98,7659,10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9.898041pt;margin-top:-.294855pt;width:3.805384pt;height:3.773723pt;mso-position-horizontal-relative:page;mso-position-vertical-relative:paragraph;z-index:-5934" coordorigin="7798,-6" coordsize="76,75">
            <v:group style="position:absolute;left:7806;top:2;width:61;height:60" coordorigin="7806,2" coordsize="61,60">
              <v:shape style="position:absolute;left:7806;top:2;width:61;height:60" coordorigin="7806,2" coordsize="61,60" path="m7826,2l7811,14,7806,38,7817,55,7840,62,7859,52,7866,31,7864,21,7851,6,7826,2e" filled="t" fillcolor="#000000" stroked="f">
                <v:path arrowok="t"/>
                <v:fill/>
              </v:shape>
            </v:group>
            <v:group style="position:absolute;left:7806;top:2;width:61;height:60" coordorigin="7806,2" coordsize="61,60">
              <v:shape style="position:absolute;left:7806;top:2;width:61;height:60" coordorigin="7806,2" coordsize="61,60" path="m7866,31l7859,52,7840,62,7817,55,7806,38,7811,14,7826,2,7851,6,7864,21,7866,31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2.578613pt;margin-top:4.725943pt;width:3.805401pt;height:3.773723pt;mso-position-horizontal-relative:page;mso-position-vertical-relative:paragraph;z-index:-5926" coordorigin="9052,95" coordsize="76,75">
            <v:group style="position:absolute;left:9059;top:102;width:61;height:60" coordorigin="9059,102" coordsize="61,60">
              <v:shape style="position:absolute;left:9059;top:102;width:61;height:60" coordorigin="9059,102" coordsize="61,60" path="m9080,102l9065,115,9059,139,9071,156,9093,162,9112,152,9120,132,9118,121,9105,107,9080,102e" filled="t" fillcolor="#000000" stroked="f">
                <v:path arrowok="t"/>
                <v:fill/>
              </v:shape>
            </v:group>
            <v:group style="position:absolute;left:9059;top:102;width:61;height:60" coordorigin="9059,102" coordsize="61,60">
              <v:shape style="position:absolute;left:9059;top:102;width:61;height:60" coordorigin="9059,102" coordsize="61,60" path="m9120,132l9112,152,9093,162,9071,156,9059,139,9065,115,9080,102,9105,107,9118,121,9120,132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2.197449pt;margin-top:6.897238pt;width:7.780967pt;height:32.027231pt;mso-position-horizontal-relative:page;mso-position-vertical-relative:paragraph;z-index:-5911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w w:val="105"/>
                      <w:position w:val="-1"/>
                    </w:rPr>
                    <w:t>漁獲係数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3"/>
                      <w:w w:val="105"/>
                      <w:position w:val="-1"/>
                    </w:rPr>
                    <w:t>(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-2"/>
                      <w:w w:val="105"/>
                      <w:position w:val="-1"/>
                    </w:rPr>
                    <w:t>F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99"/>
                      <w:position w:val="-1"/>
                    </w:rPr>
                    <w:t>)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379.899902pt;margin-top:9.978489pt;width:6.881723pt;height:6.477222pt;mso-position-horizontal-relative:page;mso-position-vertical-relative:paragraph;z-index:-5937" coordorigin="7598,200" coordsize="138,130">
            <v:group style="position:absolute;left:7606;top:207;width:61;height:60" coordorigin="7606,207" coordsize="61,60">
              <v:shape style="position:absolute;left:7606;top:207;width:61;height:60" coordorigin="7606,207" coordsize="61,60" path="m7626,207l7611,220,7606,244,7617,261,7640,267,7659,257,7666,237,7664,226,7651,212,7626,207e" filled="t" fillcolor="#000000" stroked="f">
                <v:path arrowok="t"/>
                <v:fill/>
              </v:shape>
            </v:group>
            <v:group style="position:absolute;left:7606;top:207;width:61;height:60" coordorigin="7606,207" coordsize="61,60">
              <v:shape style="position:absolute;left:7606;top:207;width:61;height:60" coordorigin="7606,207" coordsize="61,60" path="m7666,237l7659,257,7640,267,7617,261,7606,244,7611,220,7626,207,7651,212,7664,226,7666,237xe" filled="f" stroked="t" strokeweight=".385774pt" strokecolor="#000000">
                <v:path arrowok="t"/>
              </v:shape>
            </v:group>
            <v:group style="position:absolute;left:7667;top:261;width:61;height:60" coordorigin="7667,261" coordsize="61,60">
              <v:shape style="position:absolute;left:7667;top:261;width:61;height:60" coordorigin="7667,261" coordsize="61,60" path="m7688,261l7673,274,7667,298,7679,315,7701,321,7720,311,7728,291,7726,280,7713,266,7688,261e" filled="t" fillcolor="#000000" stroked="f">
                <v:path arrowok="t"/>
                <v:fill/>
              </v:shape>
            </v:group>
            <v:group style="position:absolute;left:7667;top:261;width:61;height:60" coordorigin="7667,261" coordsize="61,60">
              <v:shape style="position:absolute;left:7667;top:261;width:61;height:60" coordorigin="7667,261" coordsize="61,60" path="m7728,291l7720,311,7701,321,7679,315,7667,298,7673,274,7688,261,7713,266,7726,280,7728,291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823578pt;margin-top:-1.607982pt;width:8.035362pt;height:4.159935pt;mso-position-horizontal-relative:page;mso-position-vertical-relative:paragraph;z-index:-5935" coordorigin="7536,-32" coordsize="161,83">
            <v:group style="position:absolute;left:7629;top:-24;width:61;height:60" coordorigin="7629,-24" coordsize="61,60">
              <v:shape style="position:absolute;left:7629;top:-24;width:61;height:60" coordorigin="7629,-24" coordsize="61,60" path="m7649,-24l7634,-12,7629,12,7640,29,7663,36,7682,25,7689,5,7687,-6,7674,-20,7649,-24e" filled="t" fillcolor="#000000" stroked="f">
                <v:path arrowok="t"/>
                <v:fill/>
              </v:shape>
            </v:group>
            <v:group style="position:absolute;left:7629;top:-24;width:61;height:60" coordorigin="7629,-24" coordsize="61,60">
              <v:shape style="position:absolute;left:7629;top:-24;width:61;height:60" coordorigin="7629,-24" coordsize="61,60" path="m7689,5l7682,25,7663,36,7640,29,7629,12,7634,-12,7649,-24,7674,-20,7687,-6,7689,5xe" filled="f" stroked="t" strokeweight=".385774pt" strokecolor="#000000">
                <v:path arrowok="t"/>
              </v:shape>
            </v:group>
            <v:group style="position:absolute;left:7544;top:-17;width:61;height:60" coordorigin="7544,-17" coordsize="61,60">
              <v:shape style="position:absolute;left:7544;top:-17;width:61;height:60" coordorigin="7544,-17" coordsize="61,60" path="m7565,-17l7550,-4,7544,20,7556,37,7578,43,7597,33,7605,13,7603,2,7590,-12,7565,-17e" filled="t" fillcolor="#000000" stroked="f">
                <v:path arrowok="t"/>
                <v:fill/>
              </v:shape>
            </v:group>
            <v:group style="position:absolute;left:7544;top:-17;width:61;height:60" coordorigin="7544,-17" coordsize="61,60">
              <v:shape style="position:absolute;left:7544;top:-17;width:61;height:60" coordorigin="7544,-17" coordsize="61,60" path="m7605,13l7597,33,7578,43,7556,37,7544,20,7550,-4,7565,-17,7590,-12,7603,2,7605,13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4.124298pt;margin-top:13.068191pt;width:13.034419pt;height:6.477257pt;mso-position-horizontal-relative:page;mso-position-vertical-relative:paragraph;z-index:-5933" coordorigin="8282,261" coordsize="261,130">
            <v:group style="position:absolute;left:8406;top:292;width:61;height:60" coordorigin="8406,292" coordsize="61,60">
              <v:shape style="position:absolute;left:8406;top:292;width:61;height:60" coordorigin="8406,292" coordsize="61,60" path="m8426,292l8411,305,8406,329,8417,346,8440,352,8459,342,8466,322,8464,311,8451,297,8426,292e" filled="t" fillcolor="#000000" stroked="f">
                <v:path arrowok="t"/>
                <v:fill/>
              </v:shape>
            </v:group>
            <v:group style="position:absolute;left:8406;top:292;width:61;height:60" coordorigin="8406,292" coordsize="61,60">
              <v:shape style="position:absolute;left:8406;top:292;width:61;height:60" coordorigin="8406,292" coordsize="61,60" path="m8466,322l8459,342,8440,352,8417,346,8406,329,8411,305,8426,292,8451,297,8464,311,8466,322xe" filled="f" stroked="t" strokeweight=".385774pt" strokecolor="#000000">
                <v:path arrowok="t"/>
              </v:shape>
            </v:group>
            <v:group style="position:absolute;left:8475;top:323;width:61;height:60" coordorigin="8475,323" coordsize="61,60">
              <v:shape style="position:absolute;left:8475;top:323;width:61;height:60" coordorigin="8475,323" coordsize="61,60" path="m8495,323l8480,336,8475,360,8486,377,8509,383,8528,373,8535,353,8533,342,8520,328,8495,323e" filled="t" fillcolor="#000000" stroked="f">
                <v:path arrowok="t"/>
                <v:fill/>
              </v:shape>
            </v:group>
            <v:group style="position:absolute;left:8475;top:323;width:61;height:60" coordorigin="8475,323" coordsize="61,60">
              <v:shape style="position:absolute;left:8475;top:323;width:61;height:60" coordorigin="8475,323" coordsize="61,60" path="m8535,353l8528,373,8509,383,8486,377,8475,360,8480,336,8495,323,8520,328,8533,342,8535,353xe" filled="f" stroked="t" strokeweight=".385774pt" strokecolor="#000000">
                <v:path arrowok="t"/>
              </v:shape>
            </v:group>
            <v:group style="position:absolute;left:8290;top:269;width:61;height:60" coordorigin="8290,269" coordsize="61,60">
              <v:shape style="position:absolute;left:8290;top:269;width:61;height:60" coordorigin="8290,269" coordsize="61,60" path="m8311,269l8296,282,8290,306,8302,323,8324,329,8343,319,8351,298,8349,288,8336,274,8311,269e" filled="t" fillcolor="#000000" stroked="f">
                <v:path arrowok="t"/>
                <v:fill/>
              </v:shape>
            </v:group>
            <v:group style="position:absolute;left:8290;top:269;width:61;height:60" coordorigin="8290,269" coordsize="61,60">
              <v:shape style="position:absolute;left:8290;top:269;width:61;height:60" coordorigin="8290,269" coordsize="61,60" path="m8351,299l8343,319,8324,329,8302,323,8290,306,8296,282,8311,269,8336,274,8349,288,8351,29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9.892426pt;margin-top:6.502522pt;width:3.805314pt;height:3.773741pt;mso-position-horizontal-relative:page;mso-position-vertical-relative:paragraph;z-index:-5932" coordorigin="8398,130" coordsize="76,75">
            <v:group style="position:absolute;left:8406;top:138;width:61;height:60" coordorigin="8406,138" coordsize="61,60">
              <v:shape style="position:absolute;left:8406;top:138;width:61;height:60" coordorigin="8406,138" coordsize="61,60" path="m8426,138l8411,150,8406,174,8417,191,8440,198,8459,188,8466,167,8464,156,8451,142,8426,138e" filled="t" fillcolor="#000000" stroked="f">
                <v:path arrowok="t"/>
                <v:fill/>
              </v:shape>
            </v:group>
            <v:group style="position:absolute;left:8406;top:138;width:61;height:60" coordorigin="8406,138" coordsize="61,60">
              <v:shape style="position:absolute;left:8406;top:138;width:61;height:60" coordorigin="8406,138" coordsize="61,60" path="m8466,167l8459,188,8440,198,8417,191,8406,174,8411,150,8426,138,8451,142,8464,157,8466,167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7.971588pt;margin-top:10.750933pt;width:3.805415pt;height:3.773707pt;mso-position-horizontal-relative:page;mso-position-vertical-relative:paragraph;z-index:-5931" coordorigin="8159,215" coordsize="76,75">
            <v:group style="position:absolute;left:8167;top:223;width:61;height:60" coordorigin="8167,223" coordsize="61,60">
              <v:shape style="position:absolute;left:8167;top:223;width:61;height:60" coordorigin="8167,223" coordsize="61,60" path="m8188,223l8173,235,8167,259,8179,276,8201,283,8220,273,8228,252,8226,241,8213,227,8188,223e" filled="t" fillcolor="#000000" stroked="f">
                <v:path arrowok="t"/>
                <v:fill/>
              </v:shape>
            </v:group>
            <v:group style="position:absolute;left:8167;top:223;width:61;height:60" coordorigin="8167,223" coordsize="61,60">
              <v:shape style="position:absolute;left:8167;top:223;width:61;height:60" coordorigin="8167,223" coordsize="61,60" path="m8228,252l8220,273,8201,283,8179,276,8167,259,8173,235,8188,223,8213,227,8226,242,8228,252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9.127075pt;margin-top:11.90956pt;width:3.805383pt;height:3.773723pt;mso-position-horizontal-relative:page;mso-position-vertical-relative:paragraph;z-index:-5930" coordorigin="7983,238" coordsize="76,75">
            <v:group style="position:absolute;left:7990;top:246;width:61;height:60" coordorigin="7990,246" coordsize="61,60">
              <v:shape style="position:absolute;left:7990;top:246;width:61;height:60" coordorigin="7990,246" coordsize="61,60" path="m8011,246l7996,258,7990,282,8002,299,8024,306,8043,296,8051,275,8049,265,8036,250,8011,246e" filled="t" fillcolor="#000000" stroked="f">
                <v:path arrowok="t"/>
                <v:fill/>
              </v:shape>
            </v:group>
            <v:group style="position:absolute;left:7990;top:246;width:61;height:60" coordorigin="7990,246" coordsize="61,60">
              <v:shape style="position:absolute;left:7990;top:246;width:61;height:60" coordorigin="7990,246" coordsize="61,60" path="m8051,275l8043,296,8024,306,8002,299,7990,283,7996,258,8011,246,8036,251,8049,265,8051,275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7.583252pt;margin-top:-.063118pt;width:5.343603pt;height:7.249655pt;mso-position-horizontal-relative:page;mso-position-vertical-relative:paragraph;z-index:-5929" coordorigin="8552,-1" coordsize="107,145">
            <v:group style="position:absolute;left:8590;top:76;width:61;height:60" coordorigin="8590,76" coordsize="61,60">
              <v:shape style="position:absolute;left:8590;top:76;width:61;height:60" coordorigin="8590,76" coordsize="61,60" path="m8611,76l8596,88,8590,112,8602,129,8624,136,8643,126,8651,105,8649,95,8636,81,8611,76e" filled="t" fillcolor="#000000" stroked="f">
                <v:path arrowok="t"/>
                <v:fill/>
              </v:shape>
            </v:group>
            <v:group style="position:absolute;left:8590;top:76;width:61;height:60" coordorigin="8590,76" coordsize="61,60">
              <v:shape style="position:absolute;left:8590;top:76;width:61;height:60" coordorigin="8590,76" coordsize="61,60" path="m8651,105l8643,126,8624,136,8602,130,8590,113,8596,89,8611,76,8636,81,8649,95,8651,105xe" filled="f" stroked="t" strokeweight=".385774pt" strokecolor="#000000">
                <v:path arrowok="t"/>
              </v:shape>
            </v:group>
            <v:group style="position:absolute;left:8559;top:6;width:61;height:60" coordorigin="8559,6" coordsize="61,60">
              <v:shape style="position:absolute;left:8559;top:6;width:61;height:60" coordorigin="8559,6" coordsize="61,60" path="m8580,6l8565,19,8559,43,8571,60,8593,66,8612,56,8620,36,8618,25,8605,11,8580,6e" filled="t" fillcolor="#000000" stroked="f">
                <v:path arrowok="t"/>
                <v:fill/>
              </v:shape>
            </v:group>
            <v:group style="position:absolute;left:8559;top:7;width:61;height:60" coordorigin="8559,7" coordsize="61,60">
              <v:shape style="position:absolute;left:8559;top:7;width:61;height:60" coordorigin="8559,7" coordsize="61,60" path="m8620,36l8612,56,8593,67,8571,60,8559,43,8565,19,8580,7,8605,11,8618,25,8620,36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1.421173pt;margin-top:13.068223pt;width:3.805398pt;height:3.773713pt;mso-position-horizontal-relative:page;mso-position-vertical-relative:paragraph;z-index:-5927" coordorigin="9428,261" coordsize="76,75">
            <v:group style="position:absolute;left:9436;top:269;width:61;height:60" coordorigin="9436,269" coordsize="61,60">
              <v:shape style="position:absolute;left:9436;top:269;width:61;height:60" coordorigin="9436,269" coordsize="61,60" path="m9457,269l9442,282,9436,306,9448,323,9470,329,9489,319,9497,298,9495,288,9482,274,9457,269e" filled="t" fillcolor="#000000" stroked="f">
                <v:path arrowok="t"/>
                <v:fill/>
              </v:shape>
            </v:group>
            <v:group style="position:absolute;left:9436;top:269;width:61;height:60" coordorigin="9436,269" coordsize="61,60">
              <v:shape style="position:absolute;left:9436;top:269;width:61;height:60" coordorigin="9436,269" coordsize="61,60" path="m9497,299l9489,319,9470,329,9448,323,9436,306,9442,282,9457,269,9482,274,9495,288,9497,29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1.818878pt;margin-top:2.640386pt;width:3.80538pt;height:3.77372pt;mso-position-horizontal-relative:page;mso-position-vertical-relative:paragraph;z-index:-5921" coordorigin="8036,53" coordsize="76,75">
            <v:group style="position:absolute;left:8044;top:61;width:61;height:60" coordorigin="8044,61" coordsize="61,60">
              <v:shape style="position:absolute;left:8044;top:61;width:61;height:60" coordorigin="8044,61" coordsize="61,60" path="m8065,61l8050,73,8044,97,8056,114,8078,121,8097,110,8105,90,8103,79,8090,65,8065,61e" filled="t" fillcolor="#000000" stroked="f">
                <v:path arrowok="t"/>
                <v:fill/>
              </v:shape>
            </v:group>
            <v:group style="position:absolute;left:8044;top:61;width:61;height:60" coordorigin="8044,61" coordsize="61,60">
              <v:shape style="position:absolute;left:8044;top:61;width:61;height:60" coordorigin="8044,61" coordsize="61,60" path="m8105,90l8097,110,8078,121,8056,114,8044,97,8050,73,8065,61,8090,65,8103,79,8105,90xe" filled="f" stroked="t" strokeweight=".385774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444.887726pt;margin-top:4.416987pt;width:3.805401pt;height:3.773708pt;mso-position-horizontal-relative:page;mso-position-vertical-relative:paragraph;z-index:-5923" coordorigin="8898,88" coordsize="76,75">
            <v:group style="position:absolute;left:8906;top:96;width:61;height:60" coordorigin="8906,96" coordsize="61,60">
              <v:shape style="position:absolute;left:8906;top:96;width:61;height:60" coordorigin="8906,96" coordsize="61,60" path="m8926,96l8911,109,8906,133,8917,150,8939,156,8958,146,8966,125,8964,115,8951,101,8926,96e" filled="t" fillcolor="#000000" stroked="f">
                <v:path arrowok="t"/>
                <v:fill/>
              </v:shape>
            </v:group>
            <v:group style="position:absolute;left:8906;top:96;width:61;height:60" coordorigin="8906,96" coordsize="61,60">
              <v:shape style="position:absolute;left:8906;top:96;width:61;height:60" coordorigin="8906,96" coordsize="61,60" path="m8966,126l8958,146,8939,156,8917,150,8906,133,8911,109,8926,96,8951,101,8964,115,8966,126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6.05072pt;margin-top:.168607pt;width:3.805389pt;height:3.773717pt;mso-position-horizontal-relative:page;mso-position-vertical-relative:paragraph;z-index:-5922" coordorigin="7921,3" coordsize="76,75">
            <v:group style="position:absolute;left:7929;top:11;width:61;height:60" coordorigin="7929,11" coordsize="61,60">
              <v:shape style="position:absolute;left:7929;top:11;width:61;height:60" coordorigin="7929,11" coordsize="61,60" path="m7949,11l7934,24,7929,48,7940,65,7963,71,7982,61,7989,40,7987,30,7974,16,7949,11e" filled="t" fillcolor="#000000" stroked="f">
                <v:path arrowok="t"/>
                <v:fill/>
              </v:shape>
            </v:group>
            <v:group style="position:absolute;left:7929;top:11;width:61;height:60" coordorigin="7929,11" coordsize="61,60">
              <v:shape style="position:absolute;left:7929;top:11;width:61;height:60" coordorigin="7929,11" coordsize="61,60" path="m7989,41l7982,61,7963,71,7940,65,7929,48,7934,24,7949,11,7974,16,7987,30,7989,41xe" filled="f" stroked="t" strokeweight=".385774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4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5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5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5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7" w:equalWidth="0">
            <w:col w:w="622" w:space="593"/>
            <w:col w:w="163" w:space="187"/>
            <w:col w:w="206" w:space="297"/>
            <w:col w:w="201" w:space="562"/>
            <w:col w:w="626" w:space="138"/>
            <w:col w:w="182" w:space="1018"/>
            <w:col w:w="3845"/>
          </w:cols>
        </w:sectPr>
      </w:pPr>
      <w:rPr/>
    </w:p>
    <w:p>
      <w:pPr>
        <w:spacing w:before="0" w:after="0" w:line="120" w:lineRule="exact"/>
        <w:ind w:left="641" w:right="595"/>
        <w:jc w:val="center"/>
        <w:tabs>
          <w:tab w:pos="1140" w:val="left"/>
          <w:tab w:pos="1640" w:val="left"/>
          <w:tab w:pos="2140" w:val="left"/>
          <w:tab w:pos="2660" w:val="left"/>
          <w:tab w:pos="31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75" w:lineRule="exact"/>
        <w:ind w:left="1779" w:right="1605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91"/>
          <w:position w:val="-1"/>
        </w:rPr>
        <w:t>漁獲係数（</w:t>
      </w:r>
      <w:r>
        <w:rPr>
          <w:rFonts w:ascii="Times New Roman" w:hAnsi="Times New Roman" w:cs="Times New Roman" w:eastAsia="Times New Roman"/>
          <w:sz w:val="10"/>
          <w:szCs w:val="10"/>
          <w:spacing w:val="-2"/>
          <w:w w:val="87"/>
          <w:position w:val="-1"/>
        </w:rPr>
        <w:t>F)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69" w:after="0" w:line="380" w:lineRule="exact"/>
        <w:ind w:left="269" w:right="-5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15.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漁獲係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  <w:position w:val="-3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  <w:position w:val="-3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%SP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  <w:position w:val="-3"/>
        </w:rPr>
        <w:t>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（実線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  <w:position w:val="-3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およ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54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-27" w:right="251"/>
        <w:jc w:val="center"/>
        <w:tabs>
          <w:tab w:pos="32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9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100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150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200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1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250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1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300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1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4"/>
        </w:rPr>
        <w:t>350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5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4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0" w:after="0" w:line="213" w:lineRule="exact"/>
        <w:ind w:left="1345" w:right="1588"/>
        <w:jc w:val="center"/>
        <w:rPr>
          <w:rFonts w:ascii="AdobeFangsongStd-Regular" w:hAnsi="AdobeFangsongStd-Regular" w:cs="AdobeFangsongStd-Regular" w:eastAsia="AdobeFangsongStd-Regular"/>
          <w:sz w:val="11"/>
          <w:szCs w:val="11"/>
        </w:rPr>
      </w:pPr>
      <w:rPr/>
      <w:r>
        <w:rPr>
          <w:rFonts w:ascii="AdobeFangsongStd-Regular" w:hAnsi="AdobeFangsongStd-Regular" w:cs="AdobeFangsongStd-Regular" w:eastAsia="AdobeFangsongStd-Regular"/>
          <w:sz w:val="11"/>
          <w:szCs w:val="11"/>
          <w:w w:val="105"/>
          <w:position w:val="-3"/>
        </w:rPr>
        <w:t>資源量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3"/>
          <w:w w:val="99"/>
          <w:position w:val="-3"/>
        </w:rPr>
        <w:t>(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2"/>
          <w:w w:val="79"/>
          <w:position w:val="-3"/>
        </w:rPr>
        <w:t>ト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1"/>
          <w:w w:val="79"/>
          <w:position w:val="-3"/>
        </w:rPr>
        <w:t>ン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99"/>
          <w:position w:val="-3"/>
        </w:rPr>
        <w:t>)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80" w:right="1600"/>
          <w:cols w:num="3" w:equalWidth="0">
            <w:col w:w="3990" w:space="806"/>
            <w:col w:w="154" w:space="67"/>
            <w:col w:w="3623"/>
          </w:cols>
        </w:sectPr>
      </w:pPr>
      <w:rPr/>
    </w:p>
    <w:p>
      <w:pPr>
        <w:spacing w:before="0" w:after="0" w:line="327" w:lineRule="exact"/>
        <w:ind w:left="867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1.637268pt;margin-top:-152.164902pt;width:199.401845pt;height:139.776784pt;mso-position-horizontal-relative:page;mso-position-vertical-relative:paragraph;z-index:-5943" coordorigin="1833,-3043" coordsize="3988,2796">
            <v:group style="position:absolute;left:1843;top:-3034;width:3968;height:2776" coordorigin="1843,-3034" coordsize="3968,2776">
              <v:shape style="position:absolute;left:1843;top:-3034;width:3968;height:2776" coordorigin="1843,-3034" coordsize="3968,2776" path="m1843,-3034l5811,-3034,5811,-258,1843,-258,1843,-3034e" filled="t" fillcolor="#FFFFFF" stroked="f">
                <v:path arrowok="t"/>
                <v:fill/>
              </v:shape>
            </v:group>
            <v:group style="position:absolute;left:2437;top:-2723;width:2722;height:1876" coordorigin="2437,-2723" coordsize="2722,1876">
              <v:shape style="position:absolute;left:2437;top:-2723;width:2722;height:1876" coordorigin="2437,-2723" coordsize="2722,1876" path="m2437,-847l5159,-847,5159,-2723,2437,-2723,2437,-847e" filled="t" fillcolor="#FFFFFF" stroked="f">
                <v:path arrowok="t"/>
                <v:fill/>
              </v:shape>
            </v:group>
            <v:group style="position:absolute;left:5162;top:-2726;width:2;height:1908" coordorigin="5162,-2726" coordsize="2,1908">
              <v:shape style="position:absolute;left:5162;top:-2726;width:2;height:1908" coordorigin="5162,-2726" coordsize="0,1908" path="m5162,-2726l5162,-818e" filled="f" stroked="t" strokeweight=".316783pt" strokecolor="#858585">
                <v:path arrowok="t"/>
              </v:shape>
            </v:group>
            <v:group style="position:absolute;left:5162;top:-1034;width:38;height:2" coordorigin="5162,-1034" coordsize="38,2">
              <v:shape style="position:absolute;left:5162;top:-1034;width:38;height:2" coordorigin="5162,-1034" coordsize="38,0" path="m5162,-1034l5200,-1034e" filled="f" stroked="t" strokeweight=".31721pt" strokecolor="#858585">
                <v:path arrowok="t"/>
              </v:shape>
            </v:group>
            <v:group style="position:absolute;left:5162;top:-1218;width:38;height:2" coordorigin="5162,-1218" coordsize="38,2">
              <v:shape style="position:absolute;left:5162;top:-1218;width:38;height:2" coordorigin="5162,-1218" coordsize="38,0" path="m5162,-1218l5200,-1218e" filled="f" stroked="t" strokeweight=".31721pt" strokecolor="#858585">
                <v:path arrowok="t"/>
              </v:shape>
            </v:group>
            <v:group style="position:absolute;left:5162;top:-1408;width:38;height:2" coordorigin="5162,-1408" coordsize="38,2">
              <v:shape style="position:absolute;left:5162;top:-1408;width:38;height:2" coordorigin="5162,-1408" coordsize="38,0" path="m5162,-1408l5200,-1408e" filled="f" stroked="t" strokeweight=".31721pt" strokecolor="#858585">
                <v:path arrowok="t"/>
              </v:shape>
            </v:group>
            <v:group style="position:absolute;left:5162;top:-1598;width:38;height:2" coordorigin="5162,-1598" coordsize="38,2">
              <v:shape style="position:absolute;left:5162;top:-1598;width:38;height:2" coordorigin="5162,-1598" coordsize="38,0" path="m5162,-1598l5200,-1598e" filled="f" stroked="t" strokeweight=".31721pt" strokecolor="#858585">
                <v:path arrowok="t"/>
              </v:shape>
            </v:group>
            <v:group style="position:absolute;left:5162;top:-1782;width:38;height:2" coordorigin="5162,-1782" coordsize="38,2">
              <v:shape style="position:absolute;left:5162;top:-1782;width:38;height:2" coordorigin="5162,-1782" coordsize="38,0" path="m5162,-1782l5200,-1782e" filled="f" stroked="t" strokeweight=".31721pt" strokecolor="#858585">
                <v:path arrowok="t"/>
              </v:shape>
            </v:group>
            <v:group style="position:absolute;left:5162;top:-1972;width:38;height:2" coordorigin="5162,-1972" coordsize="38,2">
              <v:shape style="position:absolute;left:5162;top:-1972;width:38;height:2" coordorigin="5162,-1972" coordsize="38,0" path="m5162,-1972l5200,-1972e" filled="f" stroked="t" strokeweight=".31721pt" strokecolor="#858585">
                <v:path arrowok="t"/>
              </v:shape>
            </v:group>
            <v:group style="position:absolute;left:5162;top:-2162;width:38;height:2" coordorigin="5162,-2162" coordsize="38,2">
              <v:shape style="position:absolute;left:5162;top:-2162;width:38;height:2" coordorigin="5162,-2162" coordsize="38,0" path="m5162,-2162l5200,-2162e" filled="f" stroked="t" strokeweight=".31721pt" strokecolor="#858585">
                <v:path arrowok="t"/>
              </v:shape>
            </v:group>
            <v:group style="position:absolute;left:5162;top:-2346;width:38;height:2" coordorigin="5162,-2346" coordsize="38,2">
              <v:shape style="position:absolute;left:5162;top:-2346;width:38;height:2" coordorigin="5162,-2346" coordsize="38,0" path="m5162,-2346l5200,-2346e" filled="f" stroked="t" strokeweight=".31721pt" strokecolor="#858585">
                <v:path arrowok="t"/>
              </v:shape>
            </v:group>
            <v:group style="position:absolute;left:5162;top:-2536;width:38;height:2" coordorigin="5162,-2536" coordsize="38,2">
              <v:shape style="position:absolute;left:5162;top:-2536;width:38;height:2" coordorigin="5162,-2536" coordsize="38,0" path="m5162,-2536l5200,-2536e" filled="f" stroked="t" strokeweight=".31721pt" strokecolor="#858585">
                <v:path arrowok="t"/>
              </v:shape>
            </v:group>
            <v:group style="position:absolute;left:5162;top:-2726;width:38;height:2" coordorigin="5162,-2726" coordsize="38,2">
              <v:shape style="position:absolute;left:5162;top:-2726;width:38;height:2" coordorigin="5162,-2726" coordsize="38,0" path="m5162,-2726l5200,-2726e" filled="f" stroked="t" strokeweight=".31721pt" strokecolor="#858585">
                <v:path arrowok="t"/>
              </v:shape>
            </v:group>
            <v:group style="position:absolute;left:2441;top:-2726;width:2;height:1920" coordorigin="2441,-2726" coordsize="2,1920">
              <v:shape style="position:absolute;left:2441;top:-2726;width:2;height:1920" coordorigin="2441,-2726" coordsize="0,1920" path="m2441,-2726l2441,-806e" filled="f" stroked="t" strokeweight=".316784pt" strokecolor="#858585">
                <v:path arrowok="t"/>
              </v:shape>
            </v:group>
            <v:group style="position:absolute;left:2403;top:-844;width:2798;height:2" coordorigin="2403,-844" coordsize="2798,2">
              <v:shape style="position:absolute;left:2403;top:-844;width:2798;height:2" coordorigin="2403,-844" coordsize="2798,0" path="m2403,-844l5200,-844e" filled="f" stroked="t" strokeweight=".31721pt" strokecolor="#858585">
                <v:path arrowok="t"/>
              </v:shape>
            </v:group>
            <v:group style="position:absolute;left:2403;top:-1053;width:38;height:2" coordorigin="2403,-1053" coordsize="38,2">
              <v:shape style="position:absolute;left:2403;top:-1053;width:38;height:2" coordorigin="2403,-1053" coordsize="38,0" path="m2403,-1053l2441,-1053e" filled="f" stroked="t" strokeweight=".31721pt" strokecolor="#858585">
                <v:path arrowok="t"/>
              </v:shape>
            </v:group>
            <v:group style="position:absolute;left:2403;top:-1262;width:38;height:2" coordorigin="2403,-1262" coordsize="38,2">
              <v:shape style="position:absolute;left:2403;top:-1262;width:38;height:2" coordorigin="2403,-1262" coordsize="38,0" path="m2403,-1262l2441,-1262e" filled="f" stroked="t" strokeweight=".31721pt" strokecolor="#858585">
                <v:path arrowok="t"/>
              </v:shape>
            </v:group>
            <v:group style="position:absolute;left:2403;top:-1471;width:38;height:2" coordorigin="2403,-1471" coordsize="38,2">
              <v:shape style="position:absolute;left:2403;top:-1471;width:38;height:2" coordorigin="2403,-1471" coordsize="38,0" path="m2403,-1471l2441,-1471e" filled="f" stroked="t" strokeweight=".31721pt" strokecolor="#858585">
                <v:path arrowok="t"/>
              </v:shape>
            </v:group>
            <v:group style="position:absolute;left:2403;top:-1680;width:38;height:2" coordorigin="2403,-1680" coordsize="38,2">
              <v:shape style="position:absolute;left:2403;top:-1680;width:38;height:2" coordorigin="2403,-1680" coordsize="38,0" path="m2403,-1680l2441,-1680e" filled="f" stroked="t" strokeweight=".31721pt" strokecolor="#858585">
                <v:path arrowok="t"/>
              </v:shape>
            </v:group>
            <v:group style="position:absolute;left:2403;top:-1889;width:38;height:2" coordorigin="2403,-1889" coordsize="38,2">
              <v:shape style="position:absolute;left:2403;top:-1889;width:38;height:2" coordorigin="2403,-1889" coordsize="38,0" path="m2403,-1889l2441,-1889e" filled="f" stroked="t" strokeweight=".31721pt" strokecolor="#858585">
                <v:path arrowok="t"/>
              </v:shape>
            </v:group>
            <v:group style="position:absolute;left:2403;top:-2099;width:38;height:2" coordorigin="2403,-2099" coordsize="38,2">
              <v:shape style="position:absolute;left:2403;top:-2099;width:38;height:2" coordorigin="2403,-2099" coordsize="38,0" path="m2403,-2099l2441,-2099e" filled="f" stroked="t" strokeweight=".31721pt" strokecolor="#858585">
                <v:path arrowok="t"/>
              </v:shape>
            </v:group>
            <v:group style="position:absolute;left:2403;top:-2308;width:38;height:2" coordorigin="2403,-2308" coordsize="38,2">
              <v:shape style="position:absolute;left:2403;top:-2308;width:38;height:2" coordorigin="2403,-2308" coordsize="38,0" path="m2403,-2308l2441,-2308e" filled="f" stroked="t" strokeweight=".31721pt" strokecolor="#858585">
                <v:path arrowok="t"/>
              </v:shape>
            </v:group>
            <v:group style="position:absolute;left:2403;top:-2517;width:38;height:2" coordorigin="2403,-2517" coordsize="38,2">
              <v:shape style="position:absolute;left:2403;top:-2517;width:38;height:2" coordorigin="2403,-2517" coordsize="38,0" path="m2403,-2517l2441,-2517e" filled="f" stroked="t" strokeweight=".31721pt" strokecolor="#858585">
                <v:path arrowok="t"/>
              </v:shape>
            </v:group>
            <v:group style="position:absolute;left:2403;top:-2726;width:38;height:2" coordorigin="2403,-2726" coordsize="38,2">
              <v:shape style="position:absolute;left:2403;top:-2726;width:38;height:2" coordorigin="2403,-2726" coordsize="38,0" path="m2403,-2726l2441,-2726e" filled="f" stroked="t" strokeweight=".31721pt" strokecolor="#858585">
                <v:path arrowok="t"/>
              </v:shape>
            </v:group>
            <v:group style="position:absolute;left:2536;top:-844;width:2;height:25" coordorigin="2536,-844" coordsize="2,25">
              <v:shape style="position:absolute;left:2536;top:-844;width:2;height:25" coordorigin="2536,-844" coordsize="0,25" path="m2536,-844l2536,-818e" filled="f" stroked="t" strokeweight=".316783pt" strokecolor="#858585">
                <v:path arrowok="t"/>
              </v:shape>
            </v:group>
            <v:group style="position:absolute;left:2637;top:-844;width:2;height:25" coordorigin="2637,-844" coordsize="2,25">
              <v:shape style="position:absolute;left:2637;top:-844;width:2;height:25" coordorigin="2637,-844" coordsize="0,25" path="m2637,-844l2637,-818e" filled="f" stroked="t" strokeweight=".316783pt" strokecolor="#858585">
                <v:path arrowok="t"/>
              </v:shape>
            </v:group>
            <v:group style="position:absolute;left:2738;top:-844;width:2;height:25" coordorigin="2738,-844" coordsize="2,25">
              <v:shape style="position:absolute;left:2738;top:-844;width:2;height:25" coordorigin="2738,-844" coordsize="0,25" path="m2738,-844l2738,-818e" filled="f" stroked="t" strokeweight=".316783pt" strokecolor="#858585">
                <v:path arrowok="t"/>
              </v:shape>
            </v:group>
            <v:group style="position:absolute;left:2839;top:-844;width:2;height:25" coordorigin="2839,-844" coordsize="2,25">
              <v:shape style="position:absolute;left:2839;top:-844;width:2;height:25" coordorigin="2839,-844" coordsize="0,25" path="m2839,-844l2839,-818e" filled="f" stroked="t" strokeweight=".316783pt" strokecolor="#858585">
                <v:path arrowok="t"/>
              </v:shape>
            </v:group>
            <v:group style="position:absolute;left:2941;top:-844;width:2;height:38" coordorigin="2941,-844" coordsize="2,38">
              <v:shape style="position:absolute;left:2941;top:-844;width:2;height:38" coordorigin="2941,-844" coordsize="0,38" path="m2941,-844l2941,-806e" filled="f" stroked="t" strokeweight=".316783pt" strokecolor="#858585">
                <v:path arrowok="t"/>
              </v:shape>
            </v:group>
            <v:group style="position:absolute;left:3042;top:-844;width:2;height:25" coordorigin="3042,-844" coordsize="2,25">
              <v:shape style="position:absolute;left:3042;top:-844;width:2;height:25" coordorigin="3042,-844" coordsize="0,25" path="m3042,-844l3042,-818e" filled="f" stroked="t" strokeweight=".316783pt" strokecolor="#858585">
                <v:path arrowok="t"/>
              </v:shape>
            </v:group>
            <v:group style="position:absolute;left:3143;top:-844;width:2;height:25" coordorigin="3143,-844" coordsize="2,25">
              <v:shape style="position:absolute;left:3143;top:-844;width:2;height:25" coordorigin="3143,-844" coordsize="0,25" path="m3143,-844l3143,-818e" filled="f" stroked="t" strokeweight=".316783pt" strokecolor="#858585">
                <v:path arrowok="t"/>
              </v:shape>
            </v:group>
            <v:group style="position:absolute;left:3245;top:-844;width:2;height:25" coordorigin="3245,-844" coordsize="2,25">
              <v:shape style="position:absolute;left:3245;top:-844;width:2;height:25" coordorigin="3245,-844" coordsize="0,25" path="m3245,-844l3245,-818e" filled="f" stroked="t" strokeweight=".316783pt" strokecolor="#858585">
                <v:path arrowok="t"/>
              </v:shape>
            </v:group>
            <v:group style="position:absolute;left:3346;top:-844;width:2;height:25" coordorigin="3346,-844" coordsize="2,25">
              <v:shape style="position:absolute;left:3346;top:-844;width:2;height:25" coordorigin="3346,-844" coordsize="0,25" path="m3346,-844l3346,-818e" filled="f" stroked="t" strokeweight=".316783pt" strokecolor="#858585">
                <v:path arrowok="t"/>
              </v:shape>
            </v:group>
            <v:group style="position:absolute;left:3447;top:-844;width:2;height:38" coordorigin="3447,-844" coordsize="2,38">
              <v:shape style="position:absolute;left:3447;top:-844;width:2;height:38" coordorigin="3447,-844" coordsize="0,38" path="m3447,-844l3447,-806e" filled="f" stroked="t" strokeweight=".316783pt" strokecolor="#858585">
                <v:path arrowok="t"/>
              </v:shape>
            </v:group>
            <v:group style="position:absolute;left:3548;top:-844;width:2;height:25" coordorigin="3548,-844" coordsize="2,25">
              <v:shape style="position:absolute;left:3548;top:-844;width:2;height:25" coordorigin="3548,-844" coordsize="0,25" path="m3548,-844l3548,-818e" filled="f" stroked="t" strokeweight=".316783pt" strokecolor="#858585">
                <v:path arrowok="t"/>
              </v:shape>
            </v:group>
            <v:group style="position:absolute;left:3650;top:-844;width:2;height:25" coordorigin="3650,-844" coordsize="2,25">
              <v:shape style="position:absolute;left:3650;top:-844;width:2;height:25" coordorigin="3650,-844" coordsize="0,25" path="m3650,-844l3650,-818e" filled="f" stroked="t" strokeweight=".316783pt" strokecolor="#858585">
                <v:path arrowok="t"/>
              </v:shape>
            </v:group>
            <v:group style="position:absolute;left:3751;top:-844;width:2;height:25" coordorigin="3751,-844" coordsize="2,25">
              <v:shape style="position:absolute;left:3751;top:-844;width:2;height:25" coordorigin="3751,-844" coordsize="0,25" path="m3751,-844l3751,-818e" filled="f" stroked="t" strokeweight=".316783pt" strokecolor="#858585">
                <v:path arrowok="t"/>
              </v:shape>
            </v:group>
            <v:group style="position:absolute;left:3852;top:-844;width:2;height:25" coordorigin="3852,-844" coordsize="2,25">
              <v:shape style="position:absolute;left:3852;top:-844;width:2;height:25" coordorigin="3852,-844" coordsize="0,25" path="m3852,-844l3852,-818e" filled="f" stroked="t" strokeweight=".316783pt" strokecolor="#858585">
                <v:path arrowok="t"/>
              </v:shape>
            </v:group>
            <v:group style="position:absolute;left:3953;top:-844;width:2;height:38" coordorigin="3953,-844" coordsize="2,38">
              <v:shape style="position:absolute;left:3953;top:-844;width:2;height:38" coordorigin="3953,-844" coordsize="0,38" path="m3953,-844l3953,-806e" filled="f" stroked="t" strokeweight=".316783pt" strokecolor="#858585">
                <v:path arrowok="t"/>
              </v:shape>
            </v:group>
            <v:group style="position:absolute;left:4055;top:-844;width:2;height:25" coordorigin="4055,-844" coordsize="2,25">
              <v:shape style="position:absolute;left:4055;top:-844;width:2;height:25" coordorigin="4055,-844" coordsize="0,25" path="m4055,-844l4055,-818e" filled="f" stroked="t" strokeweight=".316783pt" strokecolor="#858585">
                <v:path arrowok="t"/>
              </v:shape>
            </v:group>
            <v:group style="position:absolute;left:4150;top:-844;width:2;height:25" coordorigin="4150,-844" coordsize="2,25">
              <v:shape style="position:absolute;left:4150;top:-844;width:2;height:25" coordorigin="4150,-844" coordsize="0,25" path="m4150,-844l4150,-818e" filled="f" stroked="t" strokeweight=".316783pt" strokecolor="#858585">
                <v:path arrowok="t"/>
              </v:shape>
            </v:group>
            <v:group style="position:absolute;left:4251;top:-844;width:2;height:25" coordorigin="4251,-844" coordsize="2,25">
              <v:shape style="position:absolute;left:4251;top:-844;width:2;height:25" coordorigin="4251,-844" coordsize="0,25" path="m4251,-844l4251,-818e" filled="f" stroked="t" strokeweight=".316783pt" strokecolor="#858585">
                <v:path arrowok="t"/>
              </v:shape>
            </v:group>
            <v:group style="position:absolute;left:4352;top:-844;width:2;height:25" coordorigin="4352,-844" coordsize="2,25">
              <v:shape style="position:absolute;left:4352;top:-844;width:2;height:25" coordorigin="4352,-844" coordsize="0,25" path="m4352,-844l4352,-818e" filled="f" stroked="t" strokeweight=".316783pt" strokecolor="#858585">
                <v:path arrowok="t"/>
              </v:shape>
            </v:group>
            <v:group style="position:absolute;left:4453;top:-844;width:2;height:38" coordorigin="4453,-844" coordsize="2,38">
              <v:shape style="position:absolute;left:4453;top:-844;width:2;height:38" coordorigin="4453,-844" coordsize="0,38" path="m4453,-844l4453,-806e" filled="f" stroked="t" strokeweight=".316783pt" strokecolor="#858585">
                <v:path arrowok="t"/>
              </v:shape>
            </v:group>
            <v:group style="position:absolute;left:4555;top:-844;width:2;height:25" coordorigin="4555,-844" coordsize="2,25">
              <v:shape style="position:absolute;left:4555;top:-844;width:2;height:25" coordorigin="4555,-844" coordsize="0,25" path="m4555,-844l4555,-818e" filled="f" stroked="t" strokeweight=".316783pt" strokecolor="#858585">
                <v:path arrowok="t"/>
              </v:shape>
            </v:group>
            <v:group style="position:absolute;left:4656;top:-844;width:2;height:25" coordorigin="4656,-844" coordsize="2,25">
              <v:shape style="position:absolute;left:4656;top:-844;width:2;height:25" coordorigin="4656,-844" coordsize="0,25" path="m4656,-844l4656,-818e" filled="f" stroked="t" strokeweight=".316783pt" strokecolor="#858585">
                <v:path arrowok="t"/>
              </v:shape>
            </v:group>
            <v:group style="position:absolute;left:4757;top:-844;width:2;height:25" coordorigin="4757,-844" coordsize="2,25">
              <v:shape style="position:absolute;left:4757;top:-844;width:2;height:25" coordorigin="4757,-844" coordsize="0,25" path="m4757,-844l4757,-818e" filled="f" stroked="t" strokeweight=".316783pt" strokecolor="#858585">
                <v:path arrowok="t"/>
              </v:shape>
            </v:group>
            <v:group style="position:absolute;left:4858;top:-844;width:2;height:25" coordorigin="4858,-844" coordsize="2,25">
              <v:shape style="position:absolute;left:4858;top:-844;width:2;height:25" coordorigin="4858,-844" coordsize="0,25" path="m4858,-844l4858,-818e" filled="f" stroked="t" strokeweight=".316783pt" strokecolor="#858585">
                <v:path arrowok="t"/>
              </v:shape>
            </v:group>
            <v:group style="position:absolute;left:4960;top:-844;width:2;height:38" coordorigin="4960,-844" coordsize="2,38">
              <v:shape style="position:absolute;left:4960;top:-844;width:2;height:38" coordorigin="4960,-844" coordsize="0,38" path="m4960,-844l4960,-806e" filled="f" stroked="t" strokeweight=".316783pt" strokecolor="#858585">
                <v:path arrowok="t"/>
              </v:shape>
            </v:group>
            <v:group style="position:absolute;left:5061;top:-844;width:2;height:25" coordorigin="5061,-844" coordsize="2,25">
              <v:shape style="position:absolute;left:5061;top:-844;width:2;height:25" coordorigin="5061,-844" coordsize="0,25" path="m5061,-844l5061,-818e" filled="f" stroked="t" strokeweight=".316783pt" strokecolor="#858585">
                <v:path arrowok="t"/>
              </v:shape>
            </v:group>
            <v:group style="position:absolute;left:2441;top:-2561;width:2705;height:1717" coordorigin="2441,-2561" coordsize="2705,1717">
              <v:shape style="position:absolute;left:2441;top:-2561;width:2705;height:1717" coordorigin="2441,-2561" coordsize="2705,1717" path="m2441,-844l2450,-903,2460,-963,2470,-1023,2480,-1082,2492,-1149,2504,-1208,2519,-1284,2531,-1344,2534,-1359,2538,-1380,2542,-1395,2546,-1413,2560,-1472,2574,-1536,2589,-1595,2606,-1661,2622,-1719,2644,-1795,2664,-1857,2688,-1926,2712,-1990,2739,-2058,2766,-2118,2801,-2188,2840,-2255,2876,-2308,2915,-2359,2970,-2417,3020,-2458,3072,-2493,3127,-2520,3207,-2545,3283,-2558,3344,-2561,3365,-2561,3425,-2559,3503,-2549,3565,-2539,3642,-2524,3703,-2509,3762,-2494,3820,-2479,3882,-2461,3960,-2439,4018,-2421,4091,-2400,4110,-2394,4129,-2388,4148,-2382,4169,-2376,4188,-2370,4266,-2347,4324,-2330,4385,-2312,4463,-2290,4522,-2273,4595,-2253,4673,-2232,4750,-2212,4811,-2196,4870,-2181,4929,-2167,4991,-2152,5069,-2134,5129,-2121,5146,-2117e" filled="f" stroked="t" strokeweight=".950312pt" strokecolor="#000000">
                <v:path arrowok="t"/>
                <v:stroke dashstyle="longDash"/>
              </v:shape>
            </v:group>
            <v:group style="position:absolute;left:4938;top:-2165;width:2;height:1318" coordorigin="4938,-2165" coordsize="2,1318">
              <v:shape style="position:absolute;left:4938;top:-2165;width:2;height:1318" coordorigin="4938,-2165" coordsize="0,1318" path="m4938,-847l4938,-913,4938,-979,4938,-1045,4938,-1111,4938,-1177,4938,-1242,4938,-1308,4938,-1374,4938,-1440,4938,-1506,4938,-1572,4938,-1638,4938,-1704,4938,-1770,4938,-1836,4938,-1902,4938,-1967,4938,-2033,4938,-2099,4938,-2165e" filled="f" stroked="t" strokeweight=".632933pt" strokecolor="#000000">
                <v:path arrowok="t"/>
              </v:shape>
            </v:group>
            <v:group style="position:absolute;left:3352;top:-2561;width:2;height:1718" coordorigin="3352,-2561" coordsize="2,1718">
              <v:shape style="position:absolute;left:3352;top:-2561;width:2;height:1718" coordorigin="3352,-2561" coordsize="0,1718" path="m3352,-844l3352,-930,3352,-1016,3352,-1101,3352,-1187,3352,-1273,3352,-1359,3352,-1445,3352,-1531,3352,-1617,3352,-1703,3352,-1788,3352,-1874,3352,-2475,3352,-2561e" filled="f" stroked="t" strokeweight=".949399pt" strokecolor="#000000">
                <v:path arrowok="t"/>
              </v:shape>
            </v:group>
            <v:group style="position:absolute;left:3042;top:-2479;width:2;height:1635" coordorigin="3042,-2479" coordsize="2,1635">
              <v:shape style="position:absolute;left:3042;top:-2479;width:2;height:1635" coordorigin="3042,-2479" coordsize="0,1635" path="m3042,-844l3042,-926,3042,-1007,3042,-1089,3042,-1171,3042,-1253,3042,-1334,3042,-1416,3042,-1498,3042,-1580,3042,-1661,3042,-1743,3042,-1825,3042,-2397,3042,-2479e" filled="f" stroked="t" strokeweight=".949399pt" strokecolor="#000000">
                <v:path arrowok="t"/>
              </v:shape>
            </v:group>
            <v:group style="position:absolute;left:4574;top:-2257;width:2;height:1413" coordorigin="4574,-2257" coordsize="2,1413">
              <v:shape style="position:absolute;left:4574;top:-2257;width:2;height:1413" coordorigin="4574,-2257" coordsize="0,1413" path="m4574,-844l4574,-914,4574,-985,4574,-1056,4574,-1126,4574,-1197,4574,-1268,4574,-1338,4574,-1409,4574,-1480,4574,-1550,4574,-1621,4574,-1692,4574,-1762,4574,-1833,4574,-1904,4574,-1974,4574,-2045,4574,-2116,4574,-2186,4574,-2257e" filled="f" stroked="t" strokeweight=".949399pt" strokecolor="#000000">
                <v:path arrowok="t"/>
              </v:shape>
            </v:group>
            <v:group style="position:absolute;left:2441;top:-2726;width:2707;height:1646" coordorigin="2441,-2726" coordsize="2707,1646">
              <v:shape style="position:absolute;left:2441;top:-2726;width:2707;height:1646" coordorigin="2441,-2726" coordsize="2707,1646" path="m2441,-2726l2444,-2719,2447,-2712,2451,-2704,2454,-2697,2457,-2690,2461,-2683,2464,-2676,2468,-2669,2471,-2662,2474,-2655,2478,-2648,2481,-2641,2484,-2634,2488,-2627,2491,-2620,2494,-2614,2498,-2607,2515,-2574,2518,-2567,2521,-2561,2525,-2554,2528,-2548,2531,-2541,2533,-2538,2536,-2532,2541,-2522,2549,-2509,2558,-2492,2568,-2473,2601,-2416,2641,-2349,2674,-2297,2710,-2242,2753,-2180,2802,-2114,2853,-2051,2905,-1990,2958,-1932,3003,-1887,3059,-1833,3106,-1792,3155,-1751,3205,-1712,3256,-1674,3307,-1638,3359,-1605,3424,-1565,3494,-1526,3547,-1498,3602,-1471,3659,-1444,3715,-1420,3786,-1391,3863,-1362,3920,-1341,3981,-1321,4052,-1299,4110,-1282,4169,-1265,4245,-1245,4307,-1230,4366,-1216,4425,-1202,4487,-1189,4566,-1173,4626,-1162,4688,-1150,4767,-1136,4827,-1127,4890,-1117,4969,-1105,5029,-1096,5092,-1088,5130,-1083,5148,-1080e" filled="f" stroked="t" strokeweight=".950335pt" strokecolor="#000000">
                <v:path arrowok="t"/>
              </v:shape>
            </v:group>
            <v:group style="position:absolute;left:3738;top:-1408;width:2;height:564" coordorigin="3738,-1408" coordsize="2,564">
              <v:shape style="position:absolute;left:3738;top:-1408;width:2;height:564" coordorigin="3738,-1408" coordsize="0,564" path="m3738,-844l3738,-872,3738,-900,3738,-928,3738,-957,3738,-985,3738,-1013,3738,-1041,3738,-1069,3738,-1098,3738,-1126,3738,-1154,3738,-1351,3738,-1380,3738,-1408e" filled="f" stroked="t" strokeweight=".94939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 style="position:absolute;margin-left:68.15979pt;margin-top:494.426758pt;width:102.331189pt;height:141.732942pt;mso-position-horizontal-relative:page;mso-position-vertical-relative:page;z-index:-5909;rotation:315" type="#_x0000_t136" fillcolor="#E5E5E5" stroked="f">
            <o:extrusion v:ext="view" autorotationcenter="t"/>
            <v:textpath style="font-family:&amp;quot;Adobe Caslon Pro&amp;quot;;font-size:141pt;v-text-kern:t;mso-text-shadow:auto" string="D"/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YPR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（破線）との関係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78" w:lineRule="exact"/>
        <w:ind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br w:type="column"/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16.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</w:rPr>
        <w:t>資源量と漁獲係数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99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99"/>
          <w:i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）との関係</w:t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3030" w:space="1705"/>
            <w:col w:w="390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785" w:footer="450" w:top="980" w:bottom="640" w:left="1600" w:right="1680"/>
          <w:pgSz w:w="11920" w:h="16840"/>
        </w:sectPr>
      </w:pPr>
      <w:rPr/>
    </w:p>
    <w:p>
      <w:pPr>
        <w:spacing w:before="42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6.838219pt;margin-top:6.050755pt;width:7.063461pt;height:11.207656pt;mso-position-horizontal-relative:page;mso-position-vertical-relative:paragraph;z-index:-5904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1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99"/>
                      <w:position w:val="-1"/>
                    </w:rPr>
                    <w:t>Y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99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3"/>
                      <w:position w:val="-1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96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96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06"/>
        </w:rPr>
        <w:t>.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7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87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9"/>
          <w:szCs w:val="9"/>
          <w:spacing w:val="-1"/>
          <w:w w:val="110"/>
        </w:rPr>
        <w:t>a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91"/>
        </w:rPr>
        <w:t>x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100"/>
        </w:rPr>
        <w:t>3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0" w:lineRule="exact"/>
        <w:ind w:right="-20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87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9"/>
          <w:szCs w:val="9"/>
          <w:spacing w:val="4"/>
          <w:w w:val="112"/>
        </w:rPr>
        <w:t>e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90" w:lineRule="exact"/>
        <w:ind w:left="296"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93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93"/>
        </w:rPr>
        <w:t>c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sz w:val="9"/>
          <w:szCs w:val="9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18"/>
        </w:rPr>
        <w:t>e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17"/>
        </w:rPr>
        <w:t>nt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42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90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80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70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750061pt;margin-top:9.247979pt;width:7.47676pt;height:15.012437pt;mso-position-horizontal-relative:page;mso-position-vertical-relative:paragraph;z-index:-5905" type="#_x0000_t202" filled="f" stroked="f">
            <v:textbox inset="0,0,0,0" style="layout-flow:vertical">
              <w:txbxContent>
                <w:p>
                  <w:pPr>
                    <w:spacing w:before="0" w:after="0" w:line="12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3"/>
                      <w:w w:val="87"/>
                    </w:rPr>
                    <w:t>%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2"/>
                      <w:w w:val="111"/>
                    </w:rPr>
                    <w:t>S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11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3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60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50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40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30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 style="position:absolute;margin-left:183.143234pt;margin-top:-140.154037pt;width:267.73354pt;height:141.732942pt;mso-position-horizontal-relative:page;mso-position-vertical-relative:paragraph;z-index:-5902;rotation:315" type="#_x0000_t136" fillcolor="#E5E5E5" stroked="f">
            <o:extrusion v:ext="view" autorotationcenter="t"/>
            <v:textpath style="font-family:&amp;quot;Adobe Caslon Pro&amp;quot;;font-size:141pt;v-text-kern:t;mso-text-shadow:auto" string="AFT"/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20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6" w:equalWidth="0">
            <w:col w:w="702" w:space="593"/>
            <w:col w:w="163" w:space="187"/>
            <w:col w:w="206" w:space="297"/>
            <w:col w:w="201" w:space="562"/>
            <w:col w:w="626" w:space="138"/>
            <w:col w:w="4965"/>
          </w:cols>
        </w:sectPr>
      </w:pPr>
      <w:rPr/>
    </w:p>
    <w:p>
      <w:pPr>
        <w:spacing w:before="16" w:after="0" w:line="240" w:lineRule="auto"/>
        <w:ind w:left="721" w:right="5151"/>
        <w:jc w:val="center"/>
        <w:tabs>
          <w:tab w:pos="1220" w:val="left"/>
          <w:tab w:pos="1720" w:val="left"/>
          <w:tab w:pos="2220" w:val="left"/>
          <w:tab w:pos="2740" w:val="left"/>
          <w:tab w:pos="32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352.367676pt;width:198.424385pt;height:226.856181pt;mso-position-horizontal-relative:page;mso-position-vertical-relative:page;z-index:-5907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9" w:after="0" w:line="260" w:lineRule="exact"/>
                    <w:jc w:val="left"/>
                    <w:rPr>
                      <w:sz w:val="26"/>
                      <w:szCs w:val="26"/>
                    </w:rPr>
                  </w:pPr>
                  <w:rPr/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before="0" w:after="0" w:line="3068" w:lineRule="exact"/>
                    <w:ind w:left="265" w:right="-179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R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 style="position:absolute;margin-left:68.15979pt;margin-top:494.426758pt;width:102.331189pt;height:141.732942pt;mso-position-horizontal-relative:page;mso-position-vertical-relative:page;z-index:-5903;rotation:315" type="#_x0000_t136" fillcolor="#E5E5E5" stroked="f">
            <o:extrusion v:ext="view" autorotationcenter="t"/>
            <v:textpath style="font-family:&amp;quot;Adobe Caslon Pro&amp;quot;;font-size:141pt;v-text-kern:t;mso-text-shadow:auto" string="D"/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75" w:lineRule="exact"/>
        <w:ind w:left="1859" w:right="6161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91"/>
          <w:position w:val="-1"/>
        </w:rPr>
        <w:t>漁獲係数（</w:t>
      </w:r>
      <w:r>
        <w:rPr>
          <w:rFonts w:ascii="Times New Roman" w:hAnsi="Times New Roman" w:cs="Times New Roman" w:eastAsia="Times New Roman"/>
          <w:sz w:val="10"/>
          <w:szCs w:val="10"/>
          <w:spacing w:val="-2"/>
          <w:w w:val="87"/>
          <w:position w:val="-1"/>
        </w:rPr>
        <w:t>F)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0" w:lineRule="exact"/>
        <w:ind w:left="384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1.637268pt;margin-top:-139.045883pt;width:199.401845pt;height:139.776784pt;mso-position-horizontal-relative:page;mso-position-vertical-relative:paragraph;z-index:-5906" coordorigin="1833,-2781" coordsize="3988,2796">
            <v:group style="position:absolute;left:1843;top:-2771;width:3968;height:2776" coordorigin="1843,-2771" coordsize="3968,2776">
              <v:shape style="position:absolute;left:1843;top:-2771;width:3968;height:2776" coordorigin="1843,-2771" coordsize="3968,2776" path="m1843,-2771l5811,-2771,5811,5,1843,5,1843,-2771e" filled="t" fillcolor="#FFFFFF" stroked="f">
                <v:path arrowok="t"/>
                <v:fill/>
              </v:shape>
            </v:group>
            <v:group style="position:absolute;left:2437;top:-2461;width:2722;height:1876" coordorigin="2437,-2461" coordsize="2722,1876">
              <v:shape style="position:absolute;left:2437;top:-2461;width:2722;height:1876" coordorigin="2437,-2461" coordsize="2722,1876" path="m2437,-585l5159,-585,5159,-2461,2437,-2461,2437,-585e" filled="t" fillcolor="#FFFFFF" stroked="f">
                <v:path arrowok="t"/>
                <v:fill/>
              </v:shape>
            </v:group>
            <v:group style="position:absolute;left:5162;top:-2464;width:2;height:1908" coordorigin="5162,-2464" coordsize="2,1908">
              <v:shape style="position:absolute;left:5162;top:-2464;width:2;height:1908" coordorigin="5162,-2464" coordsize="0,1908" path="m5162,-2464l5162,-556e" filled="f" stroked="t" strokeweight=".316783pt" strokecolor="#858585">
                <v:path arrowok="t"/>
              </v:shape>
            </v:group>
            <v:group style="position:absolute;left:5162;top:-772;width:38;height:2" coordorigin="5162,-772" coordsize="38,2">
              <v:shape style="position:absolute;left:5162;top:-772;width:38;height:2" coordorigin="5162,-772" coordsize="38,0" path="m5162,-772l5200,-772e" filled="f" stroked="t" strokeweight=".31721pt" strokecolor="#858585">
                <v:path arrowok="t"/>
              </v:shape>
            </v:group>
            <v:group style="position:absolute;left:5162;top:-955;width:38;height:2" coordorigin="5162,-955" coordsize="38,2">
              <v:shape style="position:absolute;left:5162;top:-955;width:38;height:2" coordorigin="5162,-955" coordsize="38,0" path="m5162,-955l5200,-955e" filled="f" stroked="t" strokeweight=".31721pt" strokecolor="#858585">
                <v:path arrowok="t"/>
              </v:shape>
            </v:group>
            <v:group style="position:absolute;left:5162;top:-1145;width:38;height:2" coordorigin="5162,-1145" coordsize="38,2">
              <v:shape style="position:absolute;left:5162;top:-1145;width:38;height:2" coordorigin="5162,-1145" coordsize="38,0" path="m5162,-1145l5200,-1145e" filled="f" stroked="t" strokeweight=".31721pt" strokecolor="#858585">
                <v:path arrowok="t"/>
              </v:shape>
            </v:group>
            <v:group style="position:absolute;left:5162;top:-1336;width:38;height:2" coordorigin="5162,-1336" coordsize="38,2">
              <v:shape style="position:absolute;left:5162;top:-1336;width:38;height:2" coordorigin="5162,-1336" coordsize="38,0" path="m5162,-1336l5200,-1336e" filled="f" stroked="t" strokeweight=".31721pt" strokecolor="#858585">
                <v:path arrowok="t"/>
              </v:shape>
            </v:group>
            <v:group style="position:absolute;left:5162;top:-1519;width:38;height:2" coordorigin="5162,-1519" coordsize="38,2">
              <v:shape style="position:absolute;left:5162;top:-1519;width:38;height:2" coordorigin="5162,-1519" coordsize="38,0" path="m5162,-1519l5200,-1519e" filled="f" stroked="t" strokeweight=".31721pt" strokecolor="#858585">
                <v:path arrowok="t"/>
              </v:shape>
            </v:group>
            <v:group style="position:absolute;left:5162;top:-1710;width:38;height:2" coordorigin="5162,-1710" coordsize="38,2">
              <v:shape style="position:absolute;left:5162;top:-1710;width:38;height:2" coordorigin="5162,-1710" coordsize="38,0" path="m5162,-1710l5200,-1710e" filled="f" stroked="t" strokeweight=".31721pt" strokecolor="#858585">
                <v:path arrowok="t"/>
              </v:shape>
            </v:group>
            <v:group style="position:absolute;left:5162;top:-1900;width:38;height:2" coordorigin="5162,-1900" coordsize="38,2">
              <v:shape style="position:absolute;left:5162;top:-1900;width:38;height:2" coordorigin="5162,-1900" coordsize="38,0" path="m5162,-1900l5200,-1900e" filled="f" stroked="t" strokeweight=".31721pt" strokecolor="#858585">
                <v:path arrowok="t"/>
              </v:shape>
            </v:group>
            <v:group style="position:absolute;left:5162;top:-2083;width:38;height:2" coordorigin="5162,-2083" coordsize="38,2">
              <v:shape style="position:absolute;left:5162;top:-2083;width:38;height:2" coordorigin="5162,-2083" coordsize="38,0" path="m5162,-2083l5200,-2083e" filled="f" stroked="t" strokeweight=".31721pt" strokecolor="#858585">
                <v:path arrowok="t"/>
              </v:shape>
            </v:group>
            <v:group style="position:absolute;left:5162;top:-2274;width:38;height:2" coordorigin="5162,-2274" coordsize="38,2">
              <v:shape style="position:absolute;left:5162;top:-2274;width:38;height:2" coordorigin="5162,-2274" coordsize="38,0" path="m5162,-2274l5200,-2274e" filled="f" stroked="t" strokeweight=".31721pt" strokecolor="#858585">
                <v:path arrowok="t"/>
              </v:shape>
            </v:group>
            <v:group style="position:absolute;left:5162;top:-2464;width:38;height:2" coordorigin="5162,-2464" coordsize="38,2">
              <v:shape style="position:absolute;left:5162;top:-2464;width:38;height:2" coordorigin="5162,-2464" coordsize="38,0" path="m5162,-2464l5200,-2464e" filled="f" stroked="t" strokeweight=".31721pt" strokecolor="#858585">
                <v:path arrowok="t"/>
              </v:shape>
            </v:group>
            <v:group style="position:absolute;left:2441;top:-2464;width:2;height:1920" coordorigin="2441,-2464" coordsize="2,1920">
              <v:shape style="position:absolute;left:2441;top:-2464;width:2;height:1920" coordorigin="2441,-2464" coordsize="0,1920" path="m2441,-2464l2441,-543e" filled="f" stroked="t" strokeweight=".316784pt" strokecolor="#858585">
                <v:path arrowok="t"/>
              </v:shape>
            </v:group>
            <v:group style="position:absolute;left:2403;top:-581;width:2798;height:2" coordorigin="2403,-581" coordsize="2798,2">
              <v:shape style="position:absolute;left:2403;top:-581;width:2798;height:2" coordorigin="2403,-581" coordsize="2798,0" path="m2403,-581l5200,-581e" filled="f" stroked="t" strokeweight=".31721pt" strokecolor="#858585">
                <v:path arrowok="t"/>
              </v:shape>
            </v:group>
            <v:group style="position:absolute;left:2403;top:-791;width:38;height:2" coordorigin="2403,-791" coordsize="38,2">
              <v:shape style="position:absolute;left:2403;top:-791;width:38;height:2" coordorigin="2403,-791" coordsize="38,0" path="m2403,-791l2441,-791e" filled="f" stroked="t" strokeweight=".31721pt" strokecolor="#858585">
                <v:path arrowok="t"/>
              </v:shape>
            </v:group>
            <v:group style="position:absolute;left:2403;top:-1000;width:38;height:2" coordorigin="2403,-1000" coordsize="38,2">
              <v:shape style="position:absolute;left:2403;top:-1000;width:38;height:2" coordorigin="2403,-1000" coordsize="38,0" path="m2403,-1000l2441,-1000e" filled="f" stroked="t" strokeweight=".31721pt" strokecolor="#858585">
                <v:path arrowok="t"/>
              </v:shape>
            </v:group>
            <v:group style="position:absolute;left:2403;top:-1209;width:38;height:2" coordorigin="2403,-1209" coordsize="38,2">
              <v:shape style="position:absolute;left:2403;top:-1209;width:38;height:2" coordorigin="2403,-1209" coordsize="38,0" path="m2403,-1209l2441,-1209e" filled="f" stroked="t" strokeweight=".31721pt" strokecolor="#858585">
                <v:path arrowok="t"/>
              </v:shape>
            </v:group>
            <v:group style="position:absolute;left:2403;top:-1418;width:38;height:2" coordorigin="2403,-1418" coordsize="38,2">
              <v:shape style="position:absolute;left:2403;top:-1418;width:38;height:2" coordorigin="2403,-1418" coordsize="38,0" path="m2403,-1418l2441,-1418e" filled="f" stroked="t" strokeweight=".31721pt" strokecolor="#858585">
                <v:path arrowok="t"/>
              </v:shape>
            </v:group>
            <v:group style="position:absolute;left:2403;top:-1627;width:38;height:2" coordorigin="2403,-1627" coordsize="38,2">
              <v:shape style="position:absolute;left:2403;top:-1627;width:38;height:2" coordorigin="2403,-1627" coordsize="38,0" path="m2403,-1627l2441,-1627e" filled="f" stroked="t" strokeweight=".31721pt" strokecolor="#858585">
                <v:path arrowok="t"/>
              </v:shape>
            </v:group>
            <v:group style="position:absolute;left:2403;top:-1836;width:38;height:2" coordorigin="2403,-1836" coordsize="38,2">
              <v:shape style="position:absolute;left:2403;top:-1836;width:38;height:2" coordorigin="2403,-1836" coordsize="38,0" path="m2403,-1836l2441,-1836e" filled="f" stroked="t" strokeweight=".31721pt" strokecolor="#858585">
                <v:path arrowok="t"/>
              </v:shape>
            </v:group>
            <v:group style="position:absolute;left:2403;top:-2045;width:38;height:2" coordorigin="2403,-2045" coordsize="38,2">
              <v:shape style="position:absolute;left:2403;top:-2045;width:38;height:2" coordorigin="2403,-2045" coordsize="38,0" path="m2403,-2045l2441,-2045e" filled="f" stroked="t" strokeweight=".31721pt" strokecolor="#858585">
                <v:path arrowok="t"/>
              </v:shape>
            </v:group>
            <v:group style="position:absolute;left:2403;top:-2255;width:38;height:2" coordorigin="2403,-2255" coordsize="38,2">
              <v:shape style="position:absolute;left:2403;top:-2255;width:38;height:2" coordorigin="2403,-2255" coordsize="38,0" path="m2403,-2255l2441,-2255e" filled="f" stroked="t" strokeweight=".31721pt" strokecolor="#858585">
                <v:path arrowok="t"/>
              </v:shape>
            </v:group>
            <v:group style="position:absolute;left:2403;top:-2464;width:38;height:2" coordorigin="2403,-2464" coordsize="38,2">
              <v:shape style="position:absolute;left:2403;top:-2464;width:38;height:2" coordorigin="2403,-2464" coordsize="38,0" path="m2403,-2464l2441,-2464e" filled="f" stroked="t" strokeweight=".31721pt" strokecolor="#858585">
                <v:path arrowok="t"/>
              </v:shape>
            </v:group>
            <v:group style="position:absolute;left:2536;top:-581;width:2;height:25" coordorigin="2536,-581" coordsize="2,25">
              <v:shape style="position:absolute;left:2536;top:-581;width:2;height:25" coordorigin="2536,-581" coordsize="0,25" path="m2536,-581l2536,-556e" filled="f" stroked="t" strokeweight=".316783pt" strokecolor="#858585">
                <v:path arrowok="t"/>
              </v:shape>
            </v:group>
            <v:group style="position:absolute;left:2637;top:-581;width:2;height:25" coordorigin="2637,-581" coordsize="2,25">
              <v:shape style="position:absolute;left:2637;top:-581;width:2;height:25" coordorigin="2637,-581" coordsize="0,25" path="m2637,-581l2637,-556e" filled="f" stroked="t" strokeweight=".316783pt" strokecolor="#858585">
                <v:path arrowok="t"/>
              </v:shape>
            </v:group>
            <v:group style="position:absolute;left:2738;top:-581;width:2;height:25" coordorigin="2738,-581" coordsize="2,25">
              <v:shape style="position:absolute;left:2738;top:-581;width:2;height:25" coordorigin="2738,-581" coordsize="0,25" path="m2738,-581l2738,-556e" filled="f" stroked="t" strokeweight=".316783pt" strokecolor="#858585">
                <v:path arrowok="t"/>
              </v:shape>
            </v:group>
            <v:group style="position:absolute;left:2839;top:-581;width:2;height:25" coordorigin="2839,-581" coordsize="2,25">
              <v:shape style="position:absolute;left:2839;top:-581;width:2;height:25" coordorigin="2839,-581" coordsize="0,25" path="m2839,-581l2839,-556e" filled="f" stroked="t" strokeweight=".316783pt" strokecolor="#858585">
                <v:path arrowok="t"/>
              </v:shape>
            </v:group>
            <v:group style="position:absolute;left:2941;top:-581;width:2;height:38" coordorigin="2941,-581" coordsize="2,38">
              <v:shape style="position:absolute;left:2941;top:-581;width:2;height:38" coordorigin="2941,-581" coordsize="0,38" path="m2941,-581l2941,-543e" filled="f" stroked="t" strokeweight=".316783pt" strokecolor="#858585">
                <v:path arrowok="t"/>
              </v:shape>
            </v:group>
            <v:group style="position:absolute;left:3042;top:-581;width:2;height:25" coordorigin="3042,-581" coordsize="2,25">
              <v:shape style="position:absolute;left:3042;top:-581;width:2;height:25" coordorigin="3042,-581" coordsize="0,25" path="m3042,-581l3042,-556e" filled="f" stroked="t" strokeweight=".316783pt" strokecolor="#858585">
                <v:path arrowok="t"/>
              </v:shape>
            </v:group>
            <v:group style="position:absolute;left:3143;top:-581;width:2;height:25" coordorigin="3143,-581" coordsize="2,25">
              <v:shape style="position:absolute;left:3143;top:-581;width:2;height:25" coordorigin="3143,-581" coordsize="0,25" path="m3143,-581l3143,-556e" filled="f" stroked="t" strokeweight=".316783pt" strokecolor="#858585">
                <v:path arrowok="t"/>
              </v:shape>
            </v:group>
            <v:group style="position:absolute;left:3245;top:-581;width:2;height:25" coordorigin="3245,-581" coordsize="2,25">
              <v:shape style="position:absolute;left:3245;top:-581;width:2;height:25" coordorigin="3245,-581" coordsize="0,25" path="m3245,-581l3245,-556e" filled="f" stroked="t" strokeweight=".316783pt" strokecolor="#858585">
                <v:path arrowok="t"/>
              </v:shape>
            </v:group>
            <v:group style="position:absolute;left:3346;top:-581;width:2;height:25" coordorigin="3346,-581" coordsize="2,25">
              <v:shape style="position:absolute;left:3346;top:-581;width:2;height:25" coordorigin="3346,-581" coordsize="0,25" path="m3346,-581l3346,-556e" filled="f" stroked="t" strokeweight=".316783pt" strokecolor="#858585">
                <v:path arrowok="t"/>
              </v:shape>
            </v:group>
            <v:group style="position:absolute;left:3447;top:-581;width:2;height:38" coordorigin="3447,-581" coordsize="2,38">
              <v:shape style="position:absolute;left:3447;top:-581;width:2;height:38" coordorigin="3447,-581" coordsize="0,38" path="m3447,-581l3447,-543e" filled="f" stroked="t" strokeweight=".316783pt" strokecolor="#858585">
                <v:path arrowok="t"/>
              </v:shape>
            </v:group>
            <v:group style="position:absolute;left:3548;top:-581;width:2;height:25" coordorigin="3548,-581" coordsize="2,25">
              <v:shape style="position:absolute;left:3548;top:-581;width:2;height:25" coordorigin="3548,-581" coordsize="0,25" path="m3548,-581l3548,-556e" filled="f" stroked="t" strokeweight=".316783pt" strokecolor="#858585">
                <v:path arrowok="t"/>
              </v:shape>
            </v:group>
            <v:group style="position:absolute;left:3650;top:-581;width:2;height:25" coordorigin="3650,-581" coordsize="2,25">
              <v:shape style="position:absolute;left:3650;top:-581;width:2;height:25" coordorigin="3650,-581" coordsize="0,25" path="m3650,-581l3650,-556e" filled="f" stroked="t" strokeweight=".316783pt" strokecolor="#858585">
                <v:path arrowok="t"/>
              </v:shape>
            </v:group>
            <v:group style="position:absolute;left:3751;top:-581;width:2;height:25" coordorigin="3751,-581" coordsize="2,25">
              <v:shape style="position:absolute;left:3751;top:-581;width:2;height:25" coordorigin="3751,-581" coordsize="0,25" path="m3751,-581l3751,-556e" filled="f" stroked="t" strokeweight=".316783pt" strokecolor="#858585">
                <v:path arrowok="t"/>
              </v:shape>
            </v:group>
            <v:group style="position:absolute;left:3852;top:-581;width:2;height:25" coordorigin="3852,-581" coordsize="2,25">
              <v:shape style="position:absolute;left:3852;top:-581;width:2;height:25" coordorigin="3852,-581" coordsize="0,25" path="m3852,-581l3852,-556e" filled="f" stroked="t" strokeweight=".316783pt" strokecolor="#858585">
                <v:path arrowok="t"/>
              </v:shape>
            </v:group>
            <v:group style="position:absolute;left:3953;top:-581;width:2;height:38" coordorigin="3953,-581" coordsize="2,38">
              <v:shape style="position:absolute;left:3953;top:-581;width:2;height:38" coordorigin="3953,-581" coordsize="0,38" path="m3953,-581l3953,-543e" filled="f" stroked="t" strokeweight=".316783pt" strokecolor="#858585">
                <v:path arrowok="t"/>
              </v:shape>
            </v:group>
            <v:group style="position:absolute;left:4055;top:-581;width:2;height:25" coordorigin="4055,-581" coordsize="2,25">
              <v:shape style="position:absolute;left:4055;top:-581;width:2;height:25" coordorigin="4055,-581" coordsize="0,25" path="m4055,-581l4055,-556e" filled="f" stroked="t" strokeweight=".316783pt" strokecolor="#858585">
                <v:path arrowok="t"/>
              </v:shape>
            </v:group>
            <v:group style="position:absolute;left:4150;top:-581;width:2;height:25" coordorigin="4150,-581" coordsize="2,25">
              <v:shape style="position:absolute;left:4150;top:-581;width:2;height:25" coordorigin="4150,-581" coordsize="0,25" path="m4150,-581l4150,-556e" filled="f" stroked="t" strokeweight=".316783pt" strokecolor="#858585">
                <v:path arrowok="t"/>
              </v:shape>
            </v:group>
            <v:group style="position:absolute;left:4251;top:-581;width:2;height:25" coordorigin="4251,-581" coordsize="2,25">
              <v:shape style="position:absolute;left:4251;top:-581;width:2;height:25" coordorigin="4251,-581" coordsize="0,25" path="m4251,-581l4251,-556e" filled="f" stroked="t" strokeweight=".316783pt" strokecolor="#858585">
                <v:path arrowok="t"/>
              </v:shape>
            </v:group>
            <v:group style="position:absolute;left:4352;top:-581;width:2;height:25" coordorigin="4352,-581" coordsize="2,25">
              <v:shape style="position:absolute;left:4352;top:-581;width:2;height:25" coordorigin="4352,-581" coordsize="0,25" path="m4352,-581l4352,-556e" filled="f" stroked="t" strokeweight=".316783pt" strokecolor="#858585">
                <v:path arrowok="t"/>
              </v:shape>
            </v:group>
            <v:group style="position:absolute;left:4453;top:-581;width:2;height:38" coordorigin="4453,-581" coordsize="2,38">
              <v:shape style="position:absolute;left:4453;top:-581;width:2;height:38" coordorigin="4453,-581" coordsize="0,38" path="m4453,-581l4453,-543e" filled="f" stroked="t" strokeweight=".316783pt" strokecolor="#858585">
                <v:path arrowok="t"/>
              </v:shape>
            </v:group>
            <v:group style="position:absolute;left:4555;top:-581;width:2;height:25" coordorigin="4555,-581" coordsize="2,25">
              <v:shape style="position:absolute;left:4555;top:-581;width:2;height:25" coordorigin="4555,-581" coordsize="0,25" path="m4555,-581l4555,-556e" filled="f" stroked="t" strokeweight=".316783pt" strokecolor="#858585">
                <v:path arrowok="t"/>
              </v:shape>
            </v:group>
            <v:group style="position:absolute;left:4656;top:-581;width:2;height:25" coordorigin="4656,-581" coordsize="2,25">
              <v:shape style="position:absolute;left:4656;top:-581;width:2;height:25" coordorigin="4656,-581" coordsize="0,25" path="m4656,-581l4656,-556e" filled="f" stroked="t" strokeweight=".316783pt" strokecolor="#858585">
                <v:path arrowok="t"/>
              </v:shape>
            </v:group>
            <v:group style="position:absolute;left:4757;top:-581;width:2;height:25" coordorigin="4757,-581" coordsize="2,25">
              <v:shape style="position:absolute;left:4757;top:-581;width:2;height:25" coordorigin="4757,-581" coordsize="0,25" path="m4757,-581l4757,-556e" filled="f" stroked="t" strokeweight=".316783pt" strokecolor="#858585">
                <v:path arrowok="t"/>
              </v:shape>
            </v:group>
            <v:group style="position:absolute;left:4858;top:-581;width:2;height:25" coordorigin="4858,-581" coordsize="2,25">
              <v:shape style="position:absolute;left:4858;top:-581;width:2;height:25" coordorigin="4858,-581" coordsize="0,25" path="m4858,-581l4858,-556e" filled="f" stroked="t" strokeweight=".316783pt" strokecolor="#858585">
                <v:path arrowok="t"/>
              </v:shape>
            </v:group>
            <v:group style="position:absolute;left:4960;top:-581;width:2;height:38" coordorigin="4960,-581" coordsize="2,38">
              <v:shape style="position:absolute;left:4960;top:-581;width:2;height:38" coordorigin="4960,-581" coordsize="0,38" path="m4960,-581l4960,-543e" filled="f" stroked="t" strokeweight=".316783pt" strokecolor="#858585">
                <v:path arrowok="t"/>
              </v:shape>
            </v:group>
            <v:group style="position:absolute;left:5061;top:-581;width:2;height:25" coordorigin="5061,-581" coordsize="2,25">
              <v:shape style="position:absolute;left:5061;top:-581;width:2;height:25" coordorigin="5061,-581" coordsize="0,25" path="m5061,-581l5061,-556e" filled="f" stroked="t" strokeweight=".316783pt" strokecolor="#858585">
                <v:path arrowok="t"/>
              </v:shape>
            </v:group>
            <v:group style="position:absolute;left:2441;top:-2299;width:2705;height:1717" coordorigin="2441,-2299" coordsize="2705,1717">
              <v:shape style="position:absolute;left:2441;top:-2299;width:2705;height:1717" coordorigin="2441,-2299" coordsize="2705,1717" path="m2441,-581l2450,-641,2460,-700,2470,-760,2480,-820,2492,-886,2504,-946,2519,-1022,2531,-1081,2534,-1097,2538,-1117,2542,-1133,2546,-1150,2560,-1210,2574,-1274,2589,-1333,2606,-1398,2622,-1456,2644,-1532,2664,-1594,2688,-1663,2712,-1727,2739,-1796,2766,-1856,2801,-1925,2840,-1993,2876,-2046,2915,-2097,2970,-2155,3020,-2196,3072,-2231,3127,-2257,3207,-2283,3283,-2295,3344,-2299,3365,-2299,3425,-2296,3503,-2287,3565,-2277,3642,-2261,3703,-2247,3762,-2232,3820,-2216,3882,-2199,3960,-2176,4018,-2159,4091,-2137,4110,-2131,4129,-2126,4148,-2120,4169,-2114,4188,-2108,4266,-2085,4324,-2068,4385,-2050,4463,-2027,4522,-2011,4595,-1991,4673,-1969,4750,-1949,4811,-1934,4870,-1919,4929,-1905,4991,-1890,5069,-1872,5129,-1858,5146,-1854e" filled="f" stroked="t" strokeweight=".950312pt" strokecolor="#000000">
                <v:path arrowok="t"/>
                <v:stroke dashstyle="longDash"/>
              </v:shape>
            </v:group>
            <v:group style="position:absolute;left:4938;top:-1903;width:2;height:1318" coordorigin="4938,-1903" coordsize="2,1318">
              <v:shape style="position:absolute;left:4938;top:-1903;width:2;height:1318" coordorigin="4938,-1903" coordsize="0,1318" path="m4938,-585l4938,-650,4938,-716,4938,-782,4938,-848,4938,-914,4938,-980,4938,-1046,4938,-1112,4938,-1178,4938,-1244,4938,-1310,4938,-1376,4938,-1441,4938,-1507,4938,-1573,4938,-1639,4938,-1705,4938,-1771,4938,-1837,4938,-1903e" filled="f" stroked="t" strokeweight=".632933pt" strokecolor="#000000">
                <v:path arrowok="t"/>
              </v:shape>
            </v:group>
            <v:group style="position:absolute;left:3352;top:-2299;width:2;height:1718" coordorigin="3352,-2299" coordsize="2,1718">
              <v:shape style="position:absolute;left:3352;top:-2299;width:2;height:1718" coordorigin="3352,-2299" coordsize="0,1718" path="m3352,-581l3352,-667,3352,-753,3352,-839,3352,-925,3352,-1011,3352,-1097,3352,-1183,3352,-1268,3352,-1354,3352,-1440,3352,-1526,3352,-1612,3352,-2213,3352,-2299e" filled="f" stroked="t" strokeweight=".949399pt" strokecolor="#000000">
                <v:path arrowok="t"/>
              </v:shape>
            </v:group>
            <v:group style="position:absolute;left:3042;top:-2217;width:2;height:1635" coordorigin="3042,-2217" coordsize="2,1635">
              <v:shape style="position:absolute;left:3042;top:-2217;width:2;height:1635" coordorigin="3042,-2217" coordsize="0,1635" path="m3042,-581l3042,-663,3042,-745,3042,-827,3042,-908,3042,-990,3042,-1072,3042,-1154,3042,-1235,3042,-1317,3042,-1399,3042,-1481,3042,-1562,3042,-2135,3042,-2217e" filled="f" stroked="t" strokeweight=".949399pt" strokecolor="#000000">
                <v:path arrowok="t"/>
              </v:shape>
            </v:group>
            <v:group style="position:absolute;left:4574;top:-1995;width:2;height:1413" coordorigin="4574,-1995" coordsize="2,1413">
              <v:shape style="position:absolute;left:4574;top:-1995;width:2;height:1413" coordorigin="4574,-1995" coordsize="0,1413" path="m4574,-581l4574,-652,4574,-723,4574,-793,4574,-864,4574,-935,4574,-1005,4574,-1076,4574,-1147,4574,-1217,4574,-1288,4574,-1359,4574,-1429,4574,-1500,4574,-1571,4574,-1641,4574,-1712,4574,-1783,4574,-1853,4574,-1924,4574,-1995e" filled="f" stroked="t" strokeweight=".949399pt" strokecolor="#000000">
                <v:path arrowok="t"/>
              </v:shape>
            </v:group>
            <v:group style="position:absolute;left:2441;top:-2464;width:2707;height:1646" coordorigin="2441,-2464" coordsize="2707,1646">
              <v:shape style="position:absolute;left:2441;top:-2464;width:2707;height:1646" coordorigin="2441,-2464" coordsize="2707,1646" path="m2441,-2464l2444,-2457,2447,-2449,2451,-2442,2454,-2435,2457,-2428,2461,-2421,2464,-2413,2468,-2406,2471,-2399,2474,-2392,2478,-2385,2481,-2379,2484,-2372,2488,-2365,2491,-2358,2494,-2351,2498,-2345,2515,-2311,2518,-2305,2521,-2298,2525,-2292,2528,-2285,2531,-2279,2533,-2276,2536,-2269,2541,-2260,2549,-2247,2558,-2230,2568,-2211,2601,-2154,2641,-2086,2674,-2034,2710,-1979,2753,-1917,2802,-1852,2853,-1788,2905,-1728,2958,-1670,3003,-1624,3059,-1571,3106,-1529,3155,-1488,3205,-1449,3256,-1412,3307,-1376,3359,-1342,3424,-1302,3494,-1264,3547,-1235,3602,-1208,3659,-1182,3715,-1157,3786,-1128,3863,-1099,3920,-1079,3981,-1059,4052,-1036,4110,-1019,4169,-1003,4245,-982,4307,-967,4366,-953,4425,-940,4487,-927,4566,-911,4626,-899,4688,-888,4767,-874,4827,-864,4890,-854,4969,-842,5029,-834,5092,-825,5130,-820,5148,-818e" filled="f" stroked="t" strokeweight=".950335pt" strokecolor="#000000">
                <v:path arrowok="t"/>
              </v:shape>
            </v:group>
            <v:group style="position:absolute;left:3738;top:-1145;width:2;height:564" coordorigin="3738,-1145" coordsize="2,564">
              <v:shape style="position:absolute;left:3738;top:-1145;width:2;height:564" coordorigin="3738,-1145" coordsize="0,564" path="m3738,-581l3738,-610,3738,-638,3738,-666,3738,-694,3738,-722,3738,-751,3738,-779,3738,-807,3738,-835,3738,-863,3738,-892,3738,-1089,3738,-1117,3738,-1145e" filled="f" stroked="t" strokeweight=".949399pt" strokecolor="#000000">
                <v:path arrowok="t"/>
              </v:shape>
            </v:group>
            <w10:wrap type="none"/>
          </v:group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17.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漁獲係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%SP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</w:rPr>
        <w:t>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（実線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およ</w:t>
      </w:r>
    </w:p>
    <w:p>
      <w:pPr>
        <w:spacing w:before="0" w:after="0" w:line="319" w:lineRule="exact"/>
        <w:ind w:left="947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YPR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（破線）との関係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228.339239pt;margin-top:232.50165pt;width:464.600606pt;height:141.732942pt;mso-position-horizontal-relative:page;mso-position-vertical-relative:page;z-index:-5901;rotation:4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jc w:val="left"/>
        <w:spacing w:after="0"/>
        <w:sectPr>
          <w:pgMar w:header="785" w:footer="450" w:top="1080" w:bottom="280" w:left="2420" w:right="2420"/>
          <w:headerReference w:type="even" r:id="rId62"/>
          <w:footerReference w:type="even" r:id="rId63"/>
          <w:pgSz w:w="16840" w:h="11920" w:orient="landscape"/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896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1" w:lineRule="exact"/>
        <w:ind w:left="584" w:right="564"/>
        <w:jc w:val="center"/>
        <w:rPr>
          <w:rFonts w:ascii="AdobeFangsongStd-Regular" w:hAnsi="AdobeFangsongStd-Regular" w:cs="AdobeFangsongStd-Regular" w:eastAsia="AdobeFangsongStd-Regular"/>
          <w:sz w:val="27"/>
          <w:szCs w:val="27"/>
        </w:rPr>
      </w:pPr>
      <w:rPr/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0"/>
          <w:position w:val="-1"/>
        </w:rPr>
        <w:t>平成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position w:val="-1"/>
        </w:rPr>
        <w:t>29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2"/>
          <w:position w:val="-1"/>
        </w:rPr>
        <w:t>（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position w:val="-1"/>
        </w:rPr>
        <w:t>2017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2"/>
          <w:position w:val="-1"/>
        </w:rPr>
        <w:t>）年度カタクチイワシ対馬暖流系群の資源評価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0" w:right="-20"/>
        <w:jc w:val="left"/>
        <w:tabs>
          <w:tab w:pos="1760" w:val="left"/>
        </w:tabs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責任担当水研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-4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ab/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西海区水産研究所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（安田十也、林　晃、黒田啓行、髙橋素光）</w:t>
      </w:r>
    </w:p>
    <w:p>
      <w:pPr>
        <w:spacing w:before="0" w:after="0" w:line="319" w:lineRule="exact"/>
        <w:ind w:left="704" w:right="-20"/>
        <w:jc w:val="left"/>
        <w:tabs>
          <w:tab w:pos="1760" w:val="left"/>
        </w:tabs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参画機関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-4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ab/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日本海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研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究所、青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県産業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術セ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ター水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総合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研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究所、秋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県水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振興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セン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ー、山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形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県水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試験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、新潟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海洋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研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究所、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山県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農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林水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3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技術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セン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ー水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研究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、石川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ンタ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、福井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験場、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都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府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農林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水産技術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ンター海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センタ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、兵庫県立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農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林水産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術総合セ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ター但馬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産技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術セ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ター、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鳥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取県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産試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場、島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根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産技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セン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ー、山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県水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研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究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セン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ター、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岡県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産海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技術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ンタ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県玄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興セ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ター、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崎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総合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76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水産試験場、熊本県水産研究センター、鹿児島県水産技術開発センター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22" w:right="3702"/>
        <w:jc w:val="center"/>
        <w:rPr>
          <w:rFonts w:ascii="AdobeFangsongStd-Regular" w:hAnsi="AdobeFangsongStd-Regular" w:cs="AdobeFangsongStd-Regular" w:eastAsia="AdobeFangsongStd-Regular"/>
          <w:sz w:val="27"/>
          <w:szCs w:val="27"/>
        </w:rPr>
      </w:pPr>
      <w:rPr/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2"/>
        </w:rPr>
        <w:t>要　　　約</w:t>
      </w:r>
      <w:r>
        <w:rPr>
          <w:rFonts w:ascii="AdobeFangsongStd-Regular" w:hAnsi="AdobeFangsongStd-Regular" w:cs="AdobeFangsongStd-Regular" w:eastAsia="AdobeFangsongStd-Regular"/>
          <w:sz w:val="27"/>
          <w:szCs w:val="27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58" w:right="146"/>
        <w:jc w:val="center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1995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</w:rPr>
        <w:t>200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0" w:after="0" w:line="319" w:lineRule="exact"/>
        <w:ind w:left="166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305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へ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66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112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千トンとなったが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それ以降減少傾向を示した。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年における資源量はと推定され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前年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70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1,022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間（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66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向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判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52" w:right="132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魚量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91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千トンとした。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年の親魚</w:t>
      </w:r>
      <w:r>
        <w:rPr>
          <w:rFonts w:ascii="HiraMinProN-W3" w:hAnsi="HiraMinProN-W3" w:cs="HiraMinProN-W3" w:eastAsia="HiraMinProN-W3"/>
          <w:sz w:val="19"/>
          <w:szCs w:val="19"/>
          <w:spacing w:val="-18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471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spacing w:val="-18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を下回っている。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年後に親魚量を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66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せ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2018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08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7.794998pt;margin-top:23.804993pt;width:399.686pt;height:.1pt;mso-position-horizontal-relative:page;mso-position-vertical-relative:paragraph;z-index:-5900" coordorigin="1956,476" coordsize="7994,2">
            <v:shape style="position:absolute;left:1956;top:476;width:7994;height:2" coordorigin="1956,476" coordsize="7994,0" path="m1956,476l9950,476e" filled="f" stroked="t" strokeweight=".797pt" strokecolor="#000000">
              <v:path arrowok="t"/>
            </v:shape>
          </v:group>
          <w10:wrap type="none"/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告での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2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5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は仔魚（シラス）を含む日本の漁獲に対する値である。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7" w:lineRule="exact"/>
        <w:ind w:left="57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8.095993pt;margin-top:-24.037027pt;width:349.622403pt;height:83.099pt;mso-position-horizontal-relative:page;mso-position-vertical-relative:paragraph;z-index:-589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52" w:hRule="exact"/>
                    </w:trPr>
                    <w:tc>
                      <w:tcPr>
                        <w:tcW w:w="3378" w:type="dxa"/>
                        <w:gridSpan w:val="3"/>
                        <w:tcBorders>
                          <w:top w:val="single" w:sz="6.376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39" w:type="dxa"/>
                        <w:tcBorders>
                          <w:top w:val="single" w:sz="6.376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37" w:lineRule="exact"/>
                          <w:ind w:left="12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1"/>
                          </w:rPr>
                          <w:t>2017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5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1"/>
                          </w:rPr>
                          <w:t>年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-13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1"/>
                          </w:rPr>
                          <w:t>ABC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276" w:type="dxa"/>
                        <w:tcBorders>
                          <w:top w:val="single" w:sz="6.376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23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15"/>
                            <w:w w:val="100"/>
                            <w:position w:val="1"/>
                          </w:rPr>
                          <w:t>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r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5"/>
                            <w:w w:val="100"/>
                            <w:position w:val="1"/>
                          </w:rPr>
                          <w:t>g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et/Limit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7" w:lineRule="exact"/>
                          <w:ind w:left="194" w:right="182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99"/>
                            <w:i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position w:val="1"/>
                          </w:rPr>
                          <w:t>漁獲割合（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w w:val="110"/>
                            <w:position w:val="1"/>
                          </w:rPr>
                          <w:t>%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w w:val="100"/>
                            <w:position w:val="1"/>
                          </w:rPr>
                          <w:t>）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6" w:lineRule="exact"/>
                          <w:ind w:left="238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2"/>
                          </w:rPr>
                          <w:t>（千トン）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276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286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Blimit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1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=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1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9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96"/>
                            <w:w w:val="100"/>
                            <w:position w:val="1"/>
                          </w:rPr>
                          <w:t>1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1"/>
                          </w:rPr>
                          <w:t>（千トン）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235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588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39" w:type="dxa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276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68" w:lineRule="exact"/>
                          <w:ind w:left="120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</w:rPr>
                          <w:t>親魚量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5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</w:rPr>
                          <w:t>年後（千トン）</w:t>
                        </w:r>
                      </w:p>
                    </w:tc>
                  </w:tr>
                  <w:tr>
                    <w:trPr>
                      <w:trHeight w:val="327" w:hRule="exact"/>
                    </w:trPr>
                    <w:tc>
                      <w:tcPr>
                        <w:tcW w:w="1235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369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15"/>
                            <w:w w:val="100"/>
                          </w:rPr>
                          <w:t>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-5"/>
                            <w:w w:val="100"/>
                          </w:rPr>
                          <w:t>g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et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119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1.55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55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643" w:right="623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44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535" w:right="515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47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276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945" w:right="942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222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1235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396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Limit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119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1.94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55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643" w:right="623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48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535" w:right="515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276" w:type="dxa"/>
                        <w:tcBorders>
                          <w:top w:val="single" w:sz="3.188" w:space="0" w:color="000000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8" w:after="0" w:line="240" w:lineRule="auto"/>
                          <w:ind w:left="1045" w:right="942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管理基準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97.794998pt;margin-top:-8.491064pt;width:399.686pt;height:.1pt;mso-position-horizontal-relative:page;mso-position-vertical-relative:paragraph;z-index:-5899" coordorigin="1956,-170" coordsize="7994,2">
            <v:shape style="position:absolute;left:1956;top:-170;width:7994;height:2" coordorigin="1956,-170" coordsize="7994,0" path="m1956,-170l9950,-170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0" w:lineRule="exact"/>
        <w:ind w:left="358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7.794998pt;margin-top:-6.933827pt;width:399.686pt;height:.1pt;mso-position-horizontal-relative:page;mso-position-vertical-relative:paragraph;z-index:-5898" coordorigin="1956,-139" coordsize="7994,2">
            <v:shape style="position:absolute;left:1956;top:-139;width:7994;height:2" coordorigin="1956,-139" coordsize="7994,0" path="m1956,-139l9950,-139e" filled="f" stroked="t" strokeweight=".797pt" strokecolor="#000000">
              <v:path arrowok="t"/>
            </v:shape>
          </v:group>
          <w10:wrap type="none"/>
        </w:pict>
      </w:r>
      <w:r>
        <w:rPr>
          <w:rFonts w:ascii="Adobe Caslon Pro" w:hAnsi="Adobe Caslon Pro" w:cs="Adobe Caslon Pro" w:eastAsia="Adobe Caslon Pro"/>
          <w:sz w:val="20"/>
          <w:szCs w:val="20"/>
          <w:spacing w:val="-14"/>
          <w:w w:val="95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5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et</w:t>
      </w:r>
      <w:r>
        <w:rPr>
          <w:rFonts w:ascii="Adobe Caslon Pro" w:hAnsi="Adobe Caslon Pro" w:cs="Adobe Caslon Pro" w:eastAsia="Adobe Caslon Pro"/>
          <w:sz w:val="20"/>
          <w:szCs w:val="20"/>
          <w:spacing w:val="8"/>
          <w:w w:val="95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待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Limit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管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理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許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容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レ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Fta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et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=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Flimit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0.8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48"/>
          <w:position w:val="-1"/>
        </w:rPr>
        <w:t>÷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各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均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471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年後に親魚量を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まで回復させる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pgNumType w:start="15"/>
          <w:pgMar w:header="785" w:footer="450" w:top="980" w:bottom="640" w:left="1500" w:right="1500"/>
          <w:headerReference w:type="odd" r:id="rId64"/>
          <w:headerReference w:type="even" r:id="rId65"/>
          <w:footerReference w:type="odd" r:id="rId66"/>
          <w:footerReference w:type="even" r:id="rId6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891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7" w:lineRule="exact"/>
        <w:ind w:left="2040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170.828995pt;margin-top:-11.594528pt;width:253.618pt;height:.1pt;mso-position-horizontal-relative:page;mso-position-vertical-relative:paragraph;z-index:-5895" coordorigin="3417,-232" coordsize="5072,2">
            <v:shape style="position:absolute;left:3417;top:-232;width:5072;height:2" coordorigin="3417,-232" coordsize="5072,0" path="m3417,-232l8489,-232e" filled="f" stroked="t" strokeweight=".797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6.686996pt;margin-top:-11.196029pt;width:217.76pt;height:118.078pt;mso-position-horizontal-relative:page;mso-position-vertical-relative:paragraph;z-index:-589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701" w:hRule="exact"/>
                    </w:trPr>
                    <w:tc>
                      <w:tcPr>
                        <w:tcW w:w="867" w:type="dxa"/>
                        <w:tcBorders>
                          <w:top w:val="single" w:sz="6.376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02" w:lineRule="exact"/>
                          <w:ind w:left="106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4"/>
                          </w:rPr>
                          <w:t>資源量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349" w:lineRule="exact"/>
                          <w:ind w:left="4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2"/>
                          </w:rPr>
                          <w:t>(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2"/>
                          </w:rPr>
                          <w:t>千トン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2"/>
                          </w:rPr>
                          <w:t>)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.376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02" w:lineRule="exact"/>
                          <w:ind w:left="186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4"/>
                          </w:rPr>
                          <w:t>親魚量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349" w:lineRule="exact"/>
                          <w:ind w:left="119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2"/>
                          </w:rPr>
                          <w:t>(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2"/>
                          </w:rPr>
                          <w:t>千トン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2"/>
                          </w:rPr>
                          <w:t>)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.376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02" w:lineRule="exact"/>
                          <w:ind w:left="186" w:right="-20"/>
                          <w:jc w:val="left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4"/>
                          </w:rPr>
                          <w:t>漁獲量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349" w:lineRule="exact"/>
                          <w:ind w:left="119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2"/>
                          </w:rPr>
                          <w:t>(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2"/>
                          </w:rPr>
                          <w:t>千トン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-2"/>
                          </w:rPr>
                          <w:t>)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6.376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92" w:after="0" w:line="240" w:lineRule="auto"/>
                          <w:ind w:left="195" w:right="182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99"/>
                            <w:i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single" w:sz="6.376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02" w:lineRule="exact"/>
                          <w:ind w:left="85" w:right="65"/>
                          <w:jc w:val="center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-4"/>
                          </w:rPr>
                          <w:t>漁獲割合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349" w:lineRule="exact"/>
                          <w:ind w:left="193" w:right="173"/>
                          <w:jc w:val="center"/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position w:val="-2"/>
                          </w:rPr>
                          <w:t>（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w w:val="110"/>
                            <w:position w:val="-2"/>
                          </w:rPr>
                          <w:t>%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w w:val="100"/>
                            <w:position w:val="-2"/>
                          </w:rPr>
                          <w:t>）</w:t>
                        </w:r>
                        <w:r>
                          <w:rPr>
                            <w:rFonts w:ascii="HiraMinProN-W3" w:hAnsi="HiraMinProN-W3" w:cs="HiraMinProN-W3" w:eastAsia="HiraMinProN-W3"/>
                            <w:sz w:val="19"/>
                            <w:szCs w:val="19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867" w:type="dxa"/>
                        <w:tcBorders>
                          <w:top w:val="single" w:sz="3.188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244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106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3.188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56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3.188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55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.188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12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2.21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single" w:sz="3.188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 w:after="0" w:line="240" w:lineRule="auto"/>
                          <w:ind w:left="368" w:right="34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86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244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52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12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2.10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68" w:right="34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52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86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244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120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12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3.14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68" w:right="34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54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86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244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132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61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120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2.48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68" w:right="34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50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867" w:type="dxa"/>
                        <w:tcBorders>
                          <w:top w:val="nil" w:sz="6" w:space="0" w:color="auto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244" w:right="-20"/>
                          <w:jc w:val="left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  <w:t>131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nil" w:sz="6" w:space="0" w:color="auto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39" w:right="31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nil" w:sz="6" w:space="0" w:color="auto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389" w:right="36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–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 w:sz="6" w:space="0" w:color="auto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209" w:right="189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–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 w:sz="6" w:space="0" w:color="auto"/>
                          <w:bottom w:val="single" w:sz="6.37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0" w:after="0" w:line="240" w:lineRule="auto"/>
                          <w:ind w:left="418" w:right="398"/>
                          <w:jc w:val="center"/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99"/>
                          </w:rPr>
                          <w:t>–</w:t>
                        </w:r>
                        <w:r>
                          <w:rPr>
                            <w:rFonts w:ascii="Adobe Caslon Pro" w:hAnsi="Adobe Caslon Pro" w:cs="Adobe Caslon Pro" w:eastAsia="Adobe Caslon Pro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0" w:after="0" w:line="240" w:lineRule="auto"/>
        <w:ind w:left="1936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/>
        <w:pict>
          <v:group style="position:absolute;margin-left:170.828995pt;margin-top:-.506958pt;width:253.618pt;height:.1pt;mso-position-horizontal-relative:page;mso-position-vertical-relative:paragraph;z-index:-5894" coordorigin="3417,-10" coordsize="5072,2">
            <v:shape style="position:absolute;left:3417;top:-10;width:5072;height:2" coordorigin="3417,-10" coordsize="5072,0" path="m3417,-10l8489,-10e" filled="f" stroked="t" strokeweight=".3985pt" strokecolor="#000000">
              <v:path arrowok="t"/>
            </v:shape>
          </v:group>
          <w10:wrap type="none"/>
        </w:pic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2012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40" w:lineRule="auto"/>
        <w:ind w:left="1936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2013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40" w:lineRule="auto"/>
        <w:ind w:left="1936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9" w:after="0" w:line="240" w:lineRule="auto"/>
        <w:ind w:left="1936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29" w:lineRule="exact"/>
        <w:ind w:left="1936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/>
        <w:pict>
          <v:group style="position:absolute;margin-left:170.828995pt;margin-top:20.145994pt;width:253.618pt;height:.1pt;mso-position-horizontal-relative:page;mso-position-vertical-relative:paragraph;z-index:-5893" coordorigin="3417,403" coordsize="5072,2">
            <v:shape style="position:absolute;left:3417;top:403;width:5072;height:2" coordorigin="3417,403" coordsize="5072,0" path="m3417,403l8489,403e" filled="f" stroked="t" strokeweight=".797pt" strokecolor="#000000">
              <v:path arrowok="t"/>
            </v:shape>
          </v:group>
          <w10:wrap type="none"/>
        </w:pic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0" w:lineRule="exact"/>
        <w:ind w:left="258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だ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各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単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純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2017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量・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を</w:t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仮定した値。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まえがき</w:t>
      </w:r>
    </w:p>
    <w:p>
      <w:pPr>
        <w:spacing w:before="0" w:after="0" w:line="298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内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代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2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年代後半に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けて漁獲量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増加したが</w:t>
      </w:r>
      <w:r>
        <w:rPr>
          <w:rFonts w:ascii="HiraMinProN-W3" w:hAnsi="HiraMinProN-W3" w:cs="HiraMinProN-W3" w:eastAsia="HiraMinProN-W3"/>
          <w:sz w:val="19"/>
          <w:szCs w:val="19"/>
          <w:spacing w:val="-21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年に急減し</w:t>
      </w:r>
      <w:r>
        <w:rPr>
          <w:rFonts w:ascii="HiraMinProN-W3" w:hAnsi="HiraMinProN-W3" w:cs="HiraMinProN-W3" w:eastAsia="HiraMinProN-W3"/>
          <w:sz w:val="19"/>
          <w:szCs w:val="19"/>
          <w:spacing w:val="-21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その後は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減を繰り返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ている。し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幅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比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までの期間が短いことや、ほぼ周年にわたり産卵を行うことなどが要因と考えられる。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58" w:right="147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考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慮しなかった。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生態</w:t>
      </w:r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分布・回遊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朝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島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落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1986</w:t>
      </w:r>
      <w:r>
        <w:rPr>
          <w:rFonts w:ascii="HiraMinProN-W3" w:hAnsi="HiraMinProN-W3" w:cs="HiraMinProN-W3" w:eastAsia="HiraMinProN-W3"/>
          <w:sz w:val="19"/>
          <w:szCs w:val="19"/>
          <w:spacing w:val="-9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峡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リ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ャ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フ・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ェ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フ</w:t>
      </w:r>
      <w:r>
        <w:rPr>
          <w:rFonts w:ascii="HiraMinProN-W3" w:hAnsi="HiraMinProN-W3" w:cs="HiraMinProN-W3" w:eastAsia="HiraMinProN-W3"/>
          <w:sz w:val="19"/>
          <w:szCs w:val="19"/>
          <w:spacing w:val="-2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未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spacing w:val="-90"/>
          <w:w w:val="100"/>
          <w:position w:val="-3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朝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島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心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沖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布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5"/>
          <w:position w:val="-2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1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I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2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ersen,</w:t>
      </w:r>
      <w:r>
        <w:rPr>
          <w:rFonts w:ascii="Adobe Caslon Pro" w:hAnsi="Adobe Caslon Pro" w:cs="Adobe Caslon Pro" w:eastAsia="Adobe Caslon Pro"/>
          <w:sz w:val="20"/>
          <w:szCs w:val="20"/>
          <w:spacing w:val="16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S,</w:t>
      </w:r>
      <w:r>
        <w:rPr>
          <w:rFonts w:ascii="Adobe Caslon Pro" w:hAnsi="Adobe Caslon Pro" w:cs="Adobe Caslon Pro" w:eastAsia="Adobe Caslon Pro"/>
          <w:sz w:val="20"/>
          <w:szCs w:val="20"/>
          <w:spacing w:val="10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Zhu,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Johannessen,</w:t>
      </w:r>
      <w:r>
        <w:rPr>
          <w:rFonts w:ascii="Adobe Caslon Pro" w:hAnsi="Adobe Caslon Pro" w:cs="Adobe Caslon Pro" w:eastAsia="Adobe Caslon Pro"/>
          <w:sz w:val="20"/>
          <w:szCs w:val="20"/>
          <w:spacing w:val="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oresen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1993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;</w:t>
      </w:r>
      <w:r>
        <w:rPr>
          <w:rFonts w:ascii="Adobe Caslon Pro" w:hAnsi="Adobe Caslon Pro" w:cs="Adobe Caslon Pro" w:eastAsia="Adobe Caslon Pro"/>
          <w:sz w:val="20"/>
          <w:szCs w:val="20"/>
          <w:spacing w:val="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Ohshimo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95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1996</w:t>
      </w:r>
      <w:r>
        <w:rPr>
          <w:rFonts w:ascii="HiraMinProN-W3" w:hAnsi="HiraMinProN-W3" w:cs="HiraMinProN-W3" w:eastAsia="HiraMinProN-W3"/>
          <w:sz w:val="19"/>
          <w:szCs w:val="19"/>
          <w:spacing w:val="-9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船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九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明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状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、能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登半島以南の水域ではさらに秋季まで継続すると考えられる（内田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道津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1958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年齢・成長</w:t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様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果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組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孵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約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cm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様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たところ、次のような結果を得た（図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2"/>
        </w:rPr>
        <w:t>2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6"/>
          <w:position w:val="-2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2"/>
        </w:rPr>
        <w:t>Ohshimo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6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2009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90" w:after="0" w:line="240" w:lineRule="auto"/>
        <w:ind w:left="2443" w:right="252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春季発生群：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96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15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7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44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2443" w:right="252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秋季発生群：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09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7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74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3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</w:rPr>
        <w:t>ただし</w:t>
      </w:r>
      <w:r>
        <w:rPr>
          <w:rFonts w:ascii="HiraMinProN-W3" w:hAnsi="HiraMinProN-W3" w:cs="HiraMinProN-W3" w:eastAsia="HiraMinProN-W3"/>
          <w:sz w:val="19"/>
          <w:szCs w:val="19"/>
          <w:spacing w:val="8"/>
        </w:rPr>
        <w:t>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  <w:t>は孵化後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  <w:position w:val="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0"/>
        </w:rPr>
        <w:t>ヶ月の被鱗体長（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0"/>
        </w:rPr>
        <w:t>mm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0"/>
        </w:rPr>
        <w:t>）である。寿命は</w:t>
      </w:r>
      <w:r>
        <w:rPr>
          <w:rFonts w:ascii="HiraMinProN-W3" w:hAnsi="HiraMinProN-W3" w:cs="HiraMinProN-W3" w:eastAsia="HiraMinProN-W3"/>
          <w:sz w:val="19"/>
          <w:szCs w:val="19"/>
          <w:spacing w:val="8"/>
          <w:w w:val="99"/>
          <w:position w:val="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  <w:t>3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  <w:t>年程度と考えられている。</w:t>
      </w:r>
    </w:p>
    <w:p>
      <w:pPr>
        <w:jc w:val="left"/>
        <w:spacing w:after="0"/>
        <w:sectPr>
          <w:pgMar w:header="785" w:footer="450" w:top="980" w:bottom="640" w:left="1600" w:right="15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890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0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成熟・産卵</w:t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厳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冬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除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周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わ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知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若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狭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湾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2"/>
        </w:rPr>
        <w:t>8.5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cm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2"/>
        </w:rPr>
        <w:t>(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96"/>
          <w:position w:val="-2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2"/>
        </w:rPr>
        <w:t>unamoto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96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al.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)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取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2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11.9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cm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村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al.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)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果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ぼ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満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position w:val="-1"/>
        </w:rPr>
        <w:t>から全個体が産卵に参加すると仮定した（図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3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(4)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被捕食関係</w:t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う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ち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ア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類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料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  <w:position w:val="-1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anaka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al.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2006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)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様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仔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ア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ジ・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魚・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類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鳥類などにも捕食される。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漁業の状況</w:t>
      </w:r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漁業の概要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川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3"/>
        </w:rPr>
        <w:t>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山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網・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網・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島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県や鹿児島県の沿岸域で漁獲されている。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漁獲量の推移</w:t>
      </w:r>
    </w:p>
    <w:p>
      <w:pPr>
        <w:spacing w:before="0" w:after="0" w:line="28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32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3"/>
        </w:rPr>
        <w:t>業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3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養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殖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業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統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青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鹿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児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島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県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-33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区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3"/>
        </w:rPr>
        <w:t>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属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3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position w:val="-2"/>
        </w:rPr>
        <w:t>する漁船による太平洋海域における漁獲</w:t>
      </w:r>
      <w:r>
        <w:rPr>
          <w:rFonts w:ascii="HiraMinProN-W3" w:hAnsi="HiraMinProN-W3" w:cs="HiraMinProN-W3" w:eastAsia="HiraMinProN-W3"/>
          <w:sz w:val="19"/>
          <w:szCs w:val="19"/>
          <w:spacing w:val="-18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（漁獲成績報告書による</w:t>
      </w:r>
      <w:r>
        <w:rPr>
          <w:rFonts w:ascii="HiraMinProN-W3" w:hAnsi="HiraMinProN-W3" w:cs="HiraMinProN-W3" w:eastAsia="HiraMinProN-W3"/>
          <w:sz w:val="19"/>
          <w:szCs w:val="19"/>
          <w:spacing w:val="-18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を差し引いた値とし</w:t>
      </w:r>
      <w:r>
        <w:rPr>
          <w:rFonts w:ascii="HiraMinProN-W3" w:hAnsi="HiraMinProN-W3" w:cs="HiraMinProN-W3" w:eastAsia="HiraMinProN-W3"/>
          <w:sz w:val="19"/>
          <w:szCs w:val="19"/>
          <w:spacing w:val="-18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2"/>
        </w:rPr>
        <w:t>（表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4</w:t>
      </w:r>
      <w:r>
        <w:rPr>
          <w:rFonts w:ascii="HiraMinProN-W3" w:hAnsi="HiraMinProN-W3" w:cs="HiraMinProN-W3" w:eastAsia="HiraMinProN-W3"/>
          <w:sz w:val="19"/>
          <w:szCs w:val="19"/>
          <w:spacing w:val="-95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。本系群の漁獲量は、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1997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年を除いて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1996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年から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年までは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100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千トンを超えていたが、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-17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年以降は減少傾向にあり</w:t>
      </w:r>
      <w:r>
        <w:rPr>
          <w:rFonts w:ascii="HiraMinProN-W3" w:hAnsi="HiraMinProN-W3" w:cs="HiraMinProN-W3" w:eastAsia="HiraMinProN-W3"/>
          <w:sz w:val="19"/>
          <w:szCs w:val="19"/>
          <w:spacing w:val="-17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年は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8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千トンであった。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海区別では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7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日本海北区の漁獲量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千トンまで増加した後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年を除いて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千トン前後で変動して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99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3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9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5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あった。日本海西区の漁獲量は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年から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年にかけて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千トンまで増加したが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その後減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少し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年以降は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千トン前後で推移した。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千トンと少なかっ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。東シナ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海区の漁獲量は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年から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まで増加傾向にあった。その後は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26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2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2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7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仔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1977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1987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27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27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漁獲量は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千トンを超えたが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9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年にかけて急減した。漁獲量はその後、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年前後に再び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千トン近くまで増加したが、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年以降から減少傾向を示し、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9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超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9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09" w:lineRule="exact"/>
        <w:ind w:left="1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返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position w:val="-2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position w:val="-2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99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2"/>
        </w:rPr>
        <w:t>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統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2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2"/>
        </w:rPr>
        <w:t>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1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2"/>
        </w:rPr>
        <w:t>、</w:t>
      </w:r>
      <w:hyperlink r:id="rId68">
        <w:r>
          <w:rPr>
            <w:rFonts w:ascii="Times New Roman" w:hAnsi="Times New Roman" w:cs="Times New Roman" w:eastAsia="Times New Roman"/>
            <w:sz w:val="20"/>
            <w:szCs w:val="20"/>
            <w:color w:val="EC008C"/>
            <w:spacing w:val="0"/>
            <w:w w:val="129"/>
            <w:position w:val="-2"/>
          </w:rPr>
          <w:t>http://www.fips.go.kr: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hyperlink r:id="rId69">
        <w:r>
          <w:rPr>
            <w:rFonts w:ascii="Times New Roman" w:hAnsi="Times New Roman" w:cs="Times New Roman" w:eastAsia="Times New Roman"/>
            <w:sz w:val="20"/>
            <w:szCs w:val="20"/>
            <w:color w:val="EC008C"/>
            <w:spacing w:val="0"/>
            <w:w w:val="115"/>
            <w:position w:val="-1"/>
          </w:rPr>
          <w:t>7001/index.jsp</w:t>
        </w:r>
      </w:hyperlink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15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15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15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(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院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)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本・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多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785" w:footer="450" w:top="980" w:bottom="640" w:left="1600" w:right="1500"/>
          <w:pgSz w:w="11920" w:h="16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889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0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1996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50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5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2003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111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続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98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8"/>
          <w:position w:val="-1"/>
        </w:rPr>
        <w:t>た（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4"/>
          <w:w w:val="98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2"/>
          <w:w w:val="98"/>
          <w:position w:val="-1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8"/>
          <w:position w:val="-1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3"/>
          <w:w w:val="98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ishe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q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uaculture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tati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tics.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Global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capture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production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1950–2014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hyperlink r:id="rId70">
        <w:r>
          <w:rPr>
            <w:rFonts w:ascii="Times New Roman" w:hAnsi="Times New Roman" w:cs="Times New Roman" w:eastAsia="Times New Roman"/>
            <w:sz w:val="20"/>
            <w:szCs w:val="20"/>
            <w:color w:val="EC008C"/>
            <w:w w:val="135"/>
            <w:position w:val="-1"/>
          </w:rPr>
          <w:t>http://www.fao.org/fishery/statistics/software/fishstatj/en</w:t>
        </w:r>
      </w:hyperlink>
      <w:r>
        <w:rPr>
          <w:rFonts w:ascii="HiraMinProN-W3" w:hAnsi="HiraMinProN-W3" w:cs="HiraMinProN-W3" w:eastAsia="HiraMinProN-W3"/>
          <w:sz w:val="19"/>
          <w:szCs w:val="19"/>
          <w:color w:val="EC008C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5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6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4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万トンであった。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資源の状態</w:t>
      </w:r>
    </w:p>
    <w:p>
      <w:pPr>
        <w:spacing w:before="0" w:after="0" w:line="32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資源評価の方法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0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補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2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-94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98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果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検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討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4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動向などを判断するための参考値に留めた。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資源量指標値の推移</w:t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卵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多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には少なかったものの、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年には合計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10,084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兆粒と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1979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年以降における最大値を示した。その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後、産卵量は増減を繰り返している。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年における産卵量の水準は日本海および東シナ海ともに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2,471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兆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季（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8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・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九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5"/>
          <w:position w:val="-1"/>
        </w:rPr>
        <w:t>(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5"/>
          <w:position w:val="-1"/>
        </w:rPr>
        <w:t>Ohshimo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5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5"/>
          <w:w w:val="95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)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48"/>
          <w:position w:val="-1"/>
        </w:rPr>
        <w:t>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4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）を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返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134.0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2.5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17.9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存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超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108.8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ロ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8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比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変動している。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5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67.4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g/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網）で、前年の値（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12.3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g/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網）を大きく上回った。九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6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91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91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91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91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1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91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8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598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3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815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93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2009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475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928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に高い値を示したが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6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2012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年以降には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299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網以下と低い水準にあ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る。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1"/>
          <w:w w:val="100"/>
          <w:position w:val="-1"/>
        </w:rPr>
        <w:t>8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・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7"/>
          <w:position w:val="-1"/>
        </w:rPr>
        <w:t>月の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97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7"/>
          <w:position w:val="-1"/>
        </w:rPr>
        <w:t>査で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97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22"/>
          <w:w w:val="97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7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97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年から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けて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い水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った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214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67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。そ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採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集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応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補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料</w:t>
      </w:r>
      <w:r>
        <w:rPr>
          <w:rFonts w:ascii="Times New Roman" w:hAnsi="Times New Roman" w:cs="Times New Roman" w:eastAsia="Times New Roman"/>
          <w:sz w:val="20"/>
          <w:szCs w:val="20"/>
          <w:color w:val="EC008C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4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東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海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施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ッ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9"/>
          <w:w w:val="91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91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91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91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91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91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30"/>
          <w:w w:val="91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年における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385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765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に比べると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4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9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28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網と低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傾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向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幅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1622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網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年は前年を下回り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955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79"/>
          <w:position w:val="-1"/>
        </w:rPr>
        <w:t>/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網であった。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漁獲物の年齢組成</w:t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spacing w:val="2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ん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ど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1977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緩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1990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1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2000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年代半ばに多かった。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pgMar w:header="785" w:footer="450" w:top="980" w:bottom="640" w:left="1600" w:right="15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888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0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(4)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資源量と漁獲割合の推移</w:t>
      </w:r>
    </w:p>
    <w:p>
      <w:pPr>
        <w:spacing w:before="0" w:after="0" w:line="30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コホート解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99"/>
          <w:position w:val="-2"/>
        </w:rPr>
        <w:t>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（補足資料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99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を用いて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99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本系群の資源尾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99"/>
          <w:position w:val="-2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99"/>
          <w:position w:val="-2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漁獲係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99"/>
          <w:position w:val="-2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2"/>
        </w:rPr>
        <w:t>（表</w:t>
      </w:r>
      <w:r>
        <w:rPr>
          <w:rFonts w:ascii="HiraMinProN-W3" w:hAnsi="HiraMinProN-W3" w:cs="HiraMinProN-W3" w:eastAsia="HiraMinProN-W3"/>
          <w:sz w:val="19"/>
          <w:szCs w:val="19"/>
          <w:spacing w:val="31"/>
          <w:w w:val="99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2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及び資源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2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親魚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2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2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率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RPS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48"/>
          <w:position w:val="-1"/>
        </w:rPr>
        <w:t>÷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割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48"/>
          <w:position w:val="-1"/>
        </w:rPr>
        <w:t>÷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×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100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表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、図</w:t>
      </w:r>
      <w:r>
        <w:rPr>
          <w:rFonts w:ascii="HiraMinProN-W3" w:hAnsi="HiraMinProN-W3" w:cs="HiraMinProN-W3" w:eastAsia="HiraMinProN-W3"/>
          <w:sz w:val="19"/>
          <w:szCs w:val="19"/>
          <w:spacing w:val="-2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1977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1979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8,647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繰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返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々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1998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8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727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記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録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2001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305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2007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傾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向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2008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年以降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傾向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ある。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量は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、前年（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1,022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）より増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したも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1987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1977</w:t>
      </w:r>
      <w:r>
        <w:rPr>
          <w:rFonts w:ascii="Adobe Caslon Pro" w:hAnsi="Adobe Caslon Pro" w:cs="Adobe Caslon Pro" w:eastAsia="Adobe Caslon Pro"/>
          <w:sz w:val="20"/>
          <w:szCs w:val="20"/>
          <w:spacing w:val="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50%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9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前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後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99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4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4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50%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9"/>
          <w:position w:val="-1"/>
        </w:rPr>
        <w:t>だった。　自然死亡係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6"/>
          <w:w w:val="99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9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99"/>
          <w:position w:val="-1"/>
        </w:rPr>
        <w:t>M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6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9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7"/>
          <w:w w:val="99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0.5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6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1.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16"/>
          <w:w w:val="100"/>
          <w:position w:val="-1"/>
        </w:rPr>
        <w:t>0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（規定値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6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1.5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とした場合の資源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8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8"/>
          <w:w w:val="100"/>
          <w:position w:val="-1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親魚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8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8"/>
          <w:w w:val="100"/>
          <w:position w:val="-1"/>
        </w:rPr>
        <w:t>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加入尾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11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M</w:t>
      </w:r>
      <w:r>
        <w:rPr>
          <w:rFonts w:ascii="Adobe Caslon Pro" w:hAnsi="Adobe Caslon Pro" w:cs="Adobe Caslon Pro" w:eastAsia="Adobe Caslon Pro"/>
          <w:sz w:val="20"/>
          <w:szCs w:val="20"/>
          <w:spacing w:val="-2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0.5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72%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10"/>
          <w:w w:val="100"/>
          <w:position w:val="-1"/>
        </w:rPr>
        <w:t>、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i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1.5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に仮定した場合には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144%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となった。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(5)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の設定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4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12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正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相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RPS</w:t>
      </w:r>
      <w:r>
        <w:rPr>
          <w:rFonts w:ascii="Adobe Caslon Pro" w:hAnsi="Adobe Caslon Pro" w:cs="Adobe Caslon Pro" w:eastAsia="Adobe Caslon Pro"/>
          <w:sz w:val="20"/>
          <w:szCs w:val="20"/>
          <w:spacing w:val="-1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10%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10%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ぞ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相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交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点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閾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を親魚量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91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spacing w:val="-3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年水準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とした。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年の親魚量は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であり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を下回っている。親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13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RPS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14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RPS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繰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返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2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）と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YPR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%SPR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15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8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8"/>
          <w:position w:val="-1"/>
        </w:rPr>
        <w:t>2.48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98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8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98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98"/>
          <w:position w:val="-1"/>
        </w:rPr>
        <w:t>Fme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5"/>
          <w:w w:val="98"/>
          <w:position w:val="-1"/>
        </w:rPr>
        <w:t>d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8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98"/>
          <w:position w:val="-1"/>
        </w:rPr>
        <w:t>2.12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98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98"/>
          <w:position w:val="-1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7"/>
          <w:w w:val="98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F30%SP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5"/>
          <w:w w:val="100"/>
          <w:position w:val="-1"/>
        </w:rPr>
        <w:t>R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1.29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Fma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5"/>
          <w:w w:val="100"/>
          <w:position w:val="-1"/>
        </w:rPr>
        <w:t>x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0.91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100"/>
          <w:position w:val="-1"/>
        </w:rPr>
        <w:t>F0.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-5"/>
          <w:w w:val="100"/>
          <w:position w:val="-1"/>
        </w:rPr>
        <w:t>1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0.60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5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よりも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高い。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(6)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資源の水準・動向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量（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91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千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」と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境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小値を基準とした場合に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親魚量の最大値までの増分の上位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1/3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2/3</w:t>
      </w:r>
      <w:r>
        <w:rPr>
          <w:rFonts w:ascii="Adobe Caslon Pro" w:hAnsi="Adobe Caslon Pro" w:cs="Adobe Caslon Pro" w:eastAsia="Adobe Caslon Pro"/>
          <w:sz w:val="20"/>
          <w:szCs w:val="20"/>
          <w:spacing w:val="-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の境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1"/>
        </w:rPr>
        <w:t>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155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6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「高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」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「中位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の境界とした。なお</w:t>
      </w:r>
      <w:r>
        <w:rPr>
          <w:rFonts w:ascii="HiraMinProN-W3" w:hAnsi="HiraMinProN-W3" w:cs="HiraMinProN-W3" w:eastAsia="HiraMinProN-W3"/>
          <w:sz w:val="19"/>
          <w:szCs w:val="19"/>
          <w:spacing w:val="-2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同様の方法において下位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1/3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にあたる親魚量は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100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で、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これは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に比較的近似している。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年の親魚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を下回っていることから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資源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-9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3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と判断した。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(7)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資源と漁獲の関係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資源量と漁獲係数（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）との間に明瞭な関係は見られなかった（図</w:t>
      </w:r>
      <w:r>
        <w:rPr>
          <w:rFonts w:ascii="HiraMinProN-W3" w:hAnsi="HiraMinProN-W3" w:cs="HiraMinProN-W3" w:eastAsia="HiraMinProN-W3"/>
          <w:sz w:val="19"/>
          <w:szCs w:val="19"/>
          <w:spacing w:val="17"/>
          <w:w w:val="99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16</w:t>
      </w:r>
      <w:r>
        <w:rPr>
          <w:rFonts w:ascii="HiraMinProN-W3" w:hAnsi="HiraMinProN-W3" w:cs="HiraMinProN-W3" w:eastAsia="HiraMinProN-W3"/>
          <w:sz w:val="19"/>
          <w:szCs w:val="19"/>
          <w:spacing w:val="-96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年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の算定</w:t>
      </w:r>
    </w:p>
    <w:p>
      <w:pPr>
        <w:spacing w:before="0" w:after="0" w:line="32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資源評価のまとめ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コホート解析によると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年の親魚量はであり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99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これは再生産関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99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（図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99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13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から求められる</w:t>
      </w:r>
      <w:r>
        <w:rPr>
          <w:rFonts w:ascii="HiraMinProN-W3" w:hAnsi="HiraMinProN-W3" w:cs="HiraMinProN-W3" w:eastAsia="HiraMinProN-W3"/>
          <w:sz w:val="19"/>
          <w:szCs w:val="19"/>
          <w:spacing w:val="-1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10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91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千トン</w:t>
      </w:r>
      <w:r>
        <w:rPr>
          <w:rFonts w:ascii="HiraMinProN-W3" w:hAnsi="HiraMinProN-W3" w:cs="HiraMinProN-W3" w:eastAsia="HiraMinProN-W3"/>
          <w:sz w:val="19"/>
          <w:szCs w:val="19"/>
          <w:spacing w:val="-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を下回っている。資源量と親魚量はともに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2011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年以降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横ばい傾向にある。以上を根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拠に、資源水準を中位、動向を減少と判断した。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pgMar w:header="785" w:footer="450" w:top="980" w:bottom="640" w:left="1500" w:right="15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887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0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5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の算定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明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っ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算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ル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1-1)-(2)</w:t>
      </w:r>
      <w:r>
        <w:rPr>
          <w:rFonts w:ascii="Adobe Caslon Pro" w:hAnsi="Adobe Caslon Pro" w:cs="Adobe Caslon Pro" w:eastAsia="Adobe Caslon Pro"/>
          <w:sz w:val="20"/>
          <w:szCs w:val="20"/>
          <w:spacing w:val="12"/>
          <w:w w:val="95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後（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2021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7"/>
          <w:w w:val="100"/>
          <w:position w:val="-1"/>
        </w:rPr>
        <w:t>せ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105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を管理基準値として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2017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6"/>
          <w:position w:val="-1"/>
        </w:rPr>
        <w:t>を算出した。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41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算定のための式は次の通りである。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78" w:right="368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Flimit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Frec5yr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9" w:after="0" w:line="240" w:lineRule="auto"/>
        <w:ind w:left="3710" w:right="369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Flimit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1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Flimit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5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99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</w:rPr>
        <w:t>後（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</w:rPr>
        <w:t>2021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回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復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Frec5yr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</w:rPr>
        <w:t>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準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0.8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99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9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9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Fcu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8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rent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F2015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8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8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8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過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去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spacing w:val="-2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間（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2005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中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値（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777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尾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/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2"/>
          <w:w w:val="100"/>
          <w:position w:val="-1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g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移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仮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2"/>
          <w:w w:val="100"/>
          <w:position w:val="-1"/>
        </w:rPr>
        <w:t>限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過去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99"/>
          <w:position w:val="-1"/>
        </w:rPr>
        <w:t>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2006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～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の最大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0"/>
          <w:w w:val="100"/>
          <w:position w:val="-1"/>
        </w:rPr>
        <w:t>1,293</w:t>
      </w:r>
      <w:r>
        <w:rPr>
          <w:rFonts w:ascii="Adobe Caslon Pro" w:hAnsi="Adobe Caslon Pro" w:cs="Adobe Caslon Pro" w:eastAsia="Adobe Caslon Pro"/>
          <w:sz w:val="20"/>
          <w:szCs w:val="20"/>
          <w:color w:val="EC008C"/>
          <w:spacing w:val="-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EC008C"/>
          <w:spacing w:val="0"/>
          <w:w w:val="100"/>
          <w:position w:val="-1"/>
        </w:rPr>
        <w:t>億尾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7"/>
          <w:w w:val="100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と仮定した。算出した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0"/>
          <w:w w:val="95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color w:val="000000"/>
          <w:spacing w:val="1"/>
          <w:w w:val="95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-7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-1"/>
        </w:rPr>
        <w:t>以下の通り</w:t>
      </w:r>
      <w:r>
        <w:rPr>
          <w:rFonts w:ascii="HiraMinProN-W3" w:hAnsi="HiraMinProN-W3" w:cs="HiraMinProN-W3" w:eastAsia="HiraMinProN-W3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8"/>
          <w:position w:val="-1"/>
        </w:rPr>
        <w:t>である。なお、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14"/>
          <w:w w:val="98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はシラスの漁獲量を含む。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39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★表を入れる★★表を入れる★★表を入れる★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358" w:right="146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14"/>
          <w:w w:val="95"/>
          <w:position w:val="-2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2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5"/>
          <w:position w:val="-2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5"/>
          <w:position w:val="-2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2"/>
        </w:rPr>
        <w:t>et</w:t>
      </w:r>
      <w:r>
        <w:rPr>
          <w:rFonts w:ascii="Adobe Caslon Pro" w:hAnsi="Adobe Caslon Pro" w:cs="Adobe Caslon Pro" w:eastAsia="Adobe Caslon Pro"/>
          <w:sz w:val="20"/>
          <w:szCs w:val="20"/>
          <w:spacing w:val="8"/>
          <w:w w:val="95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可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能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デ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ー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不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性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考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的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2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源の増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99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が期待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99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れる漁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99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量であ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99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Limit</w:t>
      </w:r>
      <w:r>
        <w:rPr>
          <w:rFonts w:ascii="Adobe Caslon Pro" w:hAnsi="Adobe Caslon Pro" w:cs="Adobe Caslon Pro" w:eastAsia="Adobe Caslon Pro"/>
          <w:sz w:val="20"/>
          <w:szCs w:val="20"/>
          <w:spacing w:val="10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22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管理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準の下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許容さ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る最大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レ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ベルの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獲量であ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7"/>
          <w:position w:val="-1"/>
        </w:rPr>
        <w:t>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  <w:position w:val="-1"/>
        </w:rPr>
        <w:t>Fta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7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7"/>
          <w:position w:val="-1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  <w:position w:val="-1"/>
        </w:rPr>
        <w:t>et</w:t>
      </w:r>
      <w:r>
        <w:rPr>
          <w:rFonts w:ascii="Adobe Caslon Pro" w:hAnsi="Adobe Caslon Pro" w:cs="Adobe Caslon Pro" w:eastAsia="Adobe Caslon Pro"/>
          <w:sz w:val="20"/>
          <w:szCs w:val="20"/>
          <w:spacing w:val="7"/>
          <w:w w:val="97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=</w:t>
      </w:r>
      <w:r>
        <w:rPr>
          <w:rFonts w:ascii="Adobe Caslon Pro" w:hAnsi="Adobe Caslon Pro" w:cs="Adobe Caslon Pro" w:eastAsia="Adobe Caslon Pro"/>
          <w:sz w:val="20"/>
          <w:szCs w:val="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Flimit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とし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係数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には標準値</w:t>
      </w:r>
      <w:r>
        <w:rPr>
          <w:rFonts w:ascii="HiraMinProN-W3" w:hAnsi="HiraMinProN-W3" w:cs="HiraMinProN-W3" w:eastAsia="HiraMinProN-W3"/>
          <w:sz w:val="19"/>
          <w:szCs w:val="19"/>
          <w:spacing w:val="-1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0.8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を用いた。漁獲割合は</w:t>
      </w:r>
      <w:r>
        <w:rPr>
          <w:rFonts w:ascii="HiraMinProN-W3" w:hAnsi="HiraMinProN-W3" w:cs="HiraMinProN-W3" w:eastAsia="HiraMinProN-W3"/>
          <w:sz w:val="19"/>
          <w:szCs w:val="19"/>
          <w:spacing w:val="-4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漁獲量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÷資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源量</w:t>
      </w:r>
      <w:r>
        <w:rPr>
          <w:rFonts w:ascii="HiraMinProN-W3" w:hAnsi="HiraMinProN-W3" w:cs="HiraMinProN-W3" w:eastAsia="HiraMinProN-W3"/>
          <w:sz w:val="19"/>
          <w:szCs w:val="19"/>
          <w:spacing w:val="5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ある。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は各年齢の平均である。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5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の評価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0.8Frec5yr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および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Fcu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6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rent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6"/>
          <w:position w:val="-1"/>
        </w:rPr>
        <w:t>のもとでの資源量、漁獲量、親魚量の変化を図</w:t>
      </w:r>
      <w:r>
        <w:rPr>
          <w:rFonts w:ascii="HiraMinProN-W3" w:hAnsi="HiraMinProN-W3" w:cs="HiraMinProN-W3" w:eastAsia="HiraMinProN-W3"/>
          <w:sz w:val="19"/>
          <w:szCs w:val="19"/>
          <w:spacing w:val="-30"/>
          <w:w w:val="9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1"/>
        </w:rPr>
        <w:t>??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に示した。さ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Fcu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rent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様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々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な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乗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じ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際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表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示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Fcu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6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  <w:position w:val="-1"/>
        </w:rPr>
        <w:t>rent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96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継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少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低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せ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2017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れに伴う漁獲量の増加が期待される。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39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4"/>
        </w:rPr>
        <w:t>★表を入れる★★表を入れる★★表を入れる★★表を入れる★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(4)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4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5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の再評価</w:t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4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99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2014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新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。ま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99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再生産成功率を本年度評価と同一と仮定し</w:t>
      </w:r>
      <w:r>
        <w:rPr>
          <w:rFonts w:ascii="HiraMinProN-W3" w:hAnsi="HiraMinProN-W3" w:cs="HiraMinProN-W3" w:eastAsia="HiraMinProN-W3"/>
          <w:sz w:val="19"/>
          <w:szCs w:val="19"/>
          <w:spacing w:val="-1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2019</w:t>
      </w:r>
      <w:r>
        <w:rPr>
          <w:rFonts w:ascii="Adobe Caslon Pro" w:hAnsi="Adobe Caslon Pro" w:cs="Adobe Caslon Pro" w:eastAsia="Adobe Caslon Pro"/>
          <w:sz w:val="20"/>
          <w:szCs w:val="20"/>
          <w:spacing w:val="24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年における親魚量が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へ回復する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。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年（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-14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最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近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果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い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2020</w:t>
      </w:r>
      <w:r>
        <w:rPr>
          <w:rFonts w:ascii="Adobe Caslon Pro" w:hAnsi="Adobe Caslon Pro" w:cs="Adobe Caslon Pro" w:eastAsia="Adobe Caslon Pro"/>
          <w:sz w:val="20"/>
          <w:szCs w:val="20"/>
          <w:spacing w:val="39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ける親魚量が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Blimit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へ回復する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を求めた。資源量推定値は昨年度評価時の値を上回り、やや高め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でも資源回復が可能となったため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2016</w:t>
      </w:r>
      <w:r>
        <w:rPr>
          <w:rFonts w:ascii="Adobe Caslon Pro" w:hAnsi="Adobe Caslon Pro" w:cs="Adobe Caslon Pro" w:eastAsia="Adobe Caslon Pro"/>
          <w:sz w:val="20"/>
          <w:szCs w:val="20"/>
          <w:spacing w:val="13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年の</w:t>
      </w:r>
      <w:r>
        <w:rPr>
          <w:rFonts w:ascii="HiraMinProN-W3" w:hAnsi="HiraMinProN-W3" w:cs="HiraMinProN-W3" w:eastAsia="HiraMinProN-W3"/>
          <w:sz w:val="19"/>
          <w:szCs w:val="19"/>
          <w:spacing w:val="-1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ABC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はやや多く見積もられた。この主な要因は、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-7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測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99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  <w:position w:val="-1"/>
        </w:rPr>
        <w:t>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9"/>
          <w:position w:val="-1"/>
        </w:rPr>
        <w:t>2015</w:t>
      </w:r>
      <w:r>
        <w:rPr>
          <w:rFonts w:ascii="Adobe Caslon Pro" w:hAnsi="Adobe Caslon Pro" w:cs="Adobe Caslon Pro" w:eastAsia="Adobe Caslon Pro"/>
          <w:sz w:val="20"/>
          <w:szCs w:val="20"/>
          <w:spacing w:val="31"/>
          <w:w w:val="99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重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基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1"/>
        </w:rPr>
        <w:t>づ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将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よ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積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平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27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度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ま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評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価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報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告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書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Frec5yr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Frec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と表記していた。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</w:rPr>
        <w:t>以外の管理方策の提言</w:t>
      </w:r>
    </w:p>
    <w:p>
      <w:pPr>
        <w:spacing w:before="0" w:after="0" w:line="32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本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寿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命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短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漁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獲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物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半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-11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歳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加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入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尾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相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見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れ</w:t>
      </w:r>
      <w:r>
        <w:rPr>
          <w:rFonts w:ascii="HiraMinProN-W3" w:hAnsi="HiraMinProN-W3" w:cs="HiraMinProN-W3" w:eastAsia="HiraMinProN-W3"/>
          <w:sz w:val="19"/>
          <w:szCs w:val="19"/>
          <w:spacing w:val="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資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源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安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し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て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利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す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は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親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量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を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一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以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上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保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つ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こ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が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有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効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で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。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そ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た</w:t>
      </w:r>
      <w:r>
        <w:rPr>
          <w:rFonts w:ascii="HiraMinProN-W3" w:hAnsi="HiraMinProN-W3" w:cs="HiraMinProN-W3" w:eastAsia="HiraMinProN-W3"/>
          <w:sz w:val="19"/>
          <w:szCs w:val="19"/>
          <w:spacing w:val="4"/>
          <w:w w:val="100"/>
          <w:position w:val="-3"/>
        </w:rPr>
        <w:t>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49" w:lineRule="exact"/>
        <w:ind w:left="201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加入が少ないと判断された場合には、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0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歳魚を獲り控えることが効果的と考えられる。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pgMar w:header="785" w:footer="450" w:top="980" w:bottom="640" w:left="1500" w:right="15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 style="position:absolute;margin-left:71.067848pt;margin-top:310.383972pt;width:464.600606pt;height:141.732942pt;mso-position-horizontal-relative:page;mso-position-vertical-relative:page;z-index:-5886;rotation:315" type="#_x0000_t136" fillcolor="#E5E5E5" stroked="f">
            <o:extrusion v:ext="view" autorotationcenter="t"/>
            <v:textpath style="font-family:&amp;quot;Adobe Caslon Pro&amp;quot;;font-size:141pt;v-text-kern:t;mso-text-shadow:auto" string="DRAFT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exact"/>
        <w:ind w:left="101" w:right="-20"/>
        <w:jc w:val="left"/>
        <w:rPr>
          <w:rFonts w:ascii="AdobeFangsongStd-Regular" w:hAnsi="AdobeFangsongStd-Regular" w:cs="AdobeFangsongStd-Regular" w:eastAsia="AdobeFangsongStd-Regular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  <w:position w:val="-1"/>
        </w:rPr>
        <w:t>引用文献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  <w:position w:val="0"/>
        </w:rPr>
      </w:r>
    </w:p>
    <w:p>
      <w:pPr>
        <w:spacing w:before="88" w:after="0" w:line="240" w:lineRule="auto"/>
        <w:ind w:left="270" w:right="-20"/>
        <w:jc w:val="left"/>
        <w:tabs>
          <w:tab w:pos="4420" w:val="left"/>
        </w:tabs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unamoto,</w:t>
      </w:r>
      <w:r>
        <w:rPr>
          <w:rFonts w:ascii="Adobe Caslon Pro" w:hAnsi="Adobe Caslon Pro" w:cs="Adobe Caslon Pro" w:eastAsia="Adobe Caslon Pro"/>
          <w:sz w:val="20"/>
          <w:szCs w:val="20"/>
          <w:spacing w:val="2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3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oki,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I.,</w:t>
      </w:r>
      <w:r>
        <w:rPr>
          <w:rFonts w:ascii="Adobe Caslon Pro" w:hAnsi="Adobe Caslon Pro" w:cs="Adobe Caslon Pro" w:eastAsia="Adobe Caslon Pro"/>
          <w:sz w:val="20"/>
          <w:szCs w:val="20"/>
          <w:spacing w:val="5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3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ada,</w:t>
      </w:r>
      <w:r>
        <w:rPr>
          <w:rFonts w:ascii="Adobe Caslon Pro" w:hAnsi="Adobe Caslon Pro" w:cs="Adobe Caslon Pro" w:eastAsia="Adobe Caslon Pro"/>
          <w:sz w:val="20"/>
          <w:szCs w:val="20"/>
          <w:spacing w:val="3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21"/>
          <w:w w:val="100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(2004).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ab/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eproducti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4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haracte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tics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Japanese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96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14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14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8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40" w:lineRule="auto"/>
        <w:ind w:left="654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&lt;i&gt;En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raulis</w:t>
      </w:r>
      <w:r>
        <w:rPr>
          <w:rFonts w:ascii="Adobe Caslon Pro" w:hAnsi="Adobe Caslon Pro" w:cs="Adobe Caslon Pro" w:eastAsia="Adobe Caslon Pro"/>
          <w:sz w:val="20"/>
          <w:szCs w:val="20"/>
          <w:spacing w:val="1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japonicus&lt;/i&gt;,</w:t>
      </w:r>
      <w:r>
        <w:rPr>
          <w:rFonts w:ascii="Adobe Caslon Pro" w:hAnsi="Adobe Caslon Pro" w:cs="Adobe Caslon Pro" w:eastAsia="Adobe Caslon Pro"/>
          <w:sz w:val="20"/>
          <w:szCs w:val="20"/>
          <w:spacing w:val="2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Japan.</w:t>
      </w:r>
      <w:r>
        <w:rPr>
          <w:rFonts w:ascii="Adobe Caslon Pro" w:hAnsi="Adobe Caslon Pro" w:cs="Adobe Caslon Pro" w:eastAsia="Adobe Caslon Pro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isheries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70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71–81.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318" w:lineRule="auto"/>
        <w:ind w:left="654" w:right="45" w:firstLine="-383"/>
        <w:jc w:val="both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ersen,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S,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0"/>
        </w:rPr>
        <w:t>Zhu,</w:t>
      </w:r>
      <w:r>
        <w:rPr>
          <w:rFonts w:ascii="Adobe Caslon Pro" w:hAnsi="Adobe Caslon Pro" w:cs="Adobe Caslon Pro" w:eastAsia="Adobe Caslon Pro"/>
          <w:sz w:val="20"/>
          <w:szCs w:val="20"/>
          <w:spacing w:val="7"/>
          <w:w w:val="9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0"/>
        </w:rPr>
        <w:t>D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Johannessen,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97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</w:rPr>
        <w:t>oresen,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7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R.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(1993).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to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size,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</w:rPr>
        <w:t>di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7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7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7"/>
        </w:rPr>
        <w:t>ibution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97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3"/>
        </w:rPr>
        <w:t>biology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vy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21"/>
          <w:w w:val="100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ell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2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Sea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4"/>
        </w:rPr>
        <w:t>China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94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Sea.</w:t>
      </w:r>
      <w:r>
        <w:rPr>
          <w:rFonts w:ascii="Adobe Caslon Pro" w:hAnsi="Adobe Caslon Pro" w:cs="Adobe Caslon Pro" w:eastAsia="Adobe Caslon Pro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isheries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16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147–163.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Ohshimo,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S.</w:t>
      </w:r>
      <w:r>
        <w:rPr>
          <w:rFonts w:ascii="Adobe Caslon Pro" w:hAnsi="Adobe Caslon Pro" w:cs="Adobe Caslon Pro" w:eastAsia="Adobe Caslon Pro"/>
          <w:sz w:val="20"/>
          <w:szCs w:val="20"/>
          <w:spacing w:val="2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(1996).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4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couscic</w:t>
      </w:r>
      <w:r>
        <w:rPr>
          <w:rFonts w:ascii="Adobe Caslon Pro" w:hAnsi="Adobe Caslon Pro" w:cs="Adobe Caslon Pro" w:eastAsia="Adobe Caslon Pro"/>
          <w:sz w:val="20"/>
          <w:szCs w:val="20"/>
          <w:spacing w:val="4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timation</w:t>
      </w:r>
      <w:r>
        <w:rPr>
          <w:rFonts w:ascii="Adobe Caslon Pro" w:hAnsi="Adobe Caslon Pro" w:cs="Adobe Caslon Pro" w:eastAsia="Adobe Caslon Pro"/>
          <w:sz w:val="20"/>
          <w:szCs w:val="20"/>
          <w:spacing w:val="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3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biomass</w:t>
      </w:r>
      <w:r>
        <w:rPr>
          <w:rFonts w:ascii="Adobe Caslon Pro" w:hAnsi="Adobe Caslon Pro" w:cs="Adobe Caslon Pro" w:eastAsia="Adobe Caslon Pro"/>
          <w:sz w:val="20"/>
          <w:szCs w:val="20"/>
          <w:spacing w:val="3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2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hool</w:t>
      </w:r>
      <w:r>
        <w:rPr>
          <w:rFonts w:ascii="Adobe Caslon Pro" w:hAnsi="Adobe Caslon Pro" w:cs="Adobe Caslon Pro" w:eastAsia="Adobe Caslon Pro"/>
          <w:sz w:val="20"/>
          <w:szCs w:val="20"/>
          <w:spacing w:val="3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haracter</w:t>
      </w:r>
      <w:r>
        <w:rPr>
          <w:rFonts w:ascii="Adobe Caslon Pro" w:hAnsi="Adobe Caslon Pro" w:cs="Adobe Caslon Pro" w:eastAsia="Adobe Caslon Pro"/>
          <w:sz w:val="20"/>
          <w:szCs w:val="20"/>
          <w:spacing w:val="2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3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Japanese</w:t>
      </w:r>
      <w:r>
        <w:rPr>
          <w:rFonts w:ascii="Adobe Caslon Pro" w:hAnsi="Adobe Caslon Pro" w:cs="Adobe Caslon Pro" w:eastAsia="Adobe Caslon Pro"/>
          <w:sz w:val="20"/>
          <w:szCs w:val="20"/>
          <w:spacing w:val="4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6"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96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14"/>
        </w:rPr>
        <w:t>vy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40" w:lineRule="auto"/>
        <w:ind w:left="654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En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g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raulis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japonicus.</w:t>
      </w:r>
      <w:r>
        <w:rPr>
          <w:rFonts w:ascii="Adobe Caslon Pro" w:hAnsi="Adobe Caslon Pro" w:cs="Adobe Caslon Pro" w:eastAsia="Adobe Caslon Pro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isheries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Science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62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(3),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344–349.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318" w:lineRule="auto"/>
        <w:ind w:left="654" w:right="45" w:firstLine="-383"/>
        <w:jc w:val="both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Ohshimo,</w:t>
      </w:r>
      <w:r>
        <w:rPr>
          <w:rFonts w:ascii="Adobe Caslon Pro" w:hAnsi="Adobe Caslon Pro" w:cs="Adobe Caslon Pro" w:eastAsia="Adobe Caslon Pro"/>
          <w:sz w:val="20"/>
          <w:szCs w:val="20"/>
          <w:spacing w:val="17"/>
          <w:w w:val="95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S.</w:t>
      </w:r>
      <w:r>
        <w:rPr>
          <w:rFonts w:ascii="Adobe Caslon Pro" w:hAnsi="Adobe Caslon Pro" w:cs="Adobe Caslon Pro" w:eastAsia="Adobe Caslon Pro"/>
          <w:sz w:val="20"/>
          <w:szCs w:val="20"/>
          <w:spacing w:val="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(2004).</w:t>
      </w:r>
      <w:r>
        <w:rPr>
          <w:rFonts w:ascii="Adobe Caslon Pro" w:hAnsi="Adobe Caslon Pro" w:cs="Adobe Caslon Pro" w:eastAsia="Adobe Caslon Pro"/>
          <w:sz w:val="20"/>
          <w:szCs w:val="20"/>
          <w:spacing w:val="4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Spatial</w:t>
      </w:r>
      <w:r>
        <w:rPr>
          <w:rFonts w:ascii="Adobe Caslon Pro" w:hAnsi="Adobe Caslon Pro" w:cs="Adobe Caslon Pro" w:eastAsia="Adobe Caslon Pro"/>
          <w:sz w:val="20"/>
          <w:szCs w:val="20"/>
          <w:spacing w:val="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di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ibution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biomass</w:t>
      </w:r>
      <w:r>
        <w:rPr>
          <w:rFonts w:ascii="Adobe Caslon Pro" w:hAnsi="Adobe Caslon Pro" w:cs="Adobe Caslon Pro" w:eastAsia="Adobe Caslon Pro"/>
          <w:sz w:val="20"/>
          <w:szCs w:val="20"/>
          <w:spacing w:val="1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1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pelagic</w:t>
      </w:r>
      <w:r>
        <w:rPr>
          <w:rFonts w:ascii="Adobe Caslon Pro" w:hAnsi="Adobe Caslon Pro" w:cs="Adobe Caslon Pro" w:eastAsia="Adobe Caslon Pro"/>
          <w:sz w:val="20"/>
          <w:szCs w:val="20"/>
          <w:spacing w:val="2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fish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China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Sea</w:t>
      </w:r>
      <w:r>
        <w:rPr>
          <w:rFonts w:ascii="Adobe Caslon Pro" w:hAnsi="Adobe Caslon Pro" w:cs="Adobe Caslon Pro" w:eastAsia="Adobe Caslon Pro"/>
          <w:sz w:val="20"/>
          <w:szCs w:val="20"/>
          <w:spacing w:val="1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summe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based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on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acou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tic</w:t>
      </w:r>
      <w:r>
        <w:rPr>
          <w:rFonts w:ascii="Adobe Caslon Pro" w:hAnsi="Adobe Caslon Pro" w:cs="Adobe Caslon Pro" w:eastAsia="Adobe Caslon Pro"/>
          <w:sz w:val="20"/>
          <w:szCs w:val="20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su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3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from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1997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to</w:t>
      </w:r>
      <w:r>
        <w:rPr>
          <w:rFonts w:ascii="Adobe Caslon Pro" w:hAnsi="Adobe Caslon Pro" w:cs="Adobe Caslon Pro" w:eastAsia="Adobe Caslon Pro"/>
          <w:sz w:val="20"/>
          <w:szCs w:val="20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2001.</w:t>
      </w:r>
      <w:r>
        <w:rPr>
          <w:rFonts w:ascii="Adobe Caslon Pro" w:hAnsi="Adobe Caslon Pro" w:cs="Adobe Caslon Pro" w:eastAsia="Adobe Caslon Pro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isheries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Science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70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(3),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389–400.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Ohshimo,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95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S.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(2009).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Biological</w:t>
      </w:r>
      <w:r>
        <w:rPr>
          <w:rFonts w:ascii="Adobe Caslon Pro" w:hAnsi="Adobe Caslon Pro" w:cs="Adobe Caslon Pro" w:eastAsia="Adobe Caslon Pro"/>
          <w:sz w:val="20"/>
          <w:szCs w:val="20"/>
          <w:spacing w:val="1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haracte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tics</w:t>
      </w:r>
      <w:r>
        <w:rPr>
          <w:rFonts w:ascii="Adobe Caslon Pro" w:hAnsi="Adobe Caslon Pro" w:cs="Adobe Caslon Pro" w:eastAsia="Adobe Caslon Pro"/>
          <w:sz w:val="20"/>
          <w:szCs w:val="20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Japanese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o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vy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4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94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aters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oﬀ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no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n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95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240" w:lineRule="auto"/>
        <w:ind w:left="654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yushu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Japan.</w:t>
      </w:r>
      <w:r>
        <w:rPr>
          <w:rFonts w:ascii="Adobe Caslon Pro" w:hAnsi="Adobe Caslon Pro" w:cs="Adobe Caslon Pro" w:eastAsia="Adobe Caslon Pro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Nihon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blo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shi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kenkyu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hokoku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44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(1971),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51–60.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78" w:after="0" w:line="318" w:lineRule="auto"/>
        <w:ind w:left="654" w:right="45" w:firstLine="-383"/>
        <w:jc w:val="both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anaka,</w:t>
      </w:r>
      <w:r>
        <w:rPr>
          <w:rFonts w:ascii="Adobe Caslon Pro" w:hAnsi="Adobe Caslon Pro" w:cs="Adobe Caslon Pro" w:eastAsia="Adobe Caslon Pro"/>
          <w:sz w:val="20"/>
          <w:szCs w:val="20"/>
          <w:spacing w:val="2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H.,</w:t>
      </w:r>
      <w:r>
        <w:rPr>
          <w:rFonts w:ascii="Adobe Caslon Pro" w:hAnsi="Adobe Caslon Pro" w:cs="Adobe Caslon Pro" w:eastAsia="Adobe Caslon Pro"/>
          <w:sz w:val="20"/>
          <w:szCs w:val="20"/>
          <w:spacing w:val="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A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oki,</w:t>
      </w:r>
      <w:r>
        <w:rPr>
          <w:rFonts w:ascii="Adobe Caslon Pro" w:hAnsi="Adobe Caslon Pro" w:cs="Adobe Caslon Pro" w:eastAsia="Adobe Caslon Pro"/>
          <w:sz w:val="20"/>
          <w:szCs w:val="20"/>
          <w:spacing w:val="4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I.,</w:t>
      </w:r>
      <w:r>
        <w:rPr>
          <w:rFonts w:ascii="Adobe Caslon Pro" w:hAnsi="Adobe Caslon Pro" w:cs="Adobe Caslon Pro" w:eastAsia="Adobe Caslon Pro"/>
          <w:sz w:val="20"/>
          <w:szCs w:val="20"/>
          <w:spacing w:val="3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2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Ohshimo,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S.</w:t>
      </w:r>
      <w:r>
        <w:rPr>
          <w:rFonts w:ascii="Adobe Caslon Pro" w:hAnsi="Adobe Caslon Pro" w:cs="Adobe Caslon Pro" w:eastAsia="Adobe Caslon Pro"/>
          <w:sz w:val="20"/>
          <w:szCs w:val="20"/>
          <w:spacing w:val="3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(2006).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 </w:t>
      </w:r>
      <w:r>
        <w:rPr>
          <w:rFonts w:ascii="Adobe Caslon Pro" w:hAnsi="Adobe Caslon Pro" w:cs="Adobe Caslon Pro" w:eastAsia="Adobe Caslon Pro"/>
          <w:sz w:val="20"/>
          <w:szCs w:val="20"/>
          <w:spacing w:val="1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F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eeding</w:t>
      </w:r>
      <w:r>
        <w:rPr>
          <w:rFonts w:ascii="Adobe Caslon Pro" w:hAnsi="Adobe Caslon Pro" w:cs="Adobe Caslon Pro" w:eastAsia="Adobe Caslon Pro"/>
          <w:sz w:val="20"/>
          <w:szCs w:val="20"/>
          <w:spacing w:val="2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habits</w:t>
      </w:r>
      <w:r>
        <w:rPr>
          <w:rFonts w:ascii="Adobe Caslon Pro" w:hAnsi="Adobe Caslon Pro" w:cs="Adobe Caslon Pro" w:eastAsia="Adobe Caslon Pro"/>
          <w:sz w:val="20"/>
          <w:szCs w:val="20"/>
          <w:spacing w:val="2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2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gill</w:t>
      </w:r>
      <w:r>
        <w:rPr>
          <w:rFonts w:ascii="Adobe Caslon Pro" w:hAnsi="Adobe Caslon Pro" w:cs="Adobe Caslon Pro" w:eastAsia="Adobe Caslon Pro"/>
          <w:sz w:val="20"/>
          <w:szCs w:val="20"/>
          <w:spacing w:val="4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ra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er</w:t>
      </w:r>
      <w:r>
        <w:rPr>
          <w:rFonts w:ascii="Adobe Caslon Pro" w:hAnsi="Adobe Caslon Pro" w:cs="Adobe Caslon Pro" w:eastAsia="Adobe Caslon Pro"/>
          <w:sz w:val="20"/>
          <w:szCs w:val="20"/>
          <w:spacing w:val="3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mo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phology</w:t>
      </w:r>
      <w:r>
        <w:rPr>
          <w:rFonts w:ascii="Adobe Caslon Pro" w:hAnsi="Adobe Caslon Pro" w:cs="Adobe Caslon Pro" w:eastAsia="Adobe Caslon Pro"/>
          <w:sz w:val="20"/>
          <w:szCs w:val="20"/>
          <w:spacing w:val="3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3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three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plankti</w:t>
      </w:r>
      <w:r>
        <w:rPr>
          <w:rFonts w:ascii="Adobe Caslon Pro" w:hAnsi="Adobe Caslon Pro" w:cs="Adobe Caslon Pro" w:eastAsia="Adobe Caslon Pro"/>
          <w:sz w:val="20"/>
          <w:szCs w:val="20"/>
          <w:spacing w:val="-7"/>
          <w:w w:val="100"/>
        </w:rPr>
        <w:t>v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orous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pelagic</w:t>
      </w:r>
      <w:r>
        <w:rPr>
          <w:rFonts w:ascii="Adobe Caslon Pro" w:hAnsi="Adobe Caslon Pro" w:cs="Adobe Caslon Pro" w:eastAsia="Adobe Caslon Pro"/>
          <w:sz w:val="20"/>
          <w:szCs w:val="20"/>
          <w:spacing w:val="17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fish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species</w:t>
      </w:r>
      <w:r>
        <w:rPr>
          <w:rFonts w:ascii="Adobe Caslon Pro" w:hAnsi="Adobe Caslon Pro" w:cs="Adobe Caslon Pro" w:eastAsia="Adobe Caslon Pro"/>
          <w:sz w:val="20"/>
          <w:szCs w:val="20"/>
          <w:spacing w:val="2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oﬀ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-1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coa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of</w:t>
      </w:r>
      <w:r>
        <w:rPr>
          <w:rFonts w:ascii="Adobe Caslon Pro" w:hAnsi="Adobe Caslon Pro" w:cs="Adobe Caslon Pro" w:eastAsia="Adobe Caslon Pro"/>
          <w:sz w:val="20"/>
          <w:szCs w:val="20"/>
          <w:spacing w:val="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no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the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5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5"/>
        </w:rPr>
        <w:t>n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95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9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</w:rPr>
        <w:t>w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s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te</w:t>
      </w:r>
      <w:r>
        <w:rPr>
          <w:rFonts w:ascii="Adobe Caslon Pro" w:hAnsi="Adobe Caslon Pro" w:cs="Adobe Caslon Pro" w:eastAsia="Adobe Caslon Pro"/>
          <w:sz w:val="20"/>
          <w:szCs w:val="20"/>
          <w:spacing w:val="4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0"/>
          <w:szCs w:val="20"/>
          <w:spacing w:val="-1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</w:rPr>
        <w:t>K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yushu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in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summer.</w:t>
      </w:r>
      <w:r>
        <w:rPr>
          <w:rFonts w:ascii="Adobe Caslon Pro" w:hAnsi="Adobe Caslon Pro" w:cs="Adobe Caslon Pro" w:eastAsia="Adobe Caslon Pro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Jou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Biology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68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1041–1061.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0" w:after="0" w:line="243" w:lineRule="exact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韓国国立水産振興院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(2000).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韓国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87"/>
        </w:rPr>
        <w:t>EEZ</w:t>
      </w:r>
      <w:r>
        <w:rPr>
          <w:rFonts w:ascii="Adobe Caslon Pro" w:hAnsi="Adobe Caslon Pro" w:cs="Adobe Caslon Pro" w:eastAsia="Adobe Caslon Pro"/>
          <w:sz w:val="20"/>
          <w:szCs w:val="20"/>
          <w:spacing w:val="6"/>
          <w:w w:val="87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内における資源と生態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20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hnical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repo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t.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</w:r>
    </w:p>
    <w:p>
      <w:pPr>
        <w:spacing w:before="0" w:after="0" w:line="319" w:lineRule="exact"/>
        <w:ind w:left="270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志村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健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山本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潤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森本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晴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大下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誠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下山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俊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.,</w:t>
      </w:r>
      <w:r>
        <w:rPr>
          <w:rFonts w:ascii="Adobe Caslon Pro" w:hAnsi="Adobe Caslon Pro" w:cs="Adobe Caslon Pro" w:eastAsia="Adobe Caslon Pro"/>
          <w:sz w:val="20"/>
          <w:szCs w:val="20"/>
          <w:spacing w:val="-6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3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桜井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泰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5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(2008).</w:t>
      </w:r>
      <w:r>
        <w:rPr>
          <w:rFonts w:ascii="Adobe Caslon Pro" w:hAnsi="Adobe Caslon Pro" w:cs="Adobe Caslon Pro" w:eastAsia="Adobe Caslon Pro"/>
          <w:sz w:val="20"/>
          <w:szCs w:val="20"/>
          <w:spacing w:val="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春季の日本海鳥取沖における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654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カタクチイワシの成熟と産卵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20"/>
          <w:w w:val="10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  <w:position w:val="-1"/>
        </w:rPr>
        <w:t>水産海洋研究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-1"/>
        </w:rPr>
        <w:t>72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4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101–106.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内田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恵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道津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喜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(1958).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対馬暖流域の表層に現われる魚卵・稚魚概説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2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-17"/>
          <w:w w:val="100"/>
          <w:position w:val="-1"/>
        </w:rPr>
        <w:t>T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e</w:t>
      </w:r>
      <w:r>
        <w:rPr>
          <w:rFonts w:ascii="Adobe Caslon Pro" w:hAnsi="Adobe Caslon Pro" w:cs="Adobe Caslon Pro" w:eastAsia="Adobe Caslon Pro"/>
          <w:sz w:val="20"/>
          <w:szCs w:val="20"/>
          <w:spacing w:val="-3"/>
          <w:w w:val="100"/>
          <w:position w:val="-1"/>
        </w:rPr>
        <w:t>c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hnical</w:t>
      </w:r>
      <w:r>
        <w:rPr>
          <w:rFonts w:ascii="Adobe Caslon Pro" w:hAnsi="Adobe Caslon Pro" w:cs="Adobe Caslon Pro" w:eastAsia="Adobe Caslon Pro"/>
          <w:sz w:val="20"/>
          <w:szCs w:val="20"/>
          <w:spacing w:val="-1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repo</w:t>
      </w:r>
      <w:r>
        <w:rPr>
          <w:rFonts w:ascii="Adobe Caslon Pro" w:hAnsi="Adobe Caslon Pro" w:cs="Adobe Caslon Pro" w:eastAsia="Adobe Caslon Pro"/>
          <w:sz w:val="20"/>
          <w:szCs w:val="20"/>
          <w:spacing w:val="5"/>
          <w:w w:val="100"/>
          <w:position w:val="-1"/>
        </w:rPr>
        <w:t>r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t.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19" w:lineRule="exact"/>
        <w:ind w:left="270"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落合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明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and</w:t>
      </w:r>
      <w:r>
        <w:rPr>
          <w:rFonts w:ascii="Adobe Caslon Pro" w:hAnsi="Adobe Caslon Pro" w:cs="Adobe Caslon Pro" w:eastAsia="Adobe Caslon Pro"/>
          <w:sz w:val="20"/>
          <w:szCs w:val="20"/>
          <w:spacing w:val="-10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田中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,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克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-2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(1986).</w:t>
      </w:r>
      <w:r>
        <w:rPr>
          <w:rFonts w:ascii="Adobe Caslon Pro" w:hAnsi="Adobe Caslon Pro" w:cs="Adobe Caslon Pro" w:eastAsia="Adobe Caslon Pro"/>
          <w:sz w:val="20"/>
          <w:szCs w:val="20"/>
          <w:spacing w:val="15"/>
          <w:w w:val="10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9"/>
          <w:szCs w:val="19"/>
          <w:spacing w:val="0"/>
          <w:w w:val="100"/>
          <w:position w:val="-1"/>
        </w:rPr>
        <w:t>新版魚類学（下）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.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785" w:footer="450" w:top="980" w:bottom="640" w:left="1600" w:right="16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88" w:lineRule="exact"/>
        <w:ind w:left="4770" w:right="-20"/>
        <w:jc w:val="left"/>
        <w:tabs>
          <w:tab w:pos="79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v:group style="position:absolute;margin-left:91.528336pt;margin-top:-.85194pt;width:199.620114pt;height:187.666814pt;mso-position-horizontal-relative:page;mso-position-vertical-relative:paragraph;z-index:-5882" coordorigin="1831,-17" coordsize="3992,3753">
            <v:group style="position:absolute;left:1843;top:-5;width:3968;height:3729" coordorigin="1843,-5" coordsize="3968,3729">
              <v:shape style="position:absolute;left:1843;top:-5;width:3968;height:3729" coordorigin="1843,-5" coordsize="3968,3729" path="m1843,-5l5811,-5,5811,3724,1843,3724,1843,-5e" filled="t" fillcolor="#FFFFFF" stroked="f">
                <v:path arrowok="t"/>
                <v:fill/>
              </v:shape>
              <v:shape style="position:absolute;left:1843;top:-5;width:3968;height:3729" type="#_x0000_t75">
                <v:imagedata r:id="rId71" o:title="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2"/>
        </w:rPr>
        <w:t>160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2"/>
        </w:rPr>
        <w:t>30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49" w:lineRule="exact"/>
        <w:ind w:left="4741" w:right="3610"/>
        <w:jc w:val="center"/>
        <w:rPr>
          <w:rFonts w:ascii="AdobeFangsongStd-Regular" w:hAnsi="AdobeFangsongStd-Regular" w:cs="AdobeFangsongStd-Regular" w:eastAsia="AdobeFangsongStd-Regular"/>
          <w:sz w:val="13"/>
          <w:szCs w:val="13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5"/>
        </w:rPr>
        <w:t>140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0"/>
        </w:rPr>
      </w:r>
    </w:p>
    <w:p>
      <w:pPr>
        <w:spacing w:before="0" w:after="0" w:line="101" w:lineRule="exact"/>
        <w:ind w:right="577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1"/>
        </w:rPr>
        <w:t>25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182" w:lineRule="exact"/>
        <w:ind w:left="4741" w:right="3610"/>
        <w:jc w:val="center"/>
        <w:rPr>
          <w:rFonts w:ascii="AdobeFangsongStd-Regular" w:hAnsi="AdobeFangsongStd-Regular" w:cs="AdobeFangsongStd-Regular" w:eastAsia="AdobeFangsongStd-Regular"/>
          <w:sz w:val="13"/>
          <w:szCs w:val="13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2"/>
        </w:rPr>
        <w:t>120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0"/>
        </w:rPr>
      </w:r>
    </w:p>
    <w:p>
      <w:pPr>
        <w:spacing w:before="0" w:after="0" w:line="155" w:lineRule="exact"/>
        <w:ind w:right="577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585175pt;margin-top:7.064205pt;width:8.518554pt;height:41.505989pt;mso-position-horizontal-relative:page;mso-position-vertical-relative:paragraph;z-index:-5876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4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position w:val="-1"/>
                    </w:rPr>
                    <w:t>被鱗体長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1"/>
                      <w:w w:val="89"/>
                      <w:position w:val="-1"/>
                    </w:rPr>
                    <w:t>(m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1"/>
                      <w:w w:val="86"/>
                      <w:position w:val="-1"/>
                    </w:rPr>
                    <w:t>m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94"/>
                      <w:position w:val="-1"/>
                    </w:rPr>
                    <w:t>)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20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110" w:lineRule="exact"/>
        <w:ind w:left="4741" w:right="3610"/>
        <w:jc w:val="center"/>
        <w:rPr>
          <w:rFonts w:ascii="AdobeFangsongStd-Regular" w:hAnsi="AdobeFangsongStd-Regular" w:cs="AdobeFangsongStd-Regular" w:eastAsia="AdobeFangsongStd-Regular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9.992859pt;margin-top:1.540814pt;width:9.035964pt;height:22.010004pt;mso-position-horizontal-relative:page;mso-position-vertical-relative:paragraph;z-index:-5878" type="#_x0000_t202" filled="f" stroked="f">
            <v:textbox inset="0,0,0,0" style="layout-flow:vertical">
              <w:txbxContent>
                <w:p>
                  <w:pPr>
                    <w:spacing w:before="0" w:after="0" w:line="160" w:lineRule="exact"/>
                    <w:ind w:left="20" w:right="-41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</w:rPr>
                    <w:t>体重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spacing w:val="0"/>
                      <w:w w:val="100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spacing w:val="-1"/>
                      <w:w w:val="100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spacing w:val="0"/>
                      <w:w w:val="100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1"/>
        </w:rPr>
        <w:t>100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0"/>
        </w:rPr>
      </w:r>
    </w:p>
    <w:p>
      <w:pPr>
        <w:spacing w:before="0" w:after="0" w:line="266" w:lineRule="exact"/>
        <w:ind w:left="4836" w:right="-20"/>
        <w:jc w:val="left"/>
        <w:tabs>
          <w:tab w:pos="79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4"/>
        </w:rPr>
        <w:t>80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4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4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15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49" w:lineRule="exact"/>
        <w:ind w:left="4836" w:right="-20"/>
        <w:jc w:val="left"/>
        <w:tabs>
          <w:tab w:pos="706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5"/>
        </w:rPr>
        <w:t>60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5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5"/>
        </w:rPr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8"/>
          <w:position w:val="3"/>
        </w:rPr>
        <w:t>春季観測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99" w:lineRule="exact"/>
        <w:ind w:right="577"/>
        <w:jc w:val="right"/>
        <w:tabs>
          <w:tab w:pos="84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  <w:t>秋季観測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1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1"/>
        </w:rPr>
        <w:t>10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172" w:lineRule="exact"/>
        <w:ind w:left="4836" w:right="-20"/>
        <w:jc w:val="left"/>
        <w:tabs>
          <w:tab w:pos="706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3"/>
        </w:rPr>
        <w:t>40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3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3"/>
        </w:rPr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8"/>
          <w:position w:val="3"/>
        </w:rPr>
        <w:t>春季発生群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76" w:lineRule="exact"/>
        <w:ind w:right="1053"/>
        <w:jc w:val="right"/>
        <w:tabs>
          <w:tab w:pos="30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388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8"/>
          <w:position w:val="-1"/>
        </w:rPr>
        <w:t>秋季発生群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204" w:lineRule="exact"/>
        <w:ind w:left="4836" w:right="-20"/>
        <w:jc w:val="left"/>
        <w:tabs>
          <w:tab w:pos="7060" w:val="left"/>
          <w:tab w:pos="79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2"/>
        </w:rPr>
        <w:t>20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2"/>
        </w:rPr>
        <w:t>体重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11"/>
          <w:w w:val="100"/>
          <w:position w:val="2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2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2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7"/>
        </w:rPr>
        <w:t>5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63" w:lineRule="exact"/>
        <w:ind w:left="4901" w:right="-20"/>
        <w:jc w:val="left"/>
        <w:tabs>
          <w:tab w:pos="79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5.925476pt;margin-top:14.754836pt;width:140.334585pt;height:9.822401pt;mso-position-horizontal-relative:page;mso-position-vertical-relative:paragraph;z-index:-5874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4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1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1"/>
                      <w:w w:val="85"/>
                      <w:position w:val="-3"/>
                    </w:rPr>
                    <w:t>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82"/>
                      <w:position w:val="-3"/>
                    </w:rPr>
                    <w:t>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0.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1"/>
                      <w:w w:val="85"/>
                      <w:position w:val="-3"/>
                    </w:rPr>
                    <w:t>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82"/>
                      <w:position w:val="-3"/>
                    </w:rPr>
                    <w:t>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1.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5"/>
                      <w:position w:val="-3"/>
                    </w:rPr>
                    <w:t>2.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2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82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4"/>
        </w:rPr>
        <w:tab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4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85" w:footer="450" w:top="980" w:bottom="640" w:left="1680" w:right="16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04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305.761810pt;margin-top:-184.659012pt;width:199.339196pt;height:147.218397pt;mso-position-horizontal-relative:page;mso-position-vertical-relative:paragraph;z-index:-5881" coordorigin="6115,-3693" coordsize="3987,2944">
            <v:group style="position:absolute;left:6124;top:-3684;width:3968;height:2926" coordorigin="6124,-3684" coordsize="3968,2926">
              <v:shape style="position:absolute;left:6124;top:-3684;width:3968;height:2926" coordorigin="6124,-3684" coordsize="3968,2926" path="m6124,-3684l10093,-3684,10093,-758,6124,-758,6124,-3684e" filled="t" fillcolor="#FFFFFF" stroked="f">
                <v:path arrowok="t"/>
                <v:fill/>
              </v:shape>
            </v:group>
            <v:group style="position:absolute;left:9493;top:-3477;width:2;height:2124" coordorigin="9493,-3477" coordsize="2,2124">
              <v:shape style="position:absolute;left:9493;top:-3477;width:2;height:2124" coordorigin="9493,-3477" coordsize="0,2124" path="m9493,-1353l9493,-3477e" filled="f" stroked="t" strokeweight=".391113pt" strokecolor="#858585">
                <v:path arrowok="t"/>
              </v:shape>
            </v:group>
            <v:group style="position:absolute;left:9493;top:-1353;width:35;height:2" coordorigin="9493,-1353" coordsize="35,2">
              <v:shape style="position:absolute;left:9493;top:-1353;width:35;height:2" coordorigin="9493,-1353" coordsize="35,0" path="m9493,-1353l9528,-1353e" filled="f" stroked="t" strokeweight=".390665pt" strokecolor="#858585">
                <v:path arrowok="t"/>
              </v:shape>
            </v:group>
            <v:group style="position:absolute;left:9493;top:-1707;width:35;height:2" coordorigin="9493,-1707" coordsize="35,2">
              <v:shape style="position:absolute;left:9493;top:-1707;width:35;height:2" coordorigin="9493,-1707" coordsize="35,0" path="m9493,-1707l9528,-1707e" filled="f" stroked="t" strokeweight=".390665pt" strokecolor="#858585">
                <v:path arrowok="t"/>
              </v:shape>
            </v:group>
            <v:group style="position:absolute;left:9493;top:-2062;width:35;height:2" coordorigin="9493,-2062" coordsize="35,2">
              <v:shape style="position:absolute;left:9493;top:-2062;width:35;height:2" coordorigin="9493,-2062" coordsize="35,0" path="m9493,-2062l9528,-2062e" filled="f" stroked="t" strokeweight=".390665pt" strokecolor="#858585">
                <v:path arrowok="t"/>
              </v:shape>
            </v:group>
            <v:group style="position:absolute;left:9493;top:-2416;width:35;height:2" coordorigin="9493,-2416" coordsize="35,2">
              <v:shape style="position:absolute;left:9493;top:-2416;width:35;height:2" coordorigin="9493,-2416" coordsize="35,0" path="m9493,-2416l9528,-2416e" filled="f" stroked="t" strokeweight=".390665pt" strokecolor="#858585">
                <v:path arrowok="t"/>
              </v:shape>
            </v:group>
            <v:group style="position:absolute;left:9493;top:-2770;width:35;height:2" coordorigin="9493,-2770" coordsize="35,2">
              <v:shape style="position:absolute;left:9493;top:-2770;width:35;height:2" coordorigin="9493,-2770" coordsize="35,0" path="m9493,-2770l9528,-2770e" filled="f" stroked="t" strokeweight=".390665pt" strokecolor="#858585">
                <v:path arrowok="t"/>
              </v:shape>
            </v:group>
            <v:group style="position:absolute;left:9493;top:-3123;width:35;height:2" coordorigin="9493,-3123" coordsize="35,2">
              <v:shape style="position:absolute;left:9493;top:-3123;width:35;height:2" coordorigin="9493,-3123" coordsize="35,0" path="m9493,-3123l9528,-3123e" filled="f" stroked="t" strokeweight=".390665pt" strokecolor="#858585">
                <v:path arrowok="t"/>
              </v:shape>
            </v:group>
            <v:group style="position:absolute;left:9493;top:-3477;width:35;height:2" coordorigin="9493,-3477" coordsize="35,2">
              <v:shape style="position:absolute;left:9493;top:-3477;width:35;height:2" coordorigin="9493,-3477" coordsize="35,0" path="m9493,-3477l9528,-3477e" filled="f" stroked="t" strokeweight=".390665pt" strokecolor="#858585">
                <v:path arrowok="t"/>
              </v:shape>
            </v:group>
            <v:group style="position:absolute;left:6749;top:-3477;width:2;height:2124" coordorigin="6749,-3477" coordsize="2,2124">
              <v:shape style="position:absolute;left:6749;top:-3477;width:2;height:2124" coordorigin="6749,-3477" coordsize="0,2124" path="m6749,-3477l6749,-1353e" filled="f" stroked="t" strokeweight=".130371pt" strokecolor="#000000">
                <v:path arrowok="t"/>
              </v:shape>
            </v:group>
            <v:group style="position:absolute;left:6749;top:-1353;width:2744;height:2" coordorigin="6749,-1353" coordsize="2744,2">
              <v:shape style="position:absolute;left:6749;top:-1353;width:2744;height:2" coordorigin="6749,-1353" coordsize="2744,0" path="m6749,-1353l9493,-1353e" filled="f" stroked="t" strokeweight=".130222pt" strokecolor="#000000">
                <v:path arrowok="t"/>
              </v:shape>
            </v:group>
            <v:group style="position:absolute;left:6749;top:-1619;width:37;height:2" coordorigin="6749,-1619" coordsize="37,2">
              <v:shape style="position:absolute;left:6749;top:-1619;width:37;height:2" coordorigin="6749,-1619" coordsize="37,0" path="m6749,-1619l6785,-1619e" filled="f" stroked="t" strokeweight=".130222pt" strokecolor="#000000">
                <v:path arrowok="t"/>
              </v:shape>
            </v:group>
            <v:group style="position:absolute;left:6749;top:-1884;width:37;height:2" coordorigin="6749,-1884" coordsize="37,2">
              <v:shape style="position:absolute;left:6749;top:-1884;width:37;height:2" coordorigin="6749,-1884" coordsize="37,0" path="m6749,-1884l6785,-1884e" filled="f" stroked="t" strokeweight=".130222pt" strokecolor="#000000">
                <v:path arrowok="t"/>
              </v:shape>
            </v:group>
            <v:group style="position:absolute;left:6749;top:-2150;width:37;height:2" coordorigin="6749,-2150" coordsize="37,2">
              <v:shape style="position:absolute;left:6749;top:-2150;width:37;height:2" coordorigin="6749,-2150" coordsize="37,0" path="m6749,-2150l6785,-2150e" filled="f" stroked="t" strokeweight=".130222pt" strokecolor="#000000">
                <v:path arrowok="t"/>
              </v:shape>
            </v:group>
            <v:group style="position:absolute;left:6749;top:-2416;width:37;height:2" coordorigin="6749,-2416" coordsize="37,2">
              <v:shape style="position:absolute;left:6749;top:-2416;width:37;height:2" coordorigin="6749,-2416" coordsize="37,0" path="m6749,-2416l6785,-2416e" filled="f" stroked="t" strokeweight=".130222pt" strokecolor="#000000">
                <v:path arrowok="t"/>
              </v:shape>
            </v:group>
            <v:group style="position:absolute;left:6749;top:-2681;width:37;height:2" coordorigin="6749,-2681" coordsize="37,2">
              <v:shape style="position:absolute;left:6749;top:-2681;width:37;height:2" coordorigin="6749,-2681" coordsize="37,0" path="m6749,-2681l6785,-2681e" filled="f" stroked="t" strokeweight=".130222pt" strokecolor="#000000">
                <v:path arrowok="t"/>
              </v:shape>
            </v:group>
            <v:group style="position:absolute;left:6749;top:-2946;width:37;height:2" coordorigin="6749,-2946" coordsize="37,2">
              <v:shape style="position:absolute;left:6749;top:-2946;width:37;height:2" coordorigin="6749,-2946" coordsize="37,0" path="m6749,-2946l6785,-2946e" filled="f" stroked="t" strokeweight=".130222pt" strokecolor="#000000">
                <v:path arrowok="t"/>
              </v:shape>
            </v:group>
            <v:group style="position:absolute;left:6749;top:-3211;width:37;height:2" coordorigin="6749,-3211" coordsize="37,2">
              <v:shape style="position:absolute;left:6749;top:-3211;width:37;height:2" coordorigin="6749,-3211" coordsize="37,0" path="m6749,-3211l6785,-3211e" filled="f" stroked="t" strokeweight=".130222pt" strokecolor="#000000">
                <v:path arrowok="t"/>
              </v:shape>
            </v:group>
            <v:group style="position:absolute;left:6749;top:-3477;width:37;height:2" coordorigin="6749,-3477" coordsize="37,2">
              <v:shape style="position:absolute;left:6749;top:-3477;width:37;height:2" coordorigin="6749,-3477" coordsize="37,0" path="m6749,-3477l6785,-3477e" filled="f" stroked="t" strokeweight=".130222pt" strokecolor="#000000">
                <v:path arrowok="t"/>
              </v:shape>
            </v:group>
            <v:group style="position:absolute;left:6858;top:-1391;width:2;height:38" coordorigin="6858,-1391" coordsize="2,38">
              <v:shape style="position:absolute;left:6858;top:-1391;width:2;height:38" coordorigin="6858,-1391" coordsize="0,38" path="m6858,-1391l6858,-1353e" filled="f" stroked="t" strokeweight=".130371pt" strokecolor="#000000">
                <v:path arrowok="t"/>
              </v:shape>
            </v:group>
            <v:group style="position:absolute;left:6968;top:-1391;width:2;height:38" coordorigin="6968,-1391" coordsize="2,38">
              <v:shape style="position:absolute;left:6968;top:-1391;width:2;height:38" coordorigin="6968,-1391" coordsize="0,38" path="m6968,-1391l6968,-1353e" filled="f" stroked="t" strokeweight=".130371pt" strokecolor="#000000">
                <v:path arrowok="t"/>
              </v:shape>
            </v:group>
            <v:group style="position:absolute;left:7077;top:-1391;width:2;height:38" coordorigin="7077,-1391" coordsize="2,38">
              <v:shape style="position:absolute;left:7077;top:-1391;width:2;height:38" coordorigin="7077,-1391" coordsize="0,38" path="m7077,-1391l7077,-1353e" filled="f" stroked="t" strokeweight=".130371pt" strokecolor="#000000">
                <v:path arrowok="t"/>
              </v:shape>
            </v:group>
            <v:group style="position:absolute;left:7188;top:-1391;width:2;height:38" coordorigin="7188,-1391" coordsize="2,38">
              <v:shape style="position:absolute;left:7188;top:-1391;width:2;height:38" coordorigin="7188,-1391" coordsize="0,38" path="m7188,-1391l7188,-1353e" filled="f" stroked="t" strokeweight=".130371pt" strokecolor="#000000">
                <v:path arrowok="t"/>
              </v:shape>
            </v:group>
            <v:group style="position:absolute;left:7298;top:-1391;width:2;height:38" coordorigin="7298,-1391" coordsize="2,38">
              <v:shape style="position:absolute;left:7298;top:-1391;width:2;height:38" coordorigin="7298,-1391" coordsize="0,38" path="m7298,-1391l7298,-1353e" filled="f" stroked="t" strokeweight=".130371pt" strokecolor="#000000">
                <v:path arrowok="t"/>
              </v:shape>
            </v:group>
            <v:group style="position:absolute;left:7407;top:-1391;width:2;height:38" coordorigin="7407,-1391" coordsize="2,38">
              <v:shape style="position:absolute;left:7407;top:-1391;width:2;height:38" coordorigin="7407,-1391" coordsize="0,38" path="m7407,-1391l7407,-1353e" filled="f" stroked="t" strokeweight=".130371pt" strokecolor="#000000">
                <v:path arrowok="t"/>
              </v:shape>
            </v:group>
            <v:group style="position:absolute;left:7517;top:-1391;width:2;height:38" coordorigin="7517,-1391" coordsize="2,38">
              <v:shape style="position:absolute;left:7517;top:-1391;width:2;height:38" coordorigin="7517,-1391" coordsize="0,38" path="m7517,-1391l7517,-1353e" filled="f" stroked="t" strokeweight=".130371pt" strokecolor="#000000">
                <v:path arrowok="t"/>
              </v:shape>
            </v:group>
            <v:group style="position:absolute;left:7626;top:-1391;width:2;height:38" coordorigin="7626,-1391" coordsize="2,38">
              <v:shape style="position:absolute;left:7626;top:-1391;width:2;height:38" coordorigin="7626,-1391" coordsize="0,38" path="m7626,-1391l7626,-1353e" filled="f" stroked="t" strokeweight=".130371pt" strokecolor="#000000">
                <v:path arrowok="t"/>
              </v:shape>
            </v:group>
            <v:group style="position:absolute;left:7737;top:-1391;width:2;height:38" coordorigin="7737,-1391" coordsize="2,38">
              <v:shape style="position:absolute;left:7737;top:-1391;width:2;height:38" coordorigin="7737,-1391" coordsize="0,38" path="m7737,-1391l7737,-1353e" filled="f" stroked="t" strokeweight=".130371pt" strokecolor="#000000">
                <v:path arrowok="t"/>
              </v:shape>
            </v:group>
            <v:group style="position:absolute;left:7847;top:-1391;width:2;height:38" coordorigin="7847,-1391" coordsize="2,38">
              <v:shape style="position:absolute;left:7847;top:-1391;width:2;height:38" coordorigin="7847,-1391" coordsize="0,38" path="m7847,-1391l7847,-1353e" filled="f" stroked="t" strokeweight=".130371pt" strokecolor="#000000">
                <v:path arrowok="t"/>
              </v:shape>
            </v:group>
            <v:group style="position:absolute;left:7956;top:-1391;width:2;height:38" coordorigin="7956,-1391" coordsize="2,38">
              <v:shape style="position:absolute;left:7956;top:-1391;width:2;height:38" coordorigin="7956,-1391" coordsize="0,38" path="m7956,-1391l7956,-1353e" filled="f" stroked="t" strokeweight=".130371pt" strokecolor="#000000">
                <v:path arrowok="t"/>
              </v:shape>
            </v:group>
            <v:group style="position:absolute;left:8066;top:-1391;width:2;height:38" coordorigin="8066,-1391" coordsize="2,38">
              <v:shape style="position:absolute;left:8066;top:-1391;width:2;height:38" coordorigin="8066,-1391" coordsize="0,38" path="m8066,-1391l8066,-1353e" filled="f" stroked="t" strokeweight=".130371pt" strokecolor="#000000">
                <v:path arrowok="t"/>
              </v:shape>
            </v:group>
            <v:group style="position:absolute;left:8176;top:-1391;width:2;height:38" coordorigin="8176,-1391" coordsize="2,38">
              <v:shape style="position:absolute;left:8176;top:-1391;width:2;height:38" coordorigin="8176,-1391" coordsize="0,38" path="m8176,-1391l8176,-1353e" filled="f" stroked="t" strokeweight=".130371pt" strokecolor="#000000">
                <v:path arrowok="t"/>
              </v:shape>
            </v:group>
            <v:group style="position:absolute;left:8286;top:-1391;width:2;height:38" coordorigin="8286,-1391" coordsize="2,38">
              <v:shape style="position:absolute;left:8286;top:-1391;width:2;height:38" coordorigin="8286,-1391" coordsize="0,38" path="m8286,-1391l8286,-1353e" filled="f" stroked="t" strokeweight=".130371pt" strokecolor="#000000">
                <v:path arrowok="t"/>
              </v:shape>
            </v:group>
            <v:group style="position:absolute;left:8395;top:-1391;width:2;height:38" coordorigin="8395,-1391" coordsize="2,38">
              <v:shape style="position:absolute;left:8395;top:-1391;width:2;height:38" coordorigin="8395,-1391" coordsize="0,38" path="m8395,-1391l8395,-1353e" filled="f" stroked="t" strokeweight=".130371pt" strokecolor="#000000">
                <v:path arrowok="t"/>
              </v:shape>
            </v:group>
            <v:group style="position:absolute;left:8505;top:-1391;width:2;height:38" coordorigin="8505,-1391" coordsize="2,38">
              <v:shape style="position:absolute;left:8505;top:-1391;width:2;height:38" coordorigin="8505,-1391" coordsize="0,38" path="m8505,-1391l8505,-1353e" filled="f" stroked="t" strokeweight=".130371pt" strokecolor="#000000">
                <v:path arrowok="t"/>
              </v:shape>
            </v:group>
            <v:group style="position:absolute;left:8616;top:-1391;width:2;height:38" coordorigin="8616,-1391" coordsize="2,38">
              <v:shape style="position:absolute;left:8616;top:-1391;width:2;height:38" coordorigin="8616,-1391" coordsize="0,38" path="m8616,-1391l8616,-1353e" filled="f" stroked="t" strokeweight=".130371pt" strokecolor="#000000">
                <v:path arrowok="t"/>
              </v:shape>
            </v:group>
            <v:group style="position:absolute;left:8725;top:-1391;width:2;height:38" coordorigin="8725,-1391" coordsize="2,38">
              <v:shape style="position:absolute;left:8725;top:-1391;width:2;height:38" coordorigin="8725,-1391" coordsize="0,38" path="m8725,-1391l8725,-1353e" filled="f" stroked="t" strokeweight=".130371pt" strokecolor="#000000">
                <v:path arrowok="t"/>
              </v:shape>
            </v:group>
            <v:group style="position:absolute;left:8835;top:-1391;width:2;height:38" coordorigin="8835,-1391" coordsize="2,38">
              <v:shape style="position:absolute;left:8835;top:-1391;width:2;height:38" coordorigin="8835,-1391" coordsize="0,38" path="m8835,-1391l8835,-1353e" filled="f" stroked="t" strokeweight=".130371pt" strokecolor="#000000">
                <v:path arrowok="t"/>
              </v:shape>
            </v:group>
            <v:group style="position:absolute;left:8944;top:-1391;width:2;height:38" coordorigin="8944,-1391" coordsize="2,38">
              <v:shape style="position:absolute;left:8944;top:-1391;width:2;height:38" coordorigin="8944,-1391" coordsize="0,38" path="m8944,-1391l8944,-1353e" filled="f" stroked="t" strokeweight=".130371pt" strokecolor="#000000">
                <v:path arrowok="t"/>
              </v:shape>
            </v:group>
            <v:group style="position:absolute;left:9054;top:-1391;width:2;height:38" coordorigin="9054,-1391" coordsize="2,38">
              <v:shape style="position:absolute;left:9054;top:-1391;width:2;height:38" coordorigin="9054,-1391" coordsize="0,38" path="m9054,-1391l9054,-1353e" filled="f" stroked="t" strokeweight=".130371pt" strokecolor="#000000">
                <v:path arrowok="t"/>
              </v:shape>
            </v:group>
            <v:group style="position:absolute;left:9165;top:-1391;width:2;height:38" coordorigin="9165,-1391" coordsize="2,38">
              <v:shape style="position:absolute;left:9165;top:-1391;width:2;height:38" coordorigin="9165,-1391" coordsize="0,38" path="m9165,-1391l9165,-1353e" filled="f" stroked="t" strokeweight=".130371pt" strokecolor="#000000">
                <v:path arrowok="t"/>
              </v:shape>
            </v:group>
            <v:group style="position:absolute;left:9274;top:-1391;width:2;height:38" coordorigin="9274,-1391" coordsize="2,38">
              <v:shape style="position:absolute;left:9274;top:-1391;width:2;height:38" coordorigin="9274,-1391" coordsize="0,38" path="m9274,-1391l9274,-1353e" filled="f" stroked="t" strokeweight=".130371pt" strokecolor="#000000">
                <v:path arrowok="t"/>
              </v:shape>
            </v:group>
            <v:group style="position:absolute;left:9384;top:-1391;width:2;height:38" coordorigin="9384,-1391" coordsize="2,38">
              <v:shape style="position:absolute;left:9384;top:-1391;width:2;height:38" coordorigin="9384,-1391" coordsize="0,38" path="m9384,-1391l9384,-1353e" filled="f" stroked="t" strokeweight=".130371pt" strokecolor="#000000">
                <v:path arrowok="t"/>
              </v:shape>
            </v:group>
            <v:group style="position:absolute;left:9493;top:-1391;width:2;height:38" coordorigin="9493,-1391" coordsize="2,38">
              <v:shape style="position:absolute;left:9493;top:-1391;width:2;height:38" coordorigin="9493,-1391" coordsize="0,38" path="m9493,-1391l9493,-1353e" filled="f" stroked="t" strokeweight=".130371pt" strokecolor="#000000">
                <v:path arrowok="t"/>
              </v:shape>
            </v:group>
            <v:group style="position:absolute;left:6804;top:-3215;width:2635;height:1740" coordorigin="6804,-3215" coordsize="2635,1740">
              <v:shape style="position:absolute;left:6804;top:-3215;width:2635;height:1740" coordorigin="6804,-3215" coordsize="2635,1740" path="m6804,-1476l6913,-1724,7023,-1939,7132,-2124,7243,-2283,7352,-2420,7462,-2537,7571,-2638,7682,-2726,7792,-2801,7901,-2865,8011,-2921,8122,-2969,8231,-3010,8341,-3045,8450,-3076,8560,-3102,8671,-3124,8780,-3144,8890,-3161,8999,-3175,9110,-3188,9219,-3198,9329,-3207,9438,-3215e" filled="f" stroked="t" strokeweight="1.042136pt" strokecolor="#000000">
                <v:path arrowok="t"/>
              </v:shape>
            </v:group>
            <v:group style="position:absolute;left:6803;top:-3232;width:2636;height:1742" coordorigin="6803,-3232" coordsize="2636,1742">
              <v:shape style="position:absolute;left:6803;top:-3232;width:2636;height:1742" coordorigin="6803,-3232" coordsize="2636,1742" path="m6803,-1489l6914,-1658,7023,-1813,7133,-1955,7242,-2084,7352,-2203,7463,-2311,7572,-2410,7682,-2500,7791,-2582,7902,-2657,8012,-2726,8121,-2790,8231,-2847,8340,-2899,8451,-2948,8560,-2992,8670,-3032,8779,-3069,8890,-3103,9000,-3133,9109,-3161,9219,-3187,9330,-3211,9439,-3232e" filled="f" stroked="t" strokeweight="1.10727pt" strokecolor="#000000">
                <v:path arrowok="t"/>
                <v:stroke dashstyle="longDash"/>
              </v:shape>
            </v:group>
            <v:group style="position:absolute;left:6766;top:-1386;width:75;height:68" coordorigin="6766,-1386" coordsize="75,68">
              <v:shape style="position:absolute;left:6766;top:-1386;width:75;height:68" coordorigin="6766,-1386" coordsize="75,68" path="m6841,-1352l6835,-1331,6818,-1318,6791,-1320,6774,-1330,6766,-1346,6771,-1370,6786,-1386,6814,-1385,6832,-1376,6840,-1361,6841,-1352xe" filled="f" stroked="t" strokeweight=".390866pt" strokecolor="#000000">
                <v:path arrowok="t"/>
              </v:shape>
            </v:group>
            <v:group style="position:absolute;left:6876;top:-1665;width:75;height:68" coordorigin="6876,-1665" coordsize="75,68">
              <v:shape style="position:absolute;left:6876;top:-1665;width:75;height:68" coordorigin="6876,-1665" coordsize="75,68" path="m6951,-1632l6944,-1611,6928,-1598,6901,-1600,6883,-1610,6876,-1626,6881,-1650,6895,-1665,6923,-1665,6941,-1656,6950,-1641,6951,-1632xe" filled="f" stroked="t" strokeweight=".390866pt" strokecolor="#000000">
                <v:path arrowok="t"/>
              </v:shape>
            </v:group>
            <v:group style="position:absolute;left:6985;top:-2116;width:75;height:68" coordorigin="6985,-2116" coordsize="75,68">
              <v:shape style="position:absolute;left:6985;top:-2116;width:75;height:68" coordorigin="6985,-2116" coordsize="75,68" path="m7060,-2083l7054,-2062,7037,-2048,7010,-2050,6993,-2061,6985,-2077,6990,-2101,7005,-2116,7033,-2115,7051,-2106,7059,-2092,7060,-2083xe" filled="f" stroked="t" strokeweight=".390866pt" strokecolor="#000000">
                <v:path arrowok="t"/>
              </v:shape>
            </v:group>
            <v:group style="position:absolute;left:7095;top:-2212;width:75;height:68" coordorigin="7095,-2212" coordsize="75,68">
              <v:shape style="position:absolute;left:7095;top:-2212;width:75;height:68" coordorigin="7095,-2212" coordsize="75,68" path="m7170,-2179l7163,-2158,7147,-2145,7120,-2147,7102,-2157,7095,-2173,7100,-2197,7114,-2212,7142,-2212,7160,-2203,7169,-2188,7170,-2179xe" filled="f" stroked="t" strokeweight=".390866pt" strokecolor="#000000">
                <v:path arrowok="t"/>
              </v:shape>
            </v:group>
            <v:group style="position:absolute;left:7206;top:-2572;width:75;height:68" coordorigin="7206,-2572" coordsize="75,68">
              <v:shape style="position:absolute;left:7206;top:-2572;width:75;height:68" coordorigin="7206,-2572" coordsize="75,68" path="m7281,-2539l7274,-2518,7258,-2504,7231,-2506,7213,-2517,7206,-2533,7211,-2557,7225,-2572,7253,-2571,7271,-2562,7280,-2548,7281,-2539xe" filled="f" stroked="t" strokeweight=".390866pt" strokecolor="#000000">
                <v:path arrowok="t"/>
              </v:shape>
            </v:group>
            <v:group style="position:absolute;left:7315;top:-2608;width:75;height:68" coordorigin="7315,-2608" coordsize="75,68">
              <v:shape style="position:absolute;left:7315;top:-2608;width:75;height:68" coordorigin="7315,-2608" coordsize="75,68" path="m7390,-2575l7384,-2554,7367,-2540,7340,-2543,7323,-2553,7315,-2569,7320,-2593,7334,-2608,7362,-2607,7380,-2599,7389,-2584,7390,-2575xe" filled="f" stroked="t" strokeweight=".390866pt" strokecolor="#000000">
                <v:path arrowok="t"/>
              </v:shape>
            </v:group>
            <v:group style="position:absolute;left:7534;top:-2616;width:75;height:68" coordorigin="7534,-2616" coordsize="75,68">
              <v:shape style="position:absolute;left:7534;top:-2616;width:75;height:68" coordorigin="7534,-2616" coordsize="75,68" path="m7609,-2583l7603,-2562,7586,-2548,7559,-2551,7542,-2561,7534,-2577,7539,-2601,7553,-2616,7581,-2615,7599,-2606,7608,-2592,7609,-2583xe" filled="f" stroked="t" strokeweight=".390866pt" strokecolor="#000000">
                <v:path arrowok="t"/>
              </v:shape>
            </v:group>
            <v:group style="position:absolute;left:7645;top:-2581;width:75;height:68" coordorigin="7645,-2581" coordsize="75,68">
              <v:shape style="position:absolute;left:7645;top:-2581;width:75;height:68" coordorigin="7645,-2581" coordsize="75,68" path="m7720,-2548l7714,-2527,7697,-2513,7670,-2515,7653,-2526,7645,-2542,7650,-2566,7664,-2581,7692,-2580,7710,-2571,7719,-2557,7720,-2548xe" filled="f" stroked="t" strokeweight=".390866pt" strokecolor="#000000">
                <v:path arrowok="t"/>
              </v:shape>
            </v:group>
            <v:group style="position:absolute;left:7754;top:-2559;width:75;height:68" coordorigin="7754,-2559" coordsize="75,68">
              <v:shape style="position:absolute;left:7754;top:-2559;width:75;height:68" coordorigin="7754,-2559" coordsize="75,68" path="m7830,-2526l7823,-2505,7807,-2491,7779,-2493,7762,-2504,7754,-2520,7760,-2544,7774,-2559,7802,-2558,7820,-2549,7828,-2535,7830,-2526xe" filled="f" stroked="t" strokeweight=".390866pt" strokecolor="#000000">
                <v:path arrowok="t"/>
              </v:shape>
            </v:group>
            <v:group style="position:absolute;left:8084;top:-3020;width:75;height:68" coordorigin="8084,-3020" coordsize="75,68">
              <v:shape style="position:absolute;left:8084;top:-3020;width:75;height:68" coordorigin="8084,-3020" coordsize="75,68" path="m8159,-2987l8153,-2966,8136,-2952,8109,-2954,8092,-2965,8084,-2981,8089,-3005,8104,-3020,8132,-3019,8150,-3010,8158,-2996,8159,-2987xe" filled="f" stroked="t" strokeweight=".390866pt" strokecolor="#000000">
                <v:path arrowok="t"/>
              </v:shape>
            </v:group>
            <v:group style="position:absolute;left:8194;top:-3037;width:75;height:68" coordorigin="8194,-3037" coordsize="75,68">
              <v:shape style="position:absolute;left:8194;top:-3037;width:75;height:68" coordorigin="8194,-3037" coordsize="75,68" path="m8269,-3004l8262,-2983,8246,-2969,8219,-2971,8201,-2982,8194,-2998,8199,-3022,8213,-3037,8241,-3036,8259,-3027,8268,-3012,8269,-3004xe" filled="f" stroked="t" strokeweight=".390866pt" strokecolor="#000000">
                <v:path arrowok="t"/>
              </v:shape>
            </v:group>
            <v:group style="position:absolute;left:8303;top:-2995;width:75;height:68" coordorigin="8303,-2995" coordsize="75,68">
              <v:shape style="position:absolute;left:8303;top:-2995;width:75;height:68" coordorigin="8303,-2995" coordsize="75,68" path="m8378,-2962l8372,-2941,8355,-2927,8328,-2929,8311,-2940,8303,-2956,8308,-2980,8323,-2995,8351,-2994,8369,-2985,8377,-2971,8378,-2962xe" filled="f" stroked="t" strokeweight=".390866pt" strokecolor="#000000">
                <v:path arrowok="t"/>
              </v:shape>
            </v:group>
            <v:group style="position:absolute;left:8633;top:-3244;width:75;height:68" coordorigin="8633,-3244" coordsize="75,68">
              <v:shape style="position:absolute;left:8633;top:-3244;width:75;height:68" coordorigin="8633,-3244" coordsize="75,68" path="m8708,-3211l8702,-3190,8685,-3176,8658,-3178,8641,-3189,8633,-3205,8638,-3229,8652,-3244,8680,-3243,8698,-3234,8707,-3219,8708,-3211xe" filled="f" stroked="t" strokeweight=".390866pt" strokecolor="#000000">
                <v:path arrowok="t"/>
              </v:shape>
            </v:group>
            <v:group style="position:absolute;left:8852;top:-3242;width:75;height:68" coordorigin="8852,-3242" coordsize="75,68">
              <v:shape style="position:absolute;left:8852;top:-3242;width:75;height:68" coordorigin="8852,-3242" coordsize="75,68" path="m8927,-3209l8921,-3188,8904,-3175,8877,-3177,8860,-3187,8852,-3203,8857,-3227,8871,-3242,8899,-3242,8917,-3233,8926,-3218,8927,-3209xe" filled="f" stroked="t" strokeweight=".390866pt" strokecolor="#000000">
                <v:path arrowok="t"/>
              </v:shape>
            </v:group>
            <v:group style="position:absolute;left:8962;top:-3241;width:75;height:68" coordorigin="8962,-3241" coordsize="75,68">
              <v:shape style="position:absolute;left:8962;top:-3241;width:75;height:68" coordorigin="8962,-3241" coordsize="75,68" path="m9037,-3208l9030,-3187,9014,-3173,8987,-3176,8969,-3186,8962,-3202,8967,-3226,8981,-3241,9009,-3240,9027,-3231,9036,-3217,9037,-3208xe" filled="f" stroked="t" strokeweight=".390866pt" strokecolor="#000000">
                <v:path arrowok="t"/>
              </v:shape>
            </v:group>
            <v:group style="position:absolute;left:9401;top:-3310;width:75;height:68" coordorigin="9401,-3310" coordsize="75,68">
              <v:shape style="position:absolute;left:9401;top:-3310;width:75;height:68" coordorigin="9401,-3310" coordsize="75,68" path="m9476,-3277l9470,-3256,9453,-3242,9426,-3245,9409,-3255,9401,-3271,9406,-3295,9420,-3310,9448,-3309,9466,-3300,9475,-3286,9476,-3277xe" filled="f" stroked="t" strokeweight=".390866pt" strokecolor="#000000">
                <v:path arrowok="t"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771,-1352l6836,-1352e" filled="f" stroked="t" strokeweight="3.355541pt" strokecolor="#000000">
                <v:path arrowok="t"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771,-1320l6836,-1320,6836,-1385,6771,-1385,6771,-1320xe" filled="f" stroked="t" strokeweight=".390889pt" strokecolor="#000000">
                <v:path arrowok="t"/>
              </v:shape>
            </v:group>
            <v:group style="position:absolute;left:6880;top:-1671;width:65;height:65" coordorigin="6880,-1671" coordsize="65,65">
              <v:shape style="position:absolute;left:6880;top:-1671;width:65;height:65" coordorigin="6880,-1671" coordsize="65,65" path="m6880,-1639l6946,-1639e" filled="f" stroked="t" strokeweight="3.355541pt" strokecolor="#000000">
                <v:path arrowok="t"/>
              </v:shape>
            </v:group>
            <v:group style="position:absolute;left:6880;top:-1672;width:65;height:65" coordorigin="6880,-1672" coordsize="65,65">
              <v:shape style="position:absolute;left:6880;top:-1672;width:65;height:65" coordorigin="6880,-1672" coordsize="65,65" path="m6880,-1606l6946,-1606,6946,-1672,6880,-1672,6880,-1606xe" filled="f" stroked="t" strokeweight=".390889pt" strokecolor="#000000">
                <v:path arrowok="t"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6990,-2049l7055,-2049e" filled="f" stroked="t" strokeweight="3.355541pt" strokecolor="#000000">
                <v:path arrowok="t"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6990,-2017l7055,-2017,7055,-2082,6990,-2082,6990,-2017xe" filled="f" stroked="t" strokeweight=".390889pt" strokecolor="#000000">
                <v:path arrowok="t"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00,-2149l7165,-2149e" filled="f" stroked="t" strokeweight="3.355541pt" strokecolor="#000000">
                <v:path arrowok="t"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00,-2117l7165,-2117,7165,-2182,7100,-2182,7100,-2117xe" filled="f" stroked="t" strokeweight=".390889pt" strokecolor="#000000">
                <v:path arrowok="t"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10,-2156l7276,-2156e" filled="f" stroked="t" strokeweight="3.355541pt" strokecolor="#000000">
                <v:path arrowok="t"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10,-2123l7276,-2123,7276,-2188,7210,-2188,7210,-2123xe" filled="f" stroked="t" strokeweight=".390889pt" strokecolor="#000000">
                <v:path arrowok="t"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20,-2179l7385,-2179e" filled="f" stroked="t" strokeweight="3.355541pt" strokecolor="#000000">
                <v:path arrowok="t"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20,-2147l7385,-2147,7385,-2212,7320,-2212,7320,-2147xe" filled="f" stroked="t" strokeweight=".390889pt" strokecolor="#000000">
                <v:path arrowok="t"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29,-2209l7494,-2209e" filled="f" stroked="t" strokeweight="3.355541pt" strokecolor="#000000">
                <v:path arrowok="t"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29,-2177l7494,-2177,7494,-2242,7429,-2242,7429,-2177xe" filled="f" stroked="t" strokeweight=".390889pt" strokecolor="#000000">
                <v:path arrowok="t"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539,-2325l7604,-2325e" filled="f" stroked="t" strokeweight="3.355541pt" strokecolor="#000000">
                <v:path arrowok="t"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539,-2293l7604,-2293,7604,-2358,7539,-2358,7539,-2293xe" filled="f" stroked="t" strokeweight=".390889pt" strokecolor="#000000">
                <v:path arrowok="t"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869,-2573l7934,-2573e" filled="f" stroked="t" strokeweight="3.355541pt" strokecolor="#000000">
                <v:path arrowok="t"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869,-2540l7934,-2540,7934,-2605,7869,-2605,7869,-2540xe" filled="f" stroked="t" strokeweight=".390889pt" strokecolor="#000000">
                <v:path arrowok="t"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7978,-2944l8043,-2944e" filled="f" stroked="t" strokeweight="3.355541pt" strokecolor="#000000">
                <v:path arrowok="t"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7978,-2911l8043,-2911,8043,-2976,7978,-2976,7978,-2911xe" filled="f" stroked="t" strokeweight=".390889pt" strokecolor="#000000">
                <v:path arrowok="t"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17,-2955l8483,-2955e" filled="f" stroked="t" strokeweight="3.355541pt" strokecolor="#000000">
                <v:path arrowok="t"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17,-2923l8483,-2923,8483,-2988,8417,-2988,8417,-2923xe" filled="f" stroked="t" strokeweight=".390889pt" strokecolor="#000000">
                <v:path arrowok="t"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747,-3155l8813,-3155e" filled="f" stroked="t" strokeweight="3.355541pt" strokecolor="#000000">
                <v:path arrowok="t"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747,-3122l8813,-3122,8813,-3187,8747,-3187,8747,-3122xe" filled="f" stroked="t" strokeweight=".390889pt" strokecolor="#000000">
                <v:path arrowok="t"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857,-3140l8922,-3140e" filled="f" stroked="t" strokeweight="3.355541pt" strokecolor="#000000">
                <v:path arrowok="t"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857,-3108l8922,-3108,8922,-3173,8857,-3173,8857,-3108xe" filled="f" stroked="t" strokeweight=".390889pt" strokecolor="#000000">
                <v:path arrowok="t"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187,-3211l9252,-3211e" filled="f" stroked="t" strokeweight="3.355541pt" strokecolor="#000000">
                <v:path arrowok="t"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187,-3178l9252,-3178,9252,-3243,9187,-3243,9187,-3178xe" filled="f" stroked="t" strokeweight=".390889pt" strokecolor="#000000">
                <v:path arrowok="t"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06,-3238l9471,-3238e" filled="f" stroked="t" strokeweight="3.355541pt" strokecolor="#000000">
                <v:path arrowok="t"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06,-3206l9471,-3206,9471,-3271,9406,-3271,9406,-3206xe" filled="f" stroked="t" strokeweight=".390889pt" strokecolor="#000000">
                <v:path arrowok="t"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804,-1352l6771,-1320,6836,-1320,6804,-1352e" filled="t" fillcolor="#000000" stroked="f">
                <v:path arrowok="t"/>
                <v:fill/>
              </v:shape>
              <v:shape style="position:absolute;left:6771;top:-1385;width:65;height:65" coordorigin="6771,-1385" coordsize="65,65" path="m6836,-1385l6771,-1385,6804,-1352,6836,-1385e" filled="t" fillcolor="#000000" stroked="f">
                <v:path arrowok="t"/>
                <v:fill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836,-1320l6771,-1385e" filled="f" stroked="t" strokeweight=".390889pt" strokecolor="#000000">
                <v:path arrowok="t"/>
              </v:shape>
            </v:group>
            <v:group style="position:absolute;left:6771;top:-1385;width:65;height:65" coordorigin="6771,-1385" coordsize="65,65">
              <v:shape style="position:absolute;left:6771;top:-1385;width:65;height:65" coordorigin="6771,-1385" coordsize="65,65" path="m6771,-1320l6836,-1385e" filled="f" stroked="t" strokeweight=".390889pt" strokecolor="#000000">
                <v:path arrowok="t"/>
              </v:shape>
            </v:group>
            <v:group style="position:absolute;left:6880;top:-1671;width:65;height:65" coordorigin="6880,-1671" coordsize="65,65">
              <v:shape style="position:absolute;left:6880;top:-1671;width:65;height:65" coordorigin="6880,-1671" coordsize="65,65" path="m6913,-1639l6880,-1606,6946,-1606,6913,-1639e" filled="t" fillcolor="#000000" stroked="f">
                <v:path arrowok="t"/>
                <v:fill/>
              </v:shape>
              <v:shape style="position:absolute;left:6880;top:-1671;width:65;height:65" coordorigin="6880,-1671" coordsize="65,65" path="m6946,-1671l6880,-1671,6913,-1639,6946,-1671e" filled="t" fillcolor="#000000" stroked="f">
                <v:path arrowok="t"/>
                <v:fill/>
              </v:shape>
            </v:group>
            <v:group style="position:absolute;left:6880;top:-1672;width:65;height:65" coordorigin="6880,-1672" coordsize="65,65">
              <v:shape style="position:absolute;left:6880;top:-1672;width:65;height:65" coordorigin="6880,-1672" coordsize="65,65" path="m6946,-1606l6880,-1672e" filled="f" stroked="t" strokeweight=".390889pt" strokecolor="#000000">
                <v:path arrowok="t"/>
              </v:shape>
            </v:group>
            <v:group style="position:absolute;left:6880;top:-1672;width:65;height:65" coordorigin="6880,-1672" coordsize="65,65">
              <v:shape style="position:absolute;left:6880;top:-1672;width:65;height:65" coordorigin="6880,-1672" coordsize="65,65" path="m6880,-1606l6946,-1672e" filled="f" stroked="t" strokeweight=".390889pt" strokecolor="#000000">
                <v:path arrowok="t"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7023,-2049l6990,-2017,7055,-2017,7023,-2049e" filled="t" fillcolor="#000000" stroked="f">
                <v:path arrowok="t"/>
                <v:fill/>
              </v:shape>
              <v:shape style="position:absolute;left:6990;top:-2082;width:65;height:65" coordorigin="6990,-2082" coordsize="65,65" path="m7055,-2082l6990,-2082,7023,-2049,7055,-2082e" filled="t" fillcolor="#000000" stroked="f">
                <v:path arrowok="t"/>
                <v:fill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7055,-2017l6990,-2082e" filled="f" stroked="t" strokeweight=".390889pt" strokecolor="#000000">
                <v:path arrowok="t"/>
              </v:shape>
            </v:group>
            <v:group style="position:absolute;left:6990;top:-2082;width:65;height:65" coordorigin="6990,-2082" coordsize="65,65">
              <v:shape style="position:absolute;left:6990;top:-2082;width:65;height:65" coordorigin="6990,-2082" coordsize="65,65" path="m6990,-2017l7055,-2082e" filled="f" stroked="t" strokeweight=".390889pt" strokecolor="#000000">
                <v:path arrowok="t"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32,-2149l7100,-2117,7165,-2117,7132,-2149e" filled="t" fillcolor="#000000" stroked="f">
                <v:path arrowok="t"/>
                <v:fill/>
              </v:shape>
              <v:shape style="position:absolute;left:7100;top:-2182;width:65;height:65" coordorigin="7100,-2182" coordsize="65,65" path="m7165,-2182l7100,-2182,7132,-2149,7165,-2182e" filled="t" fillcolor="#000000" stroked="f">
                <v:path arrowok="t"/>
                <v:fill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65,-2117l7100,-2182e" filled="f" stroked="t" strokeweight=".390889pt" strokecolor="#000000">
                <v:path arrowok="t"/>
              </v:shape>
            </v:group>
            <v:group style="position:absolute;left:7100;top:-2182;width:65;height:65" coordorigin="7100,-2182" coordsize="65,65">
              <v:shape style="position:absolute;left:7100;top:-2182;width:65;height:65" coordorigin="7100,-2182" coordsize="65,65" path="m7100,-2117l7165,-2182e" filled="f" stroked="t" strokeweight=".390889pt" strokecolor="#000000">
                <v:path arrowok="t"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43,-2156l7210,-2123,7275,-2123,7243,-2156e" filled="t" fillcolor="#000000" stroked="f">
                <v:path arrowok="t"/>
                <v:fill/>
              </v:shape>
              <v:shape style="position:absolute;left:7210;top:-2188;width:65;height:65" coordorigin="7210,-2188" coordsize="65,65" path="m7275,-2188l7210,-2188,7243,-2156,7275,-2188e" filled="t" fillcolor="#000000" stroked="f">
                <v:path arrowok="t"/>
                <v:fill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75,-2123l7210,-2188e" filled="f" stroked="t" strokeweight=".390889pt" strokecolor="#000000">
                <v:path arrowok="t"/>
              </v:shape>
            </v:group>
            <v:group style="position:absolute;left:7210;top:-2188;width:65;height:65" coordorigin="7210,-2188" coordsize="65,65">
              <v:shape style="position:absolute;left:7210;top:-2188;width:65;height:65" coordorigin="7210,-2188" coordsize="65,65" path="m7210,-2123l7275,-2188e" filled="f" stroked="t" strokeweight=".390889pt" strokecolor="#000000">
                <v:path arrowok="t"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52,-2179l7320,-2147,7385,-2147,7352,-2179e" filled="t" fillcolor="#000000" stroked="f">
                <v:path arrowok="t"/>
                <v:fill/>
              </v:shape>
              <v:shape style="position:absolute;left:7320;top:-2212;width:65;height:65" coordorigin="7320,-2212" coordsize="65,65" path="m7385,-2212l7320,-2212,7352,-2179,7385,-2212e" filled="t" fillcolor="#000000" stroked="f">
                <v:path arrowok="t"/>
                <v:fill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85,-2147l7320,-2212e" filled="f" stroked="t" strokeweight=".390889pt" strokecolor="#000000">
                <v:path arrowok="t"/>
              </v:shape>
            </v:group>
            <v:group style="position:absolute;left:7320;top:-2212;width:65;height:65" coordorigin="7320,-2212" coordsize="65,65">
              <v:shape style="position:absolute;left:7320;top:-2212;width:65;height:65" coordorigin="7320,-2212" coordsize="65,65" path="m7320,-2147l7385,-2212e" filled="f" stroked="t" strokeweight=".390889pt" strokecolor="#000000">
                <v:path arrowok="t"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62,-2209l7429,-2177,7494,-2177,7462,-2209e" filled="t" fillcolor="#000000" stroked="f">
                <v:path arrowok="t"/>
                <v:fill/>
              </v:shape>
              <v:shape style="position:absolute;left:7429;top:-2242;width:65;height:65" coordorigin="7429,-2242" coordsize="65,65" path="m7494,-2242l7429,-2242,7462,-2209,7494,-2242e" filled="t" fillcolor="#000000" stroked="f">
                <v:path arrowok="t"/>
                <v:fill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94,-2177l7429,-2242e" filled="f" stroked="t" strokeweight=".390889pt" strokecolor="#000000">
                <v:path arrowok="t"/>
              </v:shape>
            </v:group>
            <v:group style="position:absolute;left:7429;top:-2242;width:65;height:65" coordorigin="7429,-2242" coordsize="65,65">
              <v:shape style="position:absolute;left:7429;top:-2242;width:65;height:65" coordorigin="7429,-2242" coordsize="65,65" path="m7429,-2177l7494,-2242e" filled="f" stroked="t" strokeweight=".390889pt" strokecolor="#000000">
                <v:path arrowok="t"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571,-2325l7539,-2293,7604,-2293,7571,-2325e" filled="t" fillcolor="#000000" stroked="f">
                <v:path arrowok="t"/>
                <v:fill/>
              </v:shape>
              <v:shape style="position:absolute;left:7539;top:-2358;width:65;height:65" coordorigin="7539,-2358" coordsize="65,65" path="m7604,-2358l7539,-2358,7571,-2325,7604,-2358e" filled="t" fillcolor="#000000" stroked="f">
                <v:path arrowok="t"/>
                <v:fill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604,-2293l7539,-2358e" filled="f" stroked="t" strokeweight=".390889pt" strokecolor="#000000">
                <v:path arrowok="t"/>
              </v:shape>
            </v:group>
            <v:group style="position:absolute;left:7539;top:-2358;width:65;height:65" coordorigin="7539,-2358" coordsize="65,65">
              <v:shape style="position:absolute;left:7539;top:-2358;width:65;height:65" coordorigin="7539,-2358" coordsize="65,65" path="m7539,-2293l7604,-2358e" filled="f" stroked="t" strokeweight=".390889pt" strokecolor="#000000">
                <v:path arrowok="t"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901,-2573l7869,-2540,7934,-2540,7901,-2573e" filled="t" fillcolor="#000000" stroked="f">
                <v:path arrowok="t"/>
                <v:fill/>
              </v:shape>
              <v:shape style="position:absolute;left:7869;top:-2605;width:65;height:65" coordorigin="7869,-2605" coordsize="65,65" path="m7934,-2605l7869,-2605,7901,-2573,7934,-2605e" filled="t" fillcolor="#000000" stroked="f">
                <v:path arrowok="t"/>
                <v:fill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934,-2540l7869,-2605e" filled="f" stroked="t" strokeweight=".390889pt" strokecolor="#000000">
                <v:path arrowok="t"/>
              </v:shape>
            </v:group>
            <v:group style="position:absolute;left:7869;top:-2605;width:65;height:65" coordorigin="7869,-2605" coordsize="65,65">
              <v:shape style="position:absolute;left:7869;top:-2605;width:65;height:65" coordorigin="7869,-2605" coordsize="65,65" path="m7869,-2540l7934,-2605e" filled="f" stroked="t" strokeweight=".390889pt" strokecolor="#000000">
                <v:path arrowok="t"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8011,-2944l7978,-2911,8043,-2911,8011,-2944e" filled="t" fillcolor="#000000" stroked="f">
                <v:path arrowok="t"/>
                <v:fill/>
              </v:shape>
              <v:shape style="position:absolute;left:7978;top:-2976;width:65;height:65" coordorigin="7978,-2976" coordsize="65,65" path="m8043,-2976l7978,-2976,8011,-2944,8043,-2976e" filled="t" fillcolor="#000000" stroked="f">
                <v:path arrowok="t"/>
                <v:fill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8043,-2911l7978,-2976e" filled="f" stroked="t" strokeweight=".390889pt" strokecolor="#000000">
                <v:path arrowok="t"/>
              </v:shape>
            </v:group>
            <v:group style="position:absolute;left:7978;top:-2976;width:65;height:65" coordorigin="7978,-2976" coordsize="65,65">
              <v:shape style="position:absolute;left:7978;top:-2976;width:65;height:65" coordorigin="7978,-2976" coordsize="65,65" path="m7978,-2911l8043,-2976e" filled="f" stroked="t" strokeweight=".390889pt" strokecolor="#000000">
                <v:path arrowok="t"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50,-2955l8417,-2923,8483,-2923,8450,-2955e" filled="t" fillcolor="#000000" stroked="f">
                <v:path arrowok="t"/>
                <v:fill/>
              </v:shape>
              <v:shape style="position:absolute;left:8417;top:-2988;width:65;height:65" coordorigin="8417,-2988" coordsize="65,65" path="m8483,-2988l8417,-2988,8450,-2955,8483,-2988e" filled="t" fillcolor="#000000" stroked="f">
                <v:path arrowok="t"/>
                <v:fill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83,-2923l8417,-2988e" filled="f" stroked="t" strokeweight=".390889pt" strokecolor="#000000">
                <v:path arrowok="t"/>
              </v:shape>
            </v:group>
            <v:group style="position:absolute;left:8417;top:-2988;width:65;height:65" coordorigin="8417,-2988" coordsize="65,65">
              <v:shape style="position:absolute;left:8417;top:-2988;width:65;height:65" coordorigin="8417,-2988" coordsize="65,65" path="m8417,-2923l8483,-2988e" filled="f" stroked="t" strokeweight=".390889pt" strokecolor="#000000">
                <v:path arrowok="t"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780,-3155l8747,-3122,8813,-3122,8780,-3155e" filled="t" fillcolor="#000000" stroked="f">
                <v:path arrowok="t"/>
                <v:fill/>
              </v:shape>
              <v:shape style="position:absolute;left:8747;top:-3187;width:65;height:65" coordorigin="8747,-3187" coordsize="65,65" path="m8813,-3187l8747,-3187,8780,-3155,8813,-3187e" filled="t" fillcolor="#000000" stroked="f">
                <v:path arrowok="t"/>
                <v:fill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813,-3122l8747,-3187e" filled="f" stroked="t" strokeweight=".390889pt" strokecolor="#000000">
                <v:path arrowok="t"/>
              </v:shape>
            </v:group>
            <v:group style="position:absolute;left:8747;top:-3187;width:65;height:65" coordorigin="8747,-3187" coordsize="65,65">
              <v:shape style="position:absolute;left:8747;top:-3187;width:65;height:65" coordorigin="8747,-3187" coordsize="65,65" path="m8747,-3122l8813,-3187e" filled="f" stroked="t" strokeweight=".390889pt" strokecolor="#000000">
                <v:path arrowok="t"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889,-3140l8857,-3108,8922,-3108,8889,-3140e" filled="t" fillcolor="#000000" stroked="f">
                <v:path arrowok="t"/>
                <v:fill/>
              </v:shape>
              <v:shape style="position:absolute;left:8857;top:-3173;width:65;height:65" coordorigin="8857,-3173" coordsize="65,65" path="m8922,-3173l8857,-3173,8889,-3140,8922,-3173e" filled="t" fillcolor="#000000" stroked="f">
                <v:path arrowok="t"/>
                <v:fill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922,-3108l8857,-3173e" filled="f" stroked="t" strokeweight=".390889pt" strokecolor="#000000">
                <v:path arrowok="t"/>
              </v:shape>
            </v:group>
            <v:group style="position:absolute;left:8857;top:-3173;width:65;height:65" coordorigin="8857,-3173" coordsize="65,65">
              <v:shape style="position:absolute;left:8857;top:-3173;width:65;height:65" coordorigin="8857,-3173" coordsize="65,65" path="m8857,-3108l8922,-3173e" filled="f" stroked="t" strokeweight=".390889pt" strokecolor="#000000">
                <v:path arrowok="t"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219,-3211l9187,-3178,9252,-3178,9219,-3211e" filled="t" fillcolor="#000000" stroked="f">
                <v:path arrowok="t"/>
                <v:fill/>
              </v:shape>
              <v:shape style="position:absolute;left:9187;top:-3243;width:65;height:65" coordorigin="9187,-3243" coordsize="65,65" path="m9252,-3243l9187,-3243,9219,-3211,9252,-3243e" filled="t" fillcolor="#000000" stroked="f">
                <v:path arrowok="t"/>
                <v:fill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252,-3178l9187,-3243e" filled="f" stroked="t" strokeweight=".390889pt" strokecolor="#000000">
                <v:path arrowok="t"/>
              </v:shape>
            </v:group>
            <v:group style="position:absolute;left:9187;top:-3243;width:65;height:65" coordorigin="9187,-3243" coordsize="65,65">
              <v:shape style="position:absolute;left:9187;top:-3243;width:65;height:65" coordorigin="9187,-3243" coordsize="65,65" path="m9187,-3178l9252,-3243e" filled="f" stroked="t" strokeweight=".390889pt" strokecolor="#000000">
                <v:path arrowok="t"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38,-3238l9406,-3205,9471,-3205,9438,-3238e" filled="t" fillcolor="#000000" stroked="f">
                <v:path arrowok="t"/>
                <v:fill/>
              </v:shape>
              <v:shape style="position:absolute;left:9406;top:-3271;width:65;height:65" coordorigin="9406,-3271" coordsize="65,65" path="m9471,-3271l9406,-3271,9438,-3238,9471,-3271e" filled="t" fillcolor="#000000" stroked="f">
                <v:path arrowok="t"/>
                <v:fill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71,-3206l9406,-3271e" filled="f" stroked="t" strokeweight=".390889pt" strokecolor="#000000">
                <v:path arrowok="t"/>
              </v:shape>
            </v:group>
            <v:group style="position:absolute;left:9406;top:-3271;width:65;height:65" coordorigin="9406,-3271" coordsize="65,65">
              <v:shape style="position:absolute;left:9406;top:-3271;width:65;height:65" coordorigin="9406,-3271" coordsize="65,65" path="m9406,-3206l9471,-3271e" filled="f" stroked="t" strokeweight=".390889pt" strokecolor="#000000">
                <v:path arrowok="t"/>
              </v:shape>
            </v:group>
            <v:group style="position:absolute;left:6913;top:-3331;width:2525;height:1964" coordorigin="6913,-3331" coordsize="2525,1964">
              <v:shape style="position:absolute;left:6913;top:-3331;width:2525;height:1964" coordorigin="6913,-3331" coordsize="2525,1964" path="m6913,-1367l7023,-1410,7132,-1485,7243,-1587,7352,-1710,7462,-1845,7571,-1986,7682,-2128,7792,-2266,7901,-2396,8011,-2519,8122,-2632,8231,-2735,8341,-2827,8450,-2911,8560,-2985,8671,-3050,8780,-3107,8890,-3158,8999,-3204,9110,-3243,9219,-3276,9329,-3305,9438,-3331e" filled="f" stroked="t" strokeweight=".781668pt" strokecolor="#000000">
                <v:path arrowok="t"/>
              </v:shape>
            </v:group>
            <v:group style="position:absolute;left:6875;top:-1405;width:76;height:76" coordorigin="6875,-1405" coordsize="76,76">
              <v:shape style="position:absolute;left:6875;top:-1405;width:76;height:76" coordorigin="6875,-1405" coordsize="76,76" path="m6913,-1405l6951,-1329,6875,-1329,6913,-1405xe" filled="f" stroked="t" strokeweight=".390889pt" strokecolor="#000000">
                <v:path arrowok="t"/>
              </v:shape>
            </v:group>
            <v:group style="position:absolute;left:6985;top:-1448;width:76;height:76" coordorigin="6985,-1448" coordsize="76,76">
              <v:shape style="position:absolute;left:6985;top:-1448;width:76;height:76" coordorigin="6985,-1448" coordsize="76,76" path="m7023,-1448l7060,-1372,6985,-1372,7023,-1448xe" filled="f" stroked="t" strokeweight=".390889pt" strokecolor="#000000">
                <v:path arrowok="t"/>
              </v:shape>
            </v:group>
            <v:group style="position:absolute;left:7094;top:-1522;width:76;height:76" coordorigin="7094,-1522" coordsize="76,76">
              <v:shape style="position:absolute;left:7094;top:-1522;width:76;height:76" coordorigin="7094,-1522" coordsize="76,76" path="m7132,-1522l7170,-1446,7094,-1446,7132,-1522xe" filled="f" stroked="t" strokeweight=".390889pt" strokecolor="#000000">
                <v:path arrowok="t"/>
              </v:shape>
            </v:group>
            <v:group style="position:absolute;left:7205;top:-1625;width:76;height:76" coordorigin="7205,-1625" coordsize="76,76">
              <v:shape style="position:absolute;left:7205;top:-1625;width:76;height:76" coordorigin="7205,-1625" coordsize="76,76" path="m7243,-1625l7281,-1549,7205,-1549,7243,-1625xe" filled="f" stroked="t" strokeweight=".390889pt" strokecolor="#000000">
                <v:path arrowok="t"/>
              </v:shape>
            </v:group>
            <v:group style="position:absolute;left:7315;top:-1747;width:76;height:76" coordorigin="7315,-1747" coordsize="76,76">
              <v:shape style="position:absolute;left:7315;top:-1747;width:76;height:76" coordorigin="7315,-1747" coordsize="76,76" path="m7352,-1747l7390,-1672,7315,-1672,7352,-1747xe" filled="f" stroked="t" strokeweight=".390889pt" strokecolor="#000000">
                <v:path arrowok="t"/>
              </v:shape>
            </v:group>
            <v:group style="position:absolute;left:7424;top:-1882;width:76;height:75" coordorigin="7424,-1882" coordsize="76,75">
              <v:shape style="position:absolute;left:7424;top:-1882;width:76;height:75" coordorigin="7424,-1882" coordsize="76,75" path="m7462,-1882l7500,-1807,7424,-1807,7462,-1882xe" filled="f" stroked="t" strokeweight=".390889pt" strokecolor="#000000">
                <v:path arrowok="t"/>
              </v:shape>
            </v:group>
            <v:group style="position:absolute;left:7534;top:-2023;width:76;height:76" coordorigin="7534,-2023" coordsize="76,76">
              <v:shape style="position:absolute;left:7534;top:-2023;width:76;height:76" coordorigin="7534,-2023" coordsize="76,76" path="m7571,-2023l7609,-1948,7534,-1948,7571,-2023xe" filled="f" stroked="t" strokeweight=".390889pt" strokecolor="#000000">
                <v:path arrowok="t"/>
              </v:shape>
            </v:group>
            <v:group style="position:absolute;left:7644;top:-2165;width:76;height:76" coordorigin="7644,-2165" coordsize="76,76">
              <v:shape style="position:absolute;left:7644;top:-2165;width:76;height:76" coordorigin="7644,-2165" coordsize="76,76" path="m7682,-2165l7720,-2090,7644,-2090,7682,-2165xe" filled="f" stroked="t" strokeweight=".390889pt" strokecolor="#000000">
                <v:path arrowok="t"/>
              </v:shape>
            </v:group>
            <v:group style="position:absolute;left:7754;top:-2303;width:76;height:76" coordorigin="7754,-2303" coordsize="76,76">
              <v:shape style="position:absolute;left:7754;top:-2303;width:76;height:76" coordorigin="7754,-2303" coordsize="76,76" path="m7792,-2303l7830,-2228,7754,-2228,7792,-2303xe" filled="f" stroked="t" strokeweight=".390889pt" strokecolor="#000000">
                <v:path arrowok="t"/>
              </v:shape>
            </v:group>
            <v:group style="position:absolute;left:7863;top:-2433;width:76;height:76" coordorigin="7863,-2433" coordsize="76,76">
              <v:shape style="position:absolute;left:7863;top:-2433;width:76;height:76" coordorigin="7863,-2433" coordsize="76,76" path="m7901,-2433l7939,-2358,7863,-2358,7901,-2433xe" filled="f" stroked="t" strokeweight=".390889pt" strokecolor="#000000">
                <v:path arrowok="t"/>
              </v:shape>
            </v:group>
            <v:group style="position:absolute;left:7973;top:-2556;width:76;height:76" coordorigin="7973,-2556" coordsize="76,76">
              <v:shape style="position:absolute;left:7973;top:-2556;width:76;height:76" coordorigin="7973,-2556" coordsize="76,76" path="m8011,-2556l8049,-2480,7973,-2480,8011,-2556xe" filled="f" stroked="t" strokeweight=".390889pt" strokecolor="#000000">
                <v:path arrowok="t"/>
              </v:shape>
            </v:group>
            <v:group style="position:absolute;left:8084;top:-2669;width:76;height:76" coordorigin="8084,-2669" coordsize="76,76">
              <v:shape style="position:absolute;left:8084;top:-2669;width:76;height:76" coordorigin="8084,-2669" coordsize="76,76" path="m8122,-2669l8159,-2593,8084,-2593,8122,-2669xe" filled="f" stroked="t" strokeweight=".390889pt" strokecolor="#000000">
                <v:path arrowok="t"/>
              </v:shape>
            </v:group>
            <v:group style="position:absolute;left:8193;top:-2772;width:76;height:76" coordorigin="8193,-2772" coordsize="76,76">
              <v:shape style="position:absolute;left:8193;top:-2772;width:76;height:76" coordorigin="8193,-2772" coordsize="76,76" path="m8231,-2772l8269,-2696,8193,-2696,8231,-2772xe" filled="f" stroked="t" strokeweight=".390889pt" strokecolor="#000000">
                <v:path arrowok="t"/>
              </v:shape>
            </v:group>
            <v:group style="position:absolute;left:8303;top:-2864;width:76;height:76" coordorigin="8303,-2864" coordsize="76,76">
              <v:shape style="position:absolute;left:8303;top:-2864;width:76;height:76" coordorigin="8303,-2864" coordsize="76,76" path="m8341,-2864l8378,-2789,8303,-2789,8341,-2864xe" filled="f" stroked="t" strokeweight=".390889pt" strokecolor="#000000">
                <v:path arrowok="t"/>
              </v:shape>
            </v:group>
            <v:group style="position:absolute;left:8412;top:-2948;width:76;height:76" coordorigin="8412,-2948" coordsize="76,76">
              <v:shape style="position:absolute;left:8412;top:-2948;width:76;height:76" coordorigin="8412,-2948" coordsize="76,76" path="m8450,-2948l8488,-2872,8412,-2872,8450,-2948xe" filled="f" stroked="t" strokeweight=".390889pt" strokecolor="#000000">
                <v:path arrowok="t"/>
              </v:shape>
            </v:group>
            <v:group style="position:absolute;left:8522;top:-3022;width:76;height:76" coordorigin="8522,-3022" coordsize="76,76">
              <v:shape style="position:absolute;left:8522;top:-3022;width:76;height:76" coordorigin="8522,-3022" coordsize="76,76" path="m8560,-3022l8597,-2946,8522,-2946,8560,-3022xe" filled="f" stroked="t" strokeweight=".390889pt" strokecolor="#000000">
                <v:path arrowok="t"/>
              </v:shape>
            </v:group>
            <v:group style="position:absolute;left:8633;top:-3087;width:76;height:76" coordorigin="8633,-3087" coordsize="76,76">
              <v:shape style="position:absolute;left:8633;top:-3087;width:76;height:76" coordorigin="8633,-3087" coordsize="76,76" path="m8670,-3087l8708,-3011,8633,-3011,8670,-3087xe" filled="f" stroked="t" strokeweight=".390889pt" strokecolor="#000000">
                <v:path arrowok="t"/>
              </v:shape>
            </v:group>
            <v:group style="position:absolute;left:8742;top:-3144;width:76;height:76" coordorigin="8742,-3144" coordsize="76,76">
              <v:shape style="position:absolute;left:8742;top:-3144;width:76;height:76" coordorigin="8742,-3144" coordsize="76,76" path="m8780,-3144l8818,-3069,8742,-3069,8780,-3144xe" filled="f" stroked="t" strokeweight=".390889pt" strokecolor="#000000">
                <v:path arrowok="t"/>
              </v:shape>
            </v:group>
            <v:group style="position:absolute;left:8852;top:-3195;width:76;height:76" coordorigin="8852,-3195" coordsize="76,76">
              <v:shape style="position:absolute;left:8852;top:-3195;width:76;height:76" coordorigin="8852,-3195" coordsize="76,76" path="m8889,-3195l8927,-3120,8852,-3120,8889,-3195xe" filled="f" stroked="t" strokeweight=".390889pt" strokecolor="#000000">
                <v:path arrowok="t"/>
              </v:shape>
            </v:group>
            <v:group style="position:absolute;left:8961;top:-3241;width:76;height:76" coordorigin="8961,-3241" coordsize="76,76">
              <v:shape style="position:absolute;left:8961;top:-3241;width:76;height:76" coordorigin="8961,-3241" coordsize="76,76" path="m8999,-3241l9037,-3165,8961,-3165,8999,-3241xe" filled="f" stroked="t" strokeweight=".390889pt" strokecolor="#000000">
                <v:path arrowok="t"/>
              </v:shape>
            </v:group>
            <v:group style="position:absolute;left:9072;top:-3280;width:76;height:76" coordorigin="9072,-3280" coordsize="76,76">
              <v:shape style="position:absolute;left:9072;top:-3280;width:76;height:76" coordorigin="9072,-3280" coordsize="76,76" path="m9110,-3280l9148,-3204,9072,-3204,9110,-3280xe" filled="f" stroked="t" strokeweight=".390889pt" strokecolor="#000000">
                <v:path arrowok="t"/>
              </v:shape>
            </v:group>
            <v:group style="position:absolute;left:9181;top:-3314;width:76;height:76" coordorigin="9181,-3314" coordsize="76,76">
              <v:shape style="position:absolute;left:9181;top:-3314;width:76;height:76" coordorigin="9181,-3314" coordsize="76,76" path="m9219,-3314l9257,-3238,9181,-3238,9219,-3314xe" filled="f" stroked="t" strokeweight=".390889pt" strokecolor="#000000">
                <v:path arrowok="t"/>
              </v:shape>
            </v:group>
            <v:group style="position:absolute;left:9291;top:-3342;width:76;height:76" coordorigin="9291,-3342" coordsize="76,76">
              <v:shape style="position:absolute;left:9291;top:-3342;width:76;height:76" coordorigin="9291,-3342" coordsize="76,76" path="m9329,-3342l9367,-3267,9291,-3267,9329,-3342xe" filled="f" stroked="t" strokeweight=".390889pt" strokecolor="#000000">
                <v:path arrowok="t"/>
              </v:shape>
            </v:group>
            <v:group style="position:absolute;left:9400;top:-3368;width:76;height:76" coordorigin="9400,-3368" coordsize="76,76">
              <v:shape style="position:absolute;left:9400;top:-3368;width:76;height:76" coordorigin="9400,-3368" coordsize="76,76" path="m9438,-3368l9476,-3293,9400,-3293,9438,-3368xe" filled="f" stroked="t" strokeweight=".390889pt" strokecolor="#000000">
                <v:path arrowok="t"/>
              </v:shape>
            </v:group>
            <v:group style="position:absolute;left:8276;top:-2285;width:1106;height:701" coordorigin="8276,-2285" coordsize="1106,701">
              <v:shape style="position:absolute;left:8276;top:-2285;width:1106;height:701" coordorigin="8276,-2285" coordsize="1106,701" path="m8276,-1585l9381,-1585,9381,-2285,8276,-2285,8276,-1585e" filled="t" fillcolor="#FFFFFF" stroked="f">
                <v:path arrowok="t"/>
                <v:fill/>
              </v:shape>
            </v:group>
            <v:group style="position:absolute;left:8276;top:-2285;width:1106;height:701" coordorigin="8276,-2285" coordsize="1106,701">
              <v:shape style="position:absolute;left:8276;top:-2285;width:1106;height:701" coordorigin="8276,-2285" coordsize="1106,701" path="m8276,-1585l9381,-1585,9381,-2285,8276,-2285,8276,-1585xe" filled="f" stroked="t" strokeweight=".130264pt" strokecolor="#000000">
                <v:path arrowok="t"/>
              </v:shape>
            </v:group>
            <v:group style="position:absolute;left:8548;top:-2244;width:55;height:55" coordorigin="8548,-2244" coordsize="55,55">
              <v:shape style="position:absolute;left:8548;top:-2244;width:55;height:55" coordorigin="8548,-2244" coordsize="55,55" path="m8603,-2216l8603,-2201,8590,-2189,8575,-2189,8560,-2189,8548,-2201,8548,-2216,8548,-2232,8560,-2244,8575,-2244,8590,-2244,8603,-2232,8603,-2216xe" filled="f" stroked="t" strokeweight=".390889pt" strokecolor="#000000">
                <v:path arrowok="t"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548,-2076l8603,-2076e" filled="f" stroked="t" strokeweight="2.834654pt" strokecolor="#000000">
                <v:path arrowok="t"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548,-2048l8603,-2048,8603,-2103,8548,-2103,8548,-2048xe" filled="f" stroked="t" strokeweight=".390889pt" strokecolor="#000000">
                <v:path arrowok="t"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575,-2076l8548,-2048,8603,-2048,8575,-2076e" filled="t" fillcolor="#000000" stroked="f">
                <v:path arrowok="t"/>
                <v:fill/>
              </v:shape>
              <v:shape style="position:absolute;left:8548;top:-2103;width:55;height:55" coordorigin="8548,-2103" coordsize="55,55" path="m8603,-2103l8548,-2103,8575,-2076,8603,-2103e" filled="t" fillcolor="#000000" stroked="f">
                <v:path arrowok="t"/>
                <v:fill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603,-2048l8548,-2103e" filled="f" stroked="t" strokeweight=".390889pt" strokecolor="#000000">
                <v:path arrowok="t"/>
              </v:shape>
            </v:group>
            <v:group style="position:absolute;left:8548;top:-2103;width:55;height:55" coordorigin="8548,-2103" coordsize="55,55">
              <v:shape style="position:absolute;left:8548;top:-2103;width:55;height:55" coordorigin="8548,-2103" coordsize="55,55" path="m8548,-2048l8603,-2103e" filled="f" stroked="t" strokeweight=".390889pt" strokecolor="#000000">
                <v:path arrowok="t"/>
              </v:shape>
            </v:group>
            <v:group style="position:absolute;left:8438;top:-1935;width:274;height:2" coordorigin="8438,-1935" coordsize="274,2">
              <v:shape style="position:absolute;left:8438;top:-1935;width:274;height:2" coordorigin="8438,-1935" coordsize="274,0" path="m8438,-1935l8712,-1935e" filled="f" stroked="t" strokeweight="1.041773pt" strokecolor="#000000">
                <v:path arrowok="t"/>
              </v:shape>
            </v:group>
            <v:group style="position:absolute;left:8439;top:-1795;width:274;height:2" coordorigin="8439,-1795" coordsize="274,2">
              <v:shape style="position:absolute;left:8439;top:-1795;width:274;height:2" coordorigin="8439,-1795" coordsize="274,0" path="m8439,-1795l8713,-1795e" filled="f" stroked="t" strokeweight="1.106884pt" strokecolor="#000000">
                <v:path arrowok="t"/>
                <v:stroke dashstyle="longDash"/>
              </v:shape>
            </v:group>
            <v:group style="position:absolute;left:8438;top:-1654;width:274;height:2" coordorigin="8438,-1654" coordsize="274,2">
              <v:shape style="position:absolute;left:8438;top:-1654;width:274;height:2" coordorigin="8438,-1654" coordsize="274,0" path="m8438,-1654l8712,-1654e" filled="f" stroked="t" strokeweight=".78133pt" strokecolor="#000000">
                <v:path arrowok="t"/>
              </v:shape>
            </v:group>
            <v:group style="position:absolute;left:8548;top:-1683;width:55;height:55" coordorigin="8548,-1683" coordsize="55,55">
              <v:shape style="position:absolute;left:8548;top:-1683;width:55;height:55" coordorigin="8548,-1683" coordsize="55,55" path="m8575,-1683l8603,-1628,8548,-1628,8575,-1683xe" filled="f" stroked="t" strokeweight=".390889pt" strokecolor="#000000">
                <v:path arrowok="t"/>
              </v:shape>
            </v:group>
            <w10:wrap type="none"/>
          </v:group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カ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タ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ク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チ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イ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ワ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対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馬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暖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流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系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分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布</w:t>
      </w:r>
    </w:p>
    <w:p>
      <w:pPr>
        <w:spacing w:before="0" w:after="0" w:line="289" w:lineRule="exact"/>
        <w:ind w:left="767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188" w:lineRule="exact"/>
        <w:ind w:left="1707" w:right="1992"/>
        <w:jc w:val="center"/>
        <w:rPr>
          <w:rFonts w:ascii="AdobeFangsongStd-Regular" w:hAnsi="AdobeFangsongStd-Regular" w:cs="AdobeFangsongStd-Regular" w:eastAsia="AdobeFangsongStd-Regular"/>
          <w:sz w:val="13"/>
          <w:szCs w:val="13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-2"/>
        </w:rPr>
        <w:t>年齢</w:t>
      </w:r>
      <w:r>
        <w:rPr>
          <w:rFonts w:ascii="AdobeFangsongStd-Regular" w:hAnsi="AdobeFangsongStd-Regular" w:cs="AdobeFangsongStd-Regular" w:eastAsia="AdobeFangsongStd-Regular"/>
          <w:sz w:val="13"/>
          <w:szCs w:val="13"/>
          <w:spacing w:val="0"/>
          <w:w w:val="100"/>
          <w:position w:val="0"/>
        </w:rPr>
      </w:r>
    </w:p>
    <w:p>
      <w:pPr>
        <w:spacing w:before="7" w:after="0" w:line="240" w:lineRule="auto"/>
        <w:ind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2.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カタクチイワシの成長様式</w:t>
      </w:r>
    </w:p>
    <w:p>
      <w:pPr>
        <w:spacing w:before="0" w:after="0" w:line="319" w:lineRule="exact"/>
        <w:ind w:left="4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◯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4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観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測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、■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45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秋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4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観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測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、△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4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年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齢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別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体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重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1"/>
        </w:rPr>
        <w:t>実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線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46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春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319" w:lineRule="exact"/>
        <w:ind w:left="4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長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、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破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線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:</w:t>
      </w:r>
      <w:r>
        <w:rPr>
          <w:rFonts w:ascii="Adobe Caslon Pro" w:hAnsi="Adobe Caslon Pro" w:cs="Adobe Caslon Pro" w:eastAsia="Adobe Caslon Pro"/>
          <w:sz w:val="20"/>
          <w:szCs w:val="20"/>
          <w:spacing w:val="32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秋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季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発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2"/>
          <w:w w:val="100"/>
          <w:position w:val="-1"/>
        </w:rPr>
        <w:t>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成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4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36.323822pt;width:198.424684pt;height:226.88304pt;mso-position-horizontal-relative:page;mso-position-vertical-relative:paragraph;z-index:-5885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0" w:after="0" w:line="260" w:lineRule="exact"/>
                    <w:jc w:val="left"/>
                    <w:rPr>
                      <w:sz w:val="26"/>
                      <w:szCs w:val="26"/>
                    </w:rPr>
                  </w:pPr>
                  <w:rPr/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before="0" w:after="0" w:line="3068" w:lineRule="exact"/>
                    <w:ind w:left="265" w:right="-179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R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400955pt;margin-top:18.745716pt;width:316.242429pt;height:161.454946pt;mso-position-horizontal-relative:page;mso-position-vertical-relative:paragraph;z-index:-5883" type="#_x0000_t202" filled="f" stroked="f">
            <v:textbox inset="0,0,0,0">
              <w:txbxContent>
                <w:p>
                  <w:pPr>
                    <w:spacing w:before="1" w:after="0" w:line="160" w:lineRule="exact"/>
                    <w:jc w:val="left"/>
                    <w:rPr>
                      <w:sz w:val="16"/>
                      <w:szCs w:val="16"/>
                    </w:rPr>
                  </w:pPr>
                  <w:rPr/>
                  <w:r>
                    <w:rPr>
                      <w:sz w:val="16"/>
                      <w:szCs w:val="16"/>
                    </w:rPr>
                  </w:r>
                </w:p>
                <w:p>
                  <w:pPr>
                    <w:spacing w:before="0" w:after="0" w:line="3068" w:lineRule="exact"/>
                    <w:ind w:right="-20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T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長式。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3990" w:space="596"/>
            <w:col w:w="405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</w:sectPr>
      </w:pPr>
      <w:rPr/>
    </w:p>
    <w:p>
      <w:pPr>
        <w:spacing w:before="0" w:after="0" w:line="177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28054pt;margin-top:5.959959pt;width:155.942828pt;height:209.628725pt;mso-position-horizontal-relative:page;mso-position-vertical-relative:paragraph;z-index:-5884" type="#_x0000_t202" filled="f" stroked="f">
            <v:textbox inset="0,0,0,0">
              <w:txbxContent>
                <w:p>
                  <w:pPr>
                    <w:spacing w:before="5" w:after="0" w:line="120" w:lineRule="exact"/>
                    <w:jc w:val="left"/>
                    <w:rPr>
                      <w:sz w:val="12"/>
                      <w:szCs w:val="12"/>
                    </w:rPr>
                  </w:pPr>
                  <w:rPr/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3068" w:lineRule="exact"/>
                    <w:ind w:right="-508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F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9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5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5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5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7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78817pt;margin-top:.657383pt;width:7.989197pt;height:19.935950pt;mso-position-horizontal-relative:page;mso-position-vertical-relative:paragraph;z-index:-5877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-1"/>
                    </w:rPr>
                    <w:t>成熟率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w w:val="85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5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2"/>
          <w:position w:val="-3"/>
        </w:rPr>
        <w:t>5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5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3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5" w:lineRule="exact"/>
        <w:ind w:right="-19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4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4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24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-29" w:right="-49"/>
        <w:jc w:val="center"/>
        <w:tabs>
          <w:tab w:pos="1060" w:val="left"/>
          <w:tab w:pos="214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 style="position:absolute;margin-left:151.404663pt;margin-top:-53.975647pt;width:102.331189pt;height:141.732942pt;mso-position-horizontal-relative:page;mso-position-vertical-relative:paragraph;z-index:-5870;rotation:315" type="#_x0000_t136" fillcolor="#E5E5E5" stroked="f">
            <o:extrusion v:ext="view" autorotationcenter="t"/>
            <v:textpath style="font-family:&amp;quot;Adobe Caslon Pro&amp;quot;;font-size:141pt;v-text-kern:t;mso-text-shadow:auto" string="A"/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  <w:tab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  <w:tab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0" w:after="0" w:line="219" w:lineRule="exact"/>
        <w:ind w:left="980" w:right="942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-3"/>
        </w:rPr>
        <w:t>年齢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24" w:after="0" w:line="240" w:lineRule="auto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.281708pt;margin-top:11.922889pt;width:7.125395pt;height:60.146826pt;mso-position-horizontal-relative:page;mso-position-vertical-relative:paragraph;z-index:-5875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84"/>
                      <w:position w:val="-1"/>
                    </w:rPr>
                    <w:t>カ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78"/>
                      <w:position w:val="-1"/>
                    </w:rPr>
                    <w:t>タ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1"/>
                      <w:w w:val="82"/>
                      <w:position w:val="-1"/>
                    </w:rPr>
                    <w:t>ク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93"/>
                      <w:position w:val="-1"/>
                    </w:rPr>
                    <w:t>チ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84"/>
                      <w:position w:val="-1"/>
                    </w:rPr>
                    <w:t>イ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1"/>
                      <w:w w:val="96"/>
                      <w:position w:val="-1"/>
                    </w:rPr>
                    <w:t>ワ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91"/>
                      <w:position w:val="-1"/>
                    </w:rPr>
                    <w:t>シ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9"/>
                      <w:position w:val="-1"/>
                    </w:rPr>
                    <w:t>漁獲量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9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2"/>
                      <w:w w:val="66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8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51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left="46" w:right="-47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8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left="46" w:right="-47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6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left="46" w:right="-47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left="46" w:right="-47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16"/>
        <w:jc w:val="righ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8"/>
          <w:szCs w:val="8"/>
        </w:rPr>
      </w:pPr>
      <w:rPr/>
      <w:r>
        <w:rPr>
          <w:rFonts w:ascii="AdobeFangsongStd-Regular" w:hAnsi="AdobeFangsongStd-Regular" w:cs="AdobeFangsongStd-Regular" w:eastAsia="AdobeFangsongStd-Regular"/>
          <w:sz w:val="8"/>
          <w:szCs w:val="8"/>
          <w:w w:val="84"/>
        </w:rPr>
        <w:t>カ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-1"/>
          <w:w w:val="78"/>
        </w:rPr>
        <w:t>タ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2"/>
          <w:w w:val="82"/>
        </w:rPr>
        <w:t>ク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93"/>
        </w:rPr>
        <w:t>チ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102"/>
        </w:rPr>
        <w:t>漁獲量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100"/>
        </w:rPr>
      </w:r>
    </w:p>
    <w:p>
      <w:pPr>
        <w:spacing w:before="0" w:after="0" w:line="15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8"/>
          <w:szCs w:val="8"/>
        </w:rPr>
      </w:pPr>
      <w:rPr/>
      <w:r>
        <w:rPr>
          <w:rFonts w:ascii="AdobeFangsongStd-Regular" w:hAnsi="AdobeFangsongStd-Regular" w:cs="AdobeFangsongStd-Regular" w:eastAsia="AdobeFangsongStd-Regular"/>
          <w:sz w:val="8"/>
          <w:szCs w:val="8"/>
          <w:spacing w:val="1"/>
          <w:w w:val="91"/>
          <w:position w:val="-2"/>
        </w:rPr>
        <w:t>シ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2"/>
          <w:w w:val="82"/>
          <w:position w:val="-2"/>
        </w:rPr>
        <w:t>ラ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1"/>
          <w:w w:val="92"/>
          <w:position w:val="-2"/>
        </w:rPr>
        <w:t>ス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102"/>
          <w:position w:val="-2"/>
        </w:rPr>
        <w:t>漁獲量</w:t>
      </w:r>
      <w:r>
        <w:rPr>
          <w:rFonts w:ascii="AdobeFangsongStd-Regular" w:hAnsi="AdobeFangsongStd-Regular" w:cs="AdobeFangsongStd-Regular" w:eastAsia="AdobeFangsongStd-Regular"/>
          <w:sz w:val="8"/>
          <w:szCs w:val="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6.935669pt;margin-top:-6.022405pt;width:131.12426pt;height:11.22533pt;mso-position-horizontal-relative:page;mso-position-vertical-relative:paragraph;z-index:-5873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0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1"/>
                    </w:rPr>
                    <w:t>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3"/>
                      <w:w w:val="80"/>
                      <w:position w:val="-2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-3"/>
                      <w:w w:val="80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4"/>
                      <w:w w:val="80"/>
                      <w:position w:val="-2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2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24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9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5.124786pt;margin-top:4.371253pt;width:7.125395pt;height:43.428207pt;mso-position-horizontal-relative:page;mso-position-vertical-relative:paragraph;z-index:-5872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91"/>
                      <w:position w:val="-1"/>
                    </w:rPr>
                    <w:t>シ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8"/>
                      <w:w w:val="82"/>
                      <w:position w:val="-1"/>
                    </w:rPr>
                    <w:t>ラ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92"/>
                      <w:position w:val="-1"/>
                    </w:rPr>
                    <w:t>ス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9"/>
                      <w:position w:val="-1"/>
                    </w:rPr>
                    <w:t>漁獲量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9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2"/>
                      <w:w w:val="66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8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51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8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6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3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5" w:equalWidth="0">
            <w:col w:w="652" w:space="609"/>
            <w:col w:w="2241" w:space="1400"/>
            <w:col w:w="295" w:space="588"/>
            <w:col w:w="853" w:space="1285"/>
            <w:col w:w="717"/>
          </w:cols>
        </w:sectPr>
      </w:pPr>
      <w:rPr/>
    </w:p>
    <w:p>
      <w:pPr>
        <w:spacing w:before="97" w:after="0" w:line="240" w:lineRule="auto"/>
        <w:ind w:left="1340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1.639664pt;margin-top:-139.323318pt;width:199.397354pt;height:150.763853pt;mso-position-horizontal-relative:page;mso-position-vertical-relative:paragraph;z-index:-5880" coordorigin="1833,-2786" coordsize="3988,3015">
            <v:group style="position:absolute;left:1843;top:-2777;width:3968;height:2996" coordorigin="1843,-2777" coordsize="3968,2996">
              <v:shape style="position:absolute;left:1843;top:-2777;width:3968;height:2996" coordorigin="1843,-2777" coordsize="3968,2996" path="m1843,-2777l5811,-2777,5811,219,1843,219,1843,-2777e" filled="t" fillcolor="#FFFFFF" stroked="f">
                <v:path arrowok="t"/>
                <v:fill/>
              </v:shape>
            </v:group>
            <v:group style="position:absolute;left:3516;top:-2649;width:1090;height:2243" coordorigin="3516,-2649" coordsize="1090,2243">
              <v:shape style="position:absolute;left:3516;top:-2649;width:1090;height:2243" coordorigin="3516,-2649" coordsize="1090,2243" path="m3516,-406l4605,-406,4605,-2649,3516,-2649,3516,-406e" filled="t" fillcolor="#808080" stroked="f">
                <v:path arrowok="t"/>
                <v:fill/>
              </v:shape>
            </v:group>
            <v:group style="position:absolute;left:3516;top:-2649;width:1090;height:2243" coordorigin="3516,-2649" coordsize="1090,2243">
              <v:shape style="position:absolute;left:3516;top:-2649;width:1090;height:2243" coordorigin="3516,-2649" coordsize="1090,2243" path="m3516,-406l4605,-406,4605,-2649,3516,-2649,3516,-406xe" filled="f" stroked="t" strokeweight=".520625pt" strokecolor="#000000">
                <v:path arrowok="t"/>
              </v:shape>
            </v:group>
            <v:group style="position:absolute;left:4605;top:-2649;width:1090;height:2243" coordorigin="4605,-2649" coordsize="1090,2243">
              <v:shape style="position:absolute;left:4605;top:-2649;width:1090;height:2243" coordorigin="4605,-2649" coordsize="1090,2243" path="m4605,-406l5695,-406,5695,-2649,4605,-2649,4605,-406e" filled="t" fillcolor="#808080" stroked="f">
                <v:path arrowok="t"/>
                <v:fill/>
              </v:shape>
            </v:group>
            <v:group style="position:absolute;left:4605;top:-2649;width:1090;height:2243" coordorigin="4605,-2649" coordsize="1090,2243">
              <v:shape style="position:absolute;left:4605;top:-2649;width:1090;height:2243" coordorigin="4605,-2649" coordsize="1090,2243" path="m4605,-406l5695,-406,5695,-2649,4605,-2649,4605,-406xe" filled="f" stroked="t" strokeweight=".520625pt" strokecolor="#000000">
                <v:path arrowok="t"/>
              </v:shape>
            </v:group>
            <v:group style="position:absolute;left:2425;top:-2649;width:2;height:2243" coordorigin="2425,-2649" coordsize="2,2243">
              <v:shape style="position:absolute;left:2425;top:-2649;width:2;height:2243" coordorigin="2425,-2649" coordsize="0,2243" path="m2425,-2649l2425,-406e" filled="f" stroked="t" strokeweight=".1302pt" strokecolor="#000000">
                <v:path arrowok="t"/>
              </v:shape>
            </v:group>
            <v:group style="position:absolute;left:2425;top:-406;width:3271;height:2" coordorigin="2425,-406" coordsize="3271,2">
              <v:shape style="position:absolute;left:2425;top:-406;width:3271;height:2" coordorigin="2425,-406" coordsize="3271,0" path="m2425,-406l5695,-406e" filled="f" stroked="t" strokeweight=".129971pt" strokecolor="#000000">
                <v:path arrowok="t"/>
              </v:shape>
            </v:group>
            <v:group style="position:absolute;left:2425;top:-631;width:35;height:2" coordorigin="2425,-631" coordsize="35,2">
              <v:shape style="position:absolute;left:2425;top:-631;width:35;height:2" coordorigin="2425,-631" coordsize="35,0" path="m2425,-631l2460,-631e" filled="f" stroked="t" strokeweight=".129971pt" strokecolor="#000000">
                <v:path arrowok="t"/>
              </v:shape>
            </v:group>
            <v:group style="position:absolute;left:2425;top:-854;width:35;height:2" coordorigin="2425,-854" coordsize="35,2">
              <v:shape style="position:absolute;left:2425;top:-854;width:35;height:2" coordorigin="2425,-854" coordsize="35,0" path="m2425,-854l2460,-854e" filled="f" stroked="t" strokeweight=".129971pt" strokecolor="#000000">
                <v:path arrowok="t"/>
              </v:shape>
            </v:group>
            <v:group style="position:absolute;left:2425;top:-1079;width:35;height:2" coordorigin="2425,-1079" coordsize="35,2">
              <v:shape style="position:absolute;left:2425;top:-1079;width:35;height:2" coordorigin="2425,-1079" coordsize="35,0" path="m2425,-1079l2460,-1079e" filled="f" stroked="t" strokeweight=".129971pt" strokecolor="#000000">
                <v:path arrowok="t"/>
              </v:shape>
            </v:group>
            <v:group style="position:absolute;left:2425;top:-1303;width:35;height:2" coordorigin="2425,-1303" coordsize="35,2">
              <v:shape style="position:absolute;left:2425;top:-1303;width:35;height:2" coordorigin="2425,-1303" coordsize="35,0" path="m2425,-1303l2460,-1303e" filled="f" stroked="t" strokeweight=".129971pt" strokecolor="#000000">
                <v:path arrowok="t"/>
              </v:shape>
            </v:group>
            <v:group style="position:absolute;left:2425;top:-1528;width:35;height:2" coordorigin="2425,-1528" coordsize="35,2">
              <v:shape style="position:absolute;left:2425;top:-1528;width:35;height:2" coordorigin="2425,-1528" coordsize="35,0" path="m2425,-1528l2460,-1528e" filled="f" stroked="t" strokeweight=".129971pt" strokecolor="#000000">
                <v:path arrowok="t"/>
              </v:shape>
            </v:group>
            <v:group style="position:absolute;left:2425;top:-1752;width:35;height:2" coordorigin="2425,-1752" coordsize="35,2">
              <v:shape style="position:absolute;left:2425;top:-1752;width:35;height:2" coordorigin="2425,-1752" coordsize="35,0" path="m2425,-1752l2460,-1752e" filled="f" stroked="t" strokeweight=".129971pt" strokecolor="#000000">
                <v:path arrowok="t"/>
              </v:shape>
            </v:group>
            <v:group style="position:absolute;left:2425;top:-1976;width:35;height:2" coordorigin="2425,-1976" coordsize="35,2">
              <v:shape style="position:absolute;left:2425;top:-1976;width:35;height:2" coordorigin="2425,-1976" coordsize="35,0" path="m2425,-1976l2460,-1976e" filled="f" stroked="t" strokeweight=".129971pt" strokecolor="#000000">
                <v:path arrowok="t"/>
              </v:shape>
            </v:group>
            <v:group style="position:absolute;left:2425;top:-2201;width:35;height:2" coordorigin="2425,-2201" coordsize="35,2">
              <v:shape style="position:absolute;left:2425;top:-2201;width:35;height:2" coordorigin="2425,-2201" coordsize="35,0" path="m2425,-2201l2460,-2201e" filled="f" stroked="t" strokeweight=".129971pt" strokecolor="#000000">
                <v:path arrowok="t"/>
              </v:shape>
            </v:group>
            <v:group style="position:absolute;left:2425;top:-2424;width:35;height:2" coordorigin="2425,-2424" coordsize="35,2">
              <v:shape style="position:absolute;left:2425;top:-2424;width:35;height:2" coordorigin="2425,-2424" coordsize="35,0" path="m2425,-2424l2460,-2424e" filled="f" stroked="t" strokeweight=".129971pt" strokecolor="#000000">
                <v:path arrowok="t"/>
              </v:shape>
            </v:group>
            <v:group style="position:absolute;left:2425;top:-2649;width:35;height:2" coordorigin="2425,-2649" coordsize="35,2">
              <v:shape style="position:absolute;left:2425;top:-2649;width:35;height:2" coordorigin="2425,-2649" coordsize="35,0" path="m2425,-2649l2460,-2649e" filled="f" stroked="t" strokeweight=".129971pt" strokecolor="#000000">
                <v:path arrowok="t"/>
              </v:shape>
            </v:group>
            <v:group style="position:absolute;left:3516;top:-440;width:2;height:34" coordorigin="3516,-440" coordsize="2,34">
              <v:shape style="position:absolute;left:3516;top:-440;width:2;height:34" coordorigin="3516,-440" coordsize="0,34" path="m3516,-440l3516,-406e" filled="f" stroked="t" strokeweight=".1302pt" strokecolor="#000000">
                <v:path arrowok="t"/>
              </v:shape>
            </v:group>
            <v:group style="position:absolute;left:4605;top:-440;width:2;height:34" coordorigin="4605,-440" coordsize="2,34">
              <v:shape style="position:absolute;left:4605;top:-440;width:2;height:34" coordorigin="4605,-440" coordsize="0,34" path="m4605,-440l4605,-406e" filled="f" stroked="t" strokeweight=".1302pt" strokecolor="#000000">
                <v:path arrowok="t"/>
              </v:shape>
            </v:group>
            <v:group style="position:absolute;left:5695;top:-440;width:2;height:34" coordorigin="5695,-440" coordsize="2,34">
              <v:shape style="position:absolute;left:5695;top:-440;width:2;height:34" coordorigin="5695,-440" coordsize="0,34" path="m5695,-440l5695,-406e" filled="f" stroked="t" strokeweight=".130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5.730255pt;margin-top:-133.342392pt;width:199.401845pt;height:138.799324pt;mso-position-horizontal-relative:page;mso-position-vertical-relative:paragraph;z-index:-5879" coordorigin="6115,-2667" coordsize="3988,2776">
            <v:group style="position:absolute;left:6124;top:-2657;width:3968;height:2756" coordorigin="6124,-2657" coordsize="3968,2756">
              <v:shape style="position:absolute;left:6124;top:-2657;width:3968;height:2756" coordorigin="6124,-2657" coordsize="3968,2756" path="m6124,-2657l10093,-2657,10093,99,6124,99,6124,-2657e" filled="t" fillcolor="#FFFFFF" stroked="f">
                <v:path arrowok="t"/>
                <v:fill/>
              </v:shape>
              <v:shape style="position:absolute;left:6951;top:-2572;width:2605;height:2029" type="#_x0000_t75">
                <v:imagedata r:id="rId72" o:title=""/>
              </v:shape>
            </v:group>
            <w10:wrap type="none"/>
          </v:group>
        </w:pict>
      </w:r>
      <w:r>
        <w:rPr/>
        <w:pict>
          <w10:wrap type="none"/>
          <v:shape style="position:absolute;margin-left:68.15979pt;margin-top:494.426758pt;width:102.331189pt;height:141.732942pt;mso-position-horizontal-relative:page;mso-position-vertical-relative:page;z-index:-5871;rotation:315" type="#_x0000_t136" fillcolor="#E5E5E5" stroked="f">
            <o:extrusion v:ext="view" autorotationcenter="t"/>
            <v:textpath style="font-family:&amp;quot;Adobe Caslon Pro&amp;quot;;font-size:141pt;v-text-kern:t;mso-text-shadow:auto" string="D"/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3.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年齢別成熟率</w:t>
      </w:r>
    </w:p>
    <w:p>
      <w:pPr>
        <w:spacing w:before="0" w:after="0" w:line="365" w:lineRule="exact"/>
        <w:ind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br w:type="column"/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4.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カタクチイワシとシラスの漁獲量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2954" w:space="1805"/>
            <w:col w:w="3881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85" w:footer="450" w:top="980" w:bottom="640" w:left="1600" w:right="1680"/>
          <w:pgSz w:w="11920" w:h="16840"/>
        </w:sectPr>
      </w:pPr>
      <w:rPr/>
    </w:p>
    <w:p>
      <w:pPr>
        <w:spacing w:before="0" w:after="0" w:line="183" w:lineRule="exact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v:group style="position:absolute;margin-left:91.629936pt;margin-top:.145118pt;width:199.418126pt;height:144.850977pt;mso-position-horizontal-relative:page;mso-position-vertical-relative:paragraph;z-index:-5867" coordorigin="1833,3" coordsize="3988,2897">
            <v:group style="position:absolute;left:1843;top:13;width:2;height:2877" coordorigin="1843,13" coordsize="2,2877">
              <v:shape style="position:absolute;left:1843;top:13;width:2;height:2877" coordorigin="1843,13" coordsize="0,2877" path="m1843,2890l1843,13,1843,2890e" filled="t" fillcolor="#FFFFFF" stroked="f">
                <v:path arrowok="t"/>
                <v:fill/>
              </v:shape>
            </v:group>
            <v:group style="position:absolute;left:1843;top:13;width:3969;height:2877" coordorigin="1843,13" coordsize="3969,2877">
              <v:shape style="position:absolute;left:1843;top:13;width:3969;height:2877" coordorigin="1843,13" coordsize="3969,2877" path="m5811,2890l5811,13,1843,13,1843,2890,5811,2890e" filled="t" fillcolor="#FFFFFF" stroked="f">
                <v:path arrowok="t"/>
                <v:fill/>
              </v:shape>
            </v:group>
            <v:group style="position:absolute;left:2760;top:2165;width:148;height:2" coordorigin="2760,2165" coordsize="148,2">
              <v:shape style="position:absolute;left:2760;top:2165;width:148;height:2" coordorigin="2760,2165" coordsize="148,0" path="m2760,2165l2909,2165e" filled="f" stroked="t" strokeweight=".883971pt" strokecolor="#404040">
                <v:path arrowok="t"/>
              </v:shape>
            </v:group>
            <v:group style="position:absolute;left:2948;top:2079;width:2;height:94" coordorigin="2948,2079" coordsize="2,94">
              <v:shape style="position:absolute;left:2948;top:2079;width:2;height:94" coordorigin="2948,2079" coordsize="0,94" path="m2948,2079l2948,2173e" filled="f" stroked="t" strokeweight="4.006016pt" strokecolor="#404040">
                <v:path arrowok="t"/>
              </v:shape>
            </v:group>
            <v:group style="position:absolute;left:2987;top:2153;width:156;height:2" coordorigin="2987,2153" coordsize="156,2">
              <v:shape style="position:absolute;left:2987;top:2153;width:156;height:2" coordorigin="2987,2153" coordsize="156,0" path="m2987,2153l3143,2153e" filled="f" stroked="t" strokeweight="2.059933pt" strokecolor="#404040">
                <v:path arrowok="t"/>
              </v:shape>
            </v:group>
            <v:group style="position:absolute;left:3143;top:2165;width:227;height:2" coordorigin="3143,2165" coordsize="227,2">
              <v:shape style="position:absolute;left:3143;top:2165;width:227;height:2" coordorigin="3143,2165" coordsize="227,0" path="m3143,2165l3370,2165e" filled="f" stroked="t" strokeweight=".883971pt" strokecolor="#404040">
                <v:path arrowok="t"/>
              </v:shape>
            </v:group>
            <v:group style="position:absolute;left:3370;top:2110;width:78;height:63" coordorigin="3370,2110" coordsize="78,63">
              <v:shape style="position:absolute;left:3370;top:2110;width:78;height:63" coordorigin="3370,2110" coordsize="78,63" path="m3370,2141l3448,2141e" filled="f" stroked="t" strokeweight="3.235885pt" strokecolor="#404040">
                <v:path arrowok="t"/>
              </v:shape>
            </v:group>
            <v:group style="position:absolute;left:3448;top:2153;width:148;height:2" coordorigin="3448,2153" coordsize="148,2">
              <v:shape style="position:absolute;left:3448;top:2153;width:148;height:2" coordorigin="3448,2153" coordsize="148,0" path="m3448,2153l3596,2153e" filled="f" stroked="t" strokeweight="2.059933pt" strokecolor="#404040">
                <v:path arrowok="t"/>
              </v:shape>
            </v:group>
            <v:group style="position:absolute;left:3595;top:2016;width:80;height:157" coordorigin="3595,2016" coordsize="80,157">
              <v:shape style="position:absolute;left:3595;top:2016;width:80;height:157" coordorigin="3595,2016" coordsize="80,157" path="m3595,2173l3675,2173,3675,2016,3595,2016,3595,2173xe" filled="t" fillcolor="#404040" stroked="f">
                <v:path arrowok="t"/>
                <v:fill/>
              </v:shape>
            </v:group>
            <v:group style="position:absolute;left:3673;top:2024;width:80;height:149" coordorigin="3673,2024" coordsize="80,149">
              <v:shape style="position:absolute;left:3673;top:2024;width:80;height:149" coordorigin="3673,2024" coordsize="80,149" path="m3673,2173l3754,2173,3754,2024,3673,2024,3673,2173xe" filled="t" fillcolor="#404040" stroked="f">
                <v:path arrowok="t"/>
                <v:fill/>
              </v:shape>
            </v:group>
            <v:group style="position:absolute;left:3792;top:1945;width:2;height:227" coordorigin="3792,1945" coordsize="2,227">
              <v:shape style="position:absolute;left:3792;top:1945;width:2;height:227" coordorigin="3792,1945" coordsize="0,227" path="m3792,1945l3792,2173e" filled="f" stroked="t" strokeweight="4.006046pt" strokecolor="#404040">
                <v:path arrowok="t"/>
              </v:shape>
            </v:group>
            <v:group style="position:absolute;left:3870;top:1985;width:2;height:188" coordorigin="3870,1985" coordsize="2,188">
              <v:shape style="position:absolute;left:3870;top:1985;width:2;height:188" coordorigin="3870,1985" coordsize="0,188" path="m3870,1985l3870,2173e" filled="f" stroked="t" strokeweight="4.006016pt" strokecolor="#404040">
                <v:path arrowok="t"/>
              </v:shape>
            </v:group>
            <v:group style="position:absolute;left:3944;top:1883;width:2;height:290" coordorigin="3944,1883" coordsize="2,290">
              <v:shape style="position:absolute;left:3944;top:1883;width:2;height:290" coordorigin="3944,1883" coordsize="0,290" path="m3944,1883l3944,2173e" filled="f" stroked="t" strokeweight="3.615414pt" strokecolor="#404040">
                <v:path arrowok="t"/>
              </v:shape>
            </v:group>
            <v:group style="position:absolute;left:3979;top:2094;width:78;height:78" coordorigin="3979,2094" coordsize="78,78">
              <v:shape style="position:absolute;left:3979;top:2094;width:78;height:78" coordorigin="3979,2094" coordsize="78,78" path="m3979,2133l4057,2133e" filled="f" stroked="t" strokeweight="4.019866pt" strokecolor="#404040">
                <v:path arrowok="t"/>
              </v:shape>
            </v:group>
            <v:group style="position:absolute;left:4096;top:2055;width:2;height:118" coordorigin="4096,2055" coordsize="2,118">
              <v:shape style="position:absolute;left:4096;top:2055;width:2;height:118" coordorigin="4096,2055" coordsize="0,118" path="m4096,2055l4096,2173e" filled="f" stroked="t" strokeweight="4.006016pt" strokecolor="#404040">
                <v:path arrowok="t"/>
              </v:shape>
            </v:group>
            <v:group style="position:absolute;left:4135;top:2094;width:78;height:78" coordorigin="4135,2094" coordsize="78,78">
              <v:shape style="position:absolute;left:4135;top:2094;width:78;height:78" coordorigin="4135,2094" coordsize="78,78" path="m4135,2133l4214,2133e" filled="f" stroked="t" strokeweight="4.019866pt" strokecolor="#404040">
                <v:path arrowok="t"/>
              </v:shape>
            </v:group>
            <v:group style="position:absolute;left:4249;top:1240;width:2;height:933" coordorigin="4249,1240" coordsize="2,933">
              <v:shape style="position:absolute;left:4249;top:1240;width:2;height:933" coordorigin="4249,1240" coordsize="0,933" path="m4249,1240l4249,2173e" filled="f" stroked="t" strokeweight="3.615414pt" strokecolor="#404040">
                <v:path arrowok="t"/>
              </v:shape>
            </v:group>
            <v:group style="position:absolute;left:4323;top:1890;width:2;height:282" coordorigin="4323,1890" coordsize="2,282">
              <v:shape style="position:absolute;left:4323;top:1890;width:2;height:282" coordorigin="4323,1890" coordsize="0,282" path="m4323,1890l4323,2173e" filled="f" stroked="t" strokeweight="4.006016pt" strokecolor="#404040">
                <v:path arrowok="t"/>
              </v:shape>
            </v:group>
            <v:group style="position:absolute;left:4401;top:1404;width:2;height:768" coordorigin="4401,1404" coordsize="2,768">
              <v:shape style="position:absolute;left:4401;top:1404;width:2;height:768" coordorigin="4401,1404" coordsize="0,768" path="m4401,1404l4401,2173e" filled="f" stroked="t" strokeweight="4.006016pt" strokecolor="#404040">
                <v:path arrowok="t"/>
              </v:shape>
            </v:group>
            <v:group style="position:absolute;left:4440;top:2102;width:78;height:71" coordorigin="4440,2102" coordsize="78,71">
              <v:shape style="position:absolute;left:4440;top:2102;width:78;height:71" coordorigin="4440,2102" coordsize="78,71" path="m4440,2137l4518,2137e" filled="f" stroked="t" strokeweight="3.627875pt" strokecolor="#404040">
                <v:path arrowok="t"/>
              </v:shape>
            </v:group>
            <v:group style="position:absolute;left:4557;top:1922;width:2;height:251" coordorigin="4557,1922" coordsize="2,251">
              <v:shape style="position:absolute;left:4557;top:1922;width:2;height:251" coordorigin="4557,1922" coordsize="0,251" path="m4557,1922l4557,2173e" filled="f" stroked="t" strokeweight="4.006016pt" strokecolor="#404040">
                <v:path arrowok="t"/>
              </v:shape>
            </v:group>
            <v:group style="position:absolute;left:4631;top:1820;width:2;height:353" coordorigin="4631,1820" coordsize="2,353">
              <v:shape style="position:absolute;left:4631;top:1820;width:2;height:353" coordorigin="4631,1820" coordsize="0,353" path="m4631,1820l4631,2173e" filled="f" stroked="t" strokeweight="3.615414pt" strokecolor="#404040">
                <v:path arrowok="t"/>
              </v:shape>
            </v:group>
            <v:group style="position:absolute;left:4706;top:903;width:2;height:1270" coordorigin="4706,903" coordsize="2,1270">
              <v:shape style="position:absolute;left:4706;top:903;width:2;height:1270" coordorigin="4706,903" coordsize="0,1270" path="m4706,903l4706,2173e" filled="f" stroked="t" strokeweight="4.006016pt" strokecolor="#404040">
                <v:path arrowok="t"/>
              </v:shape>
            </v:group>
            <v:group style="position:absolute;left:4784;top:1890;width:2;height:282" coordorigin="4784,1890" coordsize="2,282">
              <v:shape style="position:absolute;left:4784;top:1890;width:2;height:282" coordorigin="4784,1890" coordsize="0,282" path="m4784,1890l4784,2173e" filled="f" stroked="t" strokeweight="4.006016pt" strokecolor="#404040">
                <v:path arrowok="t"/>
              </v:shape>
            </v:group>
            <v:group style="position:absolute;left:4862;top:1977;width:2;height:196" coordorigin="4862,1977" coordsize="2,196">
              <v:shape style="position:absolute;left:4862;top:1977;width:2;height:196" coordorigin="4862,1977" coordsize="0,196" path="m4862,1977l4862,2173e" filled="f" stroked="t" strokeweight="4.006016pt" strokecolor="#404040">
                <v:path arrowok="t"/>
              </v:shape>
            </v:group>
            <v:group style="position:absolute;left:4936;top:895;width:2;height:1278" coordorigin="4936,895" coordsize="2,1278">
              <v:shape style="position:absolute;left:4936;top:895;width:2;height:1278" coordorigin="4936,895" coordsize="0,1278" path="m4936,895l4936,2173e" filled="f" stroked="t" strokeweight="3.615414pt" strokecolor="#404040">
                <v:path arrowok="t"/>
              </v:shape>
            </v:group>
            <v:group style="position:absolute;left:5010;top:1992;width:2;height:180" coordorigin="5010,1992" coordsize="2,180">
              <v:shape style="position:absolute;left:5010;top:1992;width:2;height:180" coordorigin="5010,1992" coordsize="0,180" path="m5010,1992l5010,2173e" filled="f" stroked="t" strokeweight="4.006016pt" strokecolor="#404040">
                <v:path arrowok="t"/>
              </v:shape>
            </v:group>
            <v:group style="position:absolute;left:5088;top:2047;width:2;height:125" coordorigin="5088,2047" coordsize="2,125">
              <v:shape style="position:absolute;left:5088;top:2047;width:2;height:125" coordorigin="5088,2047" coordsize="0,125" path="m5088,2047l5088,2173e" filled="f" stroked="t" strokeweight="4.006016pt" strokecolor="#404040">
                <v:path arrowok="t"/>
              </v:shape>
            </v:group>
            <v:group style="position:absolute;left:5127;top:1616;width:80;height:557" coordorigin="5127,1616" coordsize="80,557">
              <v:shape style="position:absolute;left:5127;top:1616;width:80;height:557" coordorigin="5127,1616" coordsize="80,557" path="m5127,2173l5207,2173,5207,1616,5127,1616,5127,2173xe" filled="t" fillcolor="#404040" stroked="f">
                <v:path arrowok="t"/>
                <v:fill/>
              </v:shape>
            </v:group>
            <v:group style="position:absolute;left:5205;top:1616;width:80;height:557" coordorigin="5205,1616" coordsize="80,557">
              <v:shape style="position:absolute;left:5205;top:1616;width:80;height:557" coordorigin="5205,1616" coordsize="80,557" path="m5205,2173l5285,2173,5285,1616,5205,1616,5205,2173xe" filled="t" fillcolor="#404040" stroked="f">
                <v:path arrowok="t"/>
                <v:fill/>
              </v:shape>
            </v:group>
            <v:group style="position:absolute;left:5319;top:2039;width:2;height:133" coordorigin="5319,2039" coordsize="2,133">
              <v:shape style="position:absolute;left:5319;top:2039;width:2;height:133" coordorigin="5319,2039" coordsize="0,133" path="m5319,2039l5319,2173e" filled="f" stroked="t" strokeweight="3.615414pt" strokecolor="#404040">
                <v:path arrowok="t"/>
              </v:shape>
            </v:group>
            <v:group style="position:absolute;left:5393;top:1789;width:2;height:384" coordorigin="5393,1789" coordsize="2,384">
              <v:shape style="position:absolute;left:5393;top:1789;width:2;height:384" coordorigin="5393,1789" coordsize="0,384" path="m5393,1789l5393,2173e" filled="f" stroked="t" strokeweight="4.006016pt" strokecolor="#404040">
                <v:path arrowok="t"/>
              </v:shape>
            </v:group>
            <v:group style="position:absolute;left:5431;top:1930;width:80;height:243" coordorigin="5431,1930" coordsize="80,243">
              <v:shape style="position:absolute;left:5431;top:1930;width:80;height:243" coordorigin="5431,1930" coordsize="80,243" path="m5431,2173l5511,2173,5511,1930,5431,1930,5431,2173xe" filled="t" fillcolor="#404040" stroked="f">
                <v:path arrowok="t"/>
                <v:fill/>
              </v:shape>
            </v:group>
            <v:group style="position:absolute;left:5509;top:1945;width:80;height:227" coordorigin="5509,1945" coordsize="80,227">
              <v:shape style="position:absolute;left:5509;top:1945;width:80;height:227" coordorigin="5509,1945" coordsize="80,227" path="m5509,2173l5589,2173,5589,1945,5509,1945,5509,2173xe" filled="t" fillcolor="#404040" stroked="f">
                <v:path arrowok="t"/>
                <v:fill/>
              </v:shape>
            </v:group>
            <v:group style="position:absolute;left:2757;top:2161;width:152;height:2" coordorigin="2757,2161" coordsize="152,2">
              <v:shape style="position:absolute;left:2757;top:2161;width:152;height:2" coordorigin="2757,2161" coordsize="152,0" path="m2757,2161l2909,2161e" filled="f" stroked="t" strokeweight="1.276138pt" strokecolor="#000000">
                <v:path arrowok="t"/>
              </v:shape>
            </v:group>
            <v:group style="position:absolute;left:2909;top:2079;width:78;height:94" coordorigin="2909,2079" coordsize="78,94">
              <v:shape style="position:absolute;left:2909;top:2079;width:78;height:94" coordorigin="2909,2079" coordsize="78,94" path="m2909,2079l2987,2079,2987,2173,2909,2173,2909,2079xe" filled="f" stroked="t" strokeweight=".391558pt" strokecolor="#000000">
                <v:path arrowok="t"/>
              </v:shape>
            </v:group>
            <v:group style="position:absolute;left:2987;top:2134;width:78;height:39" coordorigin="2987,2134" coordsize="78,39">
              <v:shape style="position:absolute;left:2987;top:2134;width:78;height:39" coordorigin="2987,2134" coordsize="78,39" path="m2987,2134l3065,2134,3065,2173,2987,2173,2987,2134xe" filled="f" stroked="t" strokeweight=".392099pt" strokecolor="#000000">
                <v:path arrowok="t"/>
              </v:shape>
            </v:group>
            <v:group style="position:absolute;left:3061;top:2157;width:86;height:2" coordorigin="3061,2157" coordsize="86,2">
              <v:shape style="position:absolute;left:3061;top:2157;width:86;height:2" coordorigin="3061,2157" coordsize="86,0" path="m3061,2157l3147,2157e" filled="f" stroked="t" strokeweight="2.060322pt" strokecolor="#000000">
                <v:path arrowok="t"/>
              </v:shape>
            </v:group>
            <v:group style="position:absolute;left:3370;top:2110;width:78;height:63" coordorigin="3370,2110" coordsize="78,63">
              <v:shape style="position:absolute;left:3370;top:2110;width:78;height:63" coordorigin="3370,2110" coordsize="78,63" path="m3370,2110l3448,2110,3448,2173,3370,2173,3370,2110xe" filled="f" stroked="t" strokeweight=".391835pt" strokecolor="#000000">
                <v:path arrowok="t"/>
              </v:shape>
            </v:group>
            <v:group style="position:absolute;left:3444;top:2157;width:86;height:2" coordorigin="3444,2157" coordsize="86,2">
              <v:shape style="position:absolute;left:3444;top:2157;width:86;height:2" coordorigin="3444,2157" coordsize="86,0" path="m3444,2157l3530,2157e" filled="f" stroked="t" strokeweight="2.060322pt" strokecolor="#000000">
                <v:path arrowok="t"/>
              </v:shape>
            </v:group>
            <v:group style="position:absolute;left:3526;top:2134;width:70;height:39" coordorigin="3526,2134" coordsize="70,39">
              <v:shape style="position:absolute;left:3526;top:2134;width:70;height:39" coordorigin="3526,2134" coordsize="70,39" path="m3526,2134l3596,2134,3596,2173,3526,2173,3526,2134xe" filled="f" stroked="t" strokeweight=".39205pt" strokecolor="#000000">
                <v:path arrowok="t"/>
              </v:shape>
            </v:group>
            <v:group style="position:absolute;left:3596;top:2016;width:78;height:157" coordorigin="3596,2016" coordsize="78,157">
              <v:shape style="position:absolute;left:3596;top:2016;width:78;height:157" coordorigin="3596,2016" coordsize="78,157" path="m3596,2016l3674,2016,3674,2173,3596,2173,3596,2016xe" filled="f" stroked="t" strokeweight=".391268pt" strokecolor="#000000">
                <v:path arrowok="t"/>
              </v:shape>
            </v:group>
            <v:group style="position:absolute;left:3674;top:2024;width:78;height:149" coordorigin="3674,2024" coordsize="78,149">
              <v:shape style="position:absolute;left:3674;top:2024;width:78;height:149" coordorigin="3674,2024" coordsize="78,149" path="m3674,2024l3753,2024,3753,2173,3674,2173,3674,2024xe" filled="f" stroked="t" strokeweight=".391292pt" strokecolor="#000000">
                <v:path arrowok="t"/>
              </v:shape>
            </v:group>
            <v:group style="position:absolute;left:3753;top:1946;width:78;height:227" coordorigin="3753,1946" coordsize="78,227">
              <v:shape style="position:absolute;left:3753;top:1946;width:78;height:227" coordorigin="3753,1946" coordsize="78,227" path="m3753,1946l3831,1946,3831,2173,3753,2173,3753,1946xe" filled="f" stroked="t" strokeweight=".391139pt" strokecolor="#000000">
                <v:path arrowok="t"/>
              </v:shape>
            </v:group>
            <v:group style="position:absolute;left:3831;top:1985;width:78;height:188" coordorigin="3831,1985" coordsize="78,188">
              <v:shape style="position:absolute;left:3831;top:1985;width:78;height:188" coordorigin="3831,1985" coordsize="78,188" path="m3831,1985l3909,1985,3909,2173,3831,2173,3831,1985xe" filled="f" stroked="t" strokeweight=".391197pt" strokecolor="#000000">
                <v:path arrowok="t"/>
              </v:shape>
            </v:group>
            <v:group style="position:absolute;left:3909;top:1883;width:70;height:290" coordorigin="3909,1883" coordsize="70,290">
              <v:shape style="position:absolute;left:3909;top:1883;width:70;height:290" coordorigin="3909,1883" coordsize="70,290" path="m3909,1883l3979,1883,3979,2173,3909,2173,3909,1883xe" filled="f" stroked="t" strokeweight=".39107pt" strokecolor="#000000">
                <v:path arrowok="t"/>
              </v:shape>
            </v:group>
            <v:group style="position:absolute;left:3979;top:2094;width:78;height:78" coordorigin="3979,2094" coordsize="78,78">
              <v:shape style="position:absolute;left:3979;top:2094;width:78;height:78" coordorigin="3979,2094" coordsize="78,78" path="m3979,2094l4057,2094,4057,2173,3979,2173,3979,2094xe" filled="f" stroked="t" strokeweight=".391683pt" strokecolor="#000000">
                <v:path arrowok="t"/>
              </v:shape>
            </v:group>
            <v:group style="position:absolute;left:4057;top:2055;width:78;height:118" coordorigin="4057,2055" coordsize="78,118">
              <v:shape style="position:absolute;left:4057;top:2055;width:78;height:118" coordorigin="4057,2055" coordsize="78,118" path="m4057,2055l4135,2055,4135,2173,4057,2173,4057,2055xe" filled="f" stroked="t" strokeweight=".391417pt" strokecolor="#000000">
                <v:path arrowok="t"/>
              </v:shape>
            </v:group>
            <v:group style="position:absolute;left:4135;top:2094;width:78;height:78" coordorigin="4135,2094" coordsize="78,78">
              <v:shape style="position:absolute;left:4135;top:2094;width:78;height:78" coordorigin="4135,2094" coordsize="78,78" path="m4135,2094l4214,2094,4214,2173,4135,2173,4135,2094xe" filled="f" stroked="t" strokeweight=".391683pt" strokecolor="#000000">
                <v:path arrowok="t"/>
              </v:shape>
            </v:group>
            <v:group style="position:absolute;left:4214;top:1240;width:70;height:933" coordorigin="4214,1240" coordsize="70,933">
              <v:shape style="position:absolute;left:4214;top:1240;width:70;height:933" coordorigin="4214,1240" coordsize="70,933" path="m4214,1240l4284,1240,4284,2173,4214,2173,4214,1240xe" filled="f" stroked="t" strokeweight=".391001pt" strokecolor="#000000">
                <v:path arrowok="t"/>
              </v:shape>
            </v:group>
            <v:group style="position:absolute;left:4284;top:1891;width:78;height:282" coordorigin="4284,1891" coordsize="78,282">
              <v:shape style="position:absolute;left:4284;top:1891;width:78;height:282" coordorigin="4284,1891" coordsize="78,282" path="m4284,1891l4362,1891,4362,2173,4284,2173,4284,1891xe" filled="f" stroked="t" strokeweight=".391092pt" strokecolor="#000000">
                <v:path arrowok="t"/>
              </v:shape>
            </v:group>
            <v:group style="position:absolute;left:4362;top:1405;width:78;height:768" coordorigin="4362,1405" coordsize="78,768">
              <v:shape style="position:absolute;left:4362;top:1405;width:78;height:768" coordorigin="4362,1405" coordsize="78,768" path="m4362,1405l4440,1405,4440,2173,4362,2173,4362,1405xe" filled="f" stroked="t" strokeweight=".391007pt" strokecolor="#000000">
                <v:path arrowok="t"/>
              </v:shape>
            </v:group>
            <v:group style="position:absolute;left:4440;top:2102;width:78;height:71" coordorigin="4440,2102" coordsize="78,71">
              <v:shape style="position:absolute;left:4440;top:2102;width:78;height:71" coordorigin="4440,2102" coordsize="78,71" path="m4440,2102l4518,2102,4518,2173,4440,2173,4440,2102xe" filled="f" stroked="t" strokeweight=".391756pt" strokecolor="#000000">
                <v:path arrowok="t"/>
              </v:shape>
            </v:group>
            <v:group style="position:absolute;left:4518;top:1922;width:78;height:251" coordorigin="4518,1922" coordsize="78,251">
              <v:shape style="position:absolute;left:4518;top:1922;width:78;height:251" coordorigin="4518,1922" coordsize="78,251" path="m4518,1922l4596,1922,4596,2173,4518,2173,4518,1922xe" filled="f" stroked="t" strokeweight=".391115pt" strokecolor="#000000">
                <v:path arrowok="t"/>
              </v:shape>
            </v:group>
            <v:group style="position:absolute;left:4596;top:1820;width:70;height:353" coordorigin="4596,1820" coordsize="70,353">
              <v:shape style="position:absolute;left:4596;top:1820;width:70;height:353" coordorigin="4596,1820" coordsize="70,353" path="m4596,1820l4667,1820,4667,2173,4596,2173,4596,1820xe" filled="f" stroked="t" strokeweight=".391046pt" strokecolor="#000000">
                <v:path arrowok="t"/>
              </v:shape>
            </v:group>
            <v:group style="position:absolute;left:4667;top:903;width:78;height:1270" coordorigin="4667,903" coordsize="78,1270">
              <v:shape style="position:absolute;left:4667;top:903;width:78;height:1270" coordorigin="4667,903" coordsize="78,1270" path="m4667,903l4745,903,4745,2173,4667,2173,4667,903xe" filled="f" stroked="t" strokeweight=".390998pt" strokecolor="#000000">
                <v:path arrowok="t"/>
              </v:shape>
            </v:group>
            <v:group style="position:absolute;left:4745;top:1891;width:78;height:282" coordorigin="4745,1891" coordsize="78,282">
              <v:shape style="position:absolute;left:4745;top:1891;width:78;height:282" coordorigin="4745,1891" coordsize="78,282" path="m4745,1891l4823,1891,4823,2173,4745,2173,4745,1891xe" filled="f" stroked="t" strokeweight=".391092pt" strokecolor="#000000">
                <v:path arrowok="t"/>
              </v:shape>
            </v:group>
            <v:group style="position:absolute;left:4823;top:1977;width:78;height:196" coordorigin="4823,1977" coordsize="78,196">
              <v:shape style="position:absolute;left:4823;top:1977;width:78;height:196" coordorigin="4823,1977" coordsize="78,196" path="m4823,1977l4901,1977,4901,2173,4823,2173,4823,1977xe" filled="f" stroked="t" strokeweight=".391183pt" strokecolor="#000000">
                <v:path arrowok="t"/>
              </v:shape>
            </v:group>
            <v:group style="position:absolute;left:4901;top:895;width:70;height:1278" coordorigin="4901,895" coordsize="70,1278">
              <v:shape style="position:absolute;left:4901;top:895;width:70;height:1278" coordorigin="4901,895" coordsize="70,1278" path="m4901,895l4971,895,4971,2173,4901,2173,4901,895xe" filled="f" stroked="t" strokeweight=".390997pt" strokecolor="#000000">
                <v:path arrowok="t"/>
              </v:shape>
            </v:group>
            <v:group style="position:absolute;left:4971;top:1993;width:78;height:180" coordorigin="4971,1993" coordsize="78,180">
              <v:shape style="position:absolute;left:4971;top:1993;width:78;height:180" coordorigin="4971,1993" coordsize="78,180" path="m4971,1993l5049,1993,5049,2173,4971,2173,4971,1993xe" filled="f" stroked="t" strokeweight=".391212pt" strokecolor="#000000">
                <v:path arrowok="t"/>
              </v:shape>
            </v:group>
            <v:group style="position:absolute;left:5049;top:2047;width:78;height:125" coordorigin="5049,2047" coordsize="78,125">
              <v:shape style="position:absolute;left:5049;top:2047;width:78;height:125" coordorigin="5049,2047" coordsize="78,125" path="m5049,2047l5128,2047,5128,2173,5049,2173,5049,2047xe" filled="f" stroked="t" strokeweight=".39138pt" strokecolor="#000000">
                <v:path arrowok="t"/>
              </v:shape>
            </v:group>
            <v:group style="position:absolute;left:5128;top:1616;width:78;height:557" coordorigin="5128,1616" coordsize="78,557">
              <v:shape style="position:absolute;left:5128;top:1616;width:78;height:557" coordorigin="5128,1616" coordsize="78,557" path="m5128,1616l5206,1616,5206,2173,5128,2173,5128,1616xe" filled="f" stroked="t" strokeweight=".39102pt" strokecolor="#000000">
                <v:path arrowok="t"/>
              </v:shape>
            </v:group>
            <v:group style="position:absolute;left:5206;top:1616;width:78;height:557" coordorigin="5206,1616" coordsize="78,557">
              <v:shape style="position:absolute;left:5206;top:1616;width:78;height:557" coordorigin="5206,1616" coordsize="78,557" path="m5206,1616l5284,1616,5284,2173,5206,2173,5206,1616xe" filled="f" stroked="t" strokeweight=".39102pt" strokecolor="#000000">
                <v:path arrowok="t"/>
              </v:shape>
            </v:group>
            <v:group style="position:absolute;left:5284;top:2040;width:70;height:133" coordorigin="5284,2040" coordsize="70,133">
              <v:shape style="position:absolute;left:5284;top:2040;width:70;height:133" coordorigin="5284,2040" coordsize="70,133" path="m5284,2040l5354,2040,5354,2173,5284,2173,5284,2040xe" filled="f" stroked="t" strokeweight=".391294pt" strokecolor="#000000">
                <v:path arrowok="t"/>
              </v:shape>
            </v:group>
            <v:group style="position:absolute;left:5354;top:1789;width:78;height:384" coordorigin="5354,1789" coordsize="78,384">
              <v:shape style="position:absolute;left:5354;top:1789;width:78;height:384" coordorigin="5354,1789" coordsize="78,384" path="m5354,1789l5432,1789,5432,2173,5354,2173,5354,1789xe" filled="f" stroked="t" strokeweight=".391048pt" strokecolor="#000000">
                <v:path arrowok="t"/>
              </v:shape>
            </v:group>
            <v:group style="position:absolute;left:5432;top:1930;width:78;height:243" coordorigin="5432,1930" coordsize="78,243">
              <v:shape style="position:absolute;left:5432;top:1930;width:78;height:243" coordorigin="5432,1930" coordsize="78,243" path="m5432,1930l5510,1930,5510,2173,5432,2173,5432,1930xe" filled="f" stroked="t" strokeweight=".391123pt" strokecolor="#000000">
                <v:path arrowok="t"/>
              </v:shape>
            </v:group>
            <v:group style="position:absolute;left:5510;top:1946;width:78;height:227" coordorigin="5510,1946" coordsize="78,227">
              <v:shape style="position:absolute;left:5510;top:1946;width:78;height:227" coordorigin="5510,1946" coordsize="78,227" path="m5510,1946l5588,1946,5588,2173,5510,2173,5510,1946xe" filled="f" stroked="t" strokeweight=".391139pt" strokecolor="#000000">
                <v:path arrowok="t"/>
              </v:shape>
              <v:shape style="position:absolute;left:2760;top:2149;width:78;height:8" type="#_x0000_t75">
                <v:imagedata r:id="rId73" o:title=""/>
              </v:shape>
              <v:shape style="position:absolute;left:2839;top:2118;width:70;height:39" type="#_x0000_t75">
                <v:imagedata r:id="rId74" o:title=""/>
              </v:shape>
              <v:shape style="position:absolute;left:2909;top:2024;width:78;height:55" type="#_x0000_t75">
                <v:imagedata r:id="rId75" o:title=""/>
              </v:shape>
              <v:shape style="position:absolute;left:3065;top:2133;width:78;height:8" type="#_x0000_t75">
                <v:imagedata r:id="rId76" o:title=""/>
              </v:shape>
              <v:shape style="position:absolute;left:2987;top:2118;width:78;height:16" type="#_x0000_t75">
                <v:imagedata r:id="rId77" o:title=""/>
              </v:shape>
              <v:shape style="position:absolute;left:3143;top:2165;width:78;height:8" type="#_x0000_t75">
                <v:imagedata r:id="rId78" o:title=""/>
              </v:shape>
            </v:group>
            <v:group style="position:absolute;left:3221;top:2157;width:70;height:8" coordorigin="3221,2157" coordsize="70,8">
              <v:shape style="position:absolute;left:3221;top:2157;width:70;height:8" coordorigin="3221,2157" coordsize="70,8" path="m3292,2157l3221,2157,3221,2165,3292,2165,3292,2157e" filled="f" stroked="f">
                <v:path arrowok="t"/>
              </v:shape>
              <v:shape style="position:absolute;left:3292;top:2149;width:78;height:8" type="#_x0000_t75">
                <v:imagedata r:id="rId79" o:title=""/>
              </v:shape>
              <v:shape style="position:absolute;left:3370;top:2086;width:78;height:24" type="#_x0000_t75">
                <v:imagedata r:id="rId80" o:title=""/>
              </v:shape>
              <v:shape style="position:absolute;left:3448;top:2126;width:78;height:16" type="#_x0000_t75">
                <v:imagedata r:id="rId81" o:title=""/>
              </v:shape>
              <v:shape style="position:absolute;left:3526;top:2118;width:70;height:16" type="#_x0000_t75">
                <v:imagedata r:id="rId82" o:title=""/>
              </v:shape>
              <v:shape style="position:absolute;left:3674;top:1851;width:78;height:172" type="#_x0000_t75">
                <v:imagedata r:id="rId83" o:title=""/>
              </v:shape>
              <v:shape style="position:absolute;left:3596;top:1961;width:78;height:55" type="#_x0000_t75">
                <v:imagedata r:id="rId84" o:title=""/>
              </v:shape>
              <v:shape style="position:absolute;left:3831;top:1781;width:78;height:204" type="#_x0000_t75">
                <v:imagedata r:id="rId85" o:title=""/>
              </v:shape>
              <v:shape style="position:absolute;left:3753;top:1734;width:78;height:212" type="#_x0000_t75">
                <v:imagedata r:id="rId86" o:title=""/>
              </v:shape>
              <v:shape style="position:absolute;left:3909;top:1773;width:70;height:110" type="#_x0000_t75">
                <v:imagedata r:id="rId87" o:title=""/>
              </v:shape>
              <v:shape style="position:absolute;left:3979;top:2079;width:78;height:16" type="#_x0000_t75">
                <v:imagedata r:id="rId88" o:title=""/>
              </v:shape>
              <v:shape style="position:absolute;left:4135;top:2008;width:78;height:86" type="#_x0000_t75">
                <v:imagedata r:id="rId89" o:title=""/>
              </v:shape>
              <v:shape style="position:absolute;left:4057;top:1867;width:78;height:188" type="#_x0000_t75">
                <v:imagedata r:id="rId90" o:title=""/>
              </v:shape>
              <v:shape style="position:absolute;left:4214;top:958;width:70;height:282" type="#_x0000_t75">
                <v:imagedata r:id="rId91" o:title=""/>
              </v:shape>
              <v:shape style="position:absolute;left:4284;top:1428;width:78;height:462" type="#_x0000_t75">
                <v:imagedata r:id="rId92" o:title=""/>
              </v:shape>
              <v:shape style="position:absolute;left:4362;top:1146;width:78;height:259" type="#_x0000_t75">
                <v:imagedata r:id="rId93" o:title=""/>
              </v:shape>
              <v:shape style="position:absolute;left:4440;top:2079;width:78;height:24" type="#_x0000_t75">
                <v:imagedata r:id="rId94" o:title=""/>
              </v:shape>
              <v:shape style="position:absolute;left:4518;top:1883;width:78;height:39" type="#_x0000_t75">
                <v:imagedata r:id="rId95" o:title=""/>
              </v:shape>
              <v:shape style="position:absolute;left:4596;top:1538;width:70;height:282" type="#_x0000_t75">
                <v:imagedata r:id="rId96" o:title=""/>
              </v:shape>
              <v:shape style="position:absolute;left:4667;top:448;width:78;height:455" type="#_x0000_t75">
                <v:imagedata r:id="rId97" o:title=""/>
              </v:shape>
              <v:shape style="position:absolute;left:4823;top:1491;width:78;height:486" type="#_x0000_t75">
                <v:imagedata r:id="rId98" o:title=""/>
              </v:shape>
              <v:shape style="position:absolute;left:4745;top:1546;width:78;height:345" type="#_x0000_t75">
                <v:imagedata r:id="rId99" o:title=""/>
              </v:shape>
              <v:shape style="position:absolute;left:4901;top:620;width:70;height:274" type="#_x0000_t75">
                <v:imagedata r:id="rId100" o:title=""/>
              </v:shape>
              <v:shape style="position:absolute;left:4971;top:1851;width:78;height:141" type="#_x0000_t75">
                <v:imagedata r:id="rId101" o:title=""/>
              </v:shape>
              <v:shape style="position:absolute;left:5049;top:2039;width:78;height:8" type="#_x0000_t75">
                <v:imagedata r:id="rId102" o:title=""/>
              </v:shape>
              <v:shape style="position:absolute;left:5128;top:1585;width:78;height:31" type="#_x0000_t75">
                <v:imagedata r:id="rId103" o:title=""/>
              </v:shape>
              <v:shape style="position:absolute;left:5206;top:1522;width:78;height:94" type="#_x0000_t75">
                <v:imagedata r:id="rId104" o:title=""/>
              </v:shape>
              <v:shape style="position:absolute;left:5284;top:2032;width:70;height:8" type="#_x0000_t75">
                <v:imagedata r:id="rId105" o:title=""/>
              </v:shape>
              <v:shape style="position:absolute;left:5432;top:1765;width:78;height:165" type="#_x0000_t75">
                <v:imagedata r:id="rId106" o:title=""/>
              </v:shape>
              <v:shape style="position:absolute;left:5354;top:1757;width:78;height:31" type="#_x0000_t75">
                <v:imagedata r:id="rId107" o:title=""/>
              </v:shape>
            </v:group>
            <v:group style="position:absolute;left:2839;top:2118;width:70;height:39" coordorigin="2839,2118" coordsize="70,39">
              <v:shape style="position:absolute;left:2839;top:2118;width:70;height:39" coordorigin="2839,2118" coordsize="70,39" path="m2839,2118l2909,2118,2909,2157,2839,2157,2839,2118xe" filled="f" stroked="t" strokeweight=".39205pt" strokecolor="#000000">
                <v:path arrowok="t"/>
              </v:shape>
            </v:group>
            <v:group style="position:absolute;left:2909;top:2024;width:78;height:55" coordorigin="2909,2024" coordsize="78,55">
              <v:shape style="position:absolute;left:2909;top:2024;width:78;height:55" coordorigin="2909,2024" coordsize="78,55" path="m2909,2024l2987,2024,2987,2079,2909,2079,2909,2024xe" filled="f" stroked="t" strokeweight=".39192pt" strokecolor="#000000">
                <v:path arrowok="t"/>
              </v:shape>
            </v:group>
            <v:group style="position:absolute;left:2983;top:2133;width:391;height:2" coordorigin="2983,2133" coordsize="391,2">
              <v:shape style="position:absolute;left:2983;top:2133;width:391;height:2" coordorigin="2983,2133" coordsize="391,0" path="m2983,2133l3374,2133e" filled="f" stroked="t" strokeweight="1.980091pt" strokecolor="#000000">
                <v:path arrowok="t"/>
              </v:shape>
            </v:group>
            <v:group style="position:absolute;left:3139;top:2169;width:86;height:2" coordorigin="3139,2169" coordsize="86,2">
              <v:shape style="position:absolute;left:3139;top:2169;width:86;height:2" coordorigin="3139,2169" coordsize="86,0" path="m3139,2169l3225,2169e" filled="f" stroked="t" strokeweight=".884364pt" strokecolor="#000000">
                <v:path arrowok="t"/>
              </v:shape>
            </v:group>
            <v:group style="position:absolute;left:3221;top:2157;width:152;height:2" coordorigin="3221,2157" coordsize="152,2">
              <v:shape style="position:absolute;left:3221;top:2157;width:152;height:2" coordorigin="3221,2157" coordsize="152,0" path="m3221,2157l3374,2157e" filled="f" stroked="t" strokeweight="1.276316pt" strokecolor="#000000">
                <v:path arrowok="t"/>
              </v:shape>
            </v:group>
            <v:group style="position:absolute;left:3366;top:2114;width:164;height:2" coordorigin="3366,2114" coordsize="164,2">
              <v:shape style="position:absolute;left:3366;top:2114;width:164;height:2" coordorigin="3366,2114" coordsize="164,0" path="m3366,2114l3530,2114e" filled="f" stroked="t" strokeweight="3.23595pt" strokecolor="#000000">
                <v:path arrowok="t"/>
              </v:shape>
            </v:group>
            <v:group style="position:absolute;left:3526;top:2118;width:70;height:16" coordorigin="3526,2118" coordsize="70,16">
              <v:shape style="position:absolute;left:3526;top:2118;width:70;height:16" coordorigin="3526,2118" coordsize="70,16" path="m3522,2126l3600,2126e" filled="f" stroked="t" strokeweight="1.276350pt" strokecolor="#000000">
                <v:path arrowok="t"/>
              </v:shape>
            </v:group>
            <v:group style="position:absolute;left:3596;top:1961;width:78;height:55" coordorigin="3596,1961" coordsize="78,55">
              <v:shape style="position:absolute;left:3596;top:1961;width:78;height:55" coordorigin="3596,1961" coordsize="78,55" path="m3596,1961l3674,1961,3674,2016,3596,2016,3596,1961xe" filled="f" stroked="t" strokeweight=".39192pt" strokecolor="#000000">
                <v:path arrowok="t"/>
              </v:shape>
            </v:group>
            <v:group style="position:absolute;left:3674;top:1851;width:78;height:172" coordorigin="3674,1851" coordsize="78,172">
              <v:shape style="position:absolute;left:3674;top:1851;width:78;height:172" coordorigin="3674,1851" coordsize="78,172" path="m3674,1851l3753,1851,3753,2024,3674,2024,3674,1851xe" filled="f" stroked="t" strokeweight=".391229pt" strokecolor="#000000">
                <v:path arrowok="t"/>
              </v:shape>
            </v:group>
            <v:group style="position:absolute;left:3753;top:1734;width:78;height:212" coordorigin="3753,1734" coordsize="78,212">
              <v:shape style="position:absolute;left:3753;top:1734;width:78;height:212" coordorigin="3753,1734" coordsize="78,212" path="m3753,1734l3831,1734,3831,1946,3753,1946,3753,1734xe" filled="f" stroked="t" strokeweight=".391159pt" strokecolor="#000000">
                <v:path arrowok="t"/>
              </v:shape>
            </v:group>
            <v:group style="position:absolute;left:3831;top:1781;width:78;height:204" coordorigin="3831,1781" coordsize="78,204">
              <v:shape style="position:absolute;left:3831;top:1781;width:78;height:204" coordorigin="3831,1781" coordsize="78,204" path="m3831,1781l3909,1781,3909,1985,3831,1985,3831,1781xe" filled="f" stroked="t" strokeweight=".39117pt" strokecolor="#000000">
                <v:path arrowok="t"/>
              </v:shape>
            </v:group>
            <v:group style="position:absolute;left:3909;top:1773;width:70;height:110" coordorigin="3909,1773" coordsize="70,110">
              <v:shape style="position:absolute;left:3909;top:1773;width:70;height:110" coordorigin="3909,1773" coordsize="70,110" path="m3909,1773l3979,1773,3979,1883,3909,1883,3909,1773xe" filled="f" stroked="t" strokeweight=".391396pt" strokecolor="#000000">
                <v:path arrowok="t"/>
              </v:shape>
            </v:group>
            <v:group style="position:absolute;left:3975;top:2087;width:86;height:2" coordorigin="3975,2087" coordsize="86,2">
              <v:shape style="position:absolute;left:3975;top:2087;width:86;height:2" coordorigin="3975,2087" coordsize="86,0" path="m3975,2087l4061,2087e" filled="f" stroked="t" strokeweight="1.276350pt" strokecolor="#000000">
                <v:path arrowok="t"/>
              </v:shape>
            </v:group>
            <v:group style="position:absolute;left:4057;top:1867;width:78;height:188" coordorigin="4057,1867" coordsize="78,188">
              <v:shape style="position:absolute;left:4057;top:1867;width:78;height:188" coordorigin="4057,1867" coordsize="78,188" path="m4057,1867l4135,1867,4135,2055,4057,2055,4057,1867xe" filled="f" stroked="t" strokeweight=".391197pt" strokecolor="#000000">
                <v:path arrowok="t"/>
              </v:shape>
            </v:group>
            <v:group style="position:absolute;left:4135;top:2008;width:78;height:86" coordorigin="4135,2008" coordsize="78,86">
              <v:shape style="position:absolute;left:4135;top:2008;width:78;height:86" coordorigin="4135,2008" coordsize="78,86" path="m4135,2008l4214,2008,4214,2094,4135,2094,4135,2008xe" filled="f" stroked="t" strokeweight=".391617pt" strokecolor="#000000">
                <v:path arrowok="t"/>
              </v:shape>
            </v:group>
            <v:group style="position:absolute;left:4214;top:958;width:70;height:282" coordorigin="4214,958" coordsize="70,282">
              <v:shape style="position:absolute;left:4214;top:958;width:70;height:282" coordorigin="4214,958" coordsize="70,282" path="m4214,958l4284,958,4284,1240,4214,1240,4214,958xe" filled="f" stroked="t" strokeweight=".391074pt" strokecolor="#000000">
                <v:path arrowok="t"/>
              </v:shape>
            </v:group>
            <v:group style="position:absolute;left:4284;top:1428;width:78;height:462" coordorigin="4284,1428" coordsize="78,462">
              <v:shape style="position:absolute;left:4284;top:1428;width:78;height:462" coordorigin="4284,1428" coordsize="78,462" path="m4284,1428l4362,1428,4362,1891,4284,1891,4284,1428xe" filled="f" stroked="t" strokeweight=".391031pt" strokecolor="#000000">
                <v:path arrowok="t"/>
              </v:shape>
            </v:group>
            <v:group style="position:absolute;left:4362;top:1146;width:78;height:259" coordorigin="4362,1146" coordsize="78,259">
              <v:shape style="position:absolute;left:4362;top:1146;width:78;height:259" coordorigin="4362,1146" coordsize="78,259" path="m4362,1146l4440,1146,4440,1405,4362,1405,4362,1146xe" filled="f" stroked="t" strokeweight=".391109pt" strokecolor="#000000">
                <v:path arrowok="t"/>
              </v:shape>
            </v:group>
            <v:group style="position:absolute;left:4436;top:2091;width:86;height:2" coordorigin="4436,2091" coordsize="86,2">
              <v:shape style="position:absolute;left:4436;top:2091;width:86;height:2" coordorigin="4436,2091" coordsize="86,0" path="m4436,2091l4522,2091e" filled="f" stroked="t" strokeweight="1.668336pt" strokecolor="#000000">
                <v:path arrowok="t"/>
              </v:shape>
            </v:group>
            <v:group style="position:absolute;left:4518;top:1883;width:78;height:39" coordorigin="4518,1883" coordsize="78,39">
              <v:shape style="position:absolute;left:4518;top:1883;width:78;height:39" coordorigin="4518,1883" coordsize="78,39" path="m4518,1883l4596,1883,4596,1922,4518,1922,4518,1883xe" filled="f" stroked="t" strokeweight=".392099pt" strokecolor="#000000">
                <v:path arrowok="t"/>
              </v:shape>
            </v:group>
            <v:group style="position:absolute;left:4596;top:1538;width:70;height:282" coordorigin="4596,1538" coordsize="70,282">
              <v:shape style="position:absolute;left:4596;top:1538;width:70;height:282" coordorigin="4596,1538" coordsize="70,282" path="m4596,1538l4667,1538,4667,1820,4596,1820,4596,1538xe" filled="f" stroked="t" strokeweight=".391074pt" strokecolor="#000000">
                <v:path arrowok="t"/>
              </v:shape>
            </v:group>
            <v:group style="position:absolute;left:4667;top:448;width:78;height:455" coordorigin="4667,448" coordsize="78,455">
              <v:shape style="position:absolute;left:4667;top:448;width:78;height:455" coordorigin="4667,448" coordsize="78,455" path="m4667,448l4745,448,4745,903,4667,903,4667,448xe" filled="f" stroked="t" strokeweight=".391033pt" strokecolor="#000000">
                <v:path arrowok="t"/>
              </v:shape>
            </v:group>
            <v:group style="position:absolute;left:4745;top:1546;width:78;height:345" coordorigin="4745,1546" coordsize="78,345">
              <v:shape style="position:absolute;left:4745;top:1546;width:78;height:345" coordorigin="4745,1546" coordsize="78,345" path="m4745,1546l4823,1546,4823,1891,4745,1891,4745,1546xe" filled="f" stroked="t" strokeweight=".391061pt" strokecolor="#000000">
                <v:path arrowok="t"/>
              </v:shape>
            </v:group>
            <v:group style="position:absolute;left:4823;top:1491;width:78;height:486" coordorigin="4823,1491" coordsize="78,486">
              <v:shape style="position:absolute;left:4823;top:1491;width:78;height:486" coordorigin="4823,1491" coordsize="78,486" path="m4823,1491l4901,1491,4901,1977,4823,1977,4823,1491xe" filled="f" stroked="t" strokeweight=".391028pt" strokecolor="#000000">
                <v:path arrowok="t"/>
              </v:shape>
            </v:group>
            <v:group style="position:absolute;left:4901;top:621;width:70;height:274" coordorigin="4901,621" coordsize="70,274">
              <v:shape style="position:absolute;left:4901;top:621;width:70;height:274" coordorigin="4901,621" coordsize="70,274" path="m4901,621l4971,621,4971,895,4901,895,4901,621xe" filled="f" stroked="t" strokeweight=".391078pt" strokecolor="#000000">
                <v:path arrowok="t"/>
              </v:shape>
            </v:group>
            <v:group style="position:absolute;left:4971;top:1851;width:78;height:141" coordorigin="4971,1851" coordsize="78,141">
              <v:shape style="position:absolute;left:4971;top:1851;width:78;height:141" coordorigin="4971,1851" coordsize="78,141" path="m4971,1851l5049,1851,5049,1993,4971,1993,4971,1851xe" filled="f" stroked="t" strokeweight=".391318pt" strokecolor="#000000">
                <v:path arrowok="t"/>
              </v:shape>
            </v:group>
            <v:group style="position:absolute;left:5046;top:2044;width:86;height:2" coordorigin="5046,2044" coordsize="86,2">
              <v:shape style="position:absolute;left:5046;top:2044;width:86;height:2" coordorigin="5046,2044" coordsize="86,0" path="m5046,2044l5131,2044e" filled="f" stroked="t" strokeweight=".884364pt" strokecolor="#000000">
                <v:path arrowok="t"/>
              </v:shape>
            </v:group>
            <v:group style="position:absolute;left:5124;top:1601;width:86;height:2" coordorigin="5124,1601" coordsize="86,2">
              <v:shape style="position:absolute;left:5124;top:1601;width:86;height:2" coordorigin="5124,1601" coordsize="86,0" path="m5124,1601l5210,1601e" filled="f" stroked="t" strokeweight="2.060322pt" strokecolor="#000000">
                <v:path arrowok="t"/>
              </v:shape>
            </v:group>
            <v:group style="position:absolute;left:5206;top:1522;width:78;height:94" coordorigin="5206,1522" coordsize="78,94">
              <v:shape style="position:absolute;left:5206;top:1522;width:78;height:94" coordorigin="5206,1522" coordsize="78,94" path="m5206,1522l5284,1522,5284,1616,5206,1616,5206,1522xe" filled="f" stroked="t" strokeweight=".391558pt" strokecolor="#000000">
                <v:path arrowok="t"/>
              </v:shape>
            </v:group>
            <v:group style="position:absolute;left:5284;top:2032;width:70;height:8" coordorigin="5284,2032" coordsize="70,8">
              <v:shape style="position:absolute;left:5284;top:2032;width:70;height:8" coordorigin="5284,2032" coordsize="70,8" path="m5280,2036l5358,2036e" filled="f" stroked="t" strokeweight=".884364pt" strokecolor="#000000">
                <v:path arrowok="t"/>
              </v:shape>
            </v:group>
            <v:group style="position:absolute;left:5350;top:1773;width:86;height:2" coordorigin="5350,1773" coordsize="86,2">
              <v:shape style="position:absolute;left:5350;top:1773;width:86;height:2" coordorigin="5350,1773" coordsize="86,0" path="m5350,1773l5436,1773e" filled="f" stroked="t" strokeweight="2.060322pt" strokecolor="#000000">
                <v:path arrowok="t"/>
              </v:shape>
            </v:group>
            <v:group style="position:absolute;left:5432;top:1765;width:78;height:165" coordorigin="5432,1765" coordsize="78,165">
              <v:shape style="position:absolute;left:5432;top:1765;width:78;height:165" coordorigin="5432,1765" coordsize="78,165" path="m5432,1765l5510,1765,5510,1930,5432,1930,5432,1765xe" filled="f" stroked="t" strokeweight=".391248pt" strokecolor="#000000">
                <v:path arrowok="t"/>
              </v:shape>
            </v:group>
            <v:group style="position:absolute;left:2760;top:119;width:2;height:2054" coordorigin="2760,119" coordsize="2,2054">
              <v:shape style="position:absolute;left:2760;top:119;width:2;height:2054" coordorigin="2760,119" coordsize="0,2054" path="m2760,119l2760,2173e" filled="f" stroked="t" strokeweight=".390993pt" strokecolor="#000000">
                <v:path arrowok="t"/>
              </v:shape>
            </v:group>
            <v:group style="position:absolute;left:2760;top:2173;width:2828;height:2" coordorigin="2760,2173" coordsize="2828,2">
              <v:shape style="position:absolute;left:2760;top:2173;width:2828;height:2" coordorigin="2760,2173" coordsize="2828,0" path="m2760,2173l5588,2173e" filled="f" stroked="t" strokeweight=".392378pt" strokecolor="#000000">
                <v:path arrowok="t"/>
              </v:shape>
            </v:group>
            <v:group style="position:absolute;left:2760;top:1836;width:39;height:2" coordorigin="2760,1836" coordsize="39,2">
              <v:shape style="position:absolute;left:2760;top:1836;width:39;height:2" coordorigin="2760,1836" coordsize="39,0" path="m2760,1836l2799,1836e" filled="f" stroked="t" strokeweight=".392378pt" strokecolor="#000000">
                <v:path arrowok="t"/>
              </v:shape>
            </v:group>
            <v:group style="position:absolute;left:2760;top:1491;width:39;height:2" coordorigin="2760,1491" coordsize="39,2">
              <v:shape style="position:absolute;left:2760;top:1491;width:39;height:2" coordorigin="2760,1491" coordsize="39,0" path="m2760,1491l2799,1491e" filled="f" stroked="t" strokeweight=".392378pt" strokecolor="#000000">
                <v:path arrowok="t"/>
              </v:shape>
            </v:group>
            <v:group style="position:absolute;left:2760;top:1146;width:39;height:2" coordorigin="2760,1146" coordsize="39,2">
              <v:shape style="position:absolute;left:2760;top:1146;width:39;height:2" coordorigin="2760,1146" coordsize="39,0" path="m2760,1146l2799,1146e" filled="f" stroked="t" strokeweight=".392378pt" strokecolor="#000000">
                <v:path arrowok="t"/>
              </v:shape>
            </v:group>
            <v:group style="position:absolute;left:2760;top:809;width:39;height:2" coordorigin="2760,809" coordsize="39,2">
              <v:shape style="position:absolute;left:2760;top:809;width:39;height:2" coordorigin="2760,809" coordsize="39,0" path="m2760,809l2799,809e" filled="f" stroked="t" strokeweight=".392378pt" strokecolor="#000000">
                <v:path arrowok="t"/>
              </v:shape>
            </v:group>
            <v:group style="position:absolute;left:2760;top:464;width:39;height:2" coordorigin="2760,464" coordsize="39,2">
              <v:shape style="position:absolute;left:2760;top:464;width:39;height:2" coordorigin="2760,464" coordsize="39,0" path="m2760,464l2799,464e" filled="f" stroked="t" strokeweight=".392378pt" strokecolor="#000000">
                <v:path arrowok="t"/>
              </v:shape>
            </v:group>
            <v:group style="position:absolute;left:2760;top:119;width:39;height:2" coordorigin="2760,119" coordsize="39,2">
              <v:shape style="position:absolute;left:2760;top:119;width:39;height:2" coordorigin="2760,119" coordsize="39,0" path="m2760,119l2799,119e" filled="f" stroked="t" strokeweight=".392378pt" strokecolor="#000000">
                <v:path arrowok="t"/>
              </v:shape>
            </v:group>
            <v:group style="position:absolute;left:2839;top:2149;width:2;height:24" coordorigin="2839,2149" coordsize="2,24">
              <v:shape style="position:absolute;left:2839;top:2149;width:2;height:24" coordorigin="2839,2149" coordsize="0,24" path="m2839,2149l2839,2173e" filled="f" stroked="t" strokeweight=".390993pt" strokecolor="#000000">
                <v:path arrowok="t"/>
              </v:shape>
            </v:group>
            <v:group style="position:absolute;left:2909;top:2149;width:2;height:24" coordorigin="2909,2149" coordsize="2,24">
              <v:shape style="position:absolute;left:2909;top:2149;width:2;height:24" coordorigin="2909,2149" coordsize="0,24" path="m2909,2149l2909,2173e" filled="f" stroked="t" strokeweight=".390993pt" strokecolor="#000000">
                <v:path arrowok="t"/>
              </v:shape>
            </v:group>
            <v:group style="position:absolute;left:2987;top:2149;width:2;height:24" coordorigin="2987,2149" coordsize="2,24">
              <v:shape style="position:absolute;left:2987;top:2149;width:2;height:24" coordorigin="2987,2149" coordsize="0,24" path="m2987,2149l2987,2173e" filled="f" stroked="t" strokeweight=".390993pt" strokecolor="#000000">
                <v:path arrowok="t"/>
              </v:shape>
            </v:group>
            <v:group style="position:absolute;left:3065;top:2149;width:2;height:24" coordorigin="3065,2149" coordsize="2,24">
              <v:shape style="position:absolute;left:3065;top:2149;width:2;height:24" coordorigin="3065,2149" coordsize="0,24" path="m3065,2149l3065,2173e" filled="f" stroked="t" strokeweight=".390993pt" strokecolor="#000000">
                <v:path arrowok="t"/>
              </v:shape>
            </v:group>
            <v:group style="position:absolute;left:3143;top:2149;width:2;height:24" coordorigin="3143,2149" coordsize="2,24">
              <v:shape style="position:absolute;left:3143;top:2149;width:2;height:24" coordorigin="3143,2149" coordsize="0,24" path="m3143,2149l3143,2173e" filled="f" stroked="t" strokeweight=".390993pt" strokecolor="#000000">
                <v:path arrowok="t"/>
              </v:shape>
            </v:group>
            <v:group style="position:absolute;left:3221;top:2149;width:2;height:24" coordorigin="3221,2149" coordsize="2,24">
              <v:shape style="position:absolute;left:3221;top:2149;width:2;height:24" coordorigin="3221,2149" coordsize="0,24" path="m3221,2149l3221,2173e" filled="f" stroked="t" strokeweight=".390993pt" strokecolor="#000000">
                <v:path arrowok="t"/>
              </v:shape>
            </v:group>
            <v:group style="position:absolute;left:3292;top:2149;width:2;height:24" coordorigin="3292,2149" coordsize="2,24">
              <v:shape style="position:absolute;left:3292;top:2149;width:2;height:24" coordorigin="3292,2149" coordsize="0,24" path="m3292,2149l3292,2173e" filled="f" stroked="t" strokeweight=".390993pt" strokecolor="#000000">
                <v:path arrowok="t"/>
              </v:shape>
            </v:group>
            <v:group style="position:absolute;left:3370;top:2149;width:2;height:24" coordorigin="3370,2149" coordsize="2,24">
              <v:shape style="position:absolute;left:3370;top:2149;width:2;height:24" coordorigin="3370,2149" coordsize="0,24" path="m3370,2149l3370,2173e" filled="f" stroked="t" strokeweight=".390993pt" strokecolor="#000000">
                <v:path arrowok="t"/>
              </v:shape>
            </v:group>
            <v:group style="position:absolute;left:3448;top:2149;width:2;height:24" coordorigin="3448,2149" coordsize="2,24">
              <v:shape style="position:absolute;left:3448;top:2149;width:2;height:24" coordorigin="3448,2149" coordsize="0,24" path="m3448,2149l3448,2173e" filled="f" stroked="t" strokeweight=".390993pt" strokecolor="#000000">
                <v:path arrowok="t"/>
              </v:shape>
            </v:group>
            <v:group style="position:absolute;left:3526;top:2149;width:2;height:24" coordorigin="3526,2149" coordsize="2,24">
              <v:shape style="position:absolute;left:3526;top:2149;width:2;height:24" coordorigin="3526,2149" coordsize="0,24" path="m3526,2149l3526,2173e" filled="f" stroked="t" strokeweight=".390993pt" strokecolor="#000000">
                <v:path arrowok="t"/>
              </v:shape>
            </v:group>
            <v:group style="position:absolute;left:3596;top:2149;width:2;height:24" coordorigin="3596,2149" coordsize="2,24">
              <v:shape style="position:absolute;left:3596;top:2149;width:2;height:24" coordorigin="3596,2149" coordsize="0,24" path="m3596,2149l3596,2173e" filled="f" stroked="t" strokeweight=".390993pt" strokecolor="#000000">
                <v:path arrowok="t"/>
              </v:shape>
            </v:group>
            <v:group style="position:absolute;left:3674;top:2149;width:2;height:24" coordorigin="3674,2149" coordsize="2,24">
              <v:shape style="position:absolute;left:3674;top:2149;width:2;height:24" coordorigin="3674,2149" coordsize="0,24" path="m3674,2149l3674,2173e" filled="f" stroked="t" strokeweight=".390993pt" strokecolor="#000000">
                <v:path arrowok="t"/>
              </v:shape>
            </v:group>
            <v:group style="position:absolute;left:3753;top:2149;width:2;height:24" coordorigin="3753,2149" coordsize="2,24">
              <v:shape style="position:absolute;left:3753;top:2149;width:2;height:24" coordorigin="3753,2149" coordsize="0,24" path="m3753,2149l3753,2173e" filled="f" stroked="t" strokeweight=".390993pt" strokecolor="#000000">
                <v:path arrowok="t"/>
              </v:shape>
            </v:group>
            <v:group style="position:absolute;left:3831;top:2149;width:2;height:24" coordorigin="3831,2149" coordsize="2,24">
              <v:shape style="position:absolute;left:3831;top:2149;width:2;height:24" coordorigin="3831,2149" coordsize="0,24" path="m3831,2149l3831,2173e" filled="f" stroked="t" strokeweight=".390993pt" strokecolor="#000000">
                <v:path arrowok="t"/>
              </v:shape>
            </v:group>
            <v:group style="position:absolute;left:3909;top:2149;width:2;height:24" coordorigin="3909,2149" coordsize="2,24">
              <v:shape style="position:absolute;left:3909;top:2149;width:2;height:24" coordorigin="3909,2149" coordsize="0,24" path="m3909,2149l3909,2173e" filled="f" stroked="t" strokeweight=".390993pt" strokecolor="#000000">
                <v:path arrowok="t"/>
              </v:shape>
            </v:group>
            <v:group style="position:absolute;left:3979;top:2149;width:2;height:24" coordorigin="3979,2149" coordsize="2,24">
              <v:shape style="position:absolute;left:3979;top:2149;width:2;height:24" coordorigin="3979,2149" coordsize="0,24" path="m3979,2149l3979,2173e" filled="f" stroked="t" strokeweight=".390993pt" strokecolor="#000000">
                <v:path arrowok="t"/>
              </v:shape>
            </v:group>
            <v:group style="position:absolute;left:4057;top:2149;width:2;height:24" coordorigin="4057,2149" coordsize="2,24">
              <v:shape style="position:absolute;left:4057;top:2149;width:2;height:24" coordorigin="4057,2149" coordsize="0,24" path="m4057,2149l4057,2173e" filled="f" stroked="t" strokeweight=".390993pt" strokecolor="#000000">
                <v:path arrowok="t"/>
              </v:shape>
            </v:group>
            <v:group style="position:absolute;left:4135;top:2149;width:2;height:24" coordorigin="4135,2149" coordsize="2,24">
              <v:shape style="position:absolute;left:4135;top:2149;width:2;height:24" coordorigin="4135,2149" coordsize="0,24" path="m4135,2149l4135,2173e" filled="f" stroked="t" strokeweight=".390993pt" strokecolor="#000000">
                <v:path arrowok="t"/>
              </v:shape>
            </v:group>
            <v:group style="position:absolute;left:4214;top:2149;width:2;height:24" coordorigin="4214,2149" coordsize="2,24">
              <v:shape style="position:absolute;left:4214;top:2149;width:2;height:24" coordorigin="4214,2149" coordsize="0,24" path="m4214,2149l4214,2173e" filled="f" stroked="t" strokeweight=".390993pt" strokecolor="#000000">
                <v:path arrowok="t"/>
              </v:shape>
            </v:group>
            <v:group style="position:absolute;left:4284;top:2149;width:2;height:24" coordorigin="4284,2149" coordsize="2,24">
              <v:shape style="position:absolute;left:4284;top:2149;width:2;height:24" coordorigin="4284,2149" coordsize="0,24" path="m4284,2149l4284,2173e" filled="f" stroked="t" strokeweight=".390993pt" strokecolor="#000000">
                <v:path arrowok="t"/>
              </v:shape>
            </v:group>
            <v:group style="position:absolute;left:4362;top:2149;width:2;height:24" coordorigin="4362,2149" coordsize="2,24">
              <v:shape style="position:absolute;left:4362;top:2149;width:2;height:24" coordorigin="4362,2149" coordsize="0,24" path="m4362,2149l4362,2173e" filled="f" stroked="t" strokeweight=".390993pt" strokecolor="#000000">
                <v:path arrowok="t"/>
              </v:shape>
            </v:group>
            <v:group style="position:absolute;left:4440;top:2149;width:2;height:24" coordorigin="4440,2149" coordsize="2,24">
              <v:shape style="position:absolute;left:4440;top:2149;width:2;height:24" coordorigin="4440,2149" coordsize="0,24" path="m4440,2149l4440,2173e" filled="f" stroked="t" strokeweight=".390993pt" strokecolor="#000000">
                <v:path arrowok="t"/>
              </v:shape>
            </v:group>
            <v:group style="position:absolute;left:4518;top:2149;width:2;height:24" coordorigin="4518,2149" coordsize="2,24">
              <v:shape style="position:absolute;left:4518;top:2149;width:2;height:24" coordorigin="4518,2149" coordsize="0,24" path="m4518,2149l4518,2173e" filled="f" stroked="t" strokeweight=".390993pt" strokecolor="#000000">
                <v:path arrowok="t"/>
              </v:shape>
            </v:group>
            <v:group style="position:absolute;left:4596;top:2149;width:2;height:24" coordorigin="4596,2149" coordsize="2,24">
              <v:shape style="position:absolute;left:4596;top:2149;width:2;height:24" coordorigin="4596,2149" coordsize="0,24" path="m4596,2149l4596,2173e" filled="f" stroked="t" strokeweight=".390993pt" strokecolor="#000000">
                <v:path arrowok="t"/>
              </v:shape>
            </v:group>
            <v:group style="position:absolute;left:4667;top:2149;width:2;height:24" coordorigin="4667,2149" coordsize="2,24">
              <v:shape style="position:absolute;left:4667;top:2149;width:2;height:24" coordorigin="4667,2149" coordsize="0,24" path="m4667,2149l4667,2173e" filled="f" stroked="t" strokeweight=".390993pt" strokecolor="#000000">
                <v:path arrowok="t"/>
              </v:shape>
            </v:group>
            <v:group style="position:absolute;left:4745;top:2149;width:2;height:24" coordorigin="4745,2149" coordsize="2,24">
              <v:shape style="position:absolute;left:4745;top:2149;width:2;height:24" coordorigin="4745,2149" coordsize="0,24" path="m4745,2149l4745,2173e" filled="f" stroked="t" strokeweight=".390993pt" strokecolor="#000000">
                <v:path arrowok="t"/>
              </v:shape>
            </v:group>
            <v:group style="position:absolute;left:4823;top:2149;width:2;height:24" coordorigin="4823,2149" coordsize="2,24">
              <v:shape style="position:absolute;left:4823;top:2149;width:2;height:24" coordorigin="4823,2149" coordsize="0,24" path="m4823,2149l4823,2173e" filled="f" stroked="t" strokeweight=".390993pt" strokecolor="#000000">
                <v:path arrowok="t"/>
              </v:shape>
            </v:group>
            <v:group style="position:absolute;left:4901;top:2149;width:2;height:24" coordorigin="4901,2149" coordsize="2,24">
              <v:shape style="position:absolute;left:4901;top:2149;width:2;height:24" coordorigin="4901,2149" coordsize="0,24" path="m4901,2149l4901,2173e" filled="f" stroked="t" strokeweight=".390993pt" strokecolor="#000000">
                <v:path arrowok="t"/>
              </v:shape>
            </v:group>
            <v:group style="position:absolute;left:4971;top:2149;width:2;height:24" coordorigin="4971,2149" coordsize="2,24">
              <v:shape style="position:absolute;left:4971;top:2149;width:2;height:24" coordorigin="4971,2149" coordsize="0,24" path="m4971,2149l4971,2173e" filled="f" stroked="t" strokeweight=".390993pt" strokecolor="#000000">
                <v:path arrowok="t"/>
              </v:shape>
            </v:group>
            <v:group style="position:absolute;left:5049;top:2149;width:2;height:24" coordorigin="5049,2149" coordsize="2,24">
              <v:shape style="position:absolute;left:5049;top:2149;width:2;height:24" coordorigin="5049,2149" coordsize="0,24" path="m5049,2149l5049,2173e" filled="f" stroked="t" strokeweight=".390993pt" strokecolor="#000000">
                <v:path arrowok="t"/>
              </v:shape>
            </v:group>
            <v:group style="position:absolute;left:5128;top:2149;width:2;height:24" coordorigin="5128,2149" coordsize="2,24">
              <v:shape style="position:absolute;left:5128;top:2149;width:2;height:24" coordorigin="5128,2149" coordsize="0,24" path="m5128,2149l5128,2173e" filled="f" stroked="t" strokeweight=".390993pt" strokecolor="#000000">
                <v:path arrowok="t"/>
              </v:shape>
            </v:group>
            <v:group style="position:absolute;left:5206;top:2149;width:2;height:24" coordorigin="5206,2149" coordsize="2,24">
              <v:shape style="position:absolute;left:5206;top:2149;width:2;height:24" coordorigin="5206,2149" coordsize="0,24" path="m5206,2149l5206,2173e" filled="f" stroked="t" strokeweight=".390993pt" strokecolor="#000000">
                <v:path arrowok="t"/>
              </v:shape>
            </v:group>
            <v:group style="position:absolute;left:5284;top:2149;width:2;height:24" coordorigin="5284,2149" coordsize="2,24">
              <v:shape style="position:absolute;left:5284;top:2149;width:2;height:24" coordorigin="5284,2149" coordsize="0,24" path="m5284,2149l5284,2173e" filled="f" stroked="t" strokeweight=".390993pt" strokecolor="#000000">
                <v:path arrowok="t"/>
              </v:shape>
            </v:group>
            <v:group style="position:absolute;left:5354;top:2149;width:2;height:24" coordorigin="5354,2149" coordsize="2,24">
              <v:shape style="position:absolute;left:5354;top:2149;width:2;height:24" coordorigin="5354,2149" coordsize="0,24" path="m5354,2149l5354,2173e" filled="f" stroked="t" strokeweight=".390993pt" strokecolor="#000000">
                <v:path arrowok="t"/>
              </v:shape>
            </v:group>
            <v:group style="position:absolute;left:5432;top:2149;width:2;height:24" coordorigin="5432,2149" coordsize="2,24">
              <v:shape style="position:absolute;left:5432;top:2149;width:2;height:24" coordorigin="5432,2149" coordsize="0,24" path="m5432,2149l5432,2173e" filled="f" stroked="t" strokeweight=".390993pt" strokecolor="#000000">
                <v:path arrowok="t"/>
              </v:shape>
            </v:group>
            <v:group style="position:absolute;left:5510;top:2149;width:2;height:24" coordorigin="5510,2149" coordsize="2,24">
              <v:shape style="position:absolute;left:5510;top:2149;width:2;height:24" coordorigin="5510,2149" coordsize="0,24" path="m5510,2149l5510,2173e" filled="f" stroked="t" strokeweight=".390993pt" strokecolor="#000000">
                <v:path arrowok="t"/>
              </v:shape>
            </v:group>
            <v:group style="position:absolute;left:5588;top:2149;width:2;height:24" coordorigin="5588,2149" coordsize="2,24">
              <v:shape style="position:absolute;left:5588;top:2149;width:2;height:24" coordorigin="5588,2149" coordsize="0,24" path="m5588,2149l5588,2173e" filled="f" stroked="t" strokeweight=".390993pt" strokecolor="#000000">
                <v:path arrowok="t"/>
              </v:shape>
            </v:group>
            <v:group style="position:absolute;left:2917;top:362;width:570;height:321" coordorigin="2917,362" coordsize="570,321">
              <v:shape style="position:absolute;left:2917;top:362;width:570;height:321" coordorigin="2917,362" coordsize="570,321" path="m2917,683l3487,683,3487,362,2917,362,2917,683xe" filled="f" stroked="t" strokeweight=".392044pt" strokecolor="#000000">
                <v:path arrowok="t"/>
              </v:shape>
              <v:shape style="position:absolute;left:2987;top:417;width:47;height:47" type="#_x0000_t75">
                <v:imagedata r:id="rId108" o:title=""/>
              </v:shape>
            </v:group>
            <v:group style="position:absolute;left:2987;top:417;width:47;height:47" coordorigin="2987,417" coordsize="47,47">
              <v:shape style="position:absolute;left:2987;top:417;width:47;height:47" coordorigin="2987,417" coordsize="47,47" path="m2987,464l3034,464,3034,417,2987,417,2987,464xe" filled="f" stroked="t" strokeweight=".391683pt" strokecolor="#000000">
                <v:path arrowok="t"/>
              </v:shape>
            </v:group>
            <v:group style="position:absolute;left:2987;top:581;width:47;height:39" coordorigin="2987,581" coordsize="47,39">
              <v:shape style="position:absolute;left:2987;top:581;width:47;height:39" coordorigin="2987,581" coordsize="47,39" path="m2987,601l3034,601e" filled="f" stroked="t" strokeweight="2.05993pt" strokecolor="#404040">
                <v:path arrowok="t"/>
              </v:shape>
            </v:group>
            <v:group style="position:absolute;left:2987;top:581;width:47;height:39" coordorigin="2987,581" coordsize="47,39">
              <v:shape style="position:absolute;left:2987;top:581;width:47;height:39" coordorigin="2987,581" coordsize="47,39" path="m2987,621l3034,621,3034,581,2987,581,2987,621xe" filled="f" stroked="t" strokeweight=".391808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w w:val="85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5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97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1"/>
          <w:w w:val="85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7"/>
        </w:rPr>
        <w:t>10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7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357651pt;margin-top:14.790528pt;width:8.262658pt;height:37.329759pt;mso-position-horizontal-relative:page;mso-position-vertical-relative:paragraph;z-index:-5859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4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w w:val="104"/>
                      <w:position w:val="-1"/>
                    </w:rPr>
                    <w:t>産卵量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1"/>
                      <w:w w:val="98"/>
                      <w:position w:val="-1"/>
                    </w:rPr>
                    <w:t>(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4"/>
                      <w:position w:val="-1"/>
                    </w:rPr>
                    <w:t>兆粒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98"/>
                      <w:position w:val="-1"/>
                    </w:rPr>
                    <w:t>)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w w:val="88"/>
        </w:rPr>
        <w:t>8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8"/>
        </w:rPr>
        <w:t>6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8"/>
        </w:rPr>
        <w:t>4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w w:val="88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000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42" w:after="0" w:line="240" w:lineRule="auto"/>
        <w:ind w:right="-20"/>
        <w:jc w:val="righ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5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54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東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100"/>
        </w:rPr>
        <w:t>シ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2"/>
          <w:w w:val="100"/>
        </w:rPr>
        <w:t>ナ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海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0" w:after="0" w:line="16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4"/>
          <w:position w:val="-2"/>
        </w:rPr>
        <w:t>日本海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275" w:lineRule="exact"/>
        <w:ind w:left="-29" w:right="-49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6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-29" w:right="-49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4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-29" w:right="-49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-29" w:right="-49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653564pt;margin-top:7.737444pt;width:7.966002pt;height:37.822956pt;mso-position-horizontal-relative:page;mso-position-vertical-relative:paragraph;z-index:-5853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-1"/>
                    </w:rPr>
                    <w:t>現存量指標値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58" w:right="-48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80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58" w:right="-48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60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58" w:right="-48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40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58" w:right="-48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20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54" w:lineRule="exact"/>
        <w:ind w:left="88" w:right="-46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84" w:after="0" w:line="152" w:lineRule="auto"/>
        <w:ind w:right="-58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3"/>
        </w:rPr>
        <w:t>現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"/>
          <w:w w:val="103"/>
        </w:rPr>
        <w:t>存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3"/>
        </w:rPr>
        <w:t>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"/>
          <w:w w:val="103"/>
        </w:rPr>
        <w:t>指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3"/>
        </w:rPr>
        <w:t>標値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3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9"/>
        </w:rPr>
        <w:t>C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9"/>
        </w:rPr>
        <w:t>P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96"/>
        </w:rPr>
        <w:t>U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103"/>
        </w:rPr>
        <w:t>E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51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98"/>
        </w:rPr>
        <w:t>K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8"/>
        </w:rPr>
        <w:t>g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98"/>
        </w:rPr>
        <w:t>/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</w:rPr>
        <w:t>網）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275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4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2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1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3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3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3.676178pt;margin-top:4.230613pt;width:7.966002pt;height:36.452786pt;mso-position-horizontal-relative:page;mso-position-vertical-relative:paragraph;z-index:-5847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w w:val="105"/>
                      <w:position w:val="-1"/>
                    </w:rPr>
                    <w:t>C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2"/>
                      <w:w w:val="105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3"/>
                      <w:w w:val="92"/>
                      <w:position w:val="-1"/>
                    </w:rPr>
                    <w:t>U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100"/>
                      <w:position w:val="-1"/>
                    </w:rPr>
                    <w:t>E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3"/>
                      <w:w w:val="93"/>
                      <w:position w:val="-1"/>
                    </w:rPr>
                    <w:t>(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1"/>
                      <w:w w:val="85"/>
                      <w:position w:val="-1"/>
                    </w:rPr>
                    <w:t>k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1"/>
                      <w:w w:val="84"/>
                      <w:position w:val="-1"/>
                    </w:rPr>
                    <w:t>g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107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74"/>
                      <w:position w:val="-1"/>
                    </w:rPr>
                    <w:t>網）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80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60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1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40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-4"/>
          <w:w w:val="81"/>
          <w:position w:val="-4"/>
        </w:rPr>
        <w:t>20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5" w:equalWidth="0">
            <w:col w:w="1026" w:space="426"/>
            <w:col w:w="361" w:space="3181"/>
            <w:col w:w="180" w:space="1837"/>
            <w:col w:w="633" w:space="325"/>
            <w:col w:w="671"/>
          </w:cols>
        </w:sectPr>
      </w:pPr>
      <w:rPr/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0" w:after="0" w:line="206" w:lineRule="exact"/>
        <w:ind w:right="548"/>
        <w:jc w:val="right"/>
        <w:rPr>
          <w:rFonts w:ascii="AdobeFangsongStd-Regular" w:hAnsi="AdobeFangsongStd-Regular" w:cs="AdobeFangsongStd-Regular" w:eastAsia="AdobeFangsongStd-Regular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6.318497pt;margin-top:-14.627742pt;width:144.830268pt;height:12.626478pt;mso-position-horizontal-relative:page;mso-position-vertical-relative:paragraph;z-index:-5856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1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1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3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3"/>
                      <w:position w:val="-2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5"/>
          <w:szCs w:val="15"/>
          <w:spacing w:val="0"/>
          <w:w w:val="99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5"/>
          <w:szCs w:val="15"/>
          <w:spacing w:val="0"/>
          <w:w w:val="100"/>
          <w:position w:val="0"/>
        </w:rPr>
      </w:r>
    </w:p>
    <w:p>
      <w:pPr>
        <w:spacing w:before="49" w:after="0" w:line="376" w:lineRule="exact"/>
        <w:ind w:left="1228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639618pt;margin-top:5.492754pt;width:316.005530pt;height:217.17745pt;mso-position-horizontal-relative:page;mso-position-vertical-relative:paragraph;z-index:-5868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6" w:after="0" w:line="260" w:lineRule="exact"/>
                    <w:jc w:val="left"/>
                    <w:rPr>
                      <w:sz w:val="26"/>
                      <w:szCs w:val="26"/>
                    </w:rPr>
                  </w:pPr>
                  <w:rPr/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before="0" w:after="0" w:line="3068" w:lineRule="exact"/>
                    <w:ind w:right="-20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FT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5.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産卵量の経年変化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43" w:lineRule="exact"/>
        <w:ind w:left="788" w:right="1938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99"/>
          <w:position w:val="-3"/>
        </w:rPr>
        <w:t>年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8" w:after="0" w:line="381" w:lineRule="exact"/>
        <w:ind w:left="-35" w:right="125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305.710205pt;margin-top:82.724632pt;width:199.443724pt;height:136.354383pt;mso-position-horizontal-relative:page;mso-position-vertical-relative:paragraph;z-index:-5864" coordorigin="6114,1654" coordsize="3989,2727">
            <v:group style="position:absolute;left:6124;top:1665;width:3969;height:2707" coordorigin="6124,1665" coordsize="3969,2707">
              <v:shape style="position:absolute;left:6124;top:1665;width:3969;height:2707" coordorigin="6124,1665" coordsize="3969,2707" path="m6124,1665l10093,1665,10093,4371,6124,4371,6124,1665e" filled="t" fillcolor="#FFFFFF" stroked="f">
                <v:path arrowok="t"/>
                <v:fill/>
              </v:shape>
            </v:group>
            <v:group style="position:absolute;left:6857;top:1796;width:3046;height:2032" coordorigin="6857,1796" coordsize="3046,2032">
              <v:shape style="position:absolute;left:6857;top:1796;width:3046;height:2032" coordorigin="6857,1796" coordsize="3046,2032" path="m6857,3828l9904,3828,9904,1796,6857,1796,6857,3828e" filled="t" fillcolor="#FFFFFF" stroked="f">
                <v:path arrowok="t"/>
                <v:fill/>
              </v:shape>
            </v:group>
            <v:group style="position:absolute;left:6861;top:1792;width:2;height:2073" coordorigin="6861,1792" coordsize="2,2073">
              <v:shape style="position:absolute;left:6861;top:1792;width:2;height:2073" coordorigin="6861,1792" coordsize="0,2073" path="m6861,1792l6861,3865e" filled="f" stroked="t" strokeweight=".412084pt" strokecolor="#858585">
                <v:path arrowok="t"/>
              </v:shape>
            </v:group>
            <v:group style="position:absolute;left:6820;top:3824;width:3079;height:2" coordorigin="6820,3824" coordsize="3079,2">
              <v:shape style="position:absolute;left:6820;top:3824;width:3079;height:2" coordorigin="6820,3824" coordsize="3079,0" path="m6820,3824l9899,3824e" filled="f" stroked="t" strokeweight=".411769pt" strokecolor="#858585">
                <v:path arrowok="t"/>
              </v:shape>
            </v:group>
            <v:group style="position:absolute;left:6820;top:3602;width:41;height:2" coordorigin="6820,3602" coordsize="41,2">
              <v:shape style="position:absolute;left:6820;top:3602;width:41;height:2" coordorigin="6820,3602" coordsize="41,0" path="m6820,3602l6861,3602e" filled="f" stroked="t" strokeweight=".411769pt" strokecolor="#858585">
                <v:path arrowok="t"/>
              </v:shape>
            </v:group>
            <v:group style="position:absolute;left:6820;top:3372;width:41;height:2" coordorigin="6820,3372" coordsize="41,2">
              <v:shape style="position:absolute;left:6820;top:3372;width:41;height:2" coordorigin="6820,3372" coordsize="41,0" path="m6820,3372l6861,3372e" filled="f" stroked="t" strokeweight=".411769pt" strokecolor="#858585">
                <v:path arrowok="t"/>
              </v:shape>
            </v:group>
            <v:group style="position:absolute;left:6820;top:3150;width:41;height:2" coordorigin="6820,3150" coordsize="41,2">
              <v:shape style="position:absolute;left:6820;top:3150;width:41;height:2" coordorigin="6820,3150" coordsize="41,0" path="m6820,3150l6861,3150e" filled="f" stroked="t" strokeweight=".411769pt" strokecolor="#858585">
                <v:path arrowok="t"/>
              </v:shape>
            </v:group>
            <v:group style="position:absolute;left:6820;top:2919;width:41;height:2" coordorigin="6820,2919" coordsize="41,2">
              <v:shape style="position:absolute;left:6820;top:2919;width:41;height:2" coordorigin="6820,2919" coordsize="41,0" path="m6820,2919l6861,2919e" filled="f" stroked="t" strokeweight=".411769pt" strokecolor="#858585">
                <v:path arrowok="t"/>
              </v:shape>
            </v:group>
            <v:group style="position:absolute;left:6820;top:2697;width:41;height:2" coordorigin="6820,2697" coordsize="41,2">
              <v:shape style="position:absolute;left:6820;top:2697;width:41;height:2" coordorigin="6820,2697" coordsize="41,0" path="m6820,2697l6861,2697e" filled="f" stroked="t" strokeweight=".411769pt" strokecolor="#858585">
                <v:path arrowok="t"/>
              </v:shape>
            </v:group>
            <v:group style="position:absolute;left:6820;top:2467;width:41;height:2" coordorigin="6820,2467" coordsize="41,2">
              <v:shape style="position:absolute;left:6820;top:2467;width:41;height:2" coordorigin="6820,2467" coordsize="41,0" path="m6820,2467l6861,2467e" filled="f" stroked="t" strokeweight=".411769pt" strokecolor="#858585">
                <v:path arrowok="t"/>
              </v:shape>
            </v:group>
            <v:group style="position:absolute;left:6820;top:2245;width:41;height:2" coordorigin="6820,2245" coordsize="41,2">
              <v:shape style="position:absolute;left:6820;top:2245;width:41;height:2" coordorigin="6820,2245" coordsize="41,0" path="m6820,2245l6861,2245e" filled="f" stroked="t" strokeweight=".411769pt" strokecolor="#858585">
                <v:path arrowok="t"/>
              </v:shape>
            </v:group>
            <v:group style="position:absolute;left:6820;top:2022;width:41;height:2" coordorigin="6820,2022" coordsize="41,2">
              <v:shape style="position:absolute;left:6820;top:2022;width:41;height:2" coordorigin="6820,2022" coordsize="41,0" path="m6820,2022l6861,2022e" filled="f" stroked="t" strokeweight=".411769pt" strokecolor="#858585">
                <v:path arrowok="t"/>
              </v:shape>
            </v:group>
            <v:group style="position:absolute;left:6820;top:1792;width:41;height:2" coordorigin="6820,1792" coordsize="41,2">
              <v:shape style="position:absolute;left:6820;top:1792;width:41;height:2" coordorigin="6820,1792" coordsize="41,0" path="m6820,1792l6861,1792e" filled="f" stroked="t" strokeweight=".411769pt" strokecolor="#858585">
                <v:path arrowok="t"/>
              </v:shape>
            </v:group>
            <v:group style="position:absolute;left:7034;top:3824;width:2;height:41" coordorigin="7034,3824" coordsize="2,41">
              <v:shape style="position:absolute;left:7034;top:3824;width:2;height:41" coordorigin="7034,3824" coordsize="0,41" path="m7034,3824l7034,3865e" filled="f" stroked="t" strokeweight=".412084pt" strokecolor="#858585">
                <v:path arrowok="t"/>
              </v:shape>
            </v:group>
            <v:group style="position:absolute;left:7215;top:3824;width:2;height:41" coordorigin="7215,3824" coordsize="2,41">
              <v:shape style="position:absolute;left:7215;top:3824;width:2;height:41" coordorigin="7215,3824" coordsize="0,41" path="m7215,3824l7215,3865e" filled="f" stroked="t" strokeweight=".412084pt" strokecolor="#858585">
                <v:path arrowok="t"/>
              </v:shape>
            </v:group>
            <v:group style="position:absolute;left:7397;top:3824;width:2;height:41" coordorigin="7397,3824" coordsize="2,41">
              <v:shape style="position:absolute;left:7397;top:3824;width:2;height:41" coordorigin="7397,3824" coordsize="0,41" path="m7397,3824l7397,3865e" filled="f" stroked="t" strokeweight=".412084pt" strokecolor="#858585">
                <v:path arrowok="t"/>
              </v:shape>
            </v:group>
            <v:group style="position:absolute;left:7578;top:3824;width:2;height:41" coordorigin="7578,3824" coordsize="2,41">
              <v:shape style="position:absolute;left:7578;top:3824;width:2;height:41" coordorigin="7578,3824" coordsize="0,41" path="m7578,3824l7578,3865e" filled="f" stroked="t" strokeweight=".412084pt" strokecolor="#858585">
                <v:path arrowok="t"/>
              </v:shape>
            </v:group>
            <v:group style="position:absolute;left:7751;top:3824;width:2;height:41" coordorigin="7751,3824" coordsize="2,41">
              <v:shape style="position:absolute;left:7751;top:3824;width:2;height:41" coordorigin="7751,3824" coordsize="0,41" path="m7751,3824l7751,3865e" filled="f" stroked="t" strokeweight=".412084pt" strokecolor="#858585">
                <v:path arrowok="t"/>
              </v:shape>
            </v:group>
            <v:group style="position:absolute;left:7932;top:3824;width:2;height:41" coordorigin="7932,3824" coordsize="2,41">
              <v:shape style="position:absolute;left:7932;top:3824;width:2;height:41" coordorigin="7932,3824" coordsize="0,41" path="m7932,3824l7932,3865e" filled="f" stroked="t" strokeweight=".412084pt" strokecolor="#858585">
                <v:path arrowok="t"/>
              </v:shape>
            </v:group>
            <v:group style="position:absolute;left:8113;top:3824;width:2;height:41" coordorigin="8113,3824" coordsize="2,41">
              <v:shape style="position:absolute;left:8113;top:3824;width:2;height:41" coordorigin="8113,3824" coordsize="0,41" path="m8113,3824l8113,3865e" filled="f" stroked="t" strokeweight=".412084pt" strokecolor="#858585">
                <v:path arrowok="t"/>
              </v:shape>
            </v:group>
            <v:group style="position:absolute;left:8294;top:3824;width:2;height:41" coordorigin="8294,3824" coordsize="2,41">
              <v:shape style="position:absolute;left:8294;top:3824;width:2;height:41" coordorigin="8294,3824" coordsize="0,41" path="m8294,3824l8294,3865e" filled="f" stroked="t" strokeweight=".412084pt" strokecolor="#858585">
                <v:path arrowok="t"/>
              </v:shape>
            </v:group>
            <v:group style="position:absolute;left:8467;top:3824;width:2;height:41" coordorigin="8467,3824" coordsize="2,41">
              <v:shape style="position:absolute;left:8467;top:3824;width:2;height:41" coordorigin="8467,3824" coordsize="0,41" path="m8467,3824l8467,3865e" filled="f" stroked="t" strokeweight=".412084pt" strokecolor="#858585">
                <v:path arrowok="t"/>
              </v:shape>
            </v:group>
            <v:group style="position:absolute;left:8648;top:3824;width:2;height:41" coordorigin="8648,3824" coordsize="2,41">
              <v:shape style="position:absolute;left:8648;top:3824;width:2;height:41" coordorigin="8648,3824" coordsize="0,41" path="m8648,3824l8648,3865e" filled="f" stroked="t" strokeweight=".412084pt" strokecolor="#858585">
                <v:path arrowok="t"/>
              </v:shape>
            </v:group>
            <v:group style="position:absolute;left:8829;top:3824;width:2;height:41" coordorigin="8829,3824" coordsize="2,41">
              <v:shape style="position:absolute;left:8829;top:3824;width:2;height:41" coordorigin="8829,3824" coordsize="0,41" path="m8829,3824l8829,3865e" filled="f" stroked="t" strokeweight=".412084pt" strokecolor="#858585">
                <v:path arrowok="t"/>
              </v:shape>
            </v:group>
            <v:group style="position:absolute;left:9010;top:3824;width:2;height:41" coordorigin="9010,3824" coordsize="2,41">
              <v:shape style="position:absolute;left:9010;top:3824;width:2;height:41" coordorigin="9010,3824" coordsize="0,41" path="m9010,3824l9010,3865e" filled="f" stroked="t" strokeweight=".412084pt" strokecolor="#858585">
                <v:path arrowok="t"/>
              </v:shape>
            </v:group>
            <v:group style="position:absolute;left:9183;top:3824;width:2;height:41" coordorigin="9183,3824" coordsize="2,41">
              <v:shape style="position:absolute;left:9183;top:3824;width:2;height:41" coordorigin="9183,3824" coordsize="0,41" path="m9183,3824l9183,3865e" filled="f" stroked="t" strokeweight=".412084pt" strokecolor="#858585">
                <v:path arrowok="t"/>
              </v:shape>
            </v:group>
            <v:group style="position:absolute;left:9364;top:3824;width:2;height:41" coordorigin="9364,3824" coordsize="2,41">
              <v:shape style="position:absolute;left:9364;top:3824;width:2;height:41" coordorigin="9364,3824" coordsize="0,41" path="m9364,3824l9364,3865e" filled="f" stroked="t" strokeweight=".412084pt" strokecolor="#858585">
                <v:path arrowok="t"/>
              </v:shape>
            </v:group>
            <v:group style="position:absolute;left:9545;top:3824;width:2;height:41" coordorigin="9545,3824" coordsize="2,41">
              <v:shape style="position:absolute;left:9545;top:3824;width:2;height:41" coordorigin="9545,3824" coordsize="0,41" path="m9545,3824l9545,3865e" filled="f" stroked="t" strokeweight=".412084pt" strokecolor="#858585">
                <v:path arrowok="t"/>
              </v:shape>
            </v:group>
            <v:group style="position:absolute;left:9727;top:3824;width:2;height:41" coordorigin="9727,3824" coordsize="2,41">
              <v:shape style="position:absolute;left:9727;top:3824;width:2;height:41" coordorigin="9727,3824" coordsize="0,41" path="m9727,3824l9727,3865e" filled="f" stroked="t" strokeweight=".412084pt" strokecolor="#858585">
                <v:path arrowok="t"/>
              </v:shape>
            </v:group>
            <v:group style="position:absolute;left:9899;top:3824;width:2;height:41" coordorigin="9899,3824" coordsize="2,41">
              <v:shape style="position:absolute;left:9899;top:3824;width:2;height:41" coordorigin="9899,3824" coordsize="0,41" path="m9899,3824l9899,3865e" filled="f" stroked="t" strokeweight=".412084pt" strokecolor="#858585">
                <v:path arrowok="t"/>
              </v:shape>
            </v:group>
            <v:group style="position:absolute;left:6948;top:1994;width:2865;height:1802" coordorigin="6948,1994" coordsize="2865,1802">
              <v:shape style="position:absolute;left:6948;top:1994;width:2865;height:1802" coordorigin="6948,1994" coordsize="2865,1802" path="m6948,3672l7129,3795,7302,3771,7483,3211,7664,3096,7845,2964,8018,3063,8199,3392,8380,3721,8561,3762,8734,3795,8916,3474,9097,3680,9278,3244,9451,3532,9632,1994,9813,2750e" filled="f" stroked="t" strokeweight=".822894pt" strokecolor="#000000">
                <v:path arrowok="t"/>
              </v:shape>
            </v:group>
            <v:group style="position:absolute;left:6904;top:3630;width:82;height:82" coordorigin="6904,3630" coordsize="82,82">
              <v:shape style="position:absolute;left:6904;top:3630;width:82;height:82" coordorigin="6904,3630" coordsize="82,82" path="m6945,3630l6904,3671,6945,3713,6986,3671,6945,3630e" filled="t" fillcolor="#000000" stroked="f">
                <v:path arrowok="t"/>
                <v:fill/>
              </v:shape>
            </v:group>
            <v:group style="position:absolute;left:6904;top:3630;width:82;height:82" coordorigin="6904,3630" coordsize="82,82">
              <v:shape style="position:absolute;left:6904;top:3630;width:82;height:82" coordorigin="6904,3630" coordsize="82,82" path="m6945,3630l6986,3671,6945,3712,6904,3671,6945,3630xe" filled="f" stroked="t" strokeweight=".411927pt" strokecolor="#000000">
                <v:path arrowok="t"/>
              </v:shape>
            </v:group>
            <v:group style="position:absolute;left:7085;top:3762;width:82;height:82" coordorigin="7085,3762" coordsize="82,82">
              <v:shape style="position:absolute;left:7085;top:3762;width:82;height:82" coordorigin="7085,3762" coordsize="82,82" path="m7126,3762l7085,3803,7126,3844,7167,3803,7126,3762e" filled="t" fillcolor="#000000" stroked="f">
                <v:path arrowok="t"/>
                <v:fill/>
              </v:shape>
            </v:group>
            <v:group style="position:absolute;left:7085;top:3762;width:82;height:82" coordorigin="7085,3762" coordsize="82,82">
              <v:shape style="position:absolute;left:7085;top:3762;width:82;height:82" coordorigin="7085,3762" coordsize="82,82" path="m7126,3762l7167,3803,7126,3844,7085,3803,7126,3762xe" filled="f" stroked="t" strokeweight=".411927pt" strokecolor="#000000">
                <v:path arrowok="t"/>
              </v:shape>
            </v:group>
            <v:group style="position:absolute;left:7266;top:3737;width:82;height:82" coordorigin="7266,3737" coordsize="82,82">
              <v:shape style="position:absolute;left:7266;top:3737;width:82;height:82" coordorigin="7266,3737" coordsize="82,82" path="m7307,3737l7266,3778,7307,3819,7349,3778,7307,3737e" filled="t" fillcolor="#000000" stroked="f">
                <v:path arrowok="t"/>
                <v:fill/>
              </v:shape>
            </v:group>
            <v:group style="position:absolute;left:7266;top:3737;width:82;height:82" coordorigin="7266,3737" coordsize="82,82">
              <v:shape style="position:absolute;left:7266;top:3737;width:82;height:82" coordorigin="7266,3737" coordsize="82,82" path="m7307,3737l7349,3778,7307,3819,7266,3778,7307,3737xe" filled="f" stroked="t" strokeweight=".411927pt" strokecolor="#000000">
                <v:path arrowok="t"/>
              </v:shape>
            </v:group>
            <v:group style="position:absolute;left:7447;top:3178;width:82;height:82" coordorigin="7447,3178" coordsize="82,82">
              <v:shape style="position:absolute;left:7447;top:3178;width:82;height:82" coordorigin="7447,3178" coordsize="82,82" path="m7488,3178l7447,3219,7488,3260,7530,3219,7488,3178e" filled="t" fillcolor="#000000" stroked="f">
                <v:path arrowok="t"/>
                <v:fill/>
              </v:shape>
            </v:group>
            <v:group style="position:absolute;left:7447;top:3178;width:82;height:82" coordorigin="7447,3178" coordsize="82,82">
              <v:shape style="position:absolute;left:7447;top:3178;width:82;height:82" coordorigin="7447,3178" coordsize="82,82" path="m7488,3178l7530,3219,7488,3260,7447,3219,7488,3178xe" filled="f" stroked="t" strokeweight=".411927pt" strokecolor="#000000">
                <v:path arrowok="t"/>
              </v:shape>
            </v:group>
            <v:group style="position:absolute;left:7620;top:3054;width:82;height:82" coordorigin="7620,3054" coordsize="82,82">
              <v:shape style="position:absolute;left:7620;top:3054;width:82;height:82" coordorigin="7620,3054" coordsize="82,82" path="m7661,3054l7620,3095,7661,3137,7703,3095,7661,3054e" filled="t" fillcolor="#000000" stroked="f">
                <v:path arrowok="t"/>
                <v:fill/>
              </v:shape>
            </v:group>
            <v:group style="position:absolute;left:7620;top:3054;width:82;height:82" coordorigin="7620,3054" coordsize="82,82">
              <v:shape style="position:absolute;left:7620;top:3054;width:82;height:82" coordorigin="7620,3054" coordsize="82,82" path="m7661,3054l7703,3095,7661,3136,7620,3095,7661,3054xe" filled="f" stroked="t" strokeweight=".411927pt" strokecolor="#000000">
                <v:path arrowok="t"/>
              </v:shape>
            </v:group>
            <v:group style="position:absolute;left:7801;top:2923;width:82;height:82" coordorigin="7801,2923" coordsize="82,82">
              <v:shape style="position:absolute;left:7801;top:2923;width:82;height:82" coordorigin="7801,2923" coordsize="82,82" path="m7843,2923l7801,2964,7843,3005,7884,2964,7843,2923e" filled="t" fillcolor="#000000" stroked="f">
                <v:path arrowok="t"/>
                <v:fill/>
              </v:shape>
            </v:group>
            <v:group style="position:absolute;left:7801;top:2922;width:82;height:82" coordorigin="7801,2922" coordsize="82,82">
              <v:shape style="position:absolute;left:7801;top:2922;width:82;height:82" coordorigin="7801,2922" coordsize="82,82" path="m7843,2922l7884,2964,7843,3005,7801,2964,7843,2922xe" filled="f" stroked="t" strokeweight=".411927pt" strokecolor="#000000">
                <v:path arrowok="t"/>
              </v:shape>
            </v:group>
            <v:group style="position:absolute;left:7983;top:3030;width:82;height:82" coordorigin="7983,3030" coordsize="82,82">
              <v:shape style="position:absolute;left:7983;top:3030;width:82;height:82" coordorigin="7983,3030" coordsize="82,82" path="m8024,3030l7983,3071,8024,3112,8065,3071,8024,3030e" filled="t" fillcolor="#000000" stroked="f">
                <v:path arrowok="t"/>
                <v:fill/>
              </v:shape>
            </v:group>
            <v:group style="position:absolute;left:7983;top:3029;width:82;height:82" coordorigin="7983,3029" coordsize="82,82">
              <v:shape style="position:absolute;left:7983;top:3029;width:82;height:82" coordorigin="7983,3029" coordsize="82,82" path="m8024,3029l8065,3071,8024,3112,7983,3071,8024,3029xe" filled="f" stroked="t" strokeweight=".411927pt" strokecolor="#000000">
                <v:path arrowok="t"/>
              </v:shape>
            </v:group>
            <v:group style="position:absolute;left:8164;top:3351;width:82;height:82" coordorigin="8164,3351" coordsize="82,82">
              <v:shape style="position:absolute;left:8164;top:3351;width:82;height:82" coordorigin="8164,3351" coordsize="82,82" path="m8205,3351l8164,3392,8205,3433,8246,3392,8205,3351e" filled="t" fillcolor="#000000" stroked="f">
                <v:path arrowok="t"/>
                <v:fill/>
              </v:shape>
            </v:group>
            <v:group style="position:absolute;left:8164;top:3350;width:82;height:82" coordorigin="8164,3350" coordsize="82,82">
              <v:shape style="position:absolute;left:8164;top:3350;width:82;height:82" coordorigin="8164,3350" coordsize="82,82" path="m8205,3350l8246,3391,8205,3433,8164,3391,8205,3350xe" filled="f" stroked="t" strokeweight=".411927pt" strokecolor="#000000">
                <v:path arrowok="t"/>
              </v:shape>
            </v:group>
            <v:group style="position:absolute;left:8337;top:3680;width:82;height:82" coordorigin="8337,3680" coordsize="82,82">
              <v:shape style="position:absolute;left:8337;top:3680;width:82;height:82" coordorigin="8337,3680" coordsize="82,82" path="m8378,3680l8337,3721,8378,3762,8419,3721,8378,3680e" filled="t" fillcolor="#000000" stroked="f">
                <v:path arrowok="t"/>
                <v:fill/>
              </v:shape>
            </v:group>
            <v:group style="position:absolute;left:8337;top:3679;width:82;height:82" coordorigin="8337,3679" coordsize="82,82">
              <v:shape style="position:absolute;left:8337;top:3679;width:82;height:82" coordorigin="8337,3679" coordsize="82,82" path="m8378,3679l8419,3721,8378,3762,8337,3721,8378,3679xe" filled="f" stroked="t" strokeweight=".411927pt" strokecolor="#000000">
                <v:path arrowok="t"/>
              </v:shape>
            </v:group>
            <v:group style="position:absolute;left:8518;top:3721;width:82;height:82" coordorigin="8518,3721" coordsize="82,82">
              <v:shape style="position:absolute;left:8518;top:3721;width:82;height:82" coordorigin="8518,3721" coordsize="82,82" path="m8559,3721l8518,3762,8559,3803,8600,3762,8559,3721e" filled="t" fillcolor="#000000" stroked="f">
                <v:path arrowok="t"/>
                <v:fill/>
              </v:shape>
            </v:group>
            <v:group style="position:absolute;left:8518;top:3721;width:82;height:82" coordorigin="8518,3721" coordsize="82,82">
              <v:shape style="position:absolute;left:8518;top:3721;width:82;height:82" coordorigin="8518,3721" coordsize="82,82" path="m8559,3721l8600,3762,8559,3803,8518,3762,8559,3721xe" filled="f" stroked="t" strokeweight=".411927pt" strokecolor="#000000">
                <v:path arrowok="t"/>
              </v:shape>
            </v:group>
            <v:group style="position:absolute;left:8699;top:3754;width:82;height:82" coordorigin="8699,3754" coordsize="82,82">
              <v:shape style="position:absolute;left:8699;top:3754;width:82;height:82" coordorigin="8699,3754" coordsize="82,82" path="m8740,3754l8699,3795,8740,3836,8781,3795,8740,3754e" filled="t" fillcolor="#000000" stroked="f">
                <v:path arrowok="t"/>
                <v:fill/>
              </v:shape>
            </v:group>
            <v:group style="position:absolute;left:8699;top:3753;width:82;height:82" coordorigin="8699,3753" coordsize="82,82">
              <v:shape style="position:absolute;left:8699;top:3753;width:82;height:82" coordorigin="8699,3753" coordsize="82,82" path="m8740,3753l8781,3795,8740,3836,8699,3795,8740,3753xe" filled="f" stroked="t" strokeweight=".411927pt" strokecolor="#000000">
                <v:path arrowok="t"/>
              </v:shape>
            </v:group>
            <v:group style="position:absolute;left:8880;top:3441;width:82;height:82" coordorigin="8880,3441" coordsize="82,82">
              <v:shape style="position:absolute;left:8880;top:3441;width:82;height:82" coordorigin="8880,3441" coordsize="82,82" path="m8921,3441l8880,3482,8921,3523,8962,3482,8921,3441e" filled="t" fillcolor="#000000" stroked="f">
                <v:path arrowok="t"/>
                <v:fill/>
              </v:shape>
            </v:group>
            <v:group style="position:absolute;left:8880;top:3441;width:82;height:82" coordorigin="8880,3441" coordsize="82,82">
              <v:shape style="position:absolute;left:8880;top:3441;width:82;height:82" coordorigin="8880,3441" coordsize="82,82" path="m8921,3441l8962,3482,8921,3523,8880,3482,8921,3441xe" filled="f" stroked="t" strokeweight=".411927pt" strokecolor="#000000">
                <v:path arrowok="t"/>
              </v:shape>
            </v:group>
            <v:group style="position:absolute;left:9053;top:3638;width:82;height:82" coordorigin="9053,3638" coordsize="82,82">
              <v:shape style="position:absolute;left:9053;top:3638;width:82;height:82" coordorigin="9053,3638" coordsize="82,82" path="m9094,3638l9053,3680,9094,3721,9135,3680,9094,3638e" filled="t" fillcolor="#000000" stroked="f">
                <v:path arrowok="t"/>
                <v:fill/>
              </v:shape>
            </v:group>
            <v:group style="position:absolute;left:9053;top:3638;width:82;height:82" coordorigin="9053,3638" coordsize="82,82">
              <v:shape style="position:absolute;left:9053;top:3638;width:82;height:82" coordorigin="9053,3638" coordsize="82,82" path="m9094,3638l9135,3679,9094,3721,9053,3679,9094,3638xe" filled="f" stroked="t" strokeweight=".411927pt" strokecolor="#000000">
                <v:path arrowok="t"/>
              </v:shape>
            </v:group>
            <v:group style="position:absolute;left:9234;top:3211;width:82;height:82" coordorigin="9234,3211" coordsize="82,82">
              <v:shape style="position:absolute;left:9234;top:3211;width:82;height:82" coordorigin="9234,3211" coordsize="82,82" path="m9275,3211l9234,3252,9275,3293,9316,3252,9275,3211e" filled="t" fillcolor="#000000" stroked="f">
                <v:path arrowok="t"/>
                <v:fill/>
              </v:shape>
            </v:group>
            <v:group style="position:absolute;left:9234;top:3210;width:82;height:82" coordorigin="9234,3210" coordsize="82,82">
              <v:shape style="position:absolute;left:9234;top:3210;width:82;height:82" coordorigin="9234,3210" coordsize="82,82" path="m9275,3210l9316,3252,9275,3293,9234,3252,9275,3210xe" filled="f" stroked="t" strokeweight=".411927pt" strokecolor="#000000">
                <v:path arrowok="t"/>
              </v:shape>
            </v:group>
            <v:group style="position:absolute;left:9415;top:3490;width:82;height:82" coordorigin="9415,3490" coordsize="82,82">
              <v:shape style="position:absolute;left:9415;top:3490;width:82;height:82" coordorigin="9415,3490" coordsize="82,82" path="m9456,3490l9415,3532,9456,3573,9497,3532,9456,3490e" filled="t" fillcolor="#000000" stroked="f">
                <v:path arrowok="t"/>
                <v:fill/>
              </v:shape>
            </v:group>
            <v:group style="position:absolute;left:9415;top:3490;width:82;height:82" coordorigin="9415,3490" coordsize="82,82">
              <v:shape style="position:absolute;left:9415;top:3490;width:82;height:82" coordorigin="9415,3490" coordsize="82,82" path="m9456,3490l9497,3531,9456,3572,9415,3531,9456,3490xe" filled="f" stroked="t" strokeweight=".411927pt" strokecolor="#000000">
                <v:path arrowok="t"/>
              </v:shape>
            </v:group>
            <v:group style="position:absolute;left:9596;top:1952;width:82;height:82" coordorigin="9596,1952" coordsize="82,82">
              <v:shape style="position:absolute;left:9596;top:1952;width:82;height:82" coordorigin="9596,1952" coordsize="82,82" path="m9637,1952l9596,1993,9637,2034,9679,1993,9637,1952e" filled="t" fillcolor="#000000" stroked="f">
                <v:path arrowok="t"/>
                <v:fill/>
              </v:shape>
            </v:group>
            <v:group style="position:absolute;left:9596;top:1952;width:82;height:82" coordorigin="9596,1952" coordsize="82,82">
              <v:shape style="position:absolute;left:9596;top:1952;width:82;height:82" coordorigin="9596,1952" coordsize="82,82" path="m9637,1952l9679,1993,9637,2034,9596,1993,9637,1952xe" filled="f" stroked="t" strokeweight=".411927pt" strokecolor="#000000">
                <v:path arrowok="t"/>
              </v:shape>
            </v:group>
            <v:group style="position:absolute;left:9769;top:2709;width:82;height:82" coordorigin="9769,2709" coordsize="82,82">
              <v:shape style="position:absolute;left:9769;top:2709;width:82;height:82" coordorigin="9769,2709" coordsize="82,82" path="m9810,2709l9769,2750,9810,2791,9851,2750,9810,2709e" filled="t" fillcolor="#000000" stroked="f">
                <v:path arrowok="t"/>
                <v:fill/>
              </v:shape>
            </v:group>
            <v:group style="position:absolute;left:9769;top:2709;width:82;height:82" coordorigin="9769,2709" coordsize="82,82">
              <v:shape style="position:absolute;left:9769;top:2709;width:82;height:82" coordorigin="9769,2709" coordsize="82,82" path="m9810,2709l9851,2750,9810,2791,9769,2750,9810,2709xe" filled="f" stroked="t" strokeweight=".411927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2.594757pt;margin-top:-22.884424pt;width:131.892172pt;height:13.568988pt;mso-position-horizontal-relative:page;mso-position-vertical-relative:paragraph;z-index:-5850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98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04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06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14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81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81"/>
                      <w:position w:val="-1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6.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現存量指標値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00" w:right="1680"/>
          <w:cols w:num="2" w:equalWidth="0">
            <w:col w:w="3226" w:space="2476"/>
            <w:col w:w="293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33" w:after="0" w:line="240" w:lineRule="auto"/>
        <w:ind w:left="484" w:right="632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2.45459pt;width:198.424401pt;height:218.090058pt;mso-position-horizontal-relative:page;mso-position-vertical-relative:paragraph;z-index:-5869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4" w:after="0" w:line="280" w:lineRule="exact"/>
                    <w:jc w:val="left"/>
                    <w:rPr>
                      <w:sz w:val="28"/>
                      <w:szCs w:val="28"/>
                    </w:rPr>
                  </w:pPr>
                  <w:rPr/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spacing w:before="0" w:after="0" w:line="3068" w:lineRule="exact"/>
                    <w:ind w:left="265" w:right="-179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R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91.6558pt;margin-top:1.98439pt;width:199.364801pt;height:130.715601pt;mso-position-horizontal-relative:page;mso-position-vertical-relative:paragraph;z-index:-5865" coordorigin="1833,40" coordsize="3987,2614">
            <v:group style="position:absolute;left:1843;top:49;width:3968;height:2596" coordorigin="1843,49" coordsize="3968,2596">
              <v:shape style="position:absolute;left:1843;top:49;width:3968;height:2596" coordorigin="1843,49" coordsize="3968,2596" path="m1843,49l5811,49,5811,2645,1843,2645,1843,49e" filled="t" fillcolor="#FFFFFF" stroked="f">
                <v:path arrowok="t"/>
                <v:fill/>
              </v:shape>
            </v:group>
            <v:group style="position:absolute;left:5274;top:230;width:2;height:1948" coordorigin="5274,230" coordsize="2,1948">
              <v:shape style="position:absolute;left:5274;top:230;width:2;height:1948" coordorigin="5274,230" coordsize="0,1948" path="m5274,230l5274,2179e" filled="f" stroked="t" strokeweight=".355955pt" strokecolor="#000000">
                <v:path arrowok="t"/>
              </v:shape>
            </v:group>
            <v:group style="position:absolute;left:5246;top:1788;width:28;height:2" coordorigin="5246,1788" coordsize="28,2">
              <v:shape style="position:absolute;left:5246;top:1788;width:28;height:2" coordorigin="5246,1788" coordsize="28,0" path="m5246,1788l5274,1788e" filled="f" stroked="t" strokeweight=".355904pt" strokecolor="#000000">
                <v:path arrowok="t"/>
              </v:shape>
            </v:group>
            <v:group style="position:absolute;left:5246;top:1397;width:28;height:2" coordorigin="5246,1397" coordsize="28,2">
              <v:shape style="position:absolute;left:5246;top:1397;width:28;height:2" coordorigin="5246,1397" coordsize="28,0" path="m5246,1397l5274,1397e" filled="f" stroked="t" strokeweight=".355904pt" strokecolor="#000000">
                <v:path arrowok="t"/>
              </v:shape>
            </v:group>
            <v:group style="position:absolute;left:5246;top:1013;width:28;height:2" coordorigin="5246,1013" coordsize="28,2">
              <v:shape style="position:absolute;left:5246;top:1013;width:28;height:2" coordorigin="5246,1013" coordsize="28,0" path="m5246,1013l5274,1013e" filled="f" stroked="t" strokeweight=".355904pt" strokecolor="#000000">
                <v:path arrowok="t"/>
              </v:shape>
            </v:group>
            <v:group style="position:absolute;left:5246;top:621;width:28;height:2" coordorigin="5246,621" coordsize="28,2">
              <v:shape style="position:absolute;left:5246;top:621;width:28;height:2" coordorigin="5246,621" coordsize="28,0" path="m5246,621l5274,621e" filled="f" stroked="t" strokeweight=".355904pt" strokecolor="#000000">
                <v:path arrowok="t"/>
              </v:shape>
            </v:group>
            <v:group style="position:absolute;left:5246;top:230;width:28;height:2" coordorigin="5246,230" coordsize="28,2">
              <v:shape style="position:absolute;left:5246;top:230;width:28;height:2" coordorigin="5246,230" coordsize="28,0" path="m5246,230l5274,230e" filled="f" stroked="t" strokeweight=".355904pt" strokecolor="#000000">
                <v:path arrowok="t"/>
              </v:shape>
            </v:group>
            <v:group style="position:absolute;left:2458;top:230;width:2;height:1948" coordorigin="2458,230" coordsize="2,1948">
              <v:shape style="position:absolute;left:2458;top:230;width:2;height:1948" coordorigin="2458,230" coordsize="0,1948" path="m2458,230l2458,2179e" filled="f" stroked="t" strokeweight=".355955pt" strokecolor="#000000">
                <v:path arrowok="t"/>
              </v:shape>
            </v:group>
            <v:group style="position:absolute;left:2458;top:2179;width:2816;height:2" coordorigin="2458,2179" coordsize="2816,2">
              <v:shape style="position:absolute;left:2458;top:2179;width:2816;height:2" coordorigin="2458,2179" coordsize="2816,0" path="m2458,2179l5274,2179e" filled="f" stroked="t" strokeweight=".355904pt" strokecolor="#000000">
                <v:path arrowok="t"/>
              </v:shape>
            </v:group>
            <v:group style="position:absolute;left:2458;top:1987;width:28;height:2" coordorigin="2458,1987" coordsize="28,2">
              <v:shape style="position:absolute;left:2458;top:1987;width:28;height:2" coordorigin="2458,1987" coordsize="28,0" path="m2458,1987l2486,1987e" filled="f" stroked="t" strokeweight=".355904pt" strokecolor="#000000">
                <v:path arrowok="t"/>
              </v:shape>
            </v:group>
            <v:group style="position:absolute;left:2458;top:1788;width:28;height:2" coordorigin="2458,1788" coordsize="28,2">
              <v:shape style="position:absolute;left:2458;top:1788;width:28;height:2" coordorigin="2458,1788" coordsize="28,0" path="m2458,1788l2486,1788e" filled="f" stroked="t" strokeweight=".355904pt" strokecolor="#000000">
                <v:path arrowok="t"/>
              </v:shape>
            </v:group>
            <v:group style="position:absolute;left:2458;top:1596;width:28;height:2" coordorigin="2458,1596" coordsize="28,2">
              <v:shape style="position:absolute;left:2458;top:1596;width:28;height:2" coordorigin="2458,1596" coordsize="28,0" path="m2458,1596l2486,1596e" filled="f" stroked="t" strokeweight=".355904pt" strokecolor="#000000">
                <v:path arrowok="t"/>
              </v:shape>
            </v:group>
            <v:group style="position:absolute;left:2458;top:1397;width:28;height:2" coordorigin="2458,1397" coordsize="28,2">
              <v:shape style="position:absolute;left:2458;top:1397;width:28;height:2" coordorigin="2458,1397" coordsize="28,0" path="m2458,1397l2486,1397e" filled="f" stroked="t" strokeweight=".355904pt" strokecolor="#000000">
                <v:path arrowok="t"/>
              </v:shape>
            </v:group>
            <v:group style="position:absolute;left:2458;top:1205;width:28;height:2" coordorigin="2458,1205" coordsize="28,2">
              <v:shape style="position:absolute;left:2458;top:1205;width:28;height:2" coordorigin="2458,1205" coordsize="28,0" path="m2458,1205l2486,1205e" filled="f" stroked="t" strokeweight=".355904pt" strokecolor="#000000">
                <v:path arrowok="t"/>
              </v:shape>
            </v:group>
            <v:group style="position:absolute;left:2458;top:1013;width:28;height:2" coordorigin="2458,1013" coordsize="28,2">
              <v:shape style="position:absolute;left:2458;top:1013;width:28;height:2" coordorigin="2458,1013" coordsize="28,0" path="m2458,1013l2486,1013e" filled="f" stroked="t" strokeweight=".355904pt" strokecolor="#000000">
                <v:path arrowok="t"/>
              </v:shape>
            </v:group>
            <v:group style="position:absolute;left:2458;top:813;width:28;height:2" coordorigin="2458,813" coordsize="28,2">
              <v:shape style="position:absolute;left:2458;top:813;width:28;height:2" coordorigin="2458,813" coordsize="28,0" path="m2458,813l2486,813e" filled="f" stroked="t" strokeweight=".355904pt" strokecolor="#000000">
                <v:path arrowok="t"/>
              </v:shape>
            </v:group>
            <v:group style="position:absolute;left:2458;top:621;width:28;height:2" coordorigin="2458,621" coordsize="28,2">
              <v:shape style="position:absolute;left:2458;top:621;width:28;height:2" coordorigin="2458,621" coordsize="28,0" path="m2458,621l2486,621e" filled="f" stroked="t" strokeweight=".355904pt" strokecolor="#000000">
                <v:path arrowok="t"/>
              </v:shape>
            </v:group>
            <v:group style="position:absolute;left:2458;top:422;width:28;height:2" coordorigin="2458,422" coordsize="28,2">
              <v:shape style="position:absolute;left:2458;top:422;width:28;height:2" coordorigin="2458,422" coordsize="28,0" path="m2458,422l2486,422e" filled="f" stroked="t" strokeweight=".355904pt" strokecolor="#000000">
                <v:path arrowok="t"/>
              </v:shape>
            </v:group>
            <v:group style="position:absolute;left:2458;top:230;width:28;height:2" coordorigin="2458,230" coordsize="28,2">
              <v:shape style="position:absolute;left:2458;top:230;width:28;height:2" coordorigin="2458,230" coordsize="28,0" path="m2458,230l2486,230e" filled="f" stroked="t" strokeweight=".355904pt" strokecolor="#000000">
                <v:path arrowok="t"/>
              </v:shape>
            </v:group>
            <v:group style="position:absolute;left:2657;top:2150;width:2;height:28" coordorigin="2657,2150" coordsize="2,28">
              <v:shape style="position:absolute;left:2657;top:2150;width:2;height:28" coordorigin="2657,2150" coordsize="0,28" path="m2657,2150l2657,2179e" filled="f" stroked="t" strokeweight=".355955pt" strokecolor="#000000">
                <v:path arrowok="t"/>
              </v:shape>
            </v:group>
            <v:group style="position:absolute;left:2856;top:2150;width:2;height:28" coordorigin="2856,2150" coordsize="2,28">
              <v:shape style="position:absolute;left:2856;top:2150;width:2;height:28" coordorigin="2856,2150" coordsize="0,28" path="m2856,2150l2856,2179e" filled="f" stroked="t" strokeweight=".355955pt" strokecolor="#000000">
                <v:path arrowok="t"/>
              </v:shape>
            </v:group>
            <v:group style="position:absolute;left:3062;top:2150;width:2;height:28" coordorigin="3062,2150" coordsize="2,28">
              <v:shape style="position:absolute;left:3062;top:2150;width:2;height:28" coordorigin="3062,2150" coordsize="0,28" path="m3062,2150l3062,2179e" filled="f" stroked="t" strokeweight=".355955pt" strokecolor="#000000">
                <v:path arrowok="t"/>
              </v:shape>
            </v:group>
            <v:group style="position:absolute;left:3261;top:2150;width:2;height:28" coordorigin="3261,2150" coordsize="2,28">
              <v:shape style="position:absolute;left:3261;top:2150;width:2;height:28" coordorigin="3261,2150" coordsize="0,28" path="m3261,2150l3261,2179e" filled="f" stroked="t" strokeweight=".355955pt" strokecolor="#000000">
                <v:path arrowok="t"/>
              </v:shape>
            </v:group>
            <v:group style="position:absolute;left:3461;top:2150;width:2;height:28" coordorigin="3461,2150" coordsize="2,28">
              <v:shape style="position:absolute;left:3461;top:2150;width:2;height:28" coordorigin="3461,2150" coordsize="0,28" path="m3461,2150l3461,2179e" filled="f" stroked="t" strokeweight=".355955pt" strokecolor="#000000">
                <v:path arrowok="t"/>
              </v:shape>
            </v:group>
            <v:group style="position:absolute;left:3660;top:2150;width:2;height:28" coordorigin="3660,2150" coordsize="2,28">
              <v:shape style="position:absolute;left:3660;top:2150;width:2;height:28" coordorigin="3660,2150" coordsize="0,28" path="m3660,2150l3660,2179e" filled="f" stroked="t" strokeweight=".355955pt" strokecolor="#000000">
                <v:path arrowok="t"/>
              </v:shape>
            </v:group>
            <v:group style="position:absolute;left:3866;top:2150;width:2;height:28" coordorigin="3866,2150" coordsize="2,28">
              <v:shape style="position:absolute;left:3866;top:2150;width:2;height:28" coordorigin="3866,2150" coordsize="0,28" path="m3866,2150l3866,2179e" filled="f" stroked="t" strokeweight=".355955pt" strokecolor="#000000">
                <v:path arrowok="t"/>
              </v:shape>
            </v:group>
            <v:group style="position:absolute;left:4065;top:2150;width:2;height:28" coordorigin="4065,2150" coordsize="2,28">
              <v:shape style="position:absolute;left:4065;top:2150;width:2;height:28" coordorigin="4065,2150" coordsize="0,28" path="m4065,2150l4065,2179e" filled="f" stroked="t" strokeweight=".355955pt" strokecolor="#000000">
                <v:path arrowok="t"/>
              </v:shape>
            </v:group>
            <v:group style="position:absolute;left:4264;top:2150;width:2;height:28" coordorigin="4264,2150" coordsize="2,28">
              <v:shape style="position:absolute;left:4264;top:2150;width:2;height:28" coordorigin="4264,2150" coordsize="0,28" path="m4264,2150l4264,2179e" filled="f" stroked="t" strokeweight=".355955pt" strokecolor="#000000">
                <v:path arrowok="t"/>
              </v:shape>
            </v:group>
            <v:group style="position:absolute;left:4470;top:2150;width:2;height:28" coordorigin="4470,2150" coordsize="2,28">
              <v:shape style="position:absolute;left:4470;top:2150;width:2;height:28" coordorigin="4470,2150" coordsize="0,28" path="m4470,2150l4470,2179e" filled="f" stroked="t" strokeweight=".355955pt" strokecolor="#000000">
                <v:path arrowok="t"/>
              </v:shape>
            </v:group>
            <v:group style="position:absolute;left:4670;top:2150;width:2;height:28" coordorigin="4670,2150" coordsize="2,28">
              <v:shape style="position:absolute;left:4670;top:2150;width:2;height:28" coordorigin="4670,2150" coordsize="0,28" path="m4670,2150l4670,2179e" filled="f" stroked="t" strokeweight=".355955pt" strokecolor="#000000">
                <v:path arrowok="t"/>
              </v:shape>
            </v:group>
            <v:group style="position:absolute;left:4869;top:2150;width:2;height:28" coordorigin="4869,2150" coordsize="2,28">
              <v:shape style="position:absolute;left:4869;top:2150;width:2;height:28" coordorigin="4869,2150" coordsize="0,28" path="m4869,2150l4869,2179e" filled="f" stroked="t" strokeweight=".355955pt" strokecolor="#000000">
                <v:path arrowok="t"/>
              </v:shape>
            </v:group>
            <v:group style="position:absolute;left:5075;top:2150;width:2;height:28" coordorigin="5075,2150" coordsize="2,28">
              <v:shape style="position:absolute;left:5075;top:2150;width:2;height:28" coordorigin="5075,2150" coordsize="0,28" path="m5075,2150l5075,2179e" filled="f" stroked="t" strokeweight=".355955pt" strokecolor="#000000">
                <v:path arrowok="t"/>
              </v:shape>
            </v:group>
            <v:group style="position:absolute;left:2557;top:373;width:2617;height:1635" coordorigin="2557,373" coordsize="2617,1635">
              <v:shape style="position:absolute;left:2557;top:373;width:2617;height:1635" coordorigin="2557,373" coordsize="2617,1635" path="m2557,2008l2756,1013,2956,1994,3162,593,3361,1688,3560,1695,3766,1780,3965,1254,4165,373,4364,842,4570,1795,4769,1596,4968,1837,5175,1716e" filled="f" stroked="t" strokeweight=".355918pt" strokecolor="#000000">
                <v:path arrowok="t"/>
              </v:shape>
            </v:group>
            <v:group style="position:absolute;left:2520;top:1975;width:57;height:57" coordorigin="2520,1975" coordsize="57,57">
              <v:shape style="position:absolute;left:2520;top:1975;width:57;height:57" coordorigin="2520,1975" coordsize="57,57" path="m2548,1975l2529,1984,2520,2004,2529,2024,2549,2032,2569,2023,2577,2003,2577,2003,2569,1983,2548,1975e" filled="t" fillcolor="#000000" stroked="f">
                <v:path arrowok="t"/>
                <v:fill/>
              </v:shape>
            </v:group>
            <v:group style="position:absolute;left:2520;top:1975;width:57;height:57" coordorigin="2520,1975" coordsize="57,57">
              <v:shape style="position:absolute;left:2520;top:1975;width:57;height:57" coordorigin="2520,1975" coordsize="57,57" path="m2577,2003l2569,2023,2549,2032,2529,2024,2520,2004,2529,1983,2548,1975,2569,1983,2577,2002,2577,2003xe" filled="f" stroked="t" strokeweight=".355929pt" strokecolor="#000000">
                <v:path arrowok="t"/>
              </v:shape>
            </v:group>
            <v:group style="position:absolute;left:2720;top:979;width:57;height:57" coordorigin="2720,979" coordsize="57,57">
              <v:shape style="position:absolute;left:2720;top:979;width:57;height:57" coordorigin="2720,979" coordsize="57,57" path="m2747,979l2728,988,2720,1008,2728,1028,2748,1036,2768,1028,2776,1008,2776,1007,2768,987,2747,979e" filled="t" fillcolor="#000000" stroked="f">
                <v:path arrowok="t"/>
                <v:fill/>
              </v:shape>
            </v:group>
            <v:group style="position:absolute;left:2720;top:979;width:57;height:57" coordorigin="2720,979" coordsize="57,57">
              <v:shape style="position:absolute;left:2720;top:979;width:57;height:57" coordorigin="2720,979" coordsize="57,57" path="m2776,1008l2768,1028,2748,1036,2728,1028,2720,1008,2728,988,2747,979,2768,987,2776,1007,2776,1008xe" filled="f" stroked="t" strokeweight=".355929pt" strokecolor="#000000">
                <v:path arrowok="t"/>
              </v:shape>
            </v:group>
            <v:group style="position:absolute;left:2919;top:1961;width:57;height:57" coordorigin="2919,1961" coordsize="57,57">
              <v:shape style="position:absolute;left:2919;top:1961;width:57;height:57" coordorigin="2919,1961" coordsize="57,57" path="m2946,1961l2927,1969,2919,1990,2927,2009,2947,2018,2967,2009,2976,1989,2976,1988,2967,1969,2946,1961e" filled="t" fillcolor="#000000" stroked="f">
                <v:path arrowok="t"/>
                <v:fill/>
              </v:shape>
            </v:group>
            <v:group style="position:absolute;left:2919;top:1961;width:57;height:57" coordorigin="2919,1961" coordsize="57,57">
              <v:shape style="position:absolute;left:2919;top:1961;width:57;height:57" coordorigin="2919,1961" coordsize="57,57" path="m2976,1989l2967,2009,2947,2017,2927,2009,2919,1990,2927,1969,2946,1961,2967,1969,2976,1988,2976,1989xe" filled="f" stroked="t" strokeweight=".355929pt" strokecolor="#000000">
                <v:path arrowok="t"/>
              </v:shape>
            </v:group>
            <v:group style="position:absolute;left:3125;top:560;width:57;height:57" coordorigin="3125,560" coordsize="57,57">
              <v:shape style="position:absolute;left:3125;top:560;width:57;height:57" coordorigin="3125,560" coordsize="57,57" path="m3153,560l3133,568,3125,589,3134,609,3154,617,3174,608,3182,588,3182,587,3173,568,3153,560e" filled="t" fillcolor="#000000" stroked="f">
                <v:path arrowok="t"/>
                <v:fill/>
              </v:shape>
            </v:group>
            <v:group style="position:absolute;left:3125;top:560;width:57;height:57" coordorigin="3125,560" coordsize="57,57">
              <v:shape style="position:absolute;left:3125;top:560;width:57;height:57" coordorigin="3125,560" coordsize="57,57" path="m3182,588l3174,608,3154,617,3134,608,3125,589,3133,568,3153,560,3173,568,3182,587,3182,588xe" filled="f" stroked="t" strokeweight=".355929pt" strokecolor="#000000">
                <v:path arrowok="t"/>
              </v:shape>
            </v:group>
            <v:group style="position:absolute;left:3324;top:1655;width:57;height:57" coordorigin="3324,1655" coordsize="57,57">
              <v:shape style="position:absolute;left:3324;top:1655;width:57;height:57" coordorigin="3324,1655" coordsize="57,57" path="m3352,1655l3332,1664,3324,1684,3333,1704,3353,1712,3373,1703,3381,1683,3381,1683,3372,1663,3352,1655e" filled="t" fillcolor="#000000" stroked="f">
                <v:path arrowok="t"/>
                <v:fill/>
              </v:shape>
            </v:group>
            <v:group style="position:absolute;left:3324;top:1655;width:57;height:57" coordorigin="3324,1655" coordsize="57,57">
              <v:shape style="position:absolute;left:3324;top:1655;width:57;height:57" coordorigin="3324,1655" coordsize="57,57" path="m3381,1683l3373,1703,3353,1712,3333,1704,3324,1684,3332,1663,3352,1655,3372,1663,3381,1682,3381,1683xe" filled="f" stroked="t" strokeweight=".355929pt" strokecolor="#000000">
                <v:path arrowok="t"/>
              </v:shape>
            </v:group>
            <v:group style="position:absolute;left:3523;top:1662;width:57;height:57" coordorigin="3523,1662" coordsize="57,57">
              <v:shape style="position:absolute;left:3523;top:1662;width:57;height:57" coordorigin="3523,1662" coordsize="57,57" path="m3551,1662l3531,1671,3523,1691,3532,1711,3552,1719,3572,1711,3580,1690,3580,1690,3571,1670,3551,1662e" filled="t" fillcolor="#000000" stroked="f">
                <v:path arrowok="t"/>
                <v:fill/>
              </v:shape>
            </v:group>
            <v:group style="position:absolute;left:3523;top:1662;width:57;height:57" coordorigin="3523,1662" coordsize="57,57">
              <v:shape style="position:absolute;left:3523;top:1662;width:57;height:57" coordorigin="3523,1662" coordsize="57,57" path="m3580,1690l3572,1710,3552,1719,3532,1711,3523,1691,3531,1671,3551,1662,3571,1670,3580,1690,3580,1690xe" filled="f" stroked="t" strokeweight=".355929pt" strokecolor="#000000">
                <v:path arrowok="t"/>
              </v:shape>
            </v:group>
            <v:group style="position:absolute;left:3729;top:1747;width:57;height:57" coordorigin="3729,1747" coordsize="57,57">
              <v:shape style="position:absolute;left:3729;top:1747;width:57;height:57" coordorigin="3729,1747" coordsize="57,57" path="m3757,1747l3738,1756,3729,1776,3738,1796,3758,1804,3778,1796,3786,1776,3786,1775,3778,1755,3757,1747e" filled="t" fillcolor="#000000" stroked="f">
                <v:path arrowok="t"/>
                <v:fill/>
              </v:shape>
            </v:group>
            <v:group style="position:absolute;left:3729;top:1747;width:57;height:57" coordorigin="3729,1747" coordsize="57,57">
              <v:shape style="position:absolute;left:3729;top:1747;width:57;height:57" coordorigin="3729,1747" coordsize="57,57" path="m3786,1776l3778,1796,3758,1804,3738,1796,3729,1776,3738,1756,3757,1747,3778,1755,3786,1775,3786,1776xe" filled="f" stroked="t" strokeweight=".355929pt" strokecolor="#000000">
                <v:path arrowok="t"/>
              </v:shape>
            </v:group>
            <v:group style="position:absolute;left:3929;top:1221;width:57;height:57" coordorigin="3929,1221" coordsize="57,57">
              <v:shape style="position:absolute;left:3929;top:1221;width:57;height:57" coordorigin="3929,1221" coordsize="57,57" path="m3956,1221l3937,1230,3929,1250,3937,1270,3957,1278,3977,1270,3986,1250,3985,1249,3977,1229,3956,1221e" filled="t" fillcolor="#000000" stroked="f">
                <v:path arrowok="t"/>
                <v:fill/>
              </v:shape>
            </v:group>
            <v:group style="position:absolute;left:3929;top:1221;width:57;height:57" coordorigin="3929,1221" coordsize="57,57">
              <v:shape style="position:absolute;left:3929;top:1221;width:57;height:57" coordorigin="3929,1221" coordsize="57,57" path="m3986,1249l3977,1269,3957,1278,3937,1270,3929,1250,3937,1230,3956,1221,3977,1229,3985,1249,3986,1249xe" filled="f" stroked="t" strokeweight=".355929pt" strokecolor="#000000">
                <v:path arrowok="t"/>
              </v:shape>
            </v:group>
            <v:group style="position:absolute;left:4128;top:339;width:57;height:57" coordorigin="4128,339" coordsize="57,57">
              <v:shape style="position:absolute;left:4128;top:339;width:57;height:57" coordorigin="4128,339" coordsize="57,57" path="m4156,339l4136,348,4128,368,4136,388,4156,396,4176,388,4185,368,4185,367,4176,347,4156,339e" filled="t" fillcolor="#000000" stroked="f">
                <v:path arrowok="t"/>
                <v:fill/>
              </v:shape>
            </v:group>
            <v:group style="position:absolute;left:4128;top:339;width:57;height:57" coordorigin="4128,339" coordsize="57,57">
              <v:shape style="position:absolute;left:4128;top:339;width:57;height:57" coordorigin="4128,339" coordsize="57,57" path="m4185,368l4176,388,4156,396,4136,388,4128,368,4136,348,4156,339,4176,347,4185,367,4185,368xe" filled="f" stroked="t" strokeweight=".355929pt" strokecolor="#000000">
                <v:path arrowok="t"/>
              </v:shape>
            </v:group>
            <v:group style="position:absolute;left:4327;top:809;width:57;height:57" coordorigin="4327,809" coordsize="57,57">
              <v:shape style="position:absolute;left:4327;top:809;width:57;height:57" coordorigin="4327,809" coordsize="57,57" path="m4355,809l4335,817,4327,838,4335,857,4356,866,4376,857,4384,837,4384,836,4375,817,4355,809e" filled="t" fillcolor="#000000" stroked="f">
                <v:path arrowok="t"/>
                <v:fill/>
              </v:shape>
            </v:group>
            <v:group style="position:absolute;left:4327;top:809;width:57;height:57" coordorigin="4327,809" coordsize="57,57">
              <v:shape style="position:absolute;left:4327;top:809;width:57;height:57" coordorigin="4327,809" coordsize="57,57" path="m4384,837l4376,857,4356,865,4335,857,4327,838,4335,817,4355,809,4375,817,4384,836,4384,837xe" filled="f" stroked="t" strokeweight=".355929pt" strokecolor="#000000">
                <v:path arrowok="t"/>
              </v:shape>
            </v:group>
            <v:group style="position:absolute;left:4533;top:1762;width:57;height:57" coordorigin="4533,1762" coordsize="57,57">
              <v:shape style="position:absolute;left:4533;top:1762;width:57;height:57" coordorigin="4533,1762" coordsize="57,57" path="m4561,1762l4541,1770,4533,1791,4542,1810,4562,1818,4582,1810,4590,1790,4590,1789,4581,1770,4561,1762e" filled="t" fillcolor="#000000" stroked="f">
                <v:path arrowok="t"/>
                <v:fill/>
              </v:shape>
            </v:group>
            <v:group style="position:absolute;left:4533;top:1761;width:57;height:57" coordorigin="4533,1761" coordsize="57,57">
              <v:shape style="position:absolute;left:4533;top:1761;width:57;height:57" coordorigin="4533,1761" coordsize="57,57" path="m4590,1790l4582,1810,4562,1818,4542,1810,4533,1790,4541,1770,4561,1761,4581,1770,4590,1789,4590,1790xe" filled="f" stroked="t" strokeweight=".355929pt" strokecolor="#000000">
                <v:path arrowok="t"/>
              </v:shape>
            </v:group>
            <v:group style="position:absolute;left:4732;top:1563;width:57;height:57" coordorigin="4732,1563" coordsize="57,57">
              <v:shape style="position:absolute;left:4732;top:1563;width:57;height:57" coordorigin="4732,1563" coordsize="57,57" path="m4760,1563l4740,1571,4732,1591,4741,1611,4761,1619,4781,1611,4789,1591,4789,1590,4780,1571,4760,1563e" filled="t" fillcolor="#000000" stroked="f">
                <v:path arrowok="t"/>
                <v:fill/>
              </v:shape>
            </v:group>
            <v:group style="position:absolute;left:4732;top:1562;width:57;height:57" coordorigin="4732,1562" coordsize="57,57">
              <v:shape style="position:absolute;left:4732;top:1562;width:57;height:57" coordorigin="4732,1562" coordsize="57,57" path="m4789,1591l4781,1611,4761,1619,4741,1611,4732,1591,4740,1571,4760,1562,4780,1570,4789,1590,4789,1591xe" filled="f" stroked="t" strokeweight=".355929pt" strokecolor="#000000">
                <v:path arrowok="t"/>
              </v:shape>
            </v:group>
            <v:group style="position:absolute;left:4931;top:1804;width:57;height:57" coordorigin="4931,1804" coordsize="57,57">
              <v:shape style="position:absolute;left:4931;top:1804;width:57;height:57" coordorigin="4931,1804" coordsize="57,57" path="m4959,1804l4940,1813,4931,1833,4940,1853,4960,1861,4980,1853,4988,1833,4988,1832,4980,1812,4959,1804e" filled="t" fillcolor="#000000" stroked="f">
                <v:path arrowok="t"/>
                <v:fill/>
              </v:shape>
            </v:group>
            <v:group style="position:absolute;left:4931;top:1804;width:57;height:57" coordorigin="4931,1804" coordsize="57,57">
              <v:shape style="position:absolute;left:4931;top:1804;width:57;height:57" coordorigin="4931,1804" coordsize="57,57" path="m4988,1833l4980,1853,4960,1861,4940,1853,4931,1833,4940,1813,4959,1804,4980,1812,4988,1832,4988,1833xe" filled="f" stroked="t" strokeweight=".355929pt" strokecolor="#000000">
                <v:path arrowok="t"/>
              </v:shape>
            </v:group>
            <v:group style="position:absolute;left:5138;top:1683;width:57;height:57" coordorigin="5138,1683" coordsize="57,57">
              <v:shape style="position:absolute;left:5138;top:1683;width:57;height:57" coordorigin="5138,1683" coordsize="57,57" path="m5165,1683l5146,1692,5138,1712,5146,1732,5166,1740,5186,1732,5195,1712,5195,1711,5186,1691,5165,1683e" filled="t" fillcolor="#000000" stroked="f">
                <v:path arrowok="t"/>
                <v:fill/>
              </v:shape>
            </v:group>
            <v:group style="position:absolute;left:5138;top:1683;width:57;height:57" coordorigin="5138,1683" coordsize="57,57">
              <v:shape style="position:absolute;left:5138;top:1683;width:57;height:57" coordorigin="5138,1683" coordsize="57,57" path="m5195,1712l5186,1732,5166,1740,5146,1732,5138,1712,5146,1692,5165,1683,5186,1691,5195,1711,5195,1712xe" filled="f" stroked="t" strokeweight=".355929pt" strokecolor="#000000">
                <v:path arrowok="t"/>
              </v:shape>
            </v:group>
            <v:group style="position:absolute;left:2557;top:508;width:2617;height:1643" coordorigin="2557,508" coordsize="2617,1643">
              <v:shape style="position:absolute;left:2557;top:508;width:2617;height:1643" coordorigin="2557,508" coordsize="2617,1643" path="m2557,1709l2756,2100,2956,1667,3162,1887,3361,1852,3560,1894,3766,1653,3965,557,4165,1980,4364,2150,4570,2001,4769,2100,4968,508,5175,1653e" filled="f" stroked="t" strokeweight=".355918pt" strokecolor="#000000">
                <v:path arrowok="t"/>
              </v:shape>
            </v:group>
            <v:group style="position:absolute;left:2528;top:1683;width:57;height:57" coordorigin="2528,1683" coordsize="57,57">
              <v:shape style="position:absolute;left:2528;top:1683;width:57;height:57" coordorigin="2528,1683" coordsize="57,57" path="m2528,1712l2584,1712e" filled="f" stroked="t" strokeweight="2.944435pt" strokecolor="#000000">
                <v:path arrowok="t"/>
              </v:shape>
            </v:group>
            <v:group style="position:absolute;left:2528;top:1683;width:57;height:57" coordorigin="2528,1683" coordsize="57,57">
              <v:shape style="position:absolute;left:2528;top:1683;width:57;height:57" coordorigin="2528,1683" coordsize="57,57" path="m2528,1740l2584,1740,2584,1683,2528,1683,2528,1740xe" filled="f" stroked="t" strokeweight=".355929pt" strokecolor="#000000">
                <v:path arrowok="t"/>
              </v:shape>
            </v:group>
            <v:group style="position:absolute;left:2727;top:2074;width:57;height:57" coordorigin="2727,2074" coordsize="57,57">
              <v:shape style="position:absolute;left:2727;top:2074;width:57;height:57" coordorigin="2727,2074" coordsize="57,57" path="m2727,2103l2784,2103e" filled="f" stroked="t" strokeweight="2.944435pt" strokecolor="#000000">
                <v:path arrowok="t"/>
              </v:shape>
            </v:group>
            <v:group style="position:absolute;left:2727;top:2074;width:57;height:57" coordorigin="2727,2074" coordsize="57,57">
              <v:shape style="position:absolute;left:2727;top:2074;width:57;height:57" coordorigin="2727,2074" coordsize="57,57" path="m2727,2131l2784,2131,2784,2074,2727,2074,2727,2131xe" filled="f" stroked="t" strokeweight=".355929pt" strokecolor="#000000">
                <v:path arrowok="t"/>
              </v:shape>
            </v:group>
            <v:group style="position:absolute;left:2926;top:1641;width:57;height:57" coordorigin="2926,1641" coordsize="57,57">
              <v:shape style="position:absolute;left:2926;top:1641;width:57;height:57" coordorigin="2926,1641" coordsize="57,57" path="m2926,1669l2983,1669e" filled="f" stroked="t" strokeweight="2.944435pt" strokecolor="#000000">
                <v:path arrowok="t"/>
              </v:shape>
            </v:group>
            <v:group style="position:absolute;left:2926;top:1641;width:57;height:57" coordorigin="2926,1641" coordsize="57,57">
              <v:shape style="position:absolute;left:2926;top:1641;width:57;height:57" coordorigin="2926,1641" coordsize="57,57" path="m2926,1697l2983,1697,2983,1641,2926,1641,2926,1697xe" filled="f" stroked="t" strokeweight=".355929pt" strokecolor="#000000">
                <v:path arrowok="t"/>
              </v:shape>
            </v:group>
            <v:group style="position:absolute;left:3132;top:1861;width:57;height:57" coordorigin="3132,1861" coordsize="57,57">
              <v:shape style="position:absolute;left:3132;top:1861;width:57;height:57" coordorigin="3132,1861" coordsize="57,57" path="m3132,1890l3189,1890e" filled="f" stroked="t" strokeweight="2.944435pt" strokecolor="#000000">
                <v:path arrowok="t"/>
              </v:shape>
            </v:group>
            <v:group style="position:absolute;left:3132;top:1861;width:57;height:57" coordorigin="3132,1861" coordsize="57,57">
              <v:shape style="position:absolute;left:3132;top:1861;width:57;height:57" coordorigin="3132,1861" coordsize="57,57" path="m3132,1918l3189,1918,3189,1861,3132,1861,3132,1918xe" filled="f" stroked="t" strokeweight=".355929pt" strokecolor="#000000">
                <v:path arrowok="t"/>
              </v:shape>
            </v:group>
            <v:group style="position:absolute;left:3331;top:1826;width:57;height:57" coordorigin="3331,1826" coordsize="57,57">
              <v:shape style="position:absolute;left:3331;top:1826;width:57;height:57" coordorigin="3331,1826" coordsize="57,57" path="m3331,1854l3388,1854e" filled="f" stroked="t" strokeweight="2.944435pt" strokecolor="#000000">
                <v:path arrowok="t"/>
              </v:shape>
            </v:group>
            <v:group style="position:absolute;left:3331;top:1825;width:57;height:57" coordorigin="3331,1825" coordsize="57,57">
              <v:shape style="position:absolute;left:3331;top:1825;width:57;height:57" coordorigin="3331,1825" coordsize="57,57" path="m3331,1882l3388,1882,3388,1825,3331,1825,3331,1882xe" filled="f" stroked="t" strokeweight=".355929pt" strokecolor="#000000">
                <v:path arrowok="t"/>
              </v:shape>
            </v:group>
            <v:group style="position:absolute;left:3530;top:1868;width:57;height:57" coordorigin="3530,1868" coordsize="57,57">
              <v:shape style="position:absolute;left:3530;top:1868;width:57;height:57" coordorigin="3530,1868" coordsize="57,57" path="m3530,1897l3587,1897e" filled="f" stroked="t" strokeweight="2.944435pt" strokecolor="#000000">
                <v:path arrowok="t"/>
              </v:shape>
            </v:group>
            <v:group style="position:absolute;left:3530;top:1868;width:57;height:57" coordorigin="3530,1868" coordsize="57,57">
              <v:shape style="position:absolute;left:3530;top:1868;width:57;height:57" coordorigin="3530,1868" coordsize="57,57" path="m3530,1925l3587,1925,3587,1868,3530,1868,3530,1925xe" filled="f" stroked="t" strokeweight=".355929pt" strokecolor="#000000">
                <v:path arrowok="t"/>
              </v:shape>
            </v:group>
            <v:group style="position:absolute;left:3737;top:1626;width:57;height:57" coordorigin="3737,1626" coordsize="57,57">
              <v:shape style="position:absolute;left:3737;top:1626;width:57;height:57" coordorigin="3737,1626" coordsize="57,57" path="m3737,1655l3793,1655e" filled="f" stroked="t" strokeweight="2.944435pt" strokecolor="#000000">
                <v:path arrowok="t"/>
              </v:shape>
            </v:group>
            <v:group style="position:absolute;left:3737;top:1626;width:57;height:57" coordorigin="3737,1626" coordsize="57,57">
              <v:shape style="position:absolute;left:3737;top:1626;width:57;height:57" coordorigin="3737,1626" coordsize="57,57" path="m3737,1683l3793,1683,3793,1626,3737,1626,3737,1683xe" filled="f" stroked="t" strokeweight=".355929pt" strokecolor="#000000">
                <v:path arrowok="t"/>
              </v:shape>
            </v:group>
            <v:group style="position:absolute;left:3936;top:531;width:57;height:57" coordorigin="3936,531" coordsize="57,57">
              <v:shape style="position:absolute;left:3936;top:531;width:57;height:57" coordorigin="3936,531" coordsize="57,57" path="m3936,560l3993,560e" filled="f" stroked="t" strokeweight="2.944435pt" strokecolor="#000000">
                <v:path arrowok="t"/>
              </v:shape>
            </v:group>
            <v:group style="position:absolute;left:3936;top:531;width:57;height:57" coordorigin="3936,531" coordsize="57,57">
              <v:shape style="position:absolute;left:3936;top:531;width:57;height:57" coordorigin="3936,531" coordsize="57,57" path="m3936,588l3993,588,3993,531,3936,531,3936,588xe" filled="f" stroked="t" strokeweight=".355929pt" strokecolor="#000000">
                <v:path arrowok="t"/>
              </v:shape>
            </v:group>
            <v:group style="position:absolute;left:4135;top:1954;width:57;height:57" coordorigin="4135,1954" coordsize="57,57">
              <v:shape style="position:absolute;left:4135;top:1954;width:57;height:57" coordorigin="4135,1954" coordsize="57,57" path="m4135,1982l4192,1982e" filled="f" stroked="t" strokeweight="2.944435pt" strokecolor="#000000">
                <v:path arrowok="t"/>
              </v:shape>
            </v:group>
            <v:group style="position:absolute;left:4135;top:1953;width:57;height:57" coordorigin="4135,1953" coordsize="57,57">
              <v:shape style="position:absolute;left:4135;top:1953;width:57;height:57" coordorigin="4135,1953" coordsize="57,57" path="m4135,2010l4192,2010,4192,1953,4135,1953,4135,2010xe" filled="f" stroked="t" strokeweight=".355929pt" strokecolor="#000000">
                <v:path arrowok="t"/>
              </v:shape>
            </v:group>
            <v:group style="position:absolute;left:4334;top:2124;width:57;height:57" coordorigin="4334,2124" coordsize="57,57">
              <v:shape style="position:absolute;left:4334;top:2124;width:57;height:57" coordorigin="4334,2124" coordsize="57,57" path="m4334,2153l4391,2153e" filled="f" stroked="t" strokeweight="2.944435pt" strokecolor="#000000">
                <v:path arrowok="t"/>
              </v:shape>
            </v:group>
            <v:group style="position:absolute;left:4334;top:2124;width:57;height:57" coordorigin="4334,2124" coordsize="57,57">
              <v:shape style="position:absolute;left:4334;top:2124;width:57;height:57" coordorigin="4334,2124" coordsize="57,57" path="m4334,2181l4391,2181,4391,2124,4334,2124,4334,2181xe" filled="f" stroked="t" strokeweight=".355929pt" strokecolor="#000000">
                <v:path arrowok="t"/>
              </v:shape>
            </v:group>
            <v:group style="position:absolute;left:4540;top:1975;width:57;height:57" coordorigin="4540,1975" coordsize="57,57">
              <v:shape style="position:absolute;left:4540;top:1975;width:57;height:57" coordorigin="4540,1975" coordsize="57,57" path="m4540,2003l4597,2003e" filled="f" stroked="t" strokeweight="2.944435pt" strokecolor="#000000">
                <v:path arrowok="t"/>
              </v:shape>
            </v:group>
            <v:group style="position:absolute;left:4540;top:1975;width:57;height:57" coordorigin="4540,1975" coordsize="57,57">
              <v:shape style="position:absolute;left:4540;top:1975;width:57;height:57" coordorigin="4540,1975" coordsize="57,57" path="m4540,2032l4597,2032,4597,1975,4540,1975,4540,2032xe" filled="f" stroked="t" strokeweight=".355929pt" strokecolor="#000000">
                <v:path arrowok="t"/>
              </v:shape>
            </v:group>
            <v:group style="position:absolute;left:4739;top:2074;width:57;height:57" coordorigin="4739,2074" coordsize="57,57">
              <v:shape style="position:absolute;left:4739;top:2074;width:57;height:57" coordorigin="4739,2074" coordsize="57,57" path="m4739,2103l4796,2103e" filled="f" stroked="t" strokeweight="2.944435pt" strokecolor="#000000">
                <v:path arrowok="t"/>
              </v:shape>
            </v:group>
            <v:group style="position:absolute;left:4739;top:2074;width:57;height:57" coordorigin="4739,2074" coordsize="57,57">
              <v:shape style="position:absolute;left:4739;top:2074;width:57;height:57" coordorigin="4739,2074" coordsize="57,57" path="m4739,2131l4796,2131,4796,2074,4739,2074,4739,2131xe" filled="f" stroked="t" strokeweight=".355929pt" strokecolor="#000000">
                <v:path arrowok="t"/>
              </v:shape>
            </v:group>
            <v:group style="position:absolute;left:4939;top:482;width:57;height:57" coordorigin="4939,482" coordsize="57,57">
              <v:shape style="position:absolute;left:4939;top:482;width:57;height:57" coordorigin="4939,482" coordsize="57,57" path="m4939,510l4995,510e" filled="f" stroked="t" strokeweight="2.944435pt" strokecolor="#000000">
                <v:path arrowok="t"/>
              </v:shape>
            </v:group>
            <v:group style="position:absolute;left:4939;top:482;width:57;height:57" coordorigin="4939,482" coordsize="57,57">
              <v:shape style="position:absolute;left:4939;top:482;width:57;height:57" coordorigin="4939,482" coordsize="57,57" path="m4939,538l4995,538,4995,482,4939,482,4939,538xe" filled="f" stroked="t" strokeweight=".355929pt" strokecolor="#000000">
                <v:path arrowok="t"/>
              </v:shape>
            </v:group>
            <v:group style="position:absolute;left:5145;top:1626;width:57;height:57" coordorigin="5145,1626" coordsize="57,57">
              <v:shape style="position:absolute;left:5145;top:1626;width:57;height:57" coordorigin="5145,1626" coordsize="57,57" path="m5145,1655l5202,1655e" filled="f" stroked="t" strokeweight="2.944435pt" strokecolor="#000000">
                <v:path arrowok="t"/>
              </v:shape>
            </v:group>
            <v:group style="position:absolute;left:5145;top:1626;width:57;height:57" coordorigin="5145,1626" coordsize="57,57">
              <v:shape style="position:absolute;left:5145;top:1626;width:57;height:57" coordorigin="5145,1626" coordsize="57,57" path="m5145,1683l5202,1683,5202,1626,5145,1626,5145,1683xe" filled="f" stroked="t" strokeweight=".355929pt" strokecolor="#000000">
                <v:path arrowok="t"/>
              </v:shape>
            </v:group>
            <v:group style="position:absolute;left:2524;top:1680;width:64;height:64" coordorigin="2524,1680" coordsize="64,64">
              <v:shape style="position:absolute;left:2524;top:1680;width:64;height:64" coordorigin="2524,1680" coordsize="64,64" path="m2556,1712l2524,1744,2588,1744,2556,1712e" filled="t" fillcolor="#000000" stroked="f">
                <v:path arrowok="t"/>
                <v:fill/>
              </v:shape>
              <v:shape style="position:absolute;left:2524;top:1680;width:64;height:64" coordorigin="2524,1680" coordsize="64,64" path="m2588,1680l2524,1680,2556,1712,2588,1680e" filled="t" fillcolor="#000000" stroked="f">
                <v:path arrowok="t"/>
                <v:fill/>
              </v:shape>
            </v:group>
            <v:group style="position:absolute;left:2524;top:1680;width:64;height:64" coordorigin="2524,1680" coordsize="64,64">
              <v:shape style="position:absolute;left:2524;top:1680;width:64;height:64" coordorigin="2524,1680" coordsize="64,64" path="m2588,1744l2524,1680e" filled="f" stroked="t" strokeweight=".355929pt" strokecolor="#000000">
                <v:path arrowok="t"/>
              </v:shape>
            </v:group>
            <v:group style="position:absolute;left:2524;top:1680;width:64;height:64" coordorigin="2524,1680" coordsize="64,64">
              <v:shape style="position:absolute;left:2524;top:1680;width:64;height:64" coordorigin="2524,1680" coordsize="64,64" path="m2524,1744l2588,1680e" filled="f" stroked="t" strokeweight=".355929pt" strokecolor="#000000">
                <v:path arrowok="t"/>
              </v:shape>
            </v:group>
            <v:group style="position:absolute;left:2723;top:2071;width:64;height:64" coordorigin="2723,2071" coordsize="64,64">
              <v:shape style="position:absolute;left:2723;top:2071;width:64;height:64" coordorigin="2723,2071" coordsize="64,64" path="m2755,2103l2723,2135,2787,2135,2755,2103e" filled="t" fillcolor="#000000" stroked="f">
                <v:path arrowok="t"/>
                <v:fill/>
              </v:shape>
              <v:shape style="position:absolute;left:2723;top:2071;width:64;height:64" coordorigin="2723,2071" coordsize="64,64" path="m2787,2071l2723,2071,2755,2103,2787,2071e" filled="t" fillcolor="#000000" stroked="f">
                <v:path arrowok="t"/>
                <v:fill/>
              </v:shape>
            </v:group>
            <v:group style="position:absolute;left:2723;top:2071;width:64;height:64" coordorigin="2723,2071" coordsize="64,64">
              <v:shape style="position:absolute;left:2723;top:2071;width:64;height:64" coordorigin="2723,2071" coordsize="64,64" path="m2787,2135l2723,2071e" filled="f" stroked="t" strokeweight=".355929pt" strokecolor="#000000">
                <v:path arrowok="t"/>
              </v:shape>
            </v:group>
            <v:group style="position:absolute;left:2723;top:2071;width:64;height:64" coordorigin="2723,2071" coordsize="64,64">
              <v:shape style="position:absolute;left:2723;top:2071;width:64;height:64" coordorigin="2723,2071" coordsize="64,64" path="m2723,2135l2787,2071e" filled="f" stroked="t" strokeweight=".355929pt" strokecolor="#000000">
                <v:path arrowok="t"/>
              </v:shape>
            </v:group>
            <v:group style="position:absolute;left:2922;top:1637;width:64;height:64" coordorigin="2922,1637" coordsize="64,64">
              <v:shape style="position:absolute;left:2922;top:1637;width:64;height:64" coordorigin="2922,1637" coordsize="64,64" path="m2954,1669l2922,1701,2986,1701,2954,1669e" filled="t" fillcolor="#000000" stroked="f">
                <v:path arrowok="t"/>
                <v:fill/>
              </v:shape>
              <v:shape style="position:absolute;left:2922;top:1637;width:64;height:64" coordorigin="2922,1637" coordsize="64,64" path="m2986,1637l2922,1637,2954,1669,2986,1637e" filled="t" fillcolor="#000000" stroked="f">
                <v:path arrowok="t"/>
                <v:fill/>
              </v:shape>
            </v:group>
            <v:group style="position:absolute;left:2922;top:1637;width:64;height:64" coordorigin="2922,1637" coordsize="64,64">
              <v:shape style="position:absolute;left:2922;top:1637;width:64;height:64" coordorigin="2922,1637" coordsize="64,64" path="m2986,1701l2922,1637e" filled="f" stroked="t" strokeweight=".355929pt" strokecolor="#000000">
                <v:path arrowok="t"/>
              </v:shape>
            </v:group>
            <v:group style="position:absolute;left:2922;top:1637;width:64;height:64" coordorigin="2922,1637" coordsize="64,64">
              <v:shape style="position:absolute;left:2922;top:1637;width:64;height:64" coordorigin="2922,1637" coordsize="64,64" path="m2922,1701l2986,1637e" filled="f" stroked="t" strokeweight=".355929pt" strokecolor="#000000">
                <v:path arrowok="t"/>
              </v:shape>
            </v:group>
            <v:group style="position:absolute;left:3129;top:1858;width:64;height:64" coordorigin="3129,1858" coordsize="64,64">
              <v:shape style="position:absolute;left:3129;top:1858;width:64;height:64" coordorigin="3129,1858" coordsize="64,64" path="m3161,1890l3129,1922,3193,1922,3161,1890e" filled="t" fillcolor="#000000" stroked="f">
                <v:path arrowok="t"/>
                <v:fill/>
              </v:shape>
              <v:shape style="position:absolute;left:3129;top:1858;width:64;height:64" coordorigin="3129,1858" coordsize="64,64" path="m3193,1858l3129,1858,3161,1890,3193,1858e" filled="t" fillcolor="#000000" stroked="f">
                <v:path arrowok="t"/>
                <v:fill/>
              </v:shape>
            </v:group>
            <v:group style="position:absolute;left:3129;top:1857;width:64;height:64" coordorigin="3129,1857" coordsize="64,64">
              <v:shape style="position:absolute;left:3129;top:1857;width:64;height:64" coordorigin="3129,1857" coordsize="64,64" path="m3193,1921l3129,1857e" filled="f" stroked="t" strokeweight=".355929pt" strokecolor="#000000">
                <v:path arrowok="t"/>
              </v:shape>
            </v:group>
            <v:group style="position:absolute;left:3129;top:1857;width:64;height:64" coordorigin="3129,1857" coordsize="64,64">
              <v:shape style="position:absolute;left:3129;top:1857;width:64;height:64" coordorigin="3129,1857" coordsize="64,64" path="m3129,1921l3193,1857e" filled="f" stroked="t" strokeweight=".355929pt" strokecolor="#000000">
                <v:path arrowok="t"/>
              </v:shape>
            </v:group>
            <v:group style="position:absolute;left:3328;top:1822;width:64;height:64" coordorigin="3328,1822" coordsize="64,64">
              <v:shape style="position:absolute;left:3328;top:1822;width:64;height:64" coordorigin="3328,1822" coordsize="64,64" path="m3360,1854l3328,1886,3392,1886,3360,1854e" filled="t" fillcolor="#000000" stroked="f">
                <v:path arrowok="t"/>
                <v:fill/>
              </v:shape>
              <v:shape style="position:absolute;left:3328;top:1822;width:64;height:64" coordorigin="3328,1822" coordsize="64,64" path="m3392,1822l3328,1822,3360,1854,3392,1822e" filled="t" fillcolor="#000000" stroked="f">
                <v:path arrowok="t"/>
                <v:fill/>
              </v:shape>
            </v:group>
            <v:group style="position:absolute;left:3328;top:1822;width:64;height:64" coordorigin="3328,1822" coordsize="64,64">
              <v:shape style="position:absolute;left:3328;top:1822;width:64;height:64" coordorigin="3328,1822" coordsize="64,64" path="m3392,1886l3328,1822e" filled="f" stroked="t" strokeweight=".355929pt" strokecolor="#000000">
                <v:path arrowok="t"/>
              </v:shape>
            </v:group>
            <v:group style="position:absolute;left:3328;top:1822;width:64;height:64" coordorigin="3328,1822" coordsize="64,64">
              <v:shape style="position:absolute;left:3328;top:1822;width:64;height:64" coordorigin="3328,1822" coordsize="64,64" path="m3328,1886l3392,1822e" filled="f" stroked="t" strokeweight=".355929pt" strokecolor="#000000">
                <v:path arrowok="t"/>
              </v:shape>
            </v:group>
            <v:group style="position:absolute;left:3527;top:1865;width:64;height:64" coordorigin="3527,1865" coordsize="64,64">
              <v:shape style="position:absolute;left:3527;top:1865;width:64;height:64" coordorigin="3527,1865" coordsize="64,64" path="m3559,1897l3527,1929,3591,1929,3559,1897e" filled="t" fillcolor="#000000" stroked="f">
                <v:path arrowok="t"/>
                <v:fill/>
              </v:shape>
              <v:shape style="position:absolute;left:3527;top:1865;width:64;height:64" coordorigin="3527,1865" coordsize="64,64" path="m3591,1865l3527,1865,3559,1897,3591,1865e" filled="t" fillcolor="#000000" stroked="f">
                <v:path arrowok="t"/>
                <v:fill/>
              </v:shape>
            </v:group>
            <v:group style="position:absolute;left:3527;top:1865;width:64;height:64" coordorigin="3527,1865" coordsize="64,64">
              <v:shape style="position:absolute;left:3527;top:1865;width:64;height:64" coordorigin="3527,1865" coordsize="64,64" path="m3591,1929l3527,1865e" filled="f" stroked="t" strokeweight=".355929pt" strokecolor="#000000">
                <v:path arrowok="t"/>
              </v:shape>
            </v:group>
            <v:group style="position:absolute;left:3527;top:1865;width:64;height:64" coordorigin="3527,1865" coordsize="64,64">
              <v:shape style="position:absolute;left:3527;top:1865;width:64;height:64" coordorigin="3527,1865" coordsize="64,64" path="m3527,1929l3591,1865e" filled="f" stroked="t" strokeweight=".355929pt" strokecolor="#000000">
                <v:path arrowok="t"/>
              </v:shape>
            </v:group>
            <v:group style="position:absolute;left:3733;top:1623;width:64;height:64" coordorigin="3733,1623" coordsize="64,64">
              <v:shape style="position:absolute;left:3733;top:1623;width:64;height:64" coordorigin="3733,1623" coordsize="64,64" path="m3765,1655l3733,1687,3797,1687,3765,1655e" filled="t" fillcolor="#000000" stroked="f">
                <v:path arrowok="t"/>
                <v:fill/>
              </v:shape>
              <v:shape style="position:absolute;left:3733;top:1623;width:64;height:64" coordorigin="3733,1623" coordsize="64,64" path="m3797,1623l3733,1623,3765,1655,3797,1623e" filled="t" fillcolor="#000000" stroked="f">
                <v:path arrowok="t"/>
                <v:fill/>
              </v:shape>
            </v:group>
            <v:group style="position:absolute;left:3733;top:1623;width:64;height:64" coordorigin="3733,1623" coordsize="64,64">
              <v:shape style="position:absolute;left:3733;top:1623;width:64;height:64" coordorigin="3733,1623" coordsize="64,64" path="m3797,1687l3733,1623e" filled="f" stroked="t" strokeweight=".355929pt" strokecolor="#000000">
                <v:path arrowok="t"/>
              </v:shape>
            </v:group>
            <v:group style="position:absolute;left:3733;top:1623;width:64;height:64" coordorigin="3733,1623" coordsize="64,64">
              <v:shape style="position:absolute;left:3733;top:1623;width:64;height:64" coordorigin="3733,1623" coordsize="64,64" path="m3733,1687l3797,1623e" filled="f" stroked="t" strokeweight=".355929pt" strokecolor="#000000">
                <v:path arrowok="t"/>
              </v:shape>
            </v:group>
            <v:group style="position:absolute;left:3932;top:528;width:64;height:64" coordorigin="3932,528" coordsize="64,64">
              <v:shape style="position:absolute;left:3932;top:528;width:64;height:64" coordorigin="3932,528" coordsize="64,64" path="m3964,560l3932,592,3996,592,3964,560e" filled="t" fillcolor="#000000" stroked="f">
                <v:path arrowok="t"/>
                <v:fill/>
              </v:shape>
              <v:shape style="position:absolute;left:3932;top:528;width:64;height:64" coordorigin="3932,528" coordsize="64,64" path="m3996,528l3932,528,3964,560,3996,528e" filled="t" fillcolor="#000000" stroked="f">
                <v:path arrowok="t"/>
                <v:fill/>
              </v:shape>
            </v:group>
            <v:group style="position:absolute;left:3932;top:528;width:64;height:64" coordorigin="3932,528" coordsize="64,64">
              <v:shape style="position:absolute;left:3932;top:528;width:64;height:64" coordorigin="3932,528" coordsize="64,64" path="m3996,592l3932,528e" filled="f" stroked="t" strokeweight=".355929pt" strokecolor="#000000">
                <v:path arrowok="t"/>
              </v:shape>
            </v:group>
            <v:group style="position:absolute;left:3932;top:528;width:64;height:64" coordorigin="3932,528" coordsize="64,64">
              <v:shape style="position:absolute;left:3932;top:528;width:64;height:64" coordorigin="3932,528" coordsize="64,64" path="m3932,592l3996,528e" filled="f" stroked="t" strokeweight=".355929pt" strokecolor="#000000">
                <v:path arrowok="t"/>
              </v:shape>
            </v:group>
            <v:group style="position:absolute;left:4131;top:1950;width:64;height:64" coordorigin="4131,1950" coordsize="64,64">
              <v:shape style="position:absolute;left:4131;top:1950;width:64;height:64" coordorigin="4131,1950" coordsize="64,64" path="m4163,1982l4131,2014,4195,2014,4163,1982e" filled="t" fillcolor="#000000" stroked="f">
                <v:path arrowok="t"/>
                <v:fill/>
              </v:shape>
              <v:shape style="position:absolute;left:4131;top:1950;width:64;height:64" coordorigin="4131,1950" coordsize="64,64" path="m4195,1950l4131,1950,4163,1982,4195,1950e" filled="t" fillcolor="#000000" stroked="f">
                <v:path arrowok="t"/>
                <v:fill/>
              </v:shape>
            </v:group>
            <v:group style="position:absolute;left:4131;top:1950;width:64;height:64" coordorigin="4131,1950" coordsize="64,64">
              <v:shape style="position:absolute;left:4131;top:1950;width:64;height:64" coordorigin="4131,1950" coordsize="64,64" path="m4195,2014l4131,1950e" filled="f" stroked="t" strokeweight=".355929pt" strokecolor="#000000">
                <v:path arrowok="t"/>
              </v:shape>
            </v:group>
            <v:group style="position:absolute;left:4131;top:1950;width:64;height:64" coordorigin="4131,1950" coordsize="64,64">
              <v:shape style="position:absolute;left:4131;top:1950;width:64;height:64" coordorigin="4131,1950" coordsize="64,64" path="m4131,2014l4195,1950e" filled="f" stroked="t" strokeweight=".355929pt" strokecolor="#000000">
                <v:path arrowok="t"/>
              </v:shape>
            </v:group>
            <v:group style="position:absolute;left:4330;top:2121;width:64;height:64" coordorigin="4330,2121" coordsize="64,64">
              <v:shape style="position:absolute;left:4330;top:2121;width:64;height:64" coordorigin="4330,2121" coordsize="64,64" path="m4362,2153l4330,2185,4394,2185,4362,2153e" filled="t" fillcolor="#000000" stroked="f">
                <v:path arrowok="t"/>
                <v:fill/>
              </v:shape>
              <v:shape style="position:absolute;left:4330;top:2121;width:64;height:64" coordorigin="4330,2121" coordsize="64,64" path="m4394,2121l4330,2121,4362,2153,4394,2121e" filled="t" fillcolor="#000000" stroked="f">
                <v:path arrowok="t"/>
                <v:fill/>
              </v:shape>
            </v:group>
            <v:group style="position:absolute;left:4330;top:2121;width:64;height:64" coordorigin="4330,2121" coordsize="64,64">
              <v:shape style="position:absolute;left:4330;top:2121;width:64;height:64" coordorigin="4330,2121" coordsize="64,64" path="m4394,2185l4330,2121e" filled="f" stroked="t" strokeweight=".355929pt" strokecolor="#000000">
                <v:path arrowok="t"/>
              </v:shape>
            </v:group>
            <v:group style="position:absolute;left:4330;top:2121;width:64;height:64" coordorigin="4330,2121" coordsize="64,64">
              <v:shape style="position:absolute;left:4330;top:2121;width:64;height:64" coordorigin="4330,2121" coordsize="64,64" path="m4330,2185l4394,2121e" filled="f" stroked="t" strokeweight=".355929pt" strokecolor="#000000">
                <v:path arrowok="t"/>
              </v:shape>
            </v:group>
            <v:group style="position:absolute;left:4537;top:1971;width:64;height:64" coordorigin="4537,1971" coordsize="64,64">
              <v:shape style="position:absolute;left:4537;top:1971;width:64;height:64" coordorigin="4537,1971" coordsize="64,64" path="m4569,2003l4537,2035,4601,2035,4569,2003e" filled="t" fillcolor="#000000" stroked="f">
                <v:path arrowok="t"/>
                <v:fill/>
              </v:shape>
              <v:shape style="position:absolute;left:4537;top:1971;width:64;height:64" coordorigin="4537,1971" coordsize="64,64" path="m4601,1971l4537,1971,4569,2003,4601,1971e" filled="t" fillcolor="#000000" stroked="f">
                <v:path arrowok="t"/>
                <v:fill/>
              </v:shape>
            </v:group>
            <v:group style="position:absolute;left:4537;top:1971;width:64;height:64" coordorigin="4537,1971" coordsize="64,64">
              <v:shape style="position:absolute;left:4537;top:1971;width:64;height:64" coordorigin="4537,1971" coordsize="64,64" path="m4601,2035l4537,1971e" filled="f" stroked="t" strokeweight=".355929pt" strokecolor="#000000">
                <v:path arrowok="t"/>
              </v:shape>
            </v:group>
            <v:group style="position:absolute;left:4537;top:1971;width:64;height:64" coordorigin="4537,1971" coordsize="64,64">
              <v:shape style="position:absolute;left:4537;top:1971;width:64;height:64" coordorigin="4537,1971" coordsize="64,64" path="m4537,2035l4601,1971e" filled="f" stroked="t" strokeweight=".355929pt" strokecolor="#000000">
                <v:path arrowok="t"/>
              </v:shape>
            </v:group>
            <v:group style="position:absolute;left:4736;top:2071;width:64;height:64" coordorigin="4736,2071" coordsize="64,64">
              <v:shape style="position:absolute;left:4736;top:2071;width:64;height:64" coordorigin="4736,2071" coordsize="64,64" path="m4768,2103l4736,2135,4800,2135,4768,2103e" filled="t" fillcolor="#000000" stroked="f">
                <v:path arrowok="t"/>
                <v:fill/>
              </v:shape>
              <v:shape style="position:absolute;left:4736;top:2071;width:64;height:64" coordorigin="4736,2071" coordsize="64,64" path="m4800,2071l4736,2071,4768,2103,4800,2071e" filled="t" fillcolor="#000000" stroked="f">
                <v:path arrowok="t"/>
                <v:fill/>
              </v:shape>
            </v:group>
            <v:group style="position:absolute;left:4736;top:2071;width:64;height:64" coordorigin="4736,2071" coordsize="64,64">
              <v:shape style="position:absolute;left:4736;top:2071;width:64;height:64" coordorigin="4736,2071" coordsize="64,64" path="m4800,2135l4736,2071e" filled="f" stroked="t" strokeweight=".355929pt" strokecolor="#000000">
                <v:path arrowok="t"/>
              </v:shape>
            </v:group>
            <v:group style="position:absolute;left:4736;top:2071;width:64;height:64" coordorigin="4736,2071" coordsize="64,64">
              <v:shape style="position:absolute;left:4736;top:2071;width:64;height:64" coordorigin="4736,2071" coordsize="64,64" path="m4736,2135l4800,2071e" filled="f" stroked="t" strokeweight=".355929pt" strokecolor="#000000">
                <v:path arrowok="t"/>
              </v:shape>
            </v:group>
            <v:group style="position:absolute;left:4935;top:478;width:64;height:64" coordorigin="4935,478" coordsize="64,64">
              <v:shape style="position:absolute;left:4935;top:478;width:64;height:64" coordorigin="4935,478" coordsize="64,64" path="m4967,510l4935,542,4999,542,4967,510e" filled="t" fillcolor="#000000" stroked="f">
                <v:path arrowok="t"/>
                <v:fill/>
              </v:shape>
              <v:shape style="position:absolute;left:4935;top:478;width:64;height:64" coordorigin="4935,478" coordsize="64,64" path="m4999,478l4935,478,4967,510,4999,478e" filled="t" fillcolor="#000000" stroked="f">
                <v:path arrowok="t"/>
                <v:fill/>
              </v:shape>
            </v:group>
            <v:group style="position:absolute;left:4935;top:478;width:64;height:64" coordorigin="4935,478" coordsize="64,64">
              <v:shape style="position:absolute;left:4935;top:478;width:64;height:64" coordorigin="4935,478" coordsize="64,64" path="m4999,542l4935,478e" filled="f" stroked="t" strokeweight=".355929pt" strokecolor="#000000">
                <v:path arrowok="t"/>
              </v:shape>
            </v:group>
            <v:group style="position:absolute;left:4935;top:478;width:64;height:64" coordorigin="4935,478" coordsize="64,64">
              <v:shape style="position:absolute;left:4935;top:478;width:64;height:64" coordorigin="4935,478" coordsize="64,64" path="m4935,542l4999,478e" filled="f" stroked="t" strokeweight=".355929pt" strokecolor="#000000">
                <v:path arrowok="t"/>
              </v:shape>
            </v:group>
            <v:group style="position:absolute;left:5141;top:1623;width:64;height:64" coordorigin="5141,1623" coordsize="64,64">
              <v:shape style="position:absolute;left:5141;top:1623;width:64;height:64" coordorigin="5141,1623" coordsize="64,64" path="m5173,1655l5141,1687,5205,1687,5173,1655e" filled="t" fillcolor="#000000" stroked="f">
                <v:path arrowok="t"/>
                <v:fill/>
              </v:shape>
              <v:shape style="position:absolute;left:5141;top:1623;width:64;height:64" coordorigin="5141,1623" coordsize="64,64" path="m5205,1623l5141,1623,5173,1655,5205,1623e" filled="t" fillcolor="#000000" stroked="f">
                <v:path arrowok="t"/>
                <v:fill/>
              </v:shape>
            </v:group>
            <v:group style="position:absolute;left:5141;top:1623;width:64;height:64" coordorigin="5141,1623" coordsize="64,64">
              <v:shape style="position:absolute;left:5141;top:1623;width:64;height:64" coordorigin="5141,1623" coordsize="64,64" path="m5205,1687l5141,1623e" filled="f" stroked="t" strokeweight=".355929pt" strokecolor="#000000">
                <v:path arrowok="t"/>
              </v:shape>
            </v:group>
            <v:group style="position:absolute;left:5141;top:1623;width:64;height:64" coordorigin="5141,1623" coordsize="64,64">
              <v:shape style="position:absolute;left:5141;top:1623;width:64;height:64" coordorigin="5141,1623" coordsize="64,64" path="m5141,1687l5205,1623e" filled="f" stroked="t" strokeweight=".355929pt" strokecolor="#000000">
                <v:path arrowok="t"/>
              </v:shape>
            </v:group>
            <v:group style="position:absolute;left:2564;top:273;width:661;height:284" coordorigin="2564,273" coordsize="661,284">
              <v:shape style="position:absolute;left:2564;top:273;width:661;height:284" coordorigin="2564,273" coordsize="661,284" path="m2564,558l3226,558,3226,273,2564,273,2564,558e" filled="t" fillcolor="#FFFFFF" stroked="f">
                <v:path arrowok="t"/>
                <v:fill/>
              </v:shape>
            </v:group>
            <v:group style="position:absolute;left:2564;top:273;width:661;height:284" coordorigin="2564,273" coordsize="661,284">
              <v:shape style="position:absolute;left:2564;top:273;width:661;height:284" coordorigin="2564,273" coordsize="661,284" path="m2564,557l3226,557,3226,273,2564,273,2564,557xe" filled="f" stroked="t" strokeweight=".355912pt" strokecolor="#000000">
                <v:path arrowok="t"/>
              </v:shape>
            </v:group>
            <v:group style="position:absolute;left:2678;top:344;width:178;height:2" coordorigin="2678,344" coordsize="178,2">
              <v:shape style="position:absolute;left:2678;top:344;width:178;height:2" coordorigin="2678,344" coordsize="178,0" path="m2678,344l2856,344e" filled="f" stroked="t" strokeweight=".355904pt" strokecolor="#000000">
                <v:path arrowok="t"/>
              </v:shape>
            </v:group>
            <v:group style="position:absolute;left:2739;top:319;width:50;height:50" coordorigin="2739,319" coordsize="50,50">
              <v:shape style="position:absolute;left:2739;top:319;width:50;height:50" coordorigin="2739,319" coordsize="50,50" path="m2777,319l2750,319,2739,330,2739,358,2750,369,2777,369,2788,358,2788,330,2777,319e" filled="t" fillcolor="#000000" stroked="f">
                <v:path arrowok="t"/>
                <v:fill/>
              </v:shape>
            </v:group>
            <v:group style="position:absolute;left:2739;top:319;width:50;height:50" coordorigin="2739,319" coordsize="50,50">
              <v:shape style="position:absolute;left:2739;top:319;width:50;height:50" coordorigin="2739,319" coordsize="50,50" path="m2788,344l2788,358,2777,369,2764,369,2750,369,2739,358,2739,344,2739,330,2750,319,2764,319,2777,319,2788,330,2788,344xe" filled="f" stroked="t" strokeweight=".355929pt" strokecolor="#000000">
                <v:path arrowok="t"/>
              </v:shape>
            </v:group>
            <v:group style="position:absolute;left:2735;top:458;width:57;height:57" coordorigin="2735,458" coordsize="57,57">
              <v:shape style="position:absolute;left:2735;top:458;width:57;height:57" coordorigin="2735,458" coordsize="57,57" path="m2735,486l2792,486e" filled="f" stroked="t" strokeweight="2.944388pt" strokecolor="#000000">
                <v:path arrowok="t"/>
              </v:shape>
            </v:group>
            <v:group style="position:absolute;left:2735;top:458;width:57;height:57" coordorigin="2735,458" coordsize="57,57">
              <v:shape style="position:absolute;left:2735;top:458;width:57;height:57" coordorigin="2735,458" coordsize="57,57" path="m2735,515l2792,515,2792,458,2735,458,2735,515xe" filled="f" stroked="t" strokeweight=".355929pt" strokecolor="#000000">
                <v:path arrowok="t"/>
              </v:shape>
            </v:group>
            <v:group style="position:absolute;left:2735;top:458;width:64;height:64" coordorigin="2735,458" coordsize="64,64">
              <v:shape style="position:absolute;left:2735;top:458;width:64;height:64" coordorigin="2735,458" coordsize="64,64" path="m2767,490l2735,522,2799,522,2767,490e" filled="t" fillcolor="#000000" stroked="f">
                <v:path arrowok="t"/>
                <v:fill/>
              </v:shape>
              <v:shape style="position:absolute;left:2735;top:458;width:64;height:64" coordorigin="2735,458" coordsize="64,64" path="m2799,458l2735,458,2767,490,2799,458e" filled="t" fillcolor="#000000" stroked="f">
                <v:path arrowok="t"/>
                <v:fill/>
              </v:shape>
            </v:group>
            <v:group style="position:absolute;left:2735;top:458;width:64;height:64" coordorigin="2735,458" coordsize="64,64">
              <v:shape style="position:absolute;left:2735;top:458;width:64;height:64" coordorigin="2735,458" coordsize="64,64" path="m2799,522l2735,458e" filled="f" stroked="t" strokeweight=".355929pt" strokecolor="#000000">
                <v:path arrowok="t"/>
              </v:shape>
            </v:group>
            <v:group style="position:absolute;left:2735;top:458;width:64;height:64" coordorigin="2735,458" coordsize="64,64">
              <v:shape style="position:absolute;left:2735;top:458;width:64;height:64" coordorigin="2735,458" coordsize="64,64" path="m2735,522l2799,458e" filled="f" stroked="t" strokeweight=".355929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90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9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84"/>
          <w:position w:val="-2"/>
        </w:rPr>
        <w:t>6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2"/>
          <w:position w:val="-2"/>
        </w:rPr>
        <w:t>月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33" w:after="0" w:line="240" w:lineRule="auto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100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4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104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05.645508pt;margin-top:-230.145782pt;width:199.572786pt;height:144.518224pt;mso-position-horizontal-relative:page;mso-position-vertical-relative:paragraph;z-index:-5866" coordorigin="6113,-4603" coordsize="3991,2890">
            <v:group style="position:absolute;left:6124;top:-4591;width:3969;height:2867" coordorigin="6124,-4591" coordsize="3969,2867">
              <v:shape style="position:absolute;left:6124;top:-4591;width:3969;height:2867" coordorigin="6124,-4591" coordsize="3969,2867" path="m6124,-4591l10093,-4591,10093,-1724,6124,-1724,6124,-4591e" filled="t" fillcolor="#FFFFFF" stroked="f">
                <v:path arrowok="t"/>
                <v:fill/>
              </v:shape>
            </v:group>
            <v:group style="position:absolute;left:9470;top:-4397;width:2;height:2033" coordorigin="9470,-4397" coordsize="2,2033">
              <v:shape style="position:absolute;left:9470;top:-4397;width:2;height:2033" coordorigin="9470,-4397" coordsize="0,2033" path="m9470,-4397l9470,-2364e" filled="f" stroked="t" strokeweight=".397248pt" strokecolor="#000000">
                <v:path arrowok="t"/>
              </v:shape>
            </v:group>
            <v:group style="position:absolute;left:9438;top:-2657;width:32;height:2" coordorigin="9438,-2657" coordsize="32,2">
              <v:shape style="position:absolute;left:9438;top:-2657;width:32;height:2" coordorigin="9438,-2657" coordsize="32,0" path="m9438,-2657l9470,-2657e" filled="f" stroked="t" strokeweight=".397547pt" strokecolor="#000000">
                <v:path arrowok="t"/>
              </v:shape>
            </v:group>
            <v:group style="position:absolute;left:9438;top:-2943;width:32;height:2" coordorigin="9438,-2943" coordsize="32,2">
              <v:shape style="position:absolute;left:9438;top:-2943;width:32;height:2" coordorigin="9438,-2943" coordsize="32,0" path="m9438,-2943l9470,-2943e" filled="f" stroked="t" strokeweight=".397547pt" strokecolor="#000000">
                <v:path arrowok="t"/>
              </v:shape>
            </v:group>
            <v:group style="position:absolute;left:9438;top:-3237;width:32;height:2" coordorigin="9438,-3237" coordsize="32,2">
              <v:shape style="position:absolute;left:9438;top:-3237;width:32;height:2" coordorigin="9438,-3237" coordsize="32,0" path="m9438,-3237l9470,-3237e" filled="f" stroked="t" strokeweight=".397547pt" strokecolor="#000000">
                <v:path arrowok="t"/>
              </v:shape>
            </v:group>
            <v:group style="position:absolute;left:9438;top:-3523;width:32;height:2" coordorigin="9438,-3523" coordsize="32,2">
              <v:shape style="position:absolute;left:9438;top:-3523;width:32;height:2" coordorigin="9438,-3523" coordsize="32,0" path="m9438,-3523l9470,-3523e" filled="f" stroked="t" strokeweight=".397547pt" strokecolor="#000000">
                <v:path arrowok="t"/>
              </v:shape>
            </v:group>
            <v:group style="position:absolute;left:9438;top:-3817;width:32;height:2" coordorigin="9438,-3817" coordsize="32,2">
              <v:shape style="position:absolute;left:9438;top:-3817;width:32;height:2" coordorigin="9438,-3817" coordsize="32,0" path="m9438,-3817l9470,-3817e" filled="f" stroked="t" strokeweight=".397547pt" strokecolor="#000000">
                <v:path arrowok="t"/>
              </v:shape>
            </v:group>
            <v:group style="position:absolute;left:9438;top:-4103;width:32;height:2" coordorigin="9438,-4103" coordsize="32,2">
              <v:shape style="position:absolute;left:9438;top:-4103;width:32;height:2" coordorigin="9438,-4103" coordsize="32,0" path="m9438,-4103l9470,-4103e" filled="f" stroked="t" strokeweight=".397547pt" strokecolor="#000000">
                <v:path arrowok="t"/>
              </v:shape>
            </v:group>
            <v:group style="position:absolute;left:9438;top:-4397;width:32;height:2" coordorigin="9438,-4397" coordsize="32,2">
              <v:shape style="position:absolute;left:9438;top:-4397;width:32;height:2" coordorigin="9438,-4397" coordsize="32,0" path="m9438,-4397l9470,-4397e" filled="f" stroked="t" strokeweight=".397547pt" strokecolor="#000000">
                <v:path arrowok="t"/>
              </v:shape>
            </v:group>
            <v:group style="position:absolute;left:6859;top:-4397;width:2;height:2033" coordorigin="6859,-4397" coordsize="2,2033">
              <v:shape style="position:absolute;left:6859;top:-4397;width:2;height:2033" coordorigin="6859,-4397" coordsize="0,2033" path="m6859,-4397l6859,-2364e" filled="f" stroked="t" strokeweight=".397248pt" strokecolor="#000000">
                <v:path arrowok="t"/>
              </v:shape>
            </v:group>
            <v:group style="position:absolute;left:6859;top:-2364;width:2611;height:2" coordorigin="6859,-2364" coordsize="2611,2">
              <v:shape style="position:absolute;left:6859;top:-2364;width:2611;height:2" coordorigin="6859,-2364" coordsize="2611,0" path="m6859,-2364l9470,-2364e" filled="f" stroked="t" strokeweight=".397547pt" strokecolor="#000000">
                <v:path arrowok="t"/>
              </v:shape>
            </v:group>
            <v:group style="position:absolute;left:6859;top:-2618;width:32;height:2" coordorigin="6859,-2618" coordsize="32,2">
              <v:shape style="position:absolute;left:6859;top:-2618;width:32;height:2" coordorigin="6859,-2618" coordsize="32,0" path="m6859,-2618l6890,-2618e" filled="f" stroked="t" strokeweight=".397547pt" strokecolor="#000000">
                <v:path arrowok="t"/>
              </v:shape>
            </v:group>
            <v:group style="position:absolute;left:6859;top:-2872;width:32;height:2" coordorigin="6859,-2872" coordsize="32,2">
              <v:shape style="position:absolute;left:6859;top:-2872;width:32;height:2" coordorigin="6859,-2872" coordsize="32,0" path="m6859,-2872l6890,-2872e" filled="f" stroked="t" strokeweight=".397547pt" strokecolor="#000000">
                <v:path arrowok="t"/>
              </v:shape>
            </v:group>
            <v:group style="position:absolute;left:6859;top:-3126;width:32;height:2" coordorigin="6859,-3126" coordsize="32,2">
              <v:shape style="position:absolute;left:6859;top:-3126;width:32;height:2" coordorigin="6859,-3126" coordsize="32,0" path="m6859,-3126l6890,-3126e" filled="f" stroked="t" strokeweight=".397547pt" strokecolor="#000000">
                <v:path arrowok="t"/>
              </v:shape>
            </v:group>
            <v:group style="position:absolute;left:6859;top:-3380;width:32;height:2" coordorigin="6859,-3380" coordsize="32,2">
              <v:shape style="position:absolute;left:6859;top:-3380;width:32;height:2" coordorigin="6859,-3380" coordsize="32,0" path="m6859,-3380l6890,-3380e" filled="f" stroked="t" strokeweight=".397547pt" strokecolor="#000000">
                <v:path arrowok="t"/>
              </v:shape>
            </v:group>
            <v:group style="position:absolute;left:6859;top:-3634;width:32;height:2" coordorigin="6859,-3634" coordsize="32,2">
              <v:shape style="position:absolute;left:6859;top:-3634;width:32;height:2" coordorigin="6859,-3634" coordsize="32,0" path="m6859,-3634l6890,-3634e" filled="f" stroked="t" strokeweight=".397547pt" strokecolor="#000000">
                <v:path arrowok="t"/>
              </v:shape>
            </v:group>
            <v:group style="position:absolute;left:6859;top:-3889;width:32;height:2" coordorigin="6859,-3889" coordsize="32,2">
              <v:shape style="position:absolute;left:6859;top:-3889;width:32;height:2" coordorigin="6859,-3889" coordsize="32,0" path="m6859,-3889l6890,-3889e" filled="f" stroked="t" strokeweight=".397547pt" strokecolor="#000000">
                <v:path arrowok="t"/>
              </v:shape>
            </v:group>
            <v:group style="position:absolute;left:6859;top:-4143;width:32;height:2" coordorigin="6859,-4143" coordsize="32,2">
              <v:shape style="position:absolute;left:6859;top:-4143;width:32;height:2" coordorigin="6859,-4143" coordsize="32,0" path="m6859,-4143l6890,-4143e" filled="f" stroked="t" strokeweight=".397547pt" strokecolor="#000000">
                <v:path arrowok="t"/>
              </v:shape>
            </v:group>
            <v:group style="position:absolute;left:6859;top:-4397;width:32;height:2" coordorigin="6859,-4397" coordsize="32,2">
              <v:shape style="position:absolute;left:6859;top:-4397;width:32;height:2" coordorigin="6859,-4397" coordsize="32,0" path="m6859,-4397l6890,-4397e" filled="f" stroked="t" strokeweight=".397547pt" strokecolor="#000000">
                <v:path arrowok="t"/>
              </v:shape>
            </v:group>
            <v:group style="position:absolute;left:6993;top:-2403;width:2;height:40" coordorigin="6993,-2403" coordsize="2,40">
              <v:shape style="position:absolute;left:6993;top:-2403;width:2;height:40" coordorigin="6993,-2403" coordsize="0,40" path="m6993,-2403l6993,-2364e" filled="f" stroked="t" strokeweight=".397248pt" strokecolor="#000000">
                <v:path arrowok="t"/>
              </v:shape>
            </v:group>
            <v:group style="position:absolute;left:7136;top:-2403;width:2;height:40" coordorigin="7136,-2403" coordsize="2,40">
              <v:shape style="position:absolute;left:7136;top:-2403;width:2;height:40" coordorigin="7136,-2403" coordsize="0,40" path="m7136,-2403l7136,-2364e" filled="f" stroked="t" strokeweight=".397248pt" strokecolor="#000000">
                <v:path arrowok="t"/>
              </v:shape>
            </v:group>
            <v:group style="position:absolute;left:7271;top:-2403;width:2;height:40" coordorigin="7271,-2403" coordsize="2,40">
              <v:shape style="position:absolute;left:7271;top:-2403;width:2;height:40" coordorigin="7271,-2403" coordsize="0,40" path="m7271,-2403l7271,-2364e" filled="f" stroked="t" strokeweight=".397248pt" strokecolor="#000000">
                <v:path arrowok="t"/>
              </v:shape>
            </v:group>
            <v:group style="position:absolute;left:7406;top:-2403;width:2;height:40" coordorigin="7406,-2403" coordsize="2,40">
              <v:shape style="position:absolute;left:7406;top:-2403;width:2;height:40" coordorigin="7406,-2403" coordsize="0,40" path="m7406,-2403l7406,-2364e" filled="f" stroked="t" strokeweight=".397248pt" strokecolor="#000000">
                <v:path arrowok="t"/>
              </v:shape>
            </v:group>
            <v:group style="position:absolute;left:7549;top:-2403;width:2;height:40" coordorigin="7549,-2403" coordsize="2,40">
              <v:shape style="position:absolute;left:7549;top:-2403;width:2;height:40" coordorigin="7549,-2403" coordsize="0,40" path="m7549,-2403l7549,-2364e" filled="f" stroked="t" strokeweight=".397248pt" strokecolor="#000000">
                <v:path arrowok="t"/>
              </v:shape>
            </v:group>
            <v:group style="position:absolute;left:7684;top:-2403;width:2;height:40" coordorigin="7684,-2403" coordsize="2,40">
              <v:shape style="position:absolute;left:7684;top:-2403;width:2;height:40" coordorigin="7684,-2403" coordsize="0,40" path="m7684,-2403l7684,-2364e" filled="f" stroked="t" strokeweight=".397248pt" strokecolor="#000000">
                <v:path arrowok="t"/>
              </v:shape>
            </v:group>
            <v:group style="position:absolute;left:7819;top:-2403;width:2;height:40" coordorigin="7819,-2403" coordsize="2,40">
              <v:shape style="position:absolute;left:7819;top:-2403;width:2;height:40" coordorigin="7819,-2403" coordsize="0,40" path="m7819,-2403l7819,-2364e" filled="f" stroked="t" strokeweight=".397248pt" strokecolor="#000000">
                <v:path arrowok="t"/>
              </v:shape>
            </v:group>
            <v:group style="position:absolute;left:7962;top:-2403;width:2;height:40" coordorigin="7962,-2403" coordsize="2,40">
              <v:shape style="position:absolute;left:7962;top:-2403;width:2;height:40" coordorigin="7962,-2403" coordsize="0,40" path="m7962,-2403l7962,-2364e" filled="f" stroked="t" strokeweight=".397248pt" strokecolor="#000000">
                <v:path arrowok="t"/>
              </v:shape>
            </v:group>
            <v:group style="position:absolute;left:8097;top:-2403;width:2;height:40" coordorigin="8097,-2403" coordsize="2,40">
              <v:shape style="position:absolute;left:8097;top:-2403;width:2;height:40" coordorigin="8097,-2403" coordsize="0,40" path="m8097,-2403l8097,-2364e" filled="f" stroked="t" strokeweight=".397248pt" strokecolor="#000000">
                <v:path arrowok="t"/>
              </v:shape>
            </v:group>
            <v:group style="position:absolute;left:8232;top:-2403;width:2;height:40" coordorigin="8232,-2403" coordsize="2,40">
              <v:shape style="position:absolute;left:8232;top:-2403;width:2;height:40" coordorigin="8232,-2403" coordsize="0,40" path="m8232,-2403l8232,-2364e" filled="f" stroked="t" strokeweight=".397248pt" strokecolor="#000000">
                <v:path arrowok="t"/>
              </v:shape>
            </v:group>
            <v:group style="position:absolute;left:8375;top:-2403;width:2;height:40" coordorigin="8375,-2403" coordsize="2,40">
              <v:shape style="position:absolute;left:8375;top:-2403;width:2;height:40" coordorigin="8375,-2403" coordsize="0,40" path="m8375,-2403l8375,-2364e" filled="f" stroked="t" strokeweight=".397248pt" strokecolor="#000000">
                <v:path arrowok="t"/>
              </v:shape>
            </v:group>
            <v:group style="position:absolute;left:8510;top:-2403;width:2;height:40" coordorigin="8510,-2403" coordsize="2,40">
              <v:shape style="position:absolute;left:8510;top:-2403;width:2;height:40" coordorigin="8510,-2403" coordsize="0,40" path="m8510,-2403l8510,-2364e" filled="f" stroked="t" strokeweight=".397248pt" strokecolor="#000000">
                <v:path arrowok="t"/>
              </v:shape>
            </v:group>
            <v:group style="position:absolute;left:8644;top:-2403;width:2;height:40" coordorigin="8644,-2403" coordsize="2,40">
              <v:shape style="position:absolute;left:8644;top:-2403;width:2;height:40" coordorigin="8644,-2403" coordsize="0,40" path="m8644,-2403l8644,-2364e" filled="f" stroked="t" strokeweight=".397248pt" strokecolor="#000000">
                <v:path arrowok="t"/>
              </v:shape>
            </v:group>
            <v:group style="position:absolute;left:8779;top:-2403;width:2;height:40" coordorigin="8779,-2403" coordsize="2,40">
              <v:shape style="position:absolute;left:8779;top:-2403;width:2;height:40" coordorigin="8779,-2403" coordsize="0,40" path="m8779,-2403l8779,-2364e" filled="f" stroked="t" strokeweight=".397248pt" strokecolor="#000000">
                <v:path arrowok="t"/>
              </v:shape>
            </v:group>
            <v:group style="position:absolute;left:8922;top:-2403;width:2;height:40" coordorigin="8922,-2403" coordsize="2,40">
              <v:shape style="position:absolute;left:8922;top:-2403;width:2;height:40" coordorigin="8922,-2403" coordsize="0,40" path="m8922,-2403l8922,-2364e" filled="f" stroked="t" strokeweight=".397248pt" strokecolor="#000000">
                <v:path arrowok="t"/>
              </v:shape>
            </v:group>
            <v:group style="position:absolute;left:9057;top:-2403;width:2;height:40" coordorigin="9057,-2403" coordsize="2,40">
              <v:shape style="position:absolute;left:9057;top:-2403;width:2;height:40" coordorigin="9057,-2403" coordsize="0,40" path="m9057,-2403l9057,-2364e" filled="f" stroked="t" strokeweight=".397248pt" strokecolor="#000000">
                <v:path arrowok="t"/>
              </v:shape>
            </v:group>
            <v:group style="position:absolute;left:9192;top:-2403;width:2;height:40" coordorigin="9192,-2403" coordsize="2,40">
              <v:shape style="position:absolute;left:9192;top:-2403;width:2;height:40" coordorigin="9192,-2403" coordsize="0,40" path="m9192,-2403l9192,-2364e" filled="f" stroked="t" strokeweight=".397248pt" strokecolor="#000000">
                <v:path arrowok="t"/>
              </v:shape>
            </v:group>
            <v:group style="position:absolute;left:9335;top:-2403;width:2;height:40" coordorigin="9335,-2403" coordsize="2,40">
              <v:shape style="position:absolute;left:9335;top:-2403;width:2;height:40" coordorigin="9335,-2403" coordsize="0,40" path="m9335,-2403l9335,-2364e" filled="f" stroked="t" strokeweight=".397248pt" strokecolor="#000000">
                <v:path arrowok="t"/>
              </v:shape>
            </v:group>
            <v:group style="position:absolute;left:6930;top:-4063;width:2468;height:1668" coordorigin="6930,-4063" coordsize="2468,1668">
              <v:shape style="position:absolute;left:6930;top:-4063;width:2468;height:1668" coordorigin="6930,-4063" coordsize="2468,1668" path="m6930,-2840l7065,-3452,7200,-3277,7343,-3499,7478,-3595,7613,-2562,7755,-2522,7890,-3658,8025,-3746,8168,-2689,8303,-4063,8438,-2975,8573,-2864,8716,-2395,8851,-2435,8986,-2594,9129,-3452,9264,-2848,9398,-3746e" filled="f" stroked="t" strokeweight=".397454pt" strokecolor="#000000">
                <v:path arrowok="t"/>
              </v:shape>
            </v:group>
            <v:group style="position:absolute;left:6898;top:-2876;width:56;height:56" coordorigin="6898,-2876" coordsize="56,56">
              <v:shape style="position:absolute;left:6898;top:-2876;width:56;height:56" coordorigin="6898,-2876" coordsize="56,56" path="m6941,-2876l6911,-2876,6898,-2863,6898,-2832,6911,-2820,6941,-2820,6954,-2832,6954,-2863,6941,-2876e" filled="t" fillcolor="#000000" stroked="f">
                <v:path arrowok="t"/>
                <v:fill/>
              </v:shape>
            </v:group>
            <v:group style="position:absolute;left:6898;top:-2876;width:56;height:56" coordorigin="6898,-2876" coordsize="56,56">
              <v:shape style="position:absolute;left:6898;top:-2876;width:56;height:56" coordorigin="6898,-2876" coordsize="56,56" path="m6954,-2848l6954,-2832,6941,-2820,6926,-2820,6911,-2820,6898,-2832,6898,-2848,6898,-2863,6911,-2876,6926,-2876,6941,-2876,6954,-2863,6954,-2848xe" filled="f" stroked="t" strokeweight=".397398pt" strokecolor="#000000">
                <v:path arrowok="t"/>
              </v:shape>
            </v:group>
            <v:group style="position:absolute;left:7033;top:-3487;width:56;height:56" coordorigin="7033,-3487" coordsize="56,56">
              <v:shape style="position:absolute;left:7033;top:-3487;width:56;height:56" coordorigin="7033,-3487" coordsize="56,56" path="m7076,-3487l7046,-3487,7033,-3475,7033,-3444,7046,-3432,7076,-3432,7089,-3444,7089,-3475,7076,-3487e" filled="t" fillcolor="#000000" stroked="f">
                <v:path arrowok="t"/>
                <v:fill/>
              </v:shape>
            </v:group>
            <v:group style="position:absolute;left:7033;top:-3487;width:56;height:56" coordorigin="7033,-3487" coordsize="56,56">
              <v:shape style="position:absolute;left:7033;top:-3487;width:56;height:56" coordorigin="7033,-3487" coordsize="56,56" path="m7089,-3459l7089,-3444,7076,-3432,7061,-3432,7046,-3432,7033,-3444,7033,-3459,7033,-3475,7046,-3487,7061,-3487,7076,-3487,7089,-3475,7089,-3459xe" filled="f" stroked="t" strokeweight=".397398pt" strokecolor="#000000">
                <v:path arrowok="t"/>
              </v:shape>
            </v:group>
            <v:group style="position:absolute;left:7168;top:-3312;width:56;height:56" coordorigin="7168,-3312" coordsize="56,56">
              <v:shape style="position:absolute;left:7168;top:-3312;width:56;height:56" coordorigin="7168,-3312" coordsize="56,56" path="m7211,-3312l7181,-3312,7168,-3300,7168,-3269,7181,-3257,7211,-3257,7224,-3269,7224,-3300,7211,-3312e" filled="t" fillcolor="#000000" stroked="f">
                <v:path arrowok="t"/>
                <v:fill/>
              </v:shape>
            </v:group>
            <v:group style="position:absolute;left:7168;top:-3313;width:56;height:56" coordorigin="7168,-3313" coordsize="56,56">
              <v:shape style="position:absolute;left:7168;top:-3313;width:56;height:56" coordorigin="7168,-3313" coordsize="56,56" path="m7224,-3285l7224,-3269,7211,-3257,7196,-3257,7181,-3257,7168,-3269,7168,-3285,7168,-3300,7181,-3313,7196,-3313,7211,-3313,7224,-3300,7224,-3285xe" filled="f" stroked="t" strokeweight=".397398pt" strokecolor="#000000">
                <v:path arrowok="t"/>
              </v:shape>
            </v:group>
            <v:group style="position:absolute;left:7311;top:-3535;width:55;height:56" coordorigin="7311,-3535" coordsize="55,56">
              <v:shape style="position:absolute;left:7311;top:-3535;width:55;height:56" coordorigin="7311,-3535" coordsize="55,56" path="m7354,-3535l7323,-3535,7311,-3522,7311,-3492,7323,-3479,7354,-3479,7366,-3492,7366,-3522,7354,-3535e" filled="t" fillcolor="#000000" stroked="f">
                <v:path arrowok="t"/>
                <v:fill/>
              </v:shape>
            </v:group>
            <v:group style="position:absolute;left:7311;top:-3535;width:55;height:56" coordorigin="7311,-3535" coordsize="55,56">
              <v:shape style="position:absolute;left:7311;top:-3535;width:55;height:56" coordorigin="7311,-3535" coordsize="55,56" path="m7366,-3507l7366,-3492,7354,-3479,7339,-3479,7323,-3479,7311,-3492,7311,-3507,7311,-3522,7323,-3535,7339,-3535,7354,-3535,7366,-3522,7366,-3507xe" filled="f" stroked="t" strokeweight=".397398pt" strokecolor="#000000">
                <v:path arrowok="t"/>
              </v:shape>
            </v:group>
            <v:group style="position:absolute;left:7446;top:-3630;width:55;height:56" coordorigin="7446,-3630" coordsize="55,56">
              <v:shape style="position:absolute;left:7446;top:-3630;width:55;height:56" coordorigin="7446,-3630" coordsize="55,56" path="m7489,-3630l7458,-3630,7446,-3618,7446,-3587,7458,-3575,7489,-3575,7501,-3587,7501,-3618,7489,-3630e" filled="t" fillcolor="#000000" stroked="f">
                <v:path arrowok="t"/>
                <v:fill/>
              </v:shape>
            </v:group>
            <v:group style="position:absolute;left:7446;top:-3630;width:55;height:56" coordorigin="7446,-3630" coordsize="55,56">
              <v:shape style="position:absolute;left:7446;top:-3630;width:55;height:56" coordorigin="7446,-3630" coordsize="55,56" path="m7501,-3602l7501,-3587,7489,-3575,7474,-3575,7458,-3575,7446,-3587,7446,-3602,7446,-3618,7458,-3630,7474,-3630,7489,-3630,7501,-3618,7501,-3602xe" filled="f" stroked="t" strokeweight=".397398pt" strokecolor="#000000">
                <v:path arrowok="t"/>
              </v:shape>
            </v:group>
            <v:group style="position:absolute;left:7581;top:-2598;width:55;height:56" coordorigin="7581,-2598" coordsize="55,56">
              <v:shape style="position:absolute;left:7581;top:-2598;width:55;height:56" coordorigin="7581,-2598" coordsize="55,56" path="m7624,-2598l7593,-2598,7581,-2585,7581,-2554,7593,-2542,7624,-2542,7636,-2554,7636,-2585,7624,-2598e" filled="t" fillcolor="#000000" stroked="f">
                <v:path arrowok="t"/>
                <v:fill/>
              </v:shape>
            </v:group>
            <v:group style="position:absolute;left:7581;top:-2598;width:55;height:56" coordorigin="7581,-2598" coordsize="55,56">
              <v:shape style="position:absolute;left:7581;top:-2598;width:55;height:56" coordorigin="7581,-2598" coordsize="55,56" path="m7636,-2570l7636,-2554,7624,-2542,7609,-2542,7593,-2542,7581,-2554,7581,-2570,7581,-2585,7593,-2598,7609,-2598,7624,-2598,7636,-2585,7636,-2570xe" filled="f" stroked="t" strokeweight=".397398pt" strokecolor="#000000">
                <v:path arrowok="t"/>
              </v:shape>
            </v:group>
            <v:group style="position:absolute;left:7724;top:-2558;width:55;height:56" coordorigin="7724,-2558" coordsize="55,56">
              <v:shape style="position:absolute;left:7724;top:-2558;width:55;height:56" coordorigin="7724,-2558" coordsize="55,56" path="m7767,-2558l7736,-2558,7724,-2545,7724,-2515,7736,-2502,7767,-2502,7779,-2515,7779,-2545,7767,-2558e" filled="t" fillcolor="#000000" stroked="f">
                <v:path arrowok="t"/>
                <v:fill/>
              </v:shape>
            </v:group>
            <v:group style="position:absolute;left:7724;top:-2558;width:55;height:56" coordorigin="7724,-2558" coordsize="55,56">
              <v:shape style="position:absolute;left:7724;top:-2558;width:55;height:56" coordorigin="7724,-2558" coordsize="55,56" path="m7779,-2530l7779,-2515,7767,-2502,7751,-2502,7736,-2502,7724,-2515,7724,-2530,7724,-2545,7736,-2558,7751,-2558,7767,-2558,7779,-2545,7779,-2530xe" filled="f" stroked="t" strokeweight=".397398pt" strokecolor="#000000">
                <v:path arrowok="t"/>
              </v:shape>
            </v:group>
            <v:group style="position:absolute;left:7859;top:-3694;width:55;height:56" coordorigin="7859,-3694" coordsize="55,56">
              <v:shape style="position:absolute;left:7859;top:-3694;width:55;height:56" coordorigin="7859,-3694" coordsize="55,56" path="m7902,-3694l7871,-3694,7859,-3681,7859,-3650,7871,-3638,7902,-3638,7914,-3650,7914,-3681,7902,-3694e" filled="t" fillcolor="#000000" stroked="f">
                <v:path arrowok="t"/>
                <v:fill/>
              </v:shape>
            </v:group>
            <v:group style="position:absolute;left:7859;top:-3694;width:55;height:56" coordorigin="7859,-3694" coordsize="55,56">
              <v:shape style="position:absolute;left:7859;top:-3694;width:55;height:56" coordorigin="7859,-3694" coordsize="55,56" path="m7914,-3666l7914,-3651,7902,-3638,7886,-3638,7871,-3638,7859,-3651,7859,-3666,7859,-3681,7871,-3694,7886,-3694,7902,-3694,7914,-3681,7914,-3666xe" filled="f" stroked="t" strokeweight=".397398pt" strokecolor="#000000">
                <v:path arrowok="t"/>
              </v:shape>
            </v:group>
            <v:group style="position:absolute;left:7994;top:-3781;width:55;height:56" coordorigin="7994,-3781" coordsize="55,56">
              <v:shape style="position:absolute;left:7994;top:-3781;width:55;height:56" coordorigin="7994,-3781" coordsize="55,56" path="m8037,-3781l8006,-3781,7994,-3769,7994,-3738,8006,-3725,8037,-3725,8049,-3738,8049,-3769,8037,-3781e" filled="t" fillcolor="#000000" stroked="f">
                <v:path arrowok="t"/>
                <v:fill/>
              </v:shape>
            </v:group>
            <v:group style="position:absolute;left:7994;top:-3781;width:55;height:56" coordorigin="7994,-3781" coordsize="55,56">
              <v:shape style="position:absolute;left:7994;top:-3781;width:55;height:56" coordorigin="7994,-3781" coordsize="55,56" path="m8049,-3753l8049,-3738,8037,-3726,8021,-3726,8006,-3726,7994,-3738,7994,-3753,7994,-3769,8006,-3781,8021,-3781,8037,-3781,8049,-3769,8049,-3753xe" filled="f" stroked="t" strokeweight=".397398pt" strokecolor="#000000">
                <v:path arrowok="t"/>
              </v:shape>
            </v:group>
            <v:group style="position:absolute;left:8136;top:-2725;width:55;height:56" coordorigin="8136,-2725" coordsize="55,56">
              <v:shape style="position:absolute;left:8136;top:-2725;width:55;height:56" coordorigin="8136,-2725" coordsize="55,56" path="m8180,-2725l8149,-2725,8136,-2712,8136,-2681,8149,-2669,8180,-2669,8192,-2681,8192,-2712,8180,-2725e" filled="t" fillcolor="#000000" stroked="f">
                <v:path arrowok="t"/>
                <v:fill/>
              </v:shape>
            </v:group>
            <v:group style="position:absolute;left:8136;top:-2725;width:55;height:56" coordorigin="8136,-2725" coordsize="55,56">
              <v:shape style="position:absolute;left:8136;top:-2725;width:55;height:56" coordorigin="8136,-2725" coordsize="55,56" path="m8192,-2697l8192,-2682,8180,-2669,8164,-2669,8149,-2669,8136,-2682,8136,-2697,8136,-2712,8149,-2725,8164,-2725,8180,-2725,8192,-2712,8192,-2697xe" filled="f" stroked="t" strokeweight=".397398pt" strokecolor="#000000">
                <v:path arrowok="t"/>
              </v:shape>
            </v:group>
            <v:group style="position:absolute;left:8271;top:-4099;width:55;height:56" coordorigin="8271,-4099" coordsize="55,56">
              <v:shape style="position:absolute;left:8271;top:-4099;width:55;height:56" coordorigin="8271,-4099" coordsize="55,56" path="m8314,-4099l8284,-4099,8271,-4086,8271,-4056,8284,-4043,8314,-4043,8327,-4056,8327,-4086,8314,-4099e" filled="t" fillcolor="#000000" stroked="f">
                <v:path arrowok="t"/>
                <v:fill/>
              </v:shape>
            </v:group>
            <v:group style="position:absolute;left:8271;top:-4099;width:55;height:56" coordorigin="8271,-4099" coordsize="55,56">
              <v:shape style="position:absolute;left:8271;top:-4099;width:55;height:56" coordorigin="8271,-4099" coordsize="55,56" path="m8327,-4071l8327,-4056,8314,-4043,8299,-4043,8284,-4043,8271,-4056,8271,-4071,8271,-4086,8284,-4099,8299,-4099,8314,-4099,8327,-4086,8327,-4071xe" filled="f" stroked="t" strokeweight=".397398pt" strokecolor="#000000">
                <v:path arrowok="t"/>
              </v:shape>
            </v:group>
            <v:group style="position:absolute;left:8406;top:-3011;width:55;height:56" coordorigin="8406,-3011" coordsize="55,56">
              <v:shape style="position:absolute;left:8406;top:-3011;width:55;height:56" coordorigin="8406,-3011" coordsize="55,56" path="m8449,-3011l8419,-3011,8406,-2998,8406,-2967,8419,-2955,8449,-2955,8462,-2967,8462,-2998,8449,-3011e" filled="t" fillcolor="#000000" stroked="f">
                <v:path arrowok="t"/>
                <v:fill/>
              </v:shape>
            </v:group>
            <v:group style="position:absolute;left:8406;top:-3011;width:55;height:56" coordorigin="8406,-3011" coordsize="55,56">
              <v:shape style="position:absolute;left:8406;top:-3011;width:55;height:56" coordorigin="8406,-3011" coordsize="55,56" path="m8462,-2983l8462,-2967,8449,-2955,8434,-2955,8419,-2955,8406,-2967,8406,-2983,8406,-2998,8419,-3011,8434,-3011,8449,-3011,8462,-2998,8462,-2983xe" filled="f" stroked="t" strokeweight=".397398pt" strokecolor="#000000">
                <v:path arrowok="t"/>
              </v:shape>
            </v:group>
            <v:group style="position:absolute;left:8541;top:-2899;width:55;height:56" coordorigin="8541,-2899" coordsize="55,56">
              <v:shape style="position:absolute;left:8541;top:-2899;width:55;height:56" coordorigin="8541,-2899" coordsize="55,56" path="m8584,-2899l8554,-2899,8541,-2887,8541,-2856,8554,-2844,8584,-2844,8597,-2856,8597,-2887,8584,-2899e" filled="t" fillcolor="#000000" stroked="f">
                <v:path arrowok="t"/>
                <v:fill/>
              </v:shape>
            </v:group>
            <v:group style="position:absolute;left:8541;top:-2899;width:55;height:56" coordorigin="8541,-2899" coordsize="55,56">
              <v:shape style="position:absolute;left:8541;top:-2899;width:55;height:56" coordorigin="8541,-2899" coordsize="55,56" path="m8597,-2872l8597,-2856,8584,-2844,8569,-2844,8554,-2844,8541,-2856,8541,-2872,8541,-2887,8554,-2899,8569,-2899,8584,-2899,8597,-2887,8597,-2872xe" filled="f" stroked="t" strokeweight=".397398pt" strokecolor="#000000">
                <v:path arrowok="t"/>
              </v:shape>
            </v:group>
            <v:group style="position:absolute;left:8684;top:-2431;width:55;height:56" coordorigin="8684,-2431" coordsize="55,56">
              <v:shape style="position:absolute;left:8684;top:-2431;width:55;height:56" coordorigin="8684,-2431" coordsize="55,56" path="m8727,-2431l8697,-2431,8684,-2418,8684,-2388,8697,-2375,8727,-2375,8740,-2388,8740,-2418,8727,-2431e" filled="t" fillcolor="#000000" stroked="f">
                <v:path arrowok="t"/>
                <v:fill/>
              </v:shape>
            </v:group>
            <v:group style="position:absolute;left:8684;top:-2431;width:55;height:56" coordorigin="8684,-2431" coordsize="55,56">
              <v:shape style="position:absolute;left:8684;top:-2431;width:55;height:56" coordorigin="8684,-2431" coordsize="55,56" path="m8740,-2403l8740,-2388,8727,-2375,8712,-2375,8697,-2375,8684,-2388,8684,-2403,8684,-2418,8697,-2431,8712,-2431,8727,-2431,8740,-2418,8740,-2403xe" filled="f" stroked="t" strokeweight=".397398pt" strokecolor="#000000">
                <v:path arrowok="t"/>
              </v:shape>
            </v:group>
            <v:group style="position:absolute;left:8819;top:-2470;width:55;height:56" coordorigin="8819,-2470" coordsize="55,56">
              <v:shape style="position:absolute;left:8819;top:-2470;width:55;height:56" coordorigin="8819,-2470" coordsize="55,56" path="m8862,-2470l8831,-2470,8819,-2458,8819,-2427,8831,-2415,8862,-2415,8875,-2427,8875,-2458,8862,-2470e" filled="t" fillcolor="#000000" stroked="f">
                <v:path arrowok="t"/>
                <v:fill/>
              </v:shape>
            </v:group>
            <v:group style="position:absolute;left:8819;top:-2471;width:55;height:56" coordorigin="8819,-2471" coordsize="55,56">
              <v:shape style="position:absolute;left:8819;top:-2471;width:55;height:56" coordorigin="8819,-2471" coordsize="55,56" path="m8875,-2443l8875,-2427,8862,-2415,8847,-2415,8831,-2415,8819,-2427,8819,-2443,8819,-2458,8831,-2471,8847,-2471,8862,-2471,8875,-2458,8875,-2443xe" filled="f" stroked="t" strokeweight=".397398pt" strokecolor="#000000">
                <v:path arrowok="t"/>
              </v:shape>
            </v:group>
            <v:group style="position:absolute;left:8954;top:-2629;width:55;height:56" coordorigin="8954,-2629" coordsize="55,56">
              <v:shape style="position:absolute;left:8954;top:-2629;width:55;height:56" coordorigin="8954,-2629" coordsize="55,56" path="m8997,-2629l8966,-2629,8954,-2617,8954,-2586,8966,-2574,8997,-2574,9009,-2586,9009,-2617,8997,-2629e" filled="t" fillcolor="#000000" stroked="f">
                <v:path arrowok="t"/>
                <v:fill/>
              </v:shape>
            </v:group>
            <v:group style="position:absolute;left:8954;top:-2629;width:55;height:56" coordorigin="8954,-2629" coordsize="55,56">
              <v:shape style="position:absolute;left:8954;top:-2629;width:55;height:56" coordorigin="8954,-2629" coordsize="55,56" path="m9009,-2602l9009,-2586,8997,-2574,8982,-2574,8966,-2574,8954,-2586,8954,-2602,8954,-2617,8966,-2629,8982,-2629,8997,-2629,9009,-2617,9009,-2602xe" filled="f" stroked="t" strokeweight=".397398pt" strokecolor="#000000">
                <v:path arrowok="t"/>
              </v:shape>
            </v:group>
            <v:group style="position:absolute;left:9097;top:-3487;width:55;height:56" coordorigin="9097,-3487" coordsize="55,56">
              <v:shape style="position:absolute;left:9097;top:-3487;width:55;height:56" coordorigin="9097,-3487" coordsize="55,56" path="m9140,-3487l9109,-3487,9097,-3475,9097,-3444,9109,-3432,9140,-3432,9152,-3444,9152,-3475,9140,-3487e" filled="t" fillcolor="#000000" stroked="f">
                <v:path arrowok="t"/>
                <v:fill/>
              </v:shape>
            </v:group>
            <v:group style="position:absolute;left:9097;top:-3487;width:55;height:56" coordorigin="9097,-3487" coordsize="55,56">
              <v:shape style="position:absolute;left:9097;top:-3487;width:55;height:56" coordorigin="9097,-3487" coordsize="55,56" path="m9152,-3459l9152,-3444,9140,-3432,9125,-3432,9109,-3432,9097,-3444,9097,-3459,9097,-3475,9109,-3487,9125,-3487,9140,-3487,9152,-3475,9152,-3459xe" filled="f" stroked="t" strokeweight=".397398pt" strokecolor="#000000">
                <v:path arrowok="t"/>
              </v:shape>
            </v:group>
            <v:group style="position:absolute;left:9232;top:-2883;width:55;height:56" coordorigin="9232,-2883" coordsize="55,56">
              <v:shape style="position:absolute;left:9232;top:-2883;width:55;height:56" coordorigin="9232,-2883" coordsize="55,56" path="m9275,-2883l9244,-2883,9232,-2871,9232,-2840,9244,-2828,9275,-2828,9287,-2840,9287,-2871,9275,-2883e" filled="t" fillcolor="#000000" stroked="f">
                <v:path arrowok="t"/>
                <v:fill/>
              </v:shape>
            </v:group>
            <v:group style="position:absolute;left:9232;top:-2884;width:55;height:56" coordorigin="9232,-2884" coordsize="55,56">
              <v:shape style="position:absolute;left:9232;top:-2884;width:55;height:56" coordorigin="9232,-2884" coordsize="55,56" path="m9287,-2856l9287,-2840,9275,-2828,9260,-2828,9244,-2828,9232,-2840,9232,-2856,9232,-2871,9244,-2884,9260,-2884,9275,-2884,9287,-2871,9287,-2856xe" filled="f" stroked="t" strokeweight=".397398pt" strokecolor="#000000">
                <v:path arrowok="t"/>
              </v:shape>
            </v:group>
            <v:group style="position:absolute;left:9367;top:-3781;width:55;height:56" coordorigin="9367,-3781" coordsize="55,56">
              <v:shape style="position:absolute;left:9367;top:-3781;width:55;height:56" coordorigin="9367,-3781" coordsize="55,56" path="m9410,-3781l9379,-3781,9367,-3769,9367,-3738,9379,-3725,9410,-3725,9422,-3738,9422,-3769,9410,-3781e" filled="t" fillcolor="#000000" stroked="f">
                <v:path arrowok="t"/>
                <v:fill/>
              </v:shape>
            </v:group>
            <v:group style="position:absolute;left:9367;top:-3781;width:55;height:56" coordorigin="9367,-3781" coordsize="55,56">
              <v:shape style="position:absolute;left:9367;top:-3781;width:55;height:56" coordorigin="9367,-3781" coordsize="55,56" path="m9422,-3753l9422,-3738,9410,-3726,9394,-3726,9379,-3726,9367,-3738,9367,-3753,9367,-3769,9379,-3781,9394,-3781,9410,-3781,9422,-3769,9422,-3753xe" filled="f" stroked="t" strokeweight=".397398pt" strokecolor="#000000">
                <v:path arrowok="t"/>
              </v:shape>
            </v:group>
            <v:group style="position:absolute;left:6930;top:-4294;width:2468;height:1874" coordorigin="6930,-4294" coordsize="2468,1874">
              <v:shape style="position:absolute;left:6930;top:-4294;width:2468;height:1874" coordorigin="6930,-4294" coordsize="2468,1874" path="m6930,-4294l7065,-4127,7200,-2538,7343,-3785,7478,-2848,7613,-2626,7755,-2419,7890,-2530,8025,-2435,8168,-2618,8303,-2626,8438,-2499,8573,-2491,8716,-2618,8851,-2610,8986,-2562,9129,-2657,9264,-2546,9398,-3340e" filled="f" stroked="t" strokeweight=".397438pt" strokecolor="#000000">
                <v:path arrowok="t"/>
              </v:shape>
            </v:group>
            <v:group style="position:absolute;left:6898;top:-4329;width:56;height:56" coordorigin="6898,-4329" coordsize="56,56">
              <v:shape style="position:absolute;left:6898;top:-4329;width:56;height:56" coordorigin="6898,-4329" coordsize="56,56" path="m6898,-4301l6954,-4301e" filled="f" stroked="t" strokeweight="2.88pt" strokecolor="#FFFFFF">
                <v:path arrowok="t"/>
              </v:shape>
            </v:group>
            <v:group style="position:absolute;left:6898;top:-4329;width:56;height:56" coordorigin="6898,-4329" coordsize="56,56">
              <v:shape style="position:absolute;left:6898;top:-4329;width:56;height:56" coordorigin="6898,-4329" coordsize="56,56" path="m6898,-4274l6954,-4274,6954,-4329,6898,-4329,6898,-4274xe" filled="f" stroked="t" strokeweight=".397398pt" strokecolor="#000000">
                <v:path arrowok="t"/>
              </v:shape>
            </v:group>
            <v:group style="position:absolute;left:7033;top:-4162;width:56;height:56" coordorigin="7033,-4162" coordsize="56,56">
              <v:shape style="position:absolute;left:7033;top:-4162;width:56;height:56" coordorigin="7033,-4162" coordsize="56,56" path="m7033,-4135l7089,-4135e" filled="f" stroked="t" strokeweight="2.88pt" strokecolor="#FFFFFF">
                <v:path arrowok="t"/>
              </v:shape>
            </v:group>
            <v:group style="position:absolute;left:7033;top:-4162;width:56;height:56" coordorigin="7033,-4162" coordsize="56,56">
              <v:shape style="position:absolute;left:7033;top:-4162;width:56;height:56" coordorigin="7033,-4162" coordsize="56,56" path="m7033,-4107l7089,-4107,7089,-4162,7033,-4162,7033,-4107xe" filled="f" stroked="t" strokeweight=".397398pt" strokecolor="#000000">
                <v:path arrowok="t"/>
              </v:shape>
            </v:group>
            <v:group style="position:absolute;left:7168;top:-2574;width:56;height:56" coordorigin="7168,-2574" coordsize="56,56">
              <v:shape style="position:absolute;left:7168;top:-2574;width:56;height:56" coordorigin="7168,-2574" coordsize="56,56" path="m7168,-2546l7224,-2546e" filled="f" stroked="t" strokeweight="2.88pt" strokecolor="#FFFFFF">
                <v:path arrowok="t"/>
              </v:shape>
            </v:group>
            <v:group style="position:absolute;left:7168;top:-2574;width:56;height:56" coordorigin="7168,-2574" coordsize="56,56">
              <v:shape style="position:absolute;left:7168;top:-2574;width:56;height:56" coordorigin="7168,-2574" coordsize="56,56" path="m7168,-2518l7224,-2518,7224,-2574,7168,-2574,7168,-2518xe" filled="f" stroked="t" strokeweight=".397398pt" strokecolor="#000000">
                <v:path arrowok="t"/>
              </v:shape>
            </v:group>
            <v:group style="position:absolute;left:7311;top:-3821;width:56;height:56" coordorigin="7311,-3821" coordsize="56,56">
              <v:shape style="position:absolute;left:7311;top:-3821;width:56;height:56" coordorigin="7311,-3821" coordsize="56,56" path="m7311,-3793l7367,-3793e" filled="f" stroked="t" strokeweight="2.88pt" strokecolor="#FFFFFF">
                <v:path arrowok="t"/>
              </v:shape>
            </v:group>
            <v:group style="position:absolute;left:7311;top:-3821;width:56;height:56" coordorigin="7311,-3821" coordsize="56,56">
              <v:shape style="position:absolute;left:7311;top:-3821;width:56;height:56" coordorigin="7311,-3821" coordsize="56,56" path="m7311,-3765l7367,-3765,7367,-3821,7311,-3821,7311,-3765xe" filled="f" stroked="t" strokeweight=".397398pt" strokecolor="#000000">
                <v:path arrowok="t"/>
              </v:shape>
            </v:group>
            <v:group style="position:absolute;left:7446;top:-2883;width:56;height:56" coordorigin="7446,-2883" coordsize="56,56">
              <v:shape style="position:absolute;left:7446;top:-2883;width:56;height:56" coordorigin="7446,-2883" coordsize="56,56" path="m7446,-2856l7502,-2856e" filled="f" stroked="t" strokeweight="2.88pt" strokecolor="#FFFFFF">
                <v:path arrowok="t"/>
              </v:shape>
            </v:group>
            <v:group style="position:absolute;left:7446;top:-2884;width:56;height:56" coordorigin="7446,-2884" coordsize="56,56">
              <v:shape style="position:absolute;left:7446;top:-2884;width:56;height:56" coordorigin="7446,-2884" coordsize="56,56" path="m7446,-2828l7502,-2828,7502,-2884,7446,-2884,7446,-2828xe" filled="f" stroked="t" strokeweight=".397398pt" strokecolor="#000000">
                <v:path arrowok="t"/>
              </v:shape>
            </v:group>
            <v:group style="position:absolute;left:7581;top:-2661;width:56;height:56" coordorigin="7581,-2661" coordsize="56,56">
              <v:shape style="position:absolute;left:7581;top:-2661;width:56;height:56" coordorigin="7581,-2661" coordsize="56,56" path="m7581,-2633l7636,-2633e" filled="f" stroked="t" strokeweight="2.88pt" strokecolor="#FFFFFF">
                <v:path arrowok="t"/>
              </v:shape>
            </v:group>
            <v:group style="position:absolute;left:7581;top:-2661;width:56;height:56" coordorigin="7581,-2661" coordsize="56,56">
              <v:shape style="position:absolute;left:7581;top:-2661;width:56;height:56" coordorigin="7581,-2661" coordsize="56,56" path="m7581,-2606l7636,-2606,7636,-2661,7581,-2661,7581,-2606xe" filled="f" stroked="t" strokeweight=".397398pt" strokecolor="#000000">
                <v:path arrowok="t"/>
              </v:shape>
            </v:group>
            <v:group style="position:absolute;left:7724;top:-2455;width:56;height:56" coordorigin="7724,-2455" coordsize="56,56">
              <v:shape style="position:absolute;left:7724;top:-2455;width:56;height:56" coordorigin="7724,-2455" coordsize="56,56" path="m7724,-2427l7779,-2427e" filled="f" stroked="t" strokeweight="2.88pt" strokecolor="#FFFFFF">
                <v:path arrowok="t"/>
              </v:shape>
            </v:group>
            <v:group style="position:absolute;left:7724;top:-2455;width:56;height:56" coordorigin="7724,-2455" coordsize="56,56">
              <v:shape style="position:absolute;left:7724;top:-2455;width:56;height:56" coordorigin="7724,-2455" coordsize="56,56" path="m7724,-2399l7779,-2399,7779,-2455,7724,-2455,7724,-2399xe" filled="f" stroked="t" strokeweight=".397398pt" strokecolor="#000000">
                <v:path arrowok="t"/>
              </v:shape>
            </v:group>
            <v:group style="position:absolute;left:7859;top:-2566;width:56;height:56" coordorigin="7859,-2566" coordsize="56,56">
              <v:shape style="position:absolute;left:7859;top:-2566;width:56;height:56" coordorigin="7859,-2566" coordsize="56,56" path="m7859,-2538l7914,-2538e" filled="f" stroked="t" strokeweight="2.88pt" strokecolor="#FFFFFF">
                <v:path arrowok="t"/>
              </v:shape>
            </v:group>
            <v:group style="position:absolute;left:7859;top:-2566;width:56;height:56" coordorigin="7859,-2566" coordsize="56,56">
              <v:shape style="position:absolute;left:7859;top:-2566;width:56;height:56" coordorigin="7859,-2566" coordsize="56,56" path="m7859,-2510l7914,-2510,7914,-2566,7859,-2566,7859,-2510xe" filled="f" stroked="t" strokeweight=".397398pt" strokecolor="#000000">
                <v:path arrowok="t"/>
              </v:shape>
            </v:group>
            <v:group style="position:absolute;left:7994;top:-2470;width:56;height:56" coordorigin="7994,-2470" coordsize="56,56">
              <v:shape style="position:absolute;left:7994;top:-2470;width:56;height:56" coordorigin="7994,-2470" coordsize="56,56" path="m7994,-2443l8049,-2443e" filled="f" stroked="t" strokeweight="2.88pt" strokecolor="#FFFFFF">
                <v:path arrowok="t"/>
              </v:shape>
            </v:group>
            <v:group style="position:absolute;left:7994;top:-2471;width:56;height:56" coordorigin="7994,-2471" coordsize="56,56">
              <v:shape style="position:absolute;left:7994;top:-2471;width:56;height:56" coordorigin="7994,-2471" coordsize="56,56" path="m7994,-2415l8049,-2415,8049,-2471,7994,-2471,7994,-2415xe" filled="f" stroked="t" strokeweight=".397398pt" strokecolor="#000000">
                <v:path arrowok="t"/>
              </v:shape>
            </v:group>
            <v:group style="position:absolute;left:8136;top:-2653;width:56;height:56" coordorigin="8136,-2653" coordsize="56,56">
              <v:shape style="position:absolute;left:8136;top:-2653;width:56;height:56" coordorigin="8136,-2653" coordsize="56,56" path="m8136,-2625l8192,-2625e" filled="f" stroked="t" strokeweight="2.88pt" strokecolor="#FFFFFF">
                <v:path arrowok="t"/>
              </v:shape>
            </v:group>
            <v:group style="position:absolute;left:8136;top:-2653;width:56;height:56" coordorigin="8136,-2653" coordsize="56,56">
              <v:shape style="position:absolute;left:8136;top:-2653;width:56;height:56" coordorigin="8136,-2653" coordsize="56,56" path="m8136,-2598l8192,-2598,8192,-2653,8136,-2653,8136,-2598xe" filled="f" stroked="t" strokeweight=".397398pt" strokecolor="#000000">
                <v:path arrowok="t"/>
              </v:shape>
            </v:group>
            <v:group style="position:absolute;left:8271;top:-2661;width:56;height:56" coordorigin="8271,-2661" coordsize="56,56">
              <v:shape style="position:absolute;left:8271;top:-2661;width:56;height:56" coordorigin="8271,-2661" coordsize="56,56" path="m8271,-2633l8327,-2633e" filled="f" stroked="t" strokeweight="2.88pt" strokecolor="#FFFFFF">
                <v:path arrowok="t"/>
              </v:shape>
            </v:group>
            <v:group style="position:absolute;left:8271;top:-2661;width:56;height:56" coordorigin="8271,-2661" coordsize="56,56">
              <v:shape style="position:absolute;left:8271;top:-2661;width:56;height:56" coordorigin="8271,-2661" coordsize="56,56" path="m8271,-2606l8327,-2606,8327,-2661,8271,-2661,8271,-2606xe" filled="f" stroked="t" strokeweight=".397398pt" strokecolor="#000000">
                <v:path arrowok="t"/>
              </v:shape>
            </v:group>
            <v:group style="position:absolute;left:8406;top:-2534;width:56;height:56" coordorigin="8406,-2534" coordsize="56,56">
              <v:shape style="position:absolute;left:8406;top:-2534;width:56;height:56" coordorigin="8406,-2534" coordsize="56,56" path="m8406,-2506l8462,-2506e" filled="f" stroked="t" strokeweight="2.88pt" strokecolor="#FFFFFF">
                <v:path arrowok="t"/>
              </v:shape>
            </v:group>
            <v:group style="position:absolute;left:8406;top:-2534;width:56;height:56" coordorigin="8406,-2534" coordsize="56,56">
              <v:shape style="position:absolute;left:8406;top:-2534;width:56;height:56" coordorigin="8406,-2534" coordsize="56,56" path="m8406,-2478l8462,-2478,8462,-2534,8406,-2534,8406,-2478xe" filled="f" stroked="t" strokeweight=".397398pt" strokecolor="#000000">
                <v:path arrowok="t"/>
              </v:shape>
            </v:group>
            <v:group style="position:absolute;left:8541;top:-2526;width:56;height:56" coordorigin="8541,-2526" coordsize="56,56">
              <v:shape style="position:absolute;left:8541;top:-2526;width:56;height:56" coordorigin="8541,-2526" coordsize="56,56" path="m8541,-2498l8597,-2498e" filled="f" stroked="t" strokeweight="2.88pt" strokecolor="#FFFFFF">
                <v:path arrowok="t"/>
              </v:shape>
            </v:group>
            <v:group style="position:absolute;left:8541;top:-2526;width:56;height:56" coordorigin="8541,-2526" coordsize="56,56">
              <v:shape style="position:absolute;left:8541;top:-2526;width:56;height:56" coordorigin="8541,-2526" coordsize="56,56" path="m8541,-2471l8597,-2471,8597,-2526,8541,-2526,8541,-2471xe" filled="f" stroked="t" strokeweight=".397398pt" strokecolor="#000000">
                <v:path arrowok="t"/>
              </v:shape>
            </v:group>
            <v:group style="position:absolute;left:8684;top:-2653;width:56;height:56" coordorigin="8684,-2653" coordsize="56,56">
              <v:shape style="position:absolute;left:8684;top:-2653;width:56;height:56" coordorigin="8684,-2653" coordsize="56,56" path="m8684,-2625l8740,-2625e" filled="f" stroked="t" strokeweight="2.88pt" strokecolor="#FFFFFF">
                <v:path arrowok="t"/>
              </v:shape>
            </v:group>
            <v:group style="position:absolute;left:8684;top:-2653;width:56;height:56" coordorigin="8684,-2653" coordsize="56,56">
              <v:shape style="position:absolute;left:8684;top:-2653;width:56;height:56" coordorigin="8684,-2653" coordsize="56,56" path="m8684,-2598l8740,-2598,8740,-2653,8684,-2653,8684,-2598xe" filled="f" stroked="t" strokeweight=".397398pt" strokecolor="#000000">
                <v:path arrowok="t"/>
              </v:shape>
            </v:group>
            <v:group style="position:absolute;left:8819;top:-2645;width:56;height:56" coordorigin="8819,-2645" coordsize="56,56">
              <v:shape style="position:absolute;left:8819;top:-2645;width:56;height:56" coordorigin="8819,-2645" coordsize="56,56" path="m8819,-2617l8875,-2617e" filled="f" stroked="t" strokeweight="2.88pt" strokecolor="#FFFFFF">
                <v:path arrowok="t"/>
              </v:shape>
            </v:group>
            <v:group style="position:absolute;left:8819;top:-2645;width:56;height:56" coordorigin="8819,-2645" coordsize="56,56">
              <v:shape style="position:absolute;left:8819;top:-2645;width:56;height:56" coordorigin="8819,-2645" coordsize="56,56" path="m8819,-2590l8875,-2590,8875,-2645,8819,-2645,8819,-2590xe" filled="f" stroked="t" strokeweight=".397398pt" strokecolor="#000000">
                <v:path arrowok="t"/>
              </v:shape>
            </v:group>
            <v:group style="position:absolute;left:8954;top:-2598;width:56;height:56" coordorigin="8954,-2598" coordsize="56,56">
              <v:shape style="position:absolute;left:8954;top:-2598;width:56;height:56" coordorigin="8954,-2598" coordsize="56,56" path="m8954,-2570l9010,-2570e" filled="f" stroked="t" strokeweight="2.88pt" strokecolor="#FFFFFF">
                <v:path arrowok="t"/>
              </v:shape>
            </v:group>
            <v:group style="position:absolute;left:8954;top:-2598;width:56;height:56" coordorigin="8954,-2598" coordsize="56,56">
              <v:shape style="position:absolute;left:8954;top:-2598;width:56;height:56" coordorigin="8954,-2598" coordsize="56,56" path="m8954,-2542l9010,-2542,9010,-2598,8954,-2598,8954,-2542xe" filled="f" stroked="t" strokeweight=".397398pt" strokecolor="#000000">
                <v:path arrowok="t"/>
              </v:shape>
            </v:group>
            <v:group style="position:absolute;left:9097;top:-2693;width:56;height:56" coordorigin="9097,-2693" coordsize="56,56">
              <v:shape style="position:absolute;left:9097;top:-2693;width:56;height:56" coordorigin="9097,-2693" coordsize="56,56" path="m9097,-2665l9152,-2665e" filled="f" stroked="t" strokeweight="2.88pt" strokecolor="#FFFFFF">
                <v:path arrowok="t"/>
              </v:shape>
            </v:group>
            <v:group style="position:absolute;left:9097;top:-2693;width:56;height:56" coordorigin="9097,-2693" coordsize="56,56">
              <v:shape style="position:absolute;left:9097;top:-2693;width:56;height:56" coordorigin="9097,-2693" coordsize="56,56" path="m9097,-2637l9152,-2637,9152,-2693,9097,-2693,9097,-2637xe" filled="f" stroked="t" strokeweight=".397398pt" strokecolor="#000000">
                <v:path arrowok="t"/>
              </v:shape>
            </v:group>
            <v:group style="position:absolute;left:9232;top:-2582;width:56;height:56" coordorigin="9232,-2582" coordsize="56,56">
              <v:shape style="position:absolute;left:9232;top:-2582;width:56;height:56" coordorigin="9232,-2582" coordsize="56,56" path="m9232,-2554l9287,-2554e" filled="f" stroked="t" strokeweight="2.88pt" strokecolor="#FFFFFF">
                <v:path arrowok="t"/>
              </v:shape>
            </v:group>
            <v:group style="position:absolute;left:9232;top:-2582;width:56;height:56" coordorigin="9232,-2582" coordsize="56,56">
              <v:shape style="position:absolute;left:9232;top:-2582;width:56;height:56" coordorigin="9232,-2582" coordsize="56,56" path="m9232,-2526l9287,-2526,9287,-2582,9232,-2582,9232,-2526xe" filled="f" stroked="t" strokeweight=".397398pt" strokecolor="#000000">
                <v:path arrowok="t"/>
              </v:shape>
            </v:group>
            <v:group style="position:absolute;left:9367;top:-3376;width:56;height:56" coordorigin="9367,-3376" coordsize="56,56">
              <v:shape style="position:absolute;left:9367;top:-3376;width:56;height:56" coordorigin="9367,-3376" coordsize="56,56" path="m9367,-3348l9422,-3348e" filled="f" stroked="t" strokeweight="2.88pt" strokecolor="#FFFFFF">
                <v:path arrowok="t"/>
              </v:shape>
            </v:group>
            <v:group style="position:absolute;left:9367;top:-3376;width:56;height:56" coordorigin="9367,-3376" coordsize="56,56">
              <v:shape style="position:absolute;left:9367;top:-3376;width:56;height:56" coordorigin="9367,-3376" coordsize="56,56" path="m9367,-3320l9422,-3320,9422,-3376,9367,-3376,9367,-3320xe" filled="f" stroked="t" strokeweight=".397398pt" strokecolor="#000000">
                <v:path arrowok="t"/>
              </v:shape>
            </v:group>
            <v:group style="position:absolute;left:8279;top:-4492;width:1064;height:318" coordorigin="8279,-4492" coordsize="1064,318">
              <v:shape style="position:absolute;left:8279;top:-4492;width:1064;height:318" coordorigin="8279,-4492" coordsize="1064,318" path="m8279,-4174l9343,-4174,9343,-4492,8279,-4492,8279,-4174e" filled="t" fillcolor="#FFFFFF" stroked="f">
                <v:path arrowok="t"/>
                <v:fill/>
              </v:shape>
            </v:group>
            <v:group style="position:absolute;left:8279;top:-4492;width:1064;height:318" coordorigin="8279,-4492" coordsize="1064,318">
              <v:shape style="position:absolute;left:8279;top:-4492;width:1064;height:318" coordorigin="8279,-4492" coordsize="1064,318" path="m8279,-4175l9343,-4175,9343,-4492,8279,-4492,8279,-4175xe" filled="f" stroked="t" strokeweight=".397523pt" strokecolor="#000000">
                <v:path arrowok="t"/>
              </v:shape>
            </v:group>
            <v:group style="position:absolute;left:8383;top:-4413;width:198;height:2" coordorigin="8383,-4413" coordsize="198,2">
              <v:shape style="position:absolute;left:8383;top:-4413;width:198;height:2" coordorigin="8383,-4413" coordsize="198,0" path="m8383,-4413l8581,-4413e" filled="f" stroked="t" strokeweight=".397547pt" strokecolor="#000000">
                <v:path arrowok="t"/>
              </v:shape>
            </v:group>
            <v:group style="position:absolute;left:8458;top:-4441;width:56;height:56" coordorigin="8458,-4441" coordsize="56,56">
              <v:shape style="position:absolute;left:8458;top:-4441;width:56;height:56" coordorigin="8458,-4441" coordsize="56,56" path="m8501,-4441l8470,-4441,8458,-4428,8458,-4397,8470,-4385,8501,-4385,8513,-4397,8513,-4428,8501,-4441e" filled="t" fillcolor="#000000" stroked="f">
                <v:path arrowok="t"/>
                <v:fill/>
              </v:shape>
            </v:group>
            <v:group style="position:absolute;left:8458;top:-4441;width:56;height:56" coordorigin="8458,-4441" coordsize="56,56">
              <v:shape style="position:absolute;left:8458;top:-4441;width:56;height:56" coordorigin="8458,-4441" coordsize="56,56" path="m8513,-4413l8513,-4398,8501,-4385,8486,-4385,8470,-4385,8458,-4398,8458,-4413,8458,-4428,8470,-4441,8486,-4441,8501,-4441,8513,-4428,8513,-4413xe" filled="f" stroked="t" strokeweight=".397398pt" strokecolor="#000000">
                <v:path arrowok="t"/>
              </v:shape>
            </v:group>
            <v:group style="position:absolute;left:8383;top:-4254;width:198;height:2" coordorigin="8383,-4254" coordsize="198,2">
              <v:shape style="position:absolute;left:8383;top:-4254;width:198;height:2" coordorigin="8383,-4254" coordsize="198,0" path="m8383,-4254l8581,-4254e" filled="f" stroked="t" strokeweight=".397547pt" strokecolor="#000000">
                <v:path arrowok="t"/>
              </v:shape>
            </v:group>
            <v:group style="position:absolute;left:8454;top:-4286;width:56;height:56" coordorigin="8454,-4286" coordsize="56,56">
              <v:shape style="position:absolute;left:8454;top:-4286;width:56;height:56" coordorigin="8454,-4286" coordsize="56,56" path="m8454,-4258l8510,-4258e" filled="f" stroked="t" strokeweight="2.880052pt" strokecolor="#FFFFFF">
                <v:path arrowok="t"/>
              </v:shape>
            </v:group>
            <v:group style="position:absolute;left:8454;top:-4286;width:56;height:56" coordorigin="8454,-4286" coordsize="56,56">
              <v:shape style="position:absolute;left:8454;top:-4286;width:56;height:56" coordorigin="8454,-4286" coordsize="56,56" path="m8454,-4230l8510,-4230,8510,-4286,8454,-4286,8454,-4230xe" filled="f" stroked="t" strokeweight=".397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  <w:position w:val="-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  <w:position w:val="-3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  <w:position w:val="-3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3" w:equalWidth="0">
            <w:col w:w="1421" w:space="2340"/>
            <w:col w:w="161" w:space="980"/>
            <w:col w:w="3738"/>
          </w:cols>
        </w:sectPr>
      </w:pPr>
      <w:rPr/>
    </w:p>
    <w:p>
      <w:pPr>
        <w:spacing w:before="0" w:after="0" w:line="163" w:lineRule="exact"/>
        <w:ind w:left="586" w:right="-64"/>
        <w:jc w:val="left"/>
        <w:tabs>
          <w:tab w:pos="106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6.720642pt;margin-top:21.710993pt;width:7.345842pt;height:48.521151pt;mso-position-horizontal-relative:page;mso-position-vertical-relative:paragraph;z-index:-5855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112"/>
                      <w:position w:val="-1"/>
                    </w:rPr>
                    <w:t>C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112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99"/>
                      <w:position w:val="-1"/>
                    </w:rPr>
                    <w:t>U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107"/>
                      <w:position w:val="-1"/>
                    </w:rPr>
                    <w:t>E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53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7"/>
                      <w:position w:val="-1"/>
                    </w:rPr>
                    <w:t>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53"/>
                      <w:position w:val="-1"/>
                    </w:rPr>
                    <w:t>・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7"/>
                      <w:w w:val="106"/>
                      <w:position w:val="-1"/>
                    </w:rPr>
                    <w:t>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99"/>
                      <w:position w:val="-1"/>
                    </w:rPr>
                    <w:t>: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6"/>
                      <w:position w:val="-1"/>
                    </w:rPr>
                    <w:t>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115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80"/>
                      <w:position w:val="-1"/>
                    </w:rPr>
                    <w:t>網）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4"/>
        </w:rPr>
        <w:t>9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100"/>
          <w:position w:val="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4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381"/>
          <w:position w:val="4"/>
        </w:rPr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381"/>
          <w:u w:val="single" w:color="000000"/>
          <w:position w:val="4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u w:val="single" w:color="000000"/>
          <w:position w:val="4"/>
        </w:rPr>
        <w:t> 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3"/>
          <w:w w:val="100"/>
          <w:u w:val="single" w:color="000000"/>
          <w:position w:val="4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3"/>
          <w:w w:val="100"/>
          <w:u w:val="single" w:color="000000"/>
          <w:position w:val="4"/>
        </w:rPr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3"/>
          <w:w w:val="100"/>
          <w:position w:val="4"/>
        </w:rPr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6"/>
          <w:w w:val="100"/>
          <w:position w:val="4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84"/>
          <w:position w:val="-2"/>
        </w:rPr>
        <w:t>8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51"/>
          <w:position w:val="-2"/>
        </w:rPr>
        <w:t>・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4"/>
          <w:position w:val="-2"/>
        </w:rPr>
        <w:t>9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2"/>
          <w:position w:val="-2"/>
        </w:rPr>
        <w:t>月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36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7"/>
          <w:position w:val="-2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033951pt;margin-top:9.435452pt;width:7.345842pt;height:42.81775pt;mso-position-horizontal-relative:page;mso-position-vertical-relative:paragraph;z-index:-5860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112"/>
                      <w:position w:val="-1"/>
                    </w:rPr>
                    <w:t>C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112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99"/>
                      <w:position w:val="-1"/>
                    </w:rPr>
                    <w:t>U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107"/>
                      <w:position w:val="-1"/>
                    </w:rPr>
                    <w:t>E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53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1"/>
                    </w:rPr>
                    <w:t>6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6"/>
                      <w:position w:val="-1"/>
                    </w:rPr>
                    <w:t>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99"/>
                      <w:position w:val="-1"/>
                    </w:rPr>
                    <w:t>: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6"/>
                      <w:position w:val="-1"/>
                    </w:rPr>
                    <w:t>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115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7"/>
                      <w:w w:val="80"/>
                      <w:position w:val="-1"/>
                    </w:rPr>
                    <w:t>網）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7"/>
          <w:position w:val="-3"/>
        </w:rPr>
        <w:t>7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 style="position:absolute;margin-left:151.404663pt;margin-top:9.030582pt;width:102.331189pt;height:141.732942pt;mso-position-horizontal-relative:page;mso-position-vertical-relative:paragraph;z-index:-5845;rotation:315" type="#_x0000_t136" fillcolor="#E5E5E5" stroked="f">
            <o:extrusion v:ext="view" autorotationcenter="t"/>
            <v:textpath style="font-family:&amp;quot;Adobe Caslon Pro&amp;quot;;font-size:141pt;v-text-kern:t;mso-text-shadow:auto" string="A"/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3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7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558" w:right="726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95" w:lineRule="exact"/>
        <w:ind w:left="662" w:right="728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296562pt;margin-top:9.245420pt;width:138.386549pt;height:12.357128pt;mso-position-horizontal-relative:page;mso-position-vertical-relative:paragraph;z-index:-5858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1"/>
                    </w:rPr>
                    <w:t>02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04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06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08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14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20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7"/>
                      <w:position w:val="-3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7"/>
                      <w:position w:val="-3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48" w:after="0" w:line="240" w:lineRule="auto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100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4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</w:rPr>
        <w:t>50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-29" w:right="343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307281pt;margin-top:6.942193pt;width:8.18881pt;height:39.330747pt;mso-position-horizontal-relative:page;mso-position-vertical-relative:paragraph;z-index:-5852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41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w w:val="108"/>
                      <w:position w:val="-1"/>
                    </w:rPr>
                    <w:t>C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2"/>
                      <w:w w:val="108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3"/>
                      <w:w w:val="96"/>
                      <w:position w:val="-1"/>
                    </w:rPr>
                    <w:t>U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-4"/>
                      <w:w w:val="103"/>
                      <w:position w:val="-1"/>
                    </w:rPr>
                    <w:t>E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77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77"/>
                      <w:position w:val="-1"/>
                    </w:rPr>
                    <w:t>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4"/>
                      <w:w w:val="111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77"/>
                      <w:position w:val="-1"/>
                    </w:rPr>
                    <w:t>網）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-29" w:right="343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-29" w:right="343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32" w:right="342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32" w:right="342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32" w:right="342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32" w:right="342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5"/>
          <w:w w:val="104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88" w:after="0" w:line="240" w:lineRule="auto"/>
        <w:ind w:left="155" w:right="342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00" w:right="1680"/>
          <w:cols w:num="3" w:equalWidth="0">
            <w:col w:w="1521" w:space="2240"/>
            <w:col w:w="161" w:space="980"/>
            <w:col w:w="3738"/>
          </w:cols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0" w:after="0" w:line="170" w:lineRule="exact"/>
        <w:ind w:left="2194" w:right="1692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6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305" w:lineRule="exact"/>
        <w:ind w:left="349" w:right="-55"/>
        <w:jc w:val="center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7.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九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州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北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西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岸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お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け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る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シ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ラ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ス</w:t>
      </w:r>
      <w:r>
        <w:rPr>
          <w:rFonts w:ascii="HiraMinProN-W3" w:hAnsi="HiraMinProN-W3" w:cs="HiraMinProN-W3" w:eastAsia="HiraMinProN-W3"/>
          <w:sz w:val="19"/>
          <w:szCs w:val="19"/>
          <w:spacing w:val="-1"/>
          <w:w w:val="100"/>
          <w:position w:val="-1"/>
        </w:rPr>
        <w:t>調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査</w:t>
      </w:r>
      <w:r>
        <w:rPr>
          <w:rFonts w:ascii="HiraMinProN-W3" w:hAnsi="HiraMinProN-W3" w:cs="HiraMinProN-W3" w:eastAsia="HiraMinProN-W3"/>
          <w:sz w:val="19"/>
          <w:szCs w:val="19"/>
          <w:spacing w:val="-20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91"/>
          <w:position w:val="-1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181" w:lineRule="exact"/>
        <w:ind w:left="1925" w:right="1747"/>
        <w:jc w:val="center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3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spacing w:before="0" w:after="0" w:line="339" w:lineRule="exact"/>
        <w:ind w:right="-20"/>
        <w:jc w:val="left"/>
        <w:rPr>
          <w:rFonts w:ascii="Adobe Caslon Pro" w:hAnsi="Adobe Caslon Pro" w:cs="Adobe Caslon Pro" w:eastAsia="Adobe Caslon Pro"/>
          <w:sz w:val="20"/>
          <w:szCs w:val="20"/>
        </w:rPr>
      </w:pPr>
      <w:rPr/>
      <w:r>
        <w:rPr/>
        <w:pict>
          <v:group style="position:absolute;margin-left:91.577866pt;margin-top:80.150688pt;width:199.521134pt;height:152.381525pt;mso-position-horizontal-relative:page;mso-position-vertical-relative:paragraph;z-index:-5863" coordorigin="1832,1603" coordsize="3990,3048">
            <v:group style="position:absolute;left:1843;top:1614;width:2;height:3026" coordorigin="1843,1614" coordsize="2,3026">
              <v:shape style="position:absolute;left:1843;top:1614;width:2;height:3026" coordorigin="1843,1614" coordsize="0,3026" path="m1843,4640l1843,1614,1843,4640e" filled="t" fillcolor="#FFFFFF" stroked="f">
                <v:path arrowok="t"/>
                <v:fill/>
              </v:shape>
            </v:group>
            <v:group style="position:absolute;left:1843;top:1614;width:3968;height:3026" coordorigin="1843,1614" coordsize="3968,3026">
              <v:shape style="position:absolute;left:1843;top:1614;width:3968;height:3026" coordorigin="1843,1614" coordsize="3968,3026" path="m1843,4640l5811,4640,5811,1614,1843,1614,1843,4640e" filled="t" fillcolor="#FFFFFF" stroked="f">
                <v:path arrowok="t"/>
                <v:fill/>
              </v:shape>
            </v:group>
            <v:group style="position:absolute;left:2564;top:3400;width:2;height:704" coordorigin="2564,3400" coordsize="2,704">
              <v:shape style="position:absolute;left:2564;top:3400;width:2;height:704" coordorigin="2564,3400" coordsize="0,704" path="m2564,3400l2564,4104e" filled="f" stroked="t" strokeweight="3.836812pt" strokecolor="#808080">
                <v:path arrowok="t"/>
              </v:shape>
            </v:group>
            <v:group style="position:absolute;left:2638;top:3363;width:2;height:741" coordorigin="2638,3363" coordsize="2,741">
              <v:shape style="position:absolute;left:2638;top:3363;width:2;height:741" coordorigin="2638,3363" coordsize="0,741" path="m2638,3363l2638,4104e" filled="f" stroked="t" strokeweight="3.836812pt" strokecolor="#808080">
                <v:path arrowok="t"/>
              </v:shape>
            </v:group>
            <v:group style="position:absolute;left:2717;top:3228;width:2;height:876" coordorigin="2717,3228" coordsize="2,876">
              <v:shape style="position:absolute;left:2717;top:3228;width:2;height:876" coordorigin="2717,3228" coordsize="0,876" path="m2717,3228l2717,4104e" filled="f" stroked="t" strokeweight="4.210497pt" strokecolor="#808080">
                <v:path arrowok="t"/>
              </v:shape>
            </v:group>
            <v:group style="position:absolute;left:2795;top:3445;width:2;height:659" coordorigin="2795,3445" coordsize="2,659">
              <v:shape style="position:absolute;left:2795;top:3445;width:2;height:659" coordorigin="2795,3445" coordsize="0,659" path="m2795,3445l2795,4104e" filled="f" stroked="t" strokeweight="3.836812pt" strokecolor="#808080">
                <v:path arrowok="t"/>
              </v:shape>
            </v:group>
            <v:group style="position:absolute;left:2870;top:3498;width:2;height:607" coordorigin="2870,3498" coordsize="2,607">
              <v:shape style="position:absolute;left:2870;top:3498;width:2;height:607" coordorigin="2870,3498" coordsize="0,607" path="m2870,3498l2870,4104e" filled="f" stroked="t" strokeweight="3.839311pt" strokecolor="#808080">
                <v:path arrowok="t"/>
              </v:shape>
            </v:group>
            <v:group style="position:absolute;left:2945;top:3415;width:2;height:689" coordorigin="2945,3415" coordsize="2,689">
              <v:shape style="position:absolute;left:2945;top:3415;width:2;height:689" coordorigin="2945,3415" coordsize="0,689" path="m2945,3415l2945,4104e" filled="f" stroked="t" strokeweight="3.836812pt" strokecolor="#808080">
                <v:path arrowok="t"/>
              </v:shape>
            </v:group>
            <v:group style="position:absolute;left:3023;top:3520;width:2;height:584" coordorigin="3023,3520" coordsize="2,584">
              <v:shape style="position:absolute;left:3023;top:3520;width:2;height:584" coordorigin="3023,3520" coordsize="0,584" path="m3023,3520l3023,4104e" filled="f" stroked="t" strokeweight="4.210497pt" strokecolor="#808080">
                <v:path arrowok="t"/>
              </v:shape>
            </v:group>
            <v:group style="position:absolute;left:3102;top:3700;width:2;height:404" coordorigin="3102,3700" coordsize="2,404">
              <v:shape style="position:absolute;left:3102;top:3700;width:2;height:404" coordorigin="3102,3700" coordsize="0,404" path="m3102,3700l3102,4104e" filled="f" stroked="t" strokeweight="3.836812pt" strokecolor="#808080">
                <v:path arrowok="t"/>
              </v:shape>
            </v:group>
            <v:group style="position:absolute;left:3177;top:3640;width:2;height:464" coordorigin="3177,3640" coordsize="2,464">
              <v:shape style="position:absolute;left:3177;top:3640;width:2;height:464" coordorigin="3177,3640" coordsize="0,464" path="m3177,3640l3177,4104e" filled="f" stroked="t" strokeweight="3.836823pt" strokecolor="#808080">
                <v:path arrowok="t"/>
              </v:shape>
            </v:group>
            <v:group style="position:absolute;left:3251;top:3543;width:2;height:562" coordorigin="3251,3543" coordsize="2,562">
              <v:shape style="position:absolute;left:3251;top:3543;width:2;height:562" coordorigin="3251,3543" coordsize="0,562" path="m3251,3543l3251,4104e" filled="f" stroked="t" strokeweight="3.836812pt" strokecolor="#808080">
                <v:path arrowok="t"/>
              </v:shape>
            </v:group>
            <v:group style="position:absolute;left:3330;top:3265;width:2;height:839" coordorigin="3330,3265" coordsize="2,839">
              <v:shape style="position:absolute;left:3330;top:3265;width:2;height:839" coordorigin="3330,3265" coordsize="0,839" path="m3330,3265l3330,4104e" filled="f" stroked="t" strokeweight="4.210497pt" strokecolor="#808080">
                <v:path arrowok="t"/>
              </v:shape>
            </v:group>
            <v:group style="position:absolute;left:3370;top:3198;width:77;height:906" coordorigin="3370,3198" coordsize="77,906">
              <v:shape style="position:absolute;left:3370;top:3198;width:77;height:906" coordorigin="3370,3198" coordsize="77,906" path="m3370,4104l3447,4104,3447,3198,3370,3198,3370,4104xe" filled="t" fillcolor="#808080" stroked="f">
                <v:path arrowok="t"/>
                <v:fill/>
              </v:shape>
            </v:group>
            <v:group style="position:absolute;left:3445;top:3183;width:77;height:921" coordorigin="3445,3183" coordsize="77,921">
              <v:shape style="position:absolute;left:3445;top:3183;width:77;height:921" coordorigin="3445,3183" coordsize="77,921" path="m3445,4104l3521,4104,3521,3183,3445,3183,3445,4104xe" filled="t" fillcolor="#808080" stroked="f">
                <v:path arrowok="t"/>
                <v:fill/>
              </v:shape>
            </v:group>
            <v:group style="position:absolute;left:3519;top:3191;width:84;height:914" coordorigin="3519,3191" coordsize="84,914">
              <v:shape style="position:absolute;left:3519;top:3191;width:84;height:914" coordorigin="3519,3191" coordsize="84,914" path="m3519,4104l3604,4104,3604,3191,3519,3191,3519,4104xe" filled="t" fillcolor="#808080" stroked="f">
                <v:path arrowok="t"/>
                <v:fill/>
              </v:shape>
            </v:group>
            <v:group style="position:absolute;left:3640;top:2988;width:2;height:1116" coordorigin="3640,2988" coordsize="2,1116">
              <v:shape style="position:absolute;left:3640;top:2988;width:2;height:1116" coordorigin="3640,2988" coordsize="0,1116" path="m3640,2988l3640,4104e" filled="f" stroked="t" strokeweight="3.836823pt" strokecolor="#808080">
                <v:path arrowok="t"/>
              </v:shape>
            </v:group>
            <v:group style="position:absolute;left:3715;top:3063;width:2;height:1041" coordorigin="3715,3063" coordsize="2,1041">
              <v:shape style="position:absolute;left:3715;top:3063;width:2;height:1041" coordorigin="3715,3063" coordsize="0,1041" path="m3715,3063l3715,4104e" filled="f" stroked="t" strokeweight="3.836812pt" strokecolor="#808080">
                <v:path arrowok="t"/>
              </v:shape>
            </v:group>
            <v:group style="position:absolute;left:3789;top:3213;width:2;height:891" coordorigin="3789,3213" coordsize="2,891">
              <v:shape style="position:absolute;left:3789;top:3213;width:2;height:891" coordorigin="3789,3213" coordsize="0,891" path="m3789,3213l3789,4104e" filled="f" stroked="t" strokeweight="3.836812pt" strokecolor="#808080">
                <v:path arrowok="t"/>
              </v:shape>
            </v:group>
            <v:group style="position:absolute;left:3868;top:3086;width:2;height:1019" coordorigin="3868,3086" coordsize="2,1019">
              <v:shape style="position:absolute;left:3868;top:3086;width:2;height:1019" coordorigin="3868,3086" coordsize="0,1019" path="m3868,3086l3868,4104e" filled="f" stroked="t" strokeweight="4.210497pt" strokecolor="#808080">
                <v:path arrowok="t"/>
              </v:shape>
            </v:group>
            <v:group style="position:absolute;left:3946;top:2996;width:2;height:1108" coordorigin="3946,2996" coordsize="2,1108">
              <v:shape style="position:absolute;left:3946;top:2996;width:2;height:1108" coordorigin="3946,2996" coordsize="0,1108" path="m3946,2996l3946,4104e" filled="f" stroked="t" strokeweight="3.836823pt" strokecolor="#808080">
                <v:path arrowok="t"/>
              </v:shape>
            </v:group>
            <v:group style="position:absolute;left:4021;top:3153;width:2;height:951" coordorigin="4021,3153" coordsize="2,951">
              <v:shape style="position:absolute;left:4021;top:3153;width:2;height:951" coordorigin="4021,3153" coordsize="0,951" path="m4021,3153l4021,4104e" filled="f" stroked="t" strokeweight="3.836779pt" strokecolor="#808080">
                <v:path arrowok="t"/>
              </v:shape>
            </v:group>
            <v:group style="position:absolute;left:4096;top:3101;width:2;height:1004" coordorigin="4096,3101" coordsize="2,1004">
              <v:shape style="position:absolute;left:4096;top:3101;width:2;height:1004" coordorigin="4096,3101" coordsize="0,1004" path="m4096,3101l4096,4104e" filled="f" stroked="t" strokeweight="3.836855pt" strokecolor="#808080">
                <v:path arrowok="t"/>
              </v:shape>
            </v:group>
            <v:group style="position:absolute;left:4174;top:3018;width:2;height:1086" coordorigin="4174,3018" coordsize="2,1086">
              <v:shape style="position:absolute;left:4174;top:3018;width:2;height:1086" coordorigin="4174,3018" coordsize="0,1086" path="m4174,3018l4174,4104e" filled="f" stroked="t" strokeweight="4.210464pt" strokecolor="#808080">
                <v:path arrowok="t"/>
              </v:shape>
            </v:group>
            <v:group style="position:absolute;left:4253;top:2434;width:2;height:1670" coordorigin="4253,2434" coordsize="2,1670">
              <v:shape style="position:absolute;left:4253;top:2434;width:2;height:1670" coordorigin="4253,2434" coordsize="0,1670" path="m4253,2434l4253,4104e" filled="f" stroked="t" strokeweight="3.836855pt" strokecolor="#808080">
                <v:path arrowok="t"/>
              </v:shape>
            </v:group>
            <v:group style="position:absolute;left:4328;top:2277;width:2;height:1827" coordorigin="4328,2277" coordsize="2,1827">
              <v:shape style="position:absolute;left:4328;top:2277;width:2;height:1827" coordorigin="4328,2277" coordsize="0,1827" path="m4328,2277l4328,4104e" filled="f" stroked="t" strokeweight="3.836746pt" strokecolor="#808080">
                <v:path arrowok="t"/>
              </v:shape>
            </v:group>
            <v:group style="position:absolute;left:4406;top:3153;width:2;height:951" coordorigin="4406,3153" coordsize="2,951">
              <v:shape style="position:absolute;left:4406;top:3153;width:2;height:951" coordorigin="4406,3153" coordsize="0,951" path="m4406,3153l4406,4104e" filled="f" stroked="t" strokeweight="4.210574pt" strokecolor="#808080">
                <v:path arrowok="t"/>
              </v:shape>
            </v:group>
            <v:group style="position:absolute;left:4484;top:3340;width:2;height:764" coordorigin="4484,3340" coordsize="2,764">
              <v:shape style="position:absolute;left:4484;top:3340;width:2;height:764" coordorigin="4484,3340" coordsize="0,764" path="m4484,3340l4484,4104e" filled="f" stroked="t" strokeweight="3.836746pt" strokecolor="#808080">
                <v:path arrowok="t"/>
              </v:shape>
            </v:group>
            <v:group style="position:absolute;left:4559;top:3101;width:2;height:1004" coordorigin="4559,3101" coordsize="2,1004">
              <v:shape style="position:absolute;left:4559;top:3101;width:2;height:1004" coordorigin="4559,3101" coordsize="0,1004" path="m4559,3101l4559,4104e" filled="f" stroked="t" strokeweight="3.836855pt" strokecolor="#808080">
                <v:path arrowok="t"/>
              </v:shape>
            </v:group>
            <v:group style="position:absolute;left:4634;top:2861;width:2;height:1243" coordorigin="4634,2861" coordsize="2,1243">
              <v:shape style="position:absolute;left:4634;top:2861;width:2;height:1243" coordorigin="4634,2861" coordsize="0,1243" path="m4634,2861l4634,4104e" filled="f" stroked="t" strokeweight="3.836855pt" strokecolor="#808080">
                <v:path arrowok="t"/>
              </v:shape>
            </v:group>
            <v:group style="position:absolute;left:4712;top:2487;width:2;height:1618" coordorigin="4712,2487" coordsize="2,1618">
              <v:shape style="position:absolute;left:4712;top:2487;width:2;height:1618" coordorigin="4712,2487" coordsize="0,1618" path="m4712,2487l4712,4104e" filled="f" stroked="t" strokeweight="4.210464pt" strokecolor="#808080">
                <v:path arrowok="t"/>
              </v:shape>
            </v:group>
            <v:group style="position:absolute;left:4791;top:2868;width:2;height:1236" coordorigin="4791,2868" coordsize="2,1236">
              <v:shape style="position:absolute;left:4791;top:2868;width:2;height:1236" coordorigin="4791,2868" coordsize="0,1236" path="m4791,2868l4791,4104e" filled="f" stroked="t" strokeweight="3.836855pt" strokecolor="#808080">
                <v:path arrowok="t"/>
              </v:shape>
            </v:group>
            <v:group style="position:absolute;left:4866;top:2561;width:2;height:1543" coordorigin="4866,2561" coordsize="2,1543">
              <v:shape style="position:absolute;left:4866;top:2561;width:2;height:1543" coordorigin="4866,2561" coordsize="0,1543" path="m4866,2561l4866,4104e" filled="f" stroked="t" strokeweight="3.836746pt" strokecolor="#808080">
                <v:path arrowok="t"/>
              </v:shape>
            </v:group>
            <v:group style="position:absolute;left:4944;top:3123;width:2;height:981" coordorigin="4944,3123" coordsize="2,981">
              <v:shape style="position:absolute;left:4944;top:3123;width:2;height:981" coordorigin="4944,3123" coordsize="0,981" path="m4944,3123l4944,4104e" filled="f" stroked="t" strokeweight="4.210464pt" strokecolor="#808080">
                <v:path arrowok="t"/>
              </v:shape>
            </v:group>
            <v:group style="position:absolute;left:5023;top:3303;width:2;height:801" coordorigin="5023,3303" coordsize="2,801">
              <v:shape style="position:absolute;left:5023;top:3303;width:2;height:801" coordorigin="5023,3303" coordsize="0,801" path="m5023,3303l5023,4104e" filled="f" stroked="t" strokeweight="3.836855pt" strokecolor="#808080">
                <v:path arrowok="t"/>
              </v:shape>
            </v:group>
            <v:group style="position:absolute;left:5097;top:3086;width:2;height:1019" coordorigin="5097,3086" coordsize="2,1019">
              <v:shape style="position:absolute;left:5097;top:3086;width:2;height:1019" coordorigin="5097,3086" coordsize="0,1019" path="m5097,3086l5097,4104e" filled="f" stroked="t" strokeweight="3.836855pt" strokecolor="#808080">
                <v:path arrowok="t"/>
              </v:shape>
            </v:group>
            <v:group style="position:absolute;left:5172;top:3340;width:2;height:764" coordorigin="5172,3340" coordsize="2,764">
              <v:shape style="position:absolute;left:5172;top:3340;width:2;height:764" coordorigin="5172,3340" coordsize="0,764" path="m5172,3340l5172,4104e" filled="f" stroked="t" strokeweight="3.836746pt" strokecolor="#808080">
                <v:path arrowok="t"/>
              </v:shape>
            </v:group>
            <v:group style="position:absolute;left:5251;top:3393;width:2;height:711" coordorigin="5251,3393" coordsize="2,711">
              <v:shape style="position:absolute;left:5251;top:3393;width:2;height:711" coordorigin="5251,3393" coordsize="0,711" path="m5251,3393l5251,4104e" filled="f" stroked="t" strokeweight="4.210574pt" strokecolor="#808080">
                <v:path arrowok="t"/>
              </v:shape>
            </v:group>
            <v:group style="position:absolute;left:5291;top:3460;width:77;height:644" coordorigin="5291,3460" coordsize="77,644">
              <v:shape style="position:absolute;left:5291;top:3460;width:77;height:644" coordorigin="5291,3460" coordsize="77,644" path="m5291,4104l5367,4104,5367,3460,5291,3460,5291,4104xe" filled="t" fillcolor="#808080" stroked="f">
                <v:path arrowok="t"/>
                <v:fill/>
              </v:shape>
            </v:group>
            <v:group style="position:absolute;left:5365;top:3475;width:77;height:629" coordorigin="5365,3475" coordsize="77,629">
              <v:shape style="position:absolute;left:5365;top:3475;width:77;height:629" coordorigin="5365,3475" coordsize="77,629" path="m5365,4104l5442,4104,5442,3475,5365,3475,5365,4104xe" filled="t" fillcolor="#808080" stroked="f">
                <v:path arrowok="t"/>
                <v:fill/>
              </v:shape>
            </v:group>
            <v:group style="position:absolute;left:5478;top:3303;width:2;height:801" coordorigin="5478,3303" coordsize="2,801">
              <v:shape style="position:absolute;left:5478;top:3303;width:2;height:801" coordorigin="5478,3303" coordsize="0,801" path="m5478,3303l5478,4104e" filled="f" stroked="t" strokeweight="3.836855pt" strokecolor="#808080">
                <v:path arrowok="t"/>
              </v:shape>
            </v:group>
            <v:group style="position:absolute;left:2526;top:3400;width:75;height:704" coordorigin="2526,3400" coordsize="75,704">
              <v:shape style="position:absolute;left:2526;top:3400;width:75;height:704" coordorigin="2526,3400" coordsize="75,704" path="m2526,3400l2601,3400,2601,4104,2526,4104,2526,3400xe" filled="f" stroked="t" strokeweight=".374064pt" strokecolor="#000000">
                <v:path arrowok="t"/>
              </v:shape>
            </v:group>
            <v:group style="position:absolute;left:2601;top:3363;width:75;height:741" coordorigin="2601,3363" coordsize="75,741">
              <v:shape style="position:absolute;left:2601;top:3363;width:75;height:741" coordorigin="2601,3363" coordsize="75,741" path="m2601,3363l2676,3363,2676,4104,2601,4104,2601,3363xe" filled="f" stroked="t" strokeweight=".374063pt" strokecolor="#000000">
                <v:path arrowok="t"/>
              </v:shape>
            </v:group>
            <v:group style="position:absolute;left:2676;top:3228;width:82;height:876" coordorigin="2676,3228" coordsize="82,876">
              <v:shape style="position:absolute;left:2676;top:3228;width:82;height:876" coordorigin="2676,3228" coordsize="82,876" path="m2676,3228l2758,3228,2758,4104,2676,4104,2676,3228xe" filled="f" stroked="t" strokeweight=".374062pt" strokecolor="#000000">
                <v:path arrowok="t"/>
              </v:shape>
            </v:group>
            <v:group style="position:absolute;left:2758;top:3445;width:75;height:659" coordorigin="2758,3445" coordsize="75,659">
              <v:shape style="position:absolute;left:2758;top:3445;width:75;height:659" coordorigin="2758,3445" coordsize="75,659" path="m2758,3445l2833,3445,2833,4104,2758,4104,2758,3445xe" filled="f" stroked="t" strokeweight=".374065pt" strokecolor="#000000">
                <v:path arrowok="t"/>
              </v:shape>
            </v:group>
            <v:group style="position:absolute;left:2833;top:3497;width:75;height:607" coordorigin="2833,3497" coordsize="75,607">
              <v:shape style="position:absolute;left:2833;top:3497;width:75;height:607" coordorigin="2833,3497" coordsize="75,607" path="m2833,3497l2908,3497,2908,4104,2833,4104,2833,3497xe" filled="f" stroked="t" strokeweight=".374067pt" strokecolor="#000000">
                <v:path arrowok="t"/>
              </v:shape>
            </v:group>
            <v:group style="position:absolute;left:2908;top:3415;width:75;height:689" coordorigin="2908,3415" coordsize="75,689">
              <v:shape style="position:absolute;left:2908;top:3415;width:75;height:689" coordorigin="2908,3415" coordsize="75,689" path="m2908,3415l2982,3415,2982,4104,2908,4104,2908,3415xe" filled="f" stroked="t" strokeweight=".374064pt" strokecolor="#000000">
                <v:path arrowok="t"/>
              </v:shape>
            </v:group>
            <v:group style="position:absolute;left:2982;top:3520;width:82;height:584" coordorigin="2982,3520" coordsize="82,584">
              <v:shape style="position:absolute;left:2982;top:3520;width:82;height:584" coordorigin="2982,3520" coordsize="82,584" path="m2982,3520l3065,3520,3065,4104,2982,4104,2982,3520xe" filled="f" stroked="t" strokeweight=".37407pt" strokecolor="#000000">
                <v:path arrowok="t"/>
              </v:shape>
            </v:group>
            <v:group style="position:absolute;left:3065;top:3700;width:75;height:404" coordorigin="3065,3700" coordsize="75,404">
              <v:shape style="position:absolute;left:3065;top:3700;width:75;height:404" coordorigin="3065,3700" coordsize="75,404" path="m3065,3700l3139,3700,3139,4104,3065,4104,3065,3700xe" filled="f" stroked="t" strokeweight=".374081pt" strokecolor="#000000">
                <v:path arrowok="t"/>
              </v:shape>
            </v:group>
            <v:group style="position:absolute;left:3139;top:3640;width:75;height:464" coordorigin="3139,3640" coordsize="75,464">
              <v:shape style="position:absolute;left:3139;top:3640;width:75;height:464" coordorigin="3139,3640" coordsize="75,464" path="m3139,3640l3214,3640,3214,4104,3139,4104,3139,3640xe" filled="f" stroked="t" strokeweight=".374075pt" strokecolor="#000000">
                <v:path arrowok="t"/>
              </v:shape>
            </v:group>
            <v:group style="position:absolute;left:3214;top:3542;width:75;height:562" coordorigin="3214,3542" coordsize="75,562">
              <v:shape style="position:absolute;left:3214;top:3542;width:75;height:562" coordorigin="3214,3542" coordsize="75,562" path="m3214,3542l3289,3542,3289,4104,3214,4104,3214,3542xe" filled="f" stroked="t" strokeweight=".374069pt" strokecolor="#000000">
                <v:path arrowok="t"/>
              </v:shape>
            </v:group>
            <v:group style="position:absolute;left:3289;top:3265;width:82;height:839" coordorigin="3289,3265" coordsize="82,839">
              <v:shape style="position:absolute;left:3289;top:3265;width:82;height:839" coordorigin="3289,3265" coordsize="82,839" path="m3289,3265l3371,3265,3371,4104,3289,4104,3289,3265xe" filled="f" stroked="t" strokeweight=".374063pt" strokecolor="#000000">
                <v:path arrowok="t"/>
              </v:shape>
            </v:group>
            <v:group style="position:absolute;left:3371;top:3198;width:75;height:906" coordorigin="3371,3198" coordsize="75,906">
              <v:shape style="position:absolute;left:3371;top:3198;width:75;height:906" coordorigin="3371,3198" coordsize="75,906" path="m3371,3198l3446,3198,3446,4104,3371,4104,3371,3198xe" filled="f" stroked="t" strokeweight=".37406pt" strokecolor="#000000">
                <v:path arrowok="t"/>
              </v:shape>
            </v:group>
            <v:group style="position:absolute;left:3446;top:3183;width:75;height:921" coordorigin="3446,3183" coordsize="75,921">
              <v:shape style="position:absolute;left:3446;top:3183;width:75;height:921" coordorigin="3446,3183" coordsize="75,921" path="m3446,3183l3520,3183,3520,4104,3446,4104,3446,3183xe" filled="f" stroked="t" strokeweight=".37406pt" strokecolor="#000000">
                <v:path arrowok="t"/>
              </v:shape>
            </v:group>
            <v:group style="position:absolute;left:3520;top:3190;width:82;height:914" coordorigin="3520,3190" coordsize="82,914">
              <v:shape style="position:absolute;left:3520;top:3190;width:82;height:914" coordorigin="3520,3190" coordsize="82,914" path="m3520,3190l3603,3190,3603,4104,3520,4104,3520,3190xe" filled="f" stroked="t" strokeweight=".374062pt" strokecolor="#000000">
                <v:path arrowok="t"/>
              </v:shape>
            </v:group>
            <v:group style="position:absolute;left:3603;top:2988;width:75;height:1116" coordorigin="3603,2988" coordsize="75,1116">
              <v:shape style="position:absolute;left:3603;top:2988;width:75;height:1116" coordorigin="3603,2988" coordsize="75,1116" path="m3603,2988l3677,2988,3677,4104,3603,4104,3603,2988xe" filled="f" stroked="t" strokeweight=".374059pt" strokecolor="#000000">
                <v:path arrowok="t"/>
              </v:shape>
            </v:group>
            <v:group style="position:absolute;left:3677;top:3063;width:75;height:1041" coordorigin="3677,3063" coordsize="75,1041">
              <v:shape style="position:absolute;left:3677;top:3063;width:75;height:1041" coordorigin="3677,3063" coordsize="75,1041" path="m3677,3063l3752,3063,3752,4104,3677,4104,3677,3063xe" filled="f" stroked="t" strokeweight=".374059pt" strokecolor="#000000">
                <v:path arrowok="t"/>
              </v:shape>
            </v:group>
            <v:group style="position:absolute;left:3752;top:3213;width:75;height:891" coordorigin="3752,3213" coordsize="75,891">
              <v:shape style="position:absolute;left:3752;top:3213;width:75;height:891" coordorigin="3752,3213" coordsize="75,891" path="m3752,3213l3827,3213,3827,4104,3752,4104,3752,3213xe" filled="f" stroked="t" strokeweight=".374061pt" strokecolor="#000000">
                <v:path arrowok="t"/>
              </v:shape>
            </v:group>
            <v:group style="position:absolute;left:3827;top:3086;width:82;height:1019" coordorigin="3827,3086" coordsize="82,1019">
              <v:shape style="position:absolute;left:3827;top:3086;width:82;height:1019" coordorigin="3827,3086" coordsize="82,1019" path="m3827,3086l3909,3086,3909,4104,3827,4104,3827,3086xe" filled="f" stroked="t" strokeweight=".37406pt" strokecolor="#000000">
                <v:path arrowok="t"/>
              </v:shape>
            </v:group>
            <v:group style="position:absolute;left:3909;top:2996;width:75;height:1108" coordorigin="3909,2996" coordsize="75,1108">
              <v:shape style="position:absolute;left:3909;top:2996;width:75;height:1108" coordorigin="3909,2996" coordsize="75,1108" path="m3909,2996l3984,2996,3984,4104,3909,4104,3909,2996xe" filled="f" stroked="t" strokeweight=".374059pt" strokecolor="#000000">
                <v:path arrowok="t"/>
              </v:shape>
            </v:group>
            <v:group style="position:absolute;left:3984;top:3153;width:75;height:951" coordorigin="3984,3153" coordsize="75,951">
              <v:shape style="position:absolute;left:3984;top:3153;width:75;height:951" coordorigin="3984,3153" coordsize="75,951" path="m3984,3153l4059,3153,4059,4104,3984,4104,3984,3153xe" filled="f" stroked="t" strokeweight=".37406pt" strokecolor="#000000">
                <v:path arrowok="t"/>
              </v:shape>
            </v:group>
            <v:group style="position:absolute;left:4059;top:3101;width:75;height:1004" coordorigin="4059,3101" coordsize="75,1004">
              <v:shape style="position:absolute;left:4059;top:3101;width:75;height:1004" coordorigin="4059,3101" coordsize="75,1004" path="m4059,3101l4133,3101,4133,4104,4059,4104,4059,3101xe" filled="f" stroked="t" strokeweight=".37406pt" strokecolor="#000000">
                <v:path arrowok="t"/>
              </v:shape>
            </v:group>
            <v:group style="position:absolute;left:4133;top:3018;width:82;height:1086" coordorigin="4133,3018" coordsize="82,1086">
              <v:shape style="position:absolute;left:4133;top:3018;width:82;height:1086" coordorigin="4133,3018" coordsize="82,1086" path="m4133,3018l4215,3018,4215,4104,4133,4104,4133,3018xe" filled="f" stroked="t" strokeweight=".37406pt" strokecolor="#000000">
                <v:path arrowok="t"/>
              </v:shape>
            </v:group>
            <v:group style="position:absolute;left:4215;top:2434;width:75;height:1670" coordorigin="4215,2434" coordsize="75,1670">
              <v:shape style="position:absolute;left:4215;top:2434;width:75;height:1670" coordorigin="4215,2434" coordsize="75,1670" path="m4215,2434l4290,2434,4290,4104,4215,4104,4215,2434xe" filled="f" stroked="t" strokeweight=".374057pt" strokecolor="#000000">
                <v:path arrowok="t"/>
              </v:shape>
            </v:group>
            <v:group style="position:absolute;left:4290;top:2277;width:75;height:1827" coordorigin="4290,2277" coordsize="75,1827">
              <v:shape style="position:absolute;left:4290;top:2277;width:75;height:1827" coordorigin="4290,2277" coordsize="75,1827" path="m4290,2277l4365,2277,4365,4104,4290,4104,4290,2277xe" filled="f" stroked="t" strokeweight=".374056pt" strokecolor="#000000">
                <v:path arrowok="t"/>
              </v:shape>
            </v:group>
            <v:group style="position:absolute;left:4365;top:3153;width:82;height:951" coordorigin="4365,3153" coordsize="82,951">
              <v:shape style="position:absolute;left:4365;top:3153;width:82;height:951" coordorigin="4365,3153" coordsize="82,951" path="m4365,3153l4447,3153,4447,4104,4365,4104,4365,3153xe" filled="f" stroked="t" strokeweight=".374061pt" strokecolor="#000000">
                <v:path arrowok="t"/>
              </v:shape>
            </v:group>
            <v:group style="position:absolute;left:4447;top:3340;width:75;height:764" coordorigin="4447,3340" coordsize="75,764">
              <v:shape style="position:absolute;left:4447;top:3340;width:75;height:764" coordorigin="4447,3340" coordsize="75,764" path="m4447,3340l4522,3340,4522,4104,4447,4104,4447,3340xe" filled="f" stroked="t" strokeweight=".374063pt" strokecolor="#000000">
                <v:path arrowok="t"/>
              </v:shape>
            </v:group>
            <v:group style="position:absolute;left:4522;top:3101;width:75;height:1004" coordorigin="4522,3101" coordsize="75,1004">
              <v:shape style="position:absolute;left:4522;top:3101;width:75;height:1004" coordorigin="4522,3101" coordsize="75,1004" path="m4522,3101l4597,3101,4597,4104,4522,4104,4522,3101xe" filled="f" stroked="t" strokeweight=".37406pt" strokecolor="#000000">
                <v:path arrowok="t"/>
              </v:shape>
            </v:group>
            <v:group style="position:absolute;left:4597;top:2861;width:75;height:1243" coordorigin="4597,2861" coordsize="75,1243">
              <v:shape style="position:absolute;left:4597;top:2861;width:75;height:1243" coordorigin="4597,2861" coordsize="75,1243" path="m4597,2861l4671,2861,4671,4104,4597,4104,4597,2861xe" filled="f" stroked="t" strokeweight=".374058pt" strokecolor="#000000">
                <v:path arrowok="t"/>
              </v:shape>
            </v:group>
            <v:group style="position:absolute;left:4671;top:2486;width:82;height:1618" coordorigin="4671,2486" coordsize="82,1618">
              <v:shape style="position:absolute;left:4671;top:2486;width:82;height:1618" coordorigin="4671,2486" coordsize="82,1618" path="m4671,2486l4754,2486,4754,4104,4671,4104,4671,2486xe" filled="f" stroked="t" strokeweight=".374057pt" strokecolor="#000000">
                <v:path arrowok="t"/>
              </v:shape>
            </v:group>
            <v:group style="position:absolute;left:4754;top:2868;width:75;height:1236" coordorigin="4754,2868" coordsize="75,1236">
              <v:shape style="position:absolute;left:4754;top:2868;width:75;height:1236" coordorigin="4754,2868" coordsize="75,1236" path="m4754,2868l4828,2868,4828,4104,4754,4104,4754,2868xe" filled="f" stroked="t" strokeweight=".374058pt" strokecolor="#000000">
                <v:path arrowok="t"/>
              </v:shape>
            </v:group>
            <v:group style="position:absolute;left:4828;top:2561;width:75;height:1543" coordorigin="4828,2561" coordsize="75,1543">
              <v:shape style="position:absolute;left:4828;top:2561;width:75;height:1543" coordorigin="4828,2561" coordsize="75,1543" path="m4828,2561l4903,2561,4903,4104,4828,4104,4828,2561xe" filled="f" stroked="t" strokeweight=".374057pt" strokecolor="#000000">
                <v:path arrowok="t"/>
              </v:shape>
            </v:group>
            <v:group style="position:absolute;left:4903;top:3123;width:82;height:981" coordorigin="4903,3123" coordsize="82,981">
              <v:shape style="position:absolute;left:4903;top:3123;width:82;height:981" coordorigin="4903,3123" coordsize="82,981" path="m4903,3123l4985,3123,4985,4104,4903,4104,4903,3123xe" filled="f" stroked="t" strokeweight=".374061pt" strokecolor="#000000">
                <v:path arrowok="t"/>
              </v:shape>
            </v:group>
            <v:group style="position:absolute;left:4985;top:3303;width:75;height:801" coordorigin="4985,3303" coordsize="75,801">
              <v:shape style="position:absolute;left:4985;top:3303;width:75;height:801" coordorigin="4985,3303" coordsize="75,801" path="m4985,3303l5060,3303,5060,4104,4985,4104,4985,3303xe" filled="f" stroked="t" strokeweight=".374062pt" strokecolor="#000000">
                <v:path arrowok="t"/>
              </v:shape>
            </v:group>
            <v:group style="position:absolute;left:5060;top:3086;width:75;height:1019" coordorigin="5060,3086" coordsize="75,1019">
              <v:shape style="position:absolute;left:5060;top:3086;width:75;height:1019" coordorigin="5060,3086" coordsize="75,1019" path="m5060,3086l5135,3086,5135,4104,5060,4104,5060,3086xe" filled="f" stroked="t" strokeweight=".374059pt" strokecolor="#000000">
                <v:path arrowok="t"/>
              </v:shape>
            </v:group>
            <v:group style="position:absolute;left:5135;top:3340;width:75;height:764" coordorigin="5135,3340" coordsize="75,764">
              <v:shape style="position:absolute;left:5135;top:3340;width:75;height:764" coordorigin="5135,3340" coordsize="75,764" path="m5135,3340l5209,3340,5209,4104,5135,4104,5135,3340xe" filled="f" stroked="t" strokeweight=".374063pt" strokecolor="#000000">
                <v:path arrowok="t"/>
              </v:shape>
            </v:group>
            <v:group style="position:absolute;left:5209;top:3393;width:82;height:711" coordorigin="5209,3393" coordsize="82,711">
              <v:shape style="position:absolute;left:5209;top:3393;width:82;height:711" coordorigin="5209,3393" coordsize="82,711" path="m5209,3393l5292,3393,5292,4104,5209,4104,5209,3393xe" filled="f" stroked="t" strokeweight=".374066pt" strokecolor="#000000">
                <v:path arrowok="t"/>
              </v:shape>
            </v:group>
            <v:group style="position:absolute;left:5292;top:3460;width:75;height:644" coordorigin="5292,3460" coordsize="75,644">
              <v:shape style="position:absolute;left:5292;top:3460;width:75;height:644" coordorigin="5292,3460" coordsize="75,644" path="m5292,3460l5366,3460,5366,4104,5292,4104,5292,3460xe" filled="f" stroked="t" strokeweight=".374066pt" strokecolor="#000000">
                <v:path arrowok="t"/>
              </v:shape>
            </v:group>
            <v:group style="position:absolute;left:5366;top:3475;width:75;height:629" coordorigin="5366,3475" coordsize="75,629">
              <v:shape style="position:absolute;left:5366;top:3475;width:75;height:629" coordorigin="5366,3475" coordsize="75,629" path="m5366,3475l5441,3475,5441,4104,5366,4104,5366,3475xe" filled="f" stroked="t" strokeweight=".374066pt" strokecolor="#000000">
                <v:path arrowok="t"/>
              </v:shape>
            </v:group>
            <v:group style="position:absolute;left:5441;top:3303;width:75;height:801" coordorigin="5441,3303" coordsize="75,801">
              <v:shape style="position:absolute;left:5441;top:3303;width:75;height:801" coordorigin="5441,3303" coordsize="75,801" path="m5441,3303l5516,3303,5516,4104,5441,4104,5441,3303xe" filled="f" stroked="t" strokeweight=".374062pt" strokecolor="#000000">
                <v:path arrowok="t"/>
              </v:shape>
            </v:group>
            <v:group style="position:absolute;left:2564;top:3280;width:2;height:120" coordorigin="2564,3280" coordsize="2,120">
              <v:shape style="position:absolute;left:2564;top:3280;width:2;height:120" coordorigin="2564,3280" coordsize="0,120" path="m2564,3280l2564,3400e" filled="f" stroked="t" strokeweight="3.836812pt" strokecolor="#FFFFFF">
                <v:path arrowok="t"/>
              </v:shape>
            </v:group>
            <v:group style="position:absolute;left:2601;top:3280;width:75;height:82" coordorigin="2601,3280" coordsize="75,82">
              <v:shape style="position:absolute;left:2601;top:3280;width:75;height:82" coordorigin="2601,3280" coordsize="75,82" path="m2638,3280l2638,3363e" filled="f" stroked="t" strokeweight="3.836812pt" strokecolor="#FFFFFF">
                <v:path arrowok="t"/>
              </v:shape>
            </v:group>
            <v:group style="position:absolute;left:2676;top:3175;width:82;height:54" coordorigin="2676,3175" coordsize="82,54">
              <v:shape style="position:absolute;left:2676;top:3175;width:82;height:54" coordorigin="2676,3175" coordsize="82,54" path="m2676,3229l2758,3229,2758,3175,2676,3175,2676,3229xe" filled="t" fillcolor="#FFFFFF" stroked="f">
                <v:path arrowok="t"/>
                <v:fill/>
              </v:shape>
            </v:group>
            <v:group style="position:absolute;left:2982;top:3437;width:82;height:84" coordorigin="2982,3437" coordsize="82,84">
              <v:shape style="position:absolute;left:2982;top:3437;width:82;height:84" coordorigin="2982,3437" coordsize="82,84" path="m2982,3521l3065,3521,3065,3437,2982,3437,2982,3521xe" filled="t" fillcolor="#FFFFFF" stroked="f">
                <v:path arrowok="t"/>
                <v:fill/>
              </v:shape>
            </v:group>
            <v:group style="position:absolute;left:2833;top:3444;width:75;height:54" coordorigin="2833,3444" coordsize="75,54">
              <v:shape style="position:absolute;left:2833;top:3444;width:75;height:54" coordorigin="2833,3444" coordsize="75,54" path="m2833,3499l2908,3499,2908,3444,2833,3444,2833,3499xe" filled="t" fillcolor="#FFFFFF" stroked="f">
                <v:path arrowok="t"/>
                <v:fill/>
              </v:shape>
            </v:group>
            <v:group style="position:absolute;left:2757;top:3363;width:77;height:82" coordorigin="2757,3363" coordsize="77,82">
              <v:shape style="position:absolute;left:2757;top:3363;width:77;height:82" coordorigin="2757,3363" coordsize="77,82" path="m2757,3445l2834,3445,2834,3363,2757,3363,2757,3445xe" filled="t" fillcolor="#FFFFFF" stroked="f">
                <v:path arrowok="t"/>
                <v:fill/>
              </v:shape>
            </v:group>
            <v:group style="position:absolute;left:2908;top:3348;width:75;height:67" coordorigin="2908,3348" coordsize="75,67">
              <v:shape style="position:absolute;left:2908;top:3348;width:75;height:67" coordorigin="2908,3348" coordsize="75,67" path="m2908,3382l2982,3382e" filled="f" stroked="t" strokeweight="3.470219pt" strokecolor="#FFFFFF">
                <v:path arrowok="t"/>
              </v:shape>
            </v:group>
            <v:group style="position:absolute;left:3102;top:3595;width:2;height:105" coordorigin="3102,3595" coordsize="2,105">
              <v:shape style="position:absolute;left:3102;top:3595;width:2;height:105" coordorigin="3102,3595" coordsize="0,105" path="m3102,3595l3102,3700e" filled="f" stroked="t" strokeweight="3.836812pt" strokecolor="#FFFFFF">
                <v:path arrowok="t"/>
              </v:shape>
            </v:group>
            <v:group style="position:absolute;left:3139;top:3580;width:75;height:60" coordorigin="3139,3580" coordsize="75,60">
              <v:shape style="position:absolute;left:3139;top:3580;width:75;height:60" coordorigin="3139,3580" coordsize="75,60" path="m3139,3610l3214,3610e" filled="f" stroked="t" strokeweight="3.095744pt" strokecolor="#FFFFFF">
                <v:path arrowok="t"/>
              </v:shape>
            </v:group>
            <v:group style="position:absolute;left:3213;top:3453;width:77;height:90" coordorigin="3213,3453" coordsize="77,90">
              <v:shape style="position:absolute;left:3213;top:3453;width:77;height:90" coordorigin="3213,3453" coordsize="77,90" path="m3213,3543l3290,3543,3290,3453,3213,3453,3213,3543xe" filled="t" fillcolor="#FFFFFF" stroked="f">
                <v:path arrowok="t"/>
                <v:fill/>
              </v:shape>
            </v:group>
            <v:group style="position:absolute;left:3289;top:3219;width:82;height:47" coordorigin="3289,3219" coordsize="82,47">
              <v:shape style="position:absolute;left:3289;top:3219;width:82;height:47" coordorigin="3289,3219" coordsize="82,47" path="m3289,3266l3371,3266,3371,3219,3289,3219,3289,3266xe" filled="t" fillcolor="#FFFFFF" stroked="f">
                <v:path arrowok="t"/>
                <v:fill/>
              </v:shape>
            </v:group>
            <v:group style="position:absolute;left:3371;top:3146;width:75;height:52" coordorigin="3371,3146" coordsize="75,52">
              <v:shape style="position:absolute;left:3371;top:3146;width:75;height:52" coordorigin="3371,3146" coordsize="75,52" path="m3371,3172l3446,3172e" filled="f" stroked="t" strokeweight="2.72128pt" strokecolor="#FFFFFF">
                <v:path arrowok="t"/>
              </v:shape>
            </v:group>
            <v:group style="position:absolute;left:3520;top:3164;width:82;height:2" coordorigin="3520,3164" coordsize="82,2">
              <v:shape style="position:absolute;left:3520;top:3164;width:82;height:2" coordorigin="3520,3164" coordsize="82,0" path="m3520,3164l3603,3164e" filled="f" stroked="t" strokeweight="2.721269pt" strokecolor="#FFFFFF">
                <v:path arrowok="t"/>
              </v:shape>
            </v:group>
            <v:group style="position:absolute;left:3483;top:3056;width:2;height:127" coordorigin="3483,3056" coordsize="2,127">
              <v:shape style="position:absolute;left:3483;top:3056;width:2;height:127" coordorigin="3483,3056" coordsize="0,127" path="m3483,3056l3483,3183e" filled="f" stroked="t" strokeweight="3.836823pt" strokecolor="#FFFFFF">
                <v:path arrowok="t"/>
              </v:shape>
            </v:group>
            <v:group style="position:absolute;left:3715;top:2958;width:2;height:105" coordorigin="3715,2958" coordsize="2,105">
              <v:shape style="position:absolute;left:3715;top:2958;width:2;height:105" coordorigin="3715,2958" coordsize="0,105" path="m3715,2958l3715,3063e" filled="f" stroked="t" strokeweight="3.836812pt" strokecolor="#FFFFFF">
                <v:path arrowok="t"/>
              </v:shape>
            </v:group>
            <v:group style="position:absolute;left:3602;top:2906;width:77;height:82" coordorigin="3602,2906" coordsize="77,82">
              <v:shape style="position:absolute;left:3602;top:2906;width:77;height:82" coordorigin="3602,2906" coordsize="77,82" path="m3602,2988l3678,2988,3678,2906,3602,2906,3602,2988xe" filled="t" fillcolor="#FFFFFF" stroked="f">
                <v:path arrowok="t"/>
                <v:fill/>
              </v:shape>
            </v:group>
            <v:group style="position:absolute;left:3752;top:3123;width:75;height:90" coordorigin="3752,3123" coordsize="75,90">
              <v:shape style="position:absolute;left:3752;top:3123;width:75;height:90" coordorigin="3752,3123" coordsize="75,90" path="m3789,3123l3789,3213e" filled="f" stroked="t" strokeweight="3.836812pt" strokecolor="#FFFFFF">
                <v:path arrowok="t"/>
              </v:shape>
            </v:group>
            <v:group style="position:absolute;left:3827;top:3017;width:82;height:69" coordorigin="3827,3017" coordsize="82,69">
              <v:shape style="position:absolute;left:3827;top:3017;width:82;height:69" coordorigin="3827,3017" coordsize="82,69" path="m3827,3087l3909,3087,3909,3017,3827,3017,3827,3087xe" filled="t" fillcolor="#FFFFFF" stroked="f">
                <v:path arrowok="t"/>
                <v:fill/>
              </v:shape>
            </v:group>
            <v:group style="position:absolute;left:4021;top:2988;width:2;height:165" coordorigin="4021,2988" coordsize="2,165">
              <v:shape style="position:absolute;left:4021;top:2988;width:2;height:165" coordorigin="4021,2988" coordsize="0,165" path="m4021,2988l4021,3153e" filled="f" stroked="t" strokeweight="3.836779pt" strokecolor="#FFFFFF">
                <v:path arrowok="t"/>
              </v:shape>
            </v:group>
            <v:group style="position:absolute;left:4096;top:2981;width:2;height:120" coordorigin="4096,2981" coordsize="2,120">
              <v:shape style="position:absolute;left:4096;top:2981;width:2;height:120" coordorigin="4096,2981" coordsize="0,120" path="m4096,2981l4096,3101e" filled="f" stroked="t" strokeweight="3.836855pt" strokecolor="#FFFFFF">
                <v:path arrowok="t"/>
              </v:shape>
            </v:group>
            <v:group style="position:absolute;left:4174;top:2846;width:2;height:172" coordorigin="4174,2846" coordsize="2,172">
              <v:shape style="position:absolute;left:4174;top:2846;width:2;height:172" coordorigin="4174,2846" coordsize="0,172" path="m4174,2846l4174,3018e" filled="f" stroked="t" strokeweight="4.210464pt" strokecolor="#FFFFFF">
                <v:path arrowok="t"/>
              </v:shape>
            </v:group>
            <v:group style="position:absolute;left:3908;top:2913;width:77;height:82" coordorigin="3908,2913" coordsize="77,82">
              <v:shape style="position:absolute;left:3908;top:2913;width:77;height:82" coordorigin="3908,2913" coordsize="77,82" path="m3908,2996l3985,2996,3985,2913,3908,2913,3908,2996xe" filled="t" fillcolor="#FFFFFF" stroked="f">
                <v:path arrowok="t"/>
                <v:fill/>
              </v:shape>
            </v:group>
            <v:group style="position:absolute;left:4253;top:2239;width:2;height:195" coordorigin="4253,2239" coordsize="2,195">
              <v:shape style="position:absolute;left:4253;top:2239;width:2;height:195" coordorigin="4253,2239" coordsize="0,195" path="m4253,2239l4253,2434e" filled="f" stroked="t" strokeweight="3.836855pt" strokecolor="#FFFFFF">
                <v:path arrowok="t"/>
              </v:shape>
            </v:group>
            <v:group style="position:absolute;left:4328;top:2135;width:2;height:142" coordorigin="4328,2135" coordsize="2,142">
              <v:shape style="position:absolute;left:4328;top:2135;width:2;height:142" coordorigin="4328,2135" coordsize="0,142" path="m4328,2135l4328,2277e" filled="f" stroked="t" strokeweight="3.836746pt" strokecolor="#FFFFFF">
                <v:path arrowok="t"/>
              </v:shape>
            </v:group>
            <v:group style="position:absolute;left:4406;top:3018;width:2;height:135" coordorigin="4406,3018" coordsize="2,135">
              <v:shape style="position:absolute;left:4406;top:3018;width:2;height:135" coordorigin="4406,3018" coordsize="0,135" path="m4406,3018l4406,3153e" filled="f" stroked="t" strokeweight="4.210574pt" strokecolor="#FFFFFF">
                <v:path arrowok="t"/>
              </v:shape>
            </v:group>
            <v:group style="position:absolute;left:4484;top:3243;width:2;height:97" coordorigin="4484,3243" coordsize="2,97">
              <v:shape style="position:absolute;left:4484;top:3243;width:2;height:97" coordorigin="4484,3243" coordsize="0,97" path="m4484,3243l4484,3340e" filled="f" stroked="t" strokeweight="3.836746pt" strokecolor="#FFFFFF">
                <v:path arrowok="t"/>
              </v:shape>
            </v:group>
            <v:group style="position:absolute;left:4559;top:2996;width:2;height:105" coordorigin="4559,2996" coordsize="2,105">
              <v:shape style="position:absolute;left:4559;top:2996;width:2;height:105" coordorigin="4559,2996" coordsize="0,105" path="m4559,2996l4559,3101e" filled="f" stroked="t" strokeweight="3.836855pt" strokecolor="#FFFFFF">
                <v:path arrowok="t"/>
              </v:shape>
            </v:group>
            <v:group style="position:absolute;left:4597;top:2785;width:75;height:77" coordorigin="4597,2785" coordsize="75,77">
              <v:shape style="position:absolute;left:4597;top:2785;width:75;height:77" coordorigin="4597,2785" coordsize="75,77" path="m4597,2862l4671,2862,4671,2785,4597,2785,4597,2862xe" filled="t" fillcolor="#FFFFFF" stroked="f">
                <v:path arrowok="t"/>
                <v:fill/>
              </v:shape>
            </v:group>
            <v:group style="position:absolute;left:4712;top:2344;width:2;height:142" coordorigin="4712,2344" coordsize="2,142">
              <v:shape style="position:absolute;left:4712;top:2344;width:2;height:142" coordorigin="4712,2344" coordsize="0,142" path="m4712,2344l4712,2487e" filled="f" stroked="t" strokeweight="4.210464pt" strokecolor="#FFFFFF">
                <v:path arrowok="t"/>
              </v:shape>
            </v:group>
            <v:group style="position:absolute;left:4753;top:2786;width:77;height:82" coordorigin="4753,2786" coordsize="77,82">
              <v:shape style="position:absolute;left:4753;top:2786;width:77;height:82" coordorigin="4753,2786" coordsize="77,82" path="m4753,2868l4829,2868,4829,2786,4753,2786,4753,2868xe" filled="t" fillcolor="#FFFFFF" stroked="f">
                <v:path arrowok="t"/>
                <v:fill/>
              </v:shape>
            </v:group>
            <v:group style="position:absolute;left:4866;top:2464;width:2;height:97" coordorigin="4866,2464" coordsize="2,97">
              <v:shape style="position:absolute;left:4866;top:2464;width:2;height:97" coordorigin="4866,2464" coordsize="0,97" path="m4866,2464l4866,2561e" filled="f" stroked="t" strokeweight="3.836746pt" strokecolor="#FFFFFF">
                <v:path arrowok="t"/>
              </v:shape>
            </v:group>
            <v:group style="position:absolute;left:4944;top:3003;width:2;height:120" coordorigin="4944,3003" coordsize="2,120">
              <v:shape style="position:absolute;left:4944;top:3003;width:2;height:120" coordorigin="4944,3003" coordsize="0,120" path="m4944,3003l4944,3123e" filled="f" stroked="t" strokeweight="4.210464pt" strokecolor="#FFFFFF">
                <v:path arrowok="t"/>
              </v:shape>
            </v:group>
            <v:group style="position:absolute;left:4985;top:3242;width:75;height:62" coordorigin="4985,3242" coordsize="75,62">
              <v:shape style="position:absolute;left:4985;top:3242;width:75;height:62" coordorigin="4985,3242" coordsize="75,62" path="m4985,3304l5060,3304,5060,3242,4985,3242,4985,3304xe" filled="t" fillcolor="#FFFFFF" stroked="f">
                <v:path arrowok="t"/>
                <v:fill/>
              </v:shape>
            </v:group>
            <v:group style="position:absolute;left:5060;top:3010;width:75;height:77" coordorigin="5060,3010" coordsize="75,77">
              <v:shape style="position:absolute;left:5060;top:3010;width:75;height:77" coordorigin="5060,3010" coordsize="75,77" path="m5060,3087l5135,3087,5135,3010,5060,3010,5060,3087xe" filled="t" fillcolor="#FFFFFF" stroked="f">
                <v:path arrowok="t"/>
                <v:fill/>
              </v:shape>
            </v:group>
            <v:group style="position:absolute;left:5404;top:3370;width:2;height:105" coordorigin="5404,3370" coordsize="2,105">
              <v:shape style="position:absolute;left:5404;top:3370;width:2;height:105" coordorigin="5404,3370" coordsize="0,105" path="m5404,3370l5404,3475e" filled="f" stroked="t" strokeweight="3.836855pt" strokecolor="#FFFFFF">
                <v:path arrowok="t"/>
              </v:shape>
            </v:group>
            <v:group style="position:absolute;left:5292;top:3385;width:75;height:75" coordorigin="5292,3385" coordsize="75,75">
              <v:shape style="position:absolute;left:5292;top:3385;width:75;height:75" coordorigin="5292,3385" coordsize="75,75" path="m5292,3423l5366,3423e" filled="f" stroked="t" strokeweight="3.844683pt" strokecolor="#FFFFFF">
                <v:path arrowok="t"/>
              </v:shape>
            </v:group>
            <v:group style="position:absolute;left:5209;top:3355;width:82;height:2" coordorigin="5209,3355" coordsize="82,2">
              <v:shape style="position:absolute;left:5209;top:3355;width:82;height:2" coordorigin="5209,3355" coordsize="82,0" path="m5209,3355l5292,3355e" filled="f" stroked="t" strokeweight="3.844683pt" strokecolor="#FFFFFF">
                <v:path arrowok="t"/>
              </v:shape>
            </v:group>
            <v:group style="position:absolute;left:5134;top:3250;width:77;height:90" coordorigin="5134,3250" coordsize="77,90">
              <v:shape style="position:absolute;left:5134;top:3250;width:77;height:90" coordorigin="5134,3250" coordsize="77,90" path="m5134,3340l5210,3340,5210,3250,5134,3250,5134,3340xe" filled="t" fillcolor="#FFFFFF" stroked="f">
                <v:path arrowok="t"/>
                <v:fill/>
              </v:shape>
            </v:group>
            <v:group style="position:absolute;left:5441;top:3213;width:75;height:90" coordorigin="5441,3213" coordsize="75,90">
              <v:shape style="position:absolute;left:5441;top:3213;width:75;height:90" coordorigin="5441,3213" coordsize="75,90" path="m5478,3213l5478,3303e" filled="f" stroked="t" strokeweight="3.836855pt" strokecolor="#FFFFFF">
                <v:path arrowok="t"/>
              </v:shape>
            </v:group>
            <v:group style="position:absolute;left:2526;top:3280;width:75;height:120" coordorigin="2526,3280" coordsize="75,120">
              <v:shape style="position:absolute;left:2526;top:3280;width:75;height:120" coordorigin="2526,3280" coordsize="75,120" path="m2526,3280l2601,3280,2601,3400,2526,3400,2526,3280xe" filled="f" stroked="t" strokeweight=".374276pt" strokecolor="#000000">
                <v:path arrowok="t"/>
              </v:shape>
            </v:group>
            <v:group style="position:absolute;left:2601;top:3280;width:75;height:82" coordorigin="2601,3280" coordsize="75,82">
              <v:shape style="position:absolute;left:2601;top:3280;width:75;height:82" coordorigin="2601,3280" coordsize="75,82" path="m2601,3280l2676,3280,2676,3363,2601,3363,2601,3280xe" filled="f" stroked="t" strokeweight=".374411pt" strokecolor="#000000">
                <v:path arrowok="t"/>
              </v:shape>
            </v:group>
            <v:group style="position:absolute;left:2676;top:3175;width:82;height:52" coordorigin="2676,3175" coordsize="82,52">
              <v:shape style="position:absolute;left:2676;top:3175;width:82;height:52" coordorigin="2676,3175" coordsize="82,52" path="m2676,3175l2758,3175,2758,3228,2676,3228,2676,3175xe" filled="f" stroked="t" strokeweight=".374615pt" strokecolor="#000000">
                <v:path arrowok="t"/>
              </v:shape>
            </v:group>
            <v:group style="position:absolute;left:2758;top:3363;width:75;height:82" coordorigin="2758,3363" coordsize="75,82">
              <v:shape style="position:absolute;left:2758;top:3363;width:75;height:82" coordorigin="2758,3363" coordsize="75,82" path="m2758,3363l2833,3363,2833,3445,2758,3445,2758,3363xe" filled="f" stroked="t" strokeweight=".374411pt" strokecolor="#000000">
                <v:path arrowok="t"/>
              </v:shape>
            </v:group>
            <v:group style="position:absolute;left:2833;top:3445;width:75;height:52" coordorigin="2833,3445" coordsize="75,52">
              <v:shape style="position:absolute;left:2833;top:3445;width:75;height:52" coordorigin="2833,3445" coordsize="75,52" path="m2833,3445l2908,3445,2908,3497,2833,3497,2833,3445xe" filled="f" stroked="t" strokeweight=".374583pt" strokecolor="#000000">
                <v:path arrowok="t"/>
              </v:shape>
            </v:group>
            <v:group style="position:absolute;left:2908;top:3348;width:75;height:67" coordorigin="2908,3348" coordsize="75,67">
              <v:shape style="position:absolute;left:2908;top:3348;width:75;height:67" coordorigin="2908,3348" coordsize="75,67" path="m2908,3348l2982,3348,2982,3415,2908,3415,2908,3348xe" filled="f" stroked="t" strokeweight=".37449pt" strokecolor="#000000">
                <v:path arrowok="t"/>
              </v:shape>
            </v:group>
            <v:group style="position:absolute;left:2982;top:3438;width:82;height:82" coordorigin="2982,3438" coordsize="82,82">
              <v:shape style="position:absolute;left:2982;top:3438;width:82;height:82" coordorigin="2982,3438" coordsize="82,82" path="m2982,3438l3065,3438,3065,3520,2982,3520,2982,3438xe" filled="f" stroked="t" strokeweight=".374448pt" strokecolor="#000000">
                <v:path arrowok="t"/>
              </v:shape>
            </v:group>
            <v:group style="position:absolute;left:3065;top:3595;width:75;height:105" coordorigin="3065,3595" coordsize="75,105">
              <v:shape style="position:absolute;left:3065;top:3595;width:75;height:105" coordorigin="3065,3595" coordsize="75,105" path="m3065,3595l3139,3595,3139,3700,3065,3700,3065,3595xe" filled="f" stroked="t" strokeweight=".374321pt" strokecolor="#000000">
                <v:path arrowok="t"/>
              </v:shape>
            </v:group>
            <v:group style="position:absolute;left:3139;top:3580;width:75;height:60" coordorigin="3139,3580" coordsize="75,60">
              <v:shape style="position:absolute;left:3139;top:3580;width:75;height:60" coordorigin="3139,3580" coordsize="75,60" path="m3139,3580l3214,3580,3214,3640,3139,3640,3139,3580xe" filled="f" stroked="t" strokeweight=".374535pt" strokecolor="#000000">
                <v:path arrowok="t"/>
              </v:shape>
            </v:group>
            <v:group style="position:absolute;left:3214;top:3453;width:75;height:90" coordorigin="3214,3453" coordsize="75,90">
              <v:shape style="position:absolute;left:3214;top:3453;width:75;height:90" coordorigin="3214,3453" coordsize="75,90" path="m3214,3453l3289,3453,3289,3542,3214,3542,3214,3453xe" filled="f" stroked="t" strokeweight=".374377pt" strokecolor="#000000">
                <v:path arrowok="t"/>
              </v:shape>
            </v:group>
            <v:group style="position:absolute;left:3289;top:3220;width:82;height:45" coordorigin="3289,3220" coordsize="82,45">
              <v:shape style="position:absolute;left:3289;top:3220;width:82;height:45" coordorigin="3289,3220" coordsize="82,45" path="m3289,3220l3371,3220,3371,3265,3289,3265,3289,3220xe" filled="f" stroked="t" strokeweight=".374662pt" strokecolor="#000000">
                <v:path arrowok="t"/>
              </v:shape>
            </v:group>
            <v:group style="position:absolute;left:3371;top:3145;width:75;height:52" coordorigin="3371,3145" coordsize="75,52">
              <v:shape style="position:absolute;left:3371;top:3145;width:75;height:52" coordorigin="3371,3145" coordsize="75,52" path="m3371,3145l3446,3145,3446,3198,3371,3198,3371,3145xe" filled="f" stroked="t" strokeweight=".374583pt" strokecolor="#000000">
                <v:path arrowok="t"/>
              </v:shape>
            </v:group>
            <v:group style="position:absolute;left:3446;top:3056;width:75;height:127" coordorigin="3446,3056" coordsize="75,127">
              <v:shape style="position:absolute;left:3446;top:3056;width:75;height:127" coordorigin="3446,3056" coordsize="75,127" path="m3446,3056l3520,3056,3520,3183,3446,3183,3446,3056xe" filled="f" stroked="t" strokeweight=".374257pt" strokecolor="#000000">
                <v:path arrowok="t"/>
              </v:shape>
            </v:group>
            <v:group style="position:absolute;left:3520;top:3138;width:82;height:52" coordorigin="3520,3138" coordsize="82,52">
              <v:shape style="position:absolute;left:3520;top:3138;width:82;height:52" coordorigin="3520,3138" coordsize="82,52" path="m3520,3138l3603,3138,3603,3190,3520,3190,3520,3138xe" filled="f" stroked="t" strokeweight=".374615pt" strokecolor="#000000">
                <v:path arrowok="t"/>
              </v:shape>
            </v:group>
            <v:group style="position:absolute;left:3603;top:2906;width:75;height:82" coordorigin="3603,2906" coordsize="75,82">
              <v:shape style="position:absolute;left:3603;top:2906;width:75;height:82" coordorigin="3603,2906" coordsize="75,82" path="m3603,2906l3677,2906,3677,2988,3603,2988,3603,2906xe" filled="f" stroked="t" strokeweight=".374411pt" strokecolor="#000000">
                <v:path arrowok="t"/>
              </v:shape>
            </v:group>
            <v:group style="position:absolute;left:3677;top:2958;width:75;height:105" coordorigin="3677,2958" coordsize="75,105">
              <v:shape style="position:absolute;left:3677;top:2958;width:75;height:105" coordorigin="3677,2958" coordsize="75,105" path="m3677,2958l3752,2958,3752,3063,3677,3063,3677,2958xe" filled="f" stroked="t" strokeweight=".374321pt" strokecolor="#000000">
                <v:path arrowok="t"/>
              </v:shape>
            </v:group>
            <v:group style="position:absolute;left:3752;top:3123;width:75;height:90" coordorigin="3752,3123" coordsize="75,90">
              <v:shape style="position:absolute;left:3752;top:3123;width:75;height:90" coordorigin="3752,3123" coordsize="75,90" path="m3752,3123l3827,3123,3827,3213,3752,3213,3752,3123xe" filled="f" stroked="t" strokeweight=".374377pt" strokecolor="#000000">
                <v:path arrowok="t"/>
              </v:shape>
            </v:group>
            <v:group style="position:absolute;left:3827;top:3018;width:82;height:67" coordorigin="3827,3018" coordsize="82,67">
              <v:shape style="position:absolute;left:3827;top:3018;width:82;height:67" coordorigin="3827,3018" coordsize="82,67" path="m3827,3018l3909,3018,3909,3086,3827,3086,3827,3018xe" filled="f" stroked="t" strokeweight=".374526pt" strokecolor="#000000">
                <v:path arrowok="t"/>
              </v:shape>
            </v:group>
            <v:group style="position:absolute;left:3909;top:2913;width:75;height:82" coordorigin="3909,2913" coordsize="75,82">
              <v:shape style="position:absolute;left:3909;top:2913;width:75;height:82" coordorigin="3909,2913" coordsize="75,82" path="m3909,2913l3984,2913,3984,2996,3909,2996,3909,2913xe" filled="f" stroked="t" strokeweight=".374411pt" strokecolor="#000000">
                <v:path arrowok="t"/>
              </v:shape>
            </v:group>
            <v:group style="position:absolute;left:3984;top:2988;width:75;height:165" coordorigin="3984,2988" coordsize="75,165">
              <v:shape style="position:absolute;left:3984;top:2988;width:75;height:165" coordorigin="3984,2988" coordsize="75,165" path="m3984,2988l4059,2988,4059,3153,3984,3153,3984,2988xe" filled="f" stroked="t" strokeweight=".37419pt" strokecolor="#000000">
                <v:path arrowok="t"/>
              </v:shape>
            </v:group>
            <v:group style="position:absolute;left:4059;top:2981;width:75;height:120" coordorigin="4059,2981" coordsize="75,120">
              <v:shape style="position:absolute;left:4059;top:2981;width:75;height:120" coordorigin="4059,2981" coordsize="75,120" path="m4059,2981l4133,2981,4133,3101,4059,3101,4059,2981xe" filled="f" stroked="t" strokeweight=".374276pt" strokecolor="#000000">
                <v:path arrowok="t"/>
              </v:shape>
            </v:group>
            <v:group style="position:absolute;left:4133;top:2846;width:82;height:172" coordorigin="4133,2846" coordsize="82,172">
              <v:shape style="position:absolute;left:4133;top:2846;width:82;height:172" coordorigin="4133,2846" coordsize="82,172" path="m4133,2846l4215,2846,4215,3018,4133,3018,4133,2846xe" filled="f" stroked="t" strokeweight=".374201pt" strokecolor="#000000">
                <v:path arrowok="t"/>
              </v:shape>
            </v:group>
            <v:group style="position:absolute;left:4215;top:2239;width:75;height:195" coordorigin="4215,2239" coordsize="75,195">
              <v:shape style="position:absolute;left:4215;top:2239;width:75;height:195" coordorigin="4215,2239" coordsize="75,195" path="m4215,2239l4290,2239,4290,2434,4215,2434,4215,2239xe" filled="f" stroked="t" strokeweight=".374156pt" strokecolor="#000000">
                <v:path arrowok="t"/>
              </v:shape>
            </v:group>
            <v:group style="position:absolute;left:4290;top:2134;width:75;height:142" coordorigin="4290,2134" coordsize="75,142">
              <v:shape style="position:absolute;left:4290;top:2134;width:75;height:142" coordorigin="4290,2134" coordsize="75,142" path="m4290,2134l4365,2134,4365,2277,4290,2277,4290,2134xe" filled="f" stroked="t" strokeweight=".374226pt" strokecolor="#000000">
                <v:path arrowok="t"/>
              </v:shape>
            </v:group>
            <v:group style="position:absolute;left:4365;top:3018;width:82;height:135" coordorigin="4365,3018" coordsize="82,135">
              <v:shape style="position:absolute;left:4365;top:3018;width:82;height:135" coordorigin="4365,3018" coordsize="82,135" path="m4365,3018l4447,3018,4447,3153,4365,3153,4365,3018xe" filled="f" stroked="t" strokeweight=".374269pt" strokecolor="#000000">
                <v:path arrowok="t"/>
              </v:shape>
            </v:group>
            <v:group style="position:absolute;left:4447;top:3243;width:75;height:97" coordorigin="4447,3243" coordsize="75,97">
              <v:shape style="position:absolute;left:4447;top:3243;width:75;height:97" coordorigin="4447,3243" coordsize="75,97" path="m4447,3243l4522,3243,4522,3340,4447,3340,4447,3243xe" filled="f" stroked="t" strokeweight=".374347pt" strokecolor="#000000">
                <v:path arrowok="t"/>
              </v:shape>
            </v:group>
            <v:group style="position:absolute;left:4522;top:2996;width:75;height:105" coordorigin="4522,2996" coordsize="75,105">
              <v:shape style="position:absolute;left:4522;top:2996;width:75;height:105" coordorigin="4522,2996" coordsize="75,105" path="m4522,2996l4597,2996,4597,3101,4522,3101,4522,2996xe" filled="f" stroked="t" strokeweight=".374321pt" strokecolor="#000000">
                <v:path arrowok="t"/>
              </v:shape>
            </v:group>
            <v:group style="position:absolute;left:4597;top:2786;width:75;height:75" coordorigin="4597,2786" coordsize="75,75">
              <v:shape style="position:absolute;left:4597;top:2786;width:75;height:75" coordorigin="4597,2786" coordsize="75,75" path="m4597,2786l4671,2786,4671,2861,4597,2861,4597,2786xe" filled="f" stroked="t" strokeweight=".374448pt" strokecolor="#000000">
                <v:path arrowok="t"/>
              </v:shape>
            </v:group>
            <v:group style="position:absolute;left:4671;top:2344;width:82;height:142" coordorigin="4671,2344" coordsize="82,142">
              <v:shape style="position:absolute;left:4671;top:2344;width:82;height:142" coordorigin="4671,2344" coordsize="82,142" path="m4671,2344l4754,2344,4754,2486,4671,2486,4671,2344xe" filled="f" stroked="t" strokeweight=".374252pt" strokecolor="#000000">
                <v:path arrowok="t"/>
              </v:shape>
            </v:group>
            <v:group style="position:absolute;left:4754;top:2786;width:75;height:82" coordorigin="4754,2786" coordsize="75,82">
              <v:shape style="position:absolute;left:4754;top:2786;width:75;height:82" coordorigin="4754,2786" coordsize="75,82" path="m4754,2786l4828,2786,4828,2868,4754,2868,4754,2786xe" filled="f" stroked="t" strokeweight=".374411pt" strokecolor="#000000">
                <v:path arrowok="t"/>
              </v:shape>
            </v:group>
            <v:group style="position:absolute;left:4828;top:2464;width:75;height:97" coordorigin="4828,2464" coordsize="75,97">
              <v:shape style="position:absolute;left:4828;top:2464;width:75;height:97" coordorigin="4828,2464" coordsize="75,97" path="m4828,2464l4903,2464,4903,2561,4828,2561,4828,2464xe" filled="f" stroked="t" strokeweight=".374347pt" strokecolor="#000000">
                <v:path arrowok="t"/>
              </v:shape>
            </v:group>
            <v:group style="position:absolute;left:4903;top:3003;width:82;height:120" coordorigin="4903,3003" coordsize="82,120">
              <v:shape style="position:absolute;left:4903;top:3003;width:82;height:120" coordorigin="4903,3003" coordsize="82,120" path="m4903,3003l4985,3003,4985,3123,4903,3123,4903,3003xe" filled="f" stroked="t" strokeweight=".374307pt" strokecolor="#000000">
                <v:path arrowok="t"/>
              </v:shape>
            </v:group>
            <v:group style="position:absolute;left:4985;top:3243;width:75;height:60" coordorigin="4985,3243" coordsize="75,60">
              <v:shape style="position:absolute;left:4985;top:3243;width:75;height:60" coordorigin="4985,3243" coordsize="75,60" path="m4985,3243l5060,3243,5060,3303,4985,3303,4985,3243xe" filled="f" stroked="t" strokeweight=".374535pt" strokecolor="#000000">
                <v:path arrowok="t"/>
              </v:shape>
            </v:group>
            <v:group style="position:absolute;left:5060;top:3011;width:75;height:75" coordorigin="5060,3011" coordsize="75,75">
              <v:shape style="position:absolute;left:5060;top:3011;width:75;height:75" coordorigin="5060,3011" coordsize="75,75" path="m5060,3011l5135,3011,5135,3086,5060,3086,5060,3011xe" filled="f" stroked="t" strokeweight=".374448pt" strokecolor="#000000">
                <v:path arrowok="t"/>
              </v:shape>
            </v:group>
            <v:group style="position:absolute;left:5135;top:3250;width:75;height:90" coordorigin="5135,3250" coordsize="75,90">
              <v:shape style="position:absolute;left:5135;top:3250;width:75;height:90" coordorigin="5135,3250" coordsize="75,90" path="m5135,3250l5209,3250,5209,3340,5135,3340,5135,3250xe" filled="f" stroked="t" strokeweight=".374377pt" strokecolor="#000000">
                <v:path arrowok="t"/>
              </v:shape>
            </v:group>
            <v:group style="position:absolute;left:5209;top:3318;width:82;height:75" coordorigin="5209,3318" coordsize="82,75">
              <v:shape style="position:absolute;left:5209;top:3318;width:82;height:75" coordorigin="5209,3318" coordsize="82,75" path="m5209,3318l5292,3318,5292,3393,5209,3393,5209,3318xe" filled="f" stroked="t" strokeweight=".374486pt" strokecolor="#000000">
                <v:path arrowok="t"/>
              </v:shape>
            </v:group>
            <v:group style="position:absolute;left:5292;top:3385;width:75;height:75" coordorigin="5292,3385" coordsize="75,75">
              <v:shape style="position:absolute;left:5292;top:3385;width:75;height:75" coordorigin="5292,3385" coordsize="75,75" path="m5292,3385l5366,3385,5366,3460,5292,3460,5292,3385xe" filled="f" stroked="t" strokeweight=".374448pt" strokecolor="#000000">
                <v:path arrowok="t"/>
              </v:shape>
            </v:group>
            <v:group style="position:absolute;left:5366;top:3370;width:75;height:105" coordorigin="5366,3370" coordsize="75,105">
              <v:shape style="position:absolute;left:5366;top:3370;width:75;height:105" coordorigin="5366,3370" coordsize="75,105" path="m5366,3370l5441,3370,5441,3475,5366,3475,5366,3370xe" filled="f" stroked="t" strokeweight=".374321pt" strokecolor="#000000">
                <v:path arrowok="t"/>
              </v:shape>
            </v:group>
            <v:group style="position:absolute;left:5441;top:3213;width:75;height:90" coordorigin="5441,3213" coordsize="75,90">
              <v:shape style="position:absolute;left:5441;top:3213;width:75;height:90" coordorigin="5441,3213" coordsize="75,90" path="m5441,3213l5516,3213,5516,3303,5441,3303,5441,3213xe" filled="f" stroked="t" strokeweight=".374377pt" strokecolor="#000000">
                <v:path arrowok="t"/>
              </v:shape>
            </v:group>
            <v:group style="position:absolute;left:2523;top:3277;width:157;height:2" coordorigin="2523,3277" coordsize="157,2">
              <v:shape style="position:absolute;left:2523;top:3277;width:157;height:2" coordorigin="2523,3277" coordsize="157,0" path="m2523,3277l2680,3277e" filled="f" stroked="t" strokeweight=".849301pt" strokecolor="#000000">
                <v:path arrowok="t"/>
              </v:shape>
            </v:group>
            <v:group style="position:absolute;left:2672;top:3163;width:90;height:17" coordorigin="2672,3163" coordsize="90,17">
              <v:shape style="position:absolute;left:2672;top:3163;width:90;height:17" coordorigin="2672,3163" coordsize="90,17" path="m2762,3163l2672,3163,2672,3180,2762,3180,2762,3163e" filled="t" fillcolor="#000000" stroked="f">
                <v:path arrowok="t"/>
                <v:fill/>
              </v:shape>
            </v:group>
            <v:group style="position:absolute;left:2754;top:3350;width:82;height:17" coordorigin="2754,3350" coordsize="82,17">
              <v:shape style="position:absolute;left:2754;top:3350;width:82;height:17" coordorigin="2754,3350" coordsize="82,17" path="m2837,3350l2754,3350,2754,3367,2837,3367,2837,3350e" filled="t" fillcolor="#000000" stroked="f">
                <v:path arrowok="t"/>
                <v:fill/>
              </v:shape>
            </v:group>
            <v:group style="position:absolute;left:2829;top:3433;width:82;height:17" coordorigin="2829,3433" coordsize="82,17">
              <v:shape style="position:absolute;left:2829;top:3433;width:82;height:17" coordorigin="2829,3433" coordsize="82,17" path="m2911,3433l2829,3433,2829,3450,2911,3450,2911,3433e" filled="t" fillcolor="#000000" stroked="f">
                <v:path arrowok="t"/>
                <v:fill/>
              </v:shape>
            </v:group>
            <v:group style="position:absolute;left:2904;top:3344;width:82;height:2" coordorigin="2904,3344" coordsize="82,2">
              <v:shape style="position:absolute;left:2904;top:3344;width:82;height:2" coordorigin="2904,3344" coordsize="82,0" path="m2904,3344l2986,3344e" filled="f" stroked="t" strokeweight=".849294pt" strokecolor="#000000">
                <v:path arrowok="t"/>
              </v:shape>
            </v:group>
            <v:group style="position:absolute;left:2979;top:3425;width:90;height:17" coordorigin="2979,3425" coordsize="90,17">
              <v:shape style="position:absolute;left:2979;top:3425;width:90;height:17" coordorigin="2979,3425" coordsize="90,17" path="m3068,3425l2979,3425,2979,3442,3068,3442,3068,3425e" filled="t" fillcolor="#000000" stroked="f">
                <v:path arrowok="t"/>
                <v:fill/>
              </v:shape>
            </v:group>
            <v:group style="position:absolute;left:3065;top:3571;width:149;height:24" coordorigin="3065,3571" coordsize="149,24">
              <v:shape style="position:absolute;left:3065;top:3571;width:149;height:24" coordorigin="3065,3571" coordsize="149,24" path="m3065,3596l3214,3596,3214,3571,3065,3571,3065,3596xe" filled="t" fillcolor="#000000" stroked="f">
                <v:path arrowok="t"/>
                <v:fill/>
              </v:shape>
            </v:group>
            <v:group style="position:absolute;left:3210;top:3440;width:82;height:17" coordorigin="3210,3440" coordsize="82,17">
              <v:shape style="position:absolute;left:3210;top:3440;width:82;height:17" coordorigin="3210,3440" coordsize="82,17" path="m3292,3440l3210,3440,3210,3457,3292,3457,3292,3440e" filled="t" fillcolor="#000000" stroked="f">
                <v:path arrowok="t"/>
                <v:fill/>
              </v:shape>
            </v:group>
            <v:group style="position:absolute;left:3285;top:3208;width:90;height:17" coordorigin="3285,3208" coordsize="90,17">
              <v:shape style="position:absolute;left:3285;top:3208;width:90;height:17" coordorigin="3285,3208" coordsize="90,17" path="m3375,3208l3285,3208,3285,3225,3375,3225,3375,3208e" filled="t" fillcolor="#000000" stroked="f">
                <v:path arrowok="t"/>
                <v:fill/>
              </v:shape>
            </v:group>
            <v:group style="position:absolute;left:3367;top:3142;width:82;height:2" coordorigin="3367,3142" coordsize="82,2">
              <v:shape style="position:absolute;left:3367;top:3142;width:82;height:2" coordorigin="3367,3142" coordsize="82,0" path="m3367,3142l3449,3142e" filled="f" stroked="t" strokeweight=".849294pt" strokecolor="#000000">
                <v:path arrowok="t"/>
              </v:shape>
            </v:group>
            <v:group style="position:absolute;left:3442;top:3052;width:82;height:2" coordorigin="3442,3052" coordsize="82,2">
              <v:shape style="position:absolute;left:3442;top:3052;width:82;height:2" coordorigin="3442,3052" coordsize="82,0" path="m3442,3052l3524,3052e" filled="f" stroked="t" strokeweight=".849294pt" strokecolor="#000000">
                <v:path arrowok="t"/>
              </v:shape>
            </v:group>
            <v:group style="position:absolute;left:3517;top:3134;width:90;height:2" coordorigin="3517,3134" coordsize="90,2">
              <v:shape style="position:absolute;left:3517;top:3134;width:90;height:2" coordorigin="3517,3134" coordsize="90,0" path="m3517,3134l3606,3134e" filled="f" stroked="t" strokeweight=".849297pt" strokecolor="#000000">
                <v:path arrowok="t"/>
              </v:shape>
            </v:group>
            <v:group style="position:absolute;left:3599;top:2894;width:82;height:17" coordorigin="3599,2894" coordsize="82,17">
              <v:shape style="position:absolute;left:3599;top:2894;width:82;height:17" coordorigin="3599,2894" coordsize="82,17" path="m3681,2894l3599,2894,3599,2911,3681,2911,3681,2894e" filled="t" fillcolor="#000000" stroked="f">
                <v:path arrowok="t"/>
                <v:fill/>
              </v:shape>
            </v:group>
            <v:group style="position:absolute;left:3674;top:2955;width:82;height:2" coordorigin="3674,2955" coordsize="82,2">
              <v:shape style="position:absolute;left:3674;top:2955;width:82;height:2" coordorigin="3674,2955" coordsize="82,0" path="m3674,2955l3756,2955e" filled="f" stroked="t" strokeweight=".849294pt" strokecolor="#000000">
                <v:path arrowok="t"/>
              </v:shape>
            </v:group>
            <v:group style="position:absolute;left:3748;top:3119;width:82;height:2" coordorigin="3748,3119" coordsize="82,2">
              <v:shape style="position:absolute;left:3748;top:3119;width:82;height:2" coordorigin="3748,3119" coordsize="82,0" path="m3748,3119l3831,3119e" filled="f" stroked="t" strokeweight=".849294pt" strokecolor="#000000">
                <v:path arrowok="t"/>
              </v:shape>
            </v:group>
            <v:group style="position:absolute;left:3823;top:3006;width:90;height:17" coordorigin="3823,3006" coordsize="90,17">
              <v:shape style="position:absolute;left:3823;top:3006;width:90;height:17" coordorigin="3823,3006" coordsize="90,17" path="m3913,3006l3823,3006,3823,3023,3913,3023,3913,3006e" filled="t" fillcolor="#000000" stroked="f">
                <v:path arrowok="t"/>
                <v:fill/>
              </v:shape>
            </v:group>
            <v:group style="position:absolute;left:3905;top:2901;width:82;height:17" coordorigin="3905,2901" coordsize="82,17">
              <v:shape style="position:absolute;left:3905;top:2901;width:82;height:17" coordorigin="3905,2901" coordsize="82,17" path="m3988,2901l3905,2901,3905,2918,3988,2918,3988,2901e" filled="t" fillcolor="#000000" stroked="f">
                <v:path arrowok="t"/>
                <v:fill/>
              </v:shape>
            </v:group>
            <v:group style="position:absolute;left:3984;top:2981;width:149;height:2" coordorigin="3984,2981" coordsize="149,2">
              <v:shape style="position:absolute;left:3984;top:2981;width:149;height:2" coordorigin="3984,2981" coordsize="149,0" path="m3984,2981l4133,2981e" filled="f" stroked="t" strokeweight=".848939pt" strokecolor="#000000">
                <v:path arrowok="t"/>
              </v:shape>
            </v:group>
            <v:group style="position:absolute;left:4129;top:2842;width:90;height:2" coordorigin="4129,2842" coordsize="90,2">
              <v:shape style="position:absolute;left:4129;top:2842;width:90;height:2" coordorigin="4129,2842" coordsize="90,0" path="m4129,2842l4219,2842e" filled="f" stroked="t" strokeweight=".849297pt" strokecolor="#000000">
                <v:path arrowok="t"/>
              </v:shape>
            </v:group>
            <v:group style="position:absolute;left:4212;top:2228;width:82;height:2" coordorigin="4212,2228" coordsize="82,2">
              <v:shape style="position:absolute;left:4212;top:2228;width:82;height:2" coordorigin="4212,2228" coordsize="82,0" path="m4212,2228l4294,2228e" filled="f" stroked="t" strokeweight="1.597971pt" strokecolor="#000000">
                <v:path arrowok="t"/>
              </v:shape>
            </v:group>
            <v:group style="position:absolute;left:4286;top:2127;width:82;height:2" coordorigin="4286,2127" coordsize="82,2">
              <v:shape style="position:absolute;left:4286;top:2127;width:82;height:2" coordorigin="4286,2127" coordsize="82,0" path="m4286,2127l4369,2127e" filled="f" stroked="t" strokeweight="1.223681pt" strokecolor="#000000">
                <v:path arrowok="t"/>
              </v:shape>
            </v:group>
            <v:group style="position:absolute;left:4361;top:3014;width:90;height:2" coordorigin="4361,3014" coordsize="90,2">
              <v:shape style="position:absolute;left:4361;top:3014;width:90;height:2" coordorigin="4361,3014" coordsize="90,0" path="m4361,3014l4451,3014e" filled="f" stroked="t" strokeweight=".849297pt" strokecolor="#000000">
                <v:path arrowok="t"/>
              </v:shape>
            </v:group>
            <v:group style="position:absolute;left:4443;top:3239;width:82;height:2" coordorigin="4443,3239" coordsize="82,2">
              <v:shape style="position:absolute;left:4443;top:3239;width:82;height:2" coordorigin="4443,3239" coordsize="82,0" path="m4443,3239l4526,3239e" filled="f" stroked="t" strokeweight=".849294pt" strokecolor="#000000">
                <v:path arrowok="t"/>
              </v:shape>
            </v:group>
            <v:group style="position:absolute;left:4518;top:2992;width:82;height:2" coordorigin="4518,2992" coordsize="82,2">
              <v:shape style="position:absolute;left:4518;top:2992;width:82;height:2" coordorigin="4518,2992" coordsize="82,0" path="m4518,2992l4600,2992e" filled="f" stroked="t" strokeweight=".849294pt" strokecolor="#000000">
                <v:path arrowok="t"/>
              </v:shape>
            </v:group>
            <v:group style="position:absolute;left:4593;top:2774;width:82;height:17" coordorigin="4593,2774" coordsize="82,17">
              <v:shape style="position:absolute;left:4593;top:2774;width:82;height:17" coordorigin="4593,2774" coordsize="82,17" path="m4593,2791l4675,2791,4675,2774,4593,2774,4593,2791e" filled="t" fillcolor="#000000" stroked="f">
                <v:path arrowok="t"/>
                <v:fill/>
              </v:shape>
            </v:group>
            <v:group style="position:absolute;left:4668;top:2340;width:90;height:2" coordorigin="4668,2340" coordsize="90,2">
              <v:shape style="position:absolute;left:4668;top:2340;width:90;height:2" coordorigin="4668,2340" coordsize="90,0" path="m4668,2340l4757,2340e" filled="f" stroked="t" strokeweight=".849297pt" strokecolor="#000000">
                <v:path arrowok="t"/>
              </v:shape>
            </v:group>
            <v:group style="position:absolute;left:4750;top:2774;width:82;height:17" coordorigin="4750,2774" coordsize="82,17">
              <v:shape style="position:absolute;left:4750;top:2774;width:82;height:17" coordorigin="4750,2774" coordsize="82,17" path="m4750,2791l4832,2791,4832,2774,4750,2774,4750,2791e" filled="t" fillcolor="#000000" stroked="f">
                <v:path arrowok="t"/>
                <v:fill/>
              </v:shape>
            </v:group>
            <v:group style="position:absolute;left:4825;top:2460;width:82;height:2" coordorigin="4825,2460" coordsize="82,2">
              <v:shape style="position:absolute;left:4825;top:2460;width:82;height:2" coordorigin="4825,2460" coordsize="82,0" path="m4825,2460l4907,2460e" filled="f" stroked="t" strokeweight=".849294pt" strokecolor="#000000">
                <v:path arrowok="t"/>
              </v:shape>
            </v:group>
            <v:group style="position:absolute;left:4899;top:2992;width:90;height:2" coordorigin="4899,2992" coordsize="90,2">
              <v:shape style="position:absolute;left:4899;top:2992;width:90;height:2" coordorigin="4899,2992" coordsize="90,0" path="m4899,2992l4989,2992e" filled="f" stroked="t" strokeweight="1.598016pt" strokecolor="#000000">
                <v:path arrowok="t"/>
              </v:shape>
            </v:group>
            <v:group style="position:absolute;left:4981;top:3231;width:82;height:17" coordorigin="4981,3231" coordsize="82,17">
              <v:shape style="position:absolute;left:4981;top:3231;width:82;height:17" coordorigin="4981,3231" coordsize="82,17" path="m4981,3248l5064,3248,5064,3231,4981,3231,4981,3248e" filled="t" fillcolor="#000000" stroked="f">
                <v:path arrowok="t"/>
                <v:fill/>
              </v:shape>
            </v:group>
            <v:group style="position:absolute;left:5056;top:2998;width:82;height:17" coordorigin="5056,2998" coordsize="82,17">
              <v:shape style="position:absolute;left:5056;top:2998;width:82;height:17" coordorigin="5056,2998" coordsize="82,17" path="m5056,3015l5138,3015,5138,2998,5056,2998,5056,3015e" filled="t" fillcolor="#000000" stroked="f">
                <v:path arrowok="t"/>
                <v:fill/>
              </v:shape>
            </v:group>
            <v:group style="position:absolute;left:5131;top:3238;width:82;height:17" coordorigin="5131,3238" coordsize="82,17">
              <v:shape style="position:absolute;left:5131;top:3238;width:82;height:17" coordorigin="5131,3238" coordsize="82,17" path="m5131,3255l5213,3255,5213,3238,5131,3238,5131,3255e" filled="t" fillcolor="#000000" stroked="f">
                <v:path arrowok="t"/>
                <v:fill/>
              </v:shape>
            </v:group>
            <v:group style="position:absolute;left:5206;top:3314;width:90;height:2" coordorigin="5206,3314" coordsize="90,2">
              <v:shape style="position:absolute;left:5206;top:3314;width:90;height:2" coordorigin="5206,3314" coordsize="90,0" path="m5206,3314l5295,3314e" filled="f" stroked="t" strokeweight=".849297pt" strokecolor="#000000">
                <v:path arrowok="t"/>
              </v:shape>
            </v:group>
            <v:group style="position:absolute;left:5292;top:3378;width:75;height:7" coordorigin="5292,3378" coordsize="75,7">
              <v:shape style="position:absolute;left:5292;top:3378;width:75;height:7" coordorigin="5292,3378" coordsize="75,7" path="m5292,3382l5366,3382e" filled="f" stroked="t" strokeweight=".474464pt" strokecolor="#000000">
                <v:path arrowok="t"/>
              </v:shape>
            </v:group>
            <v:group style="position:absolute;left:5288;top:3376;width:153;height:2" coordorigin="5288,3376" coordsize="153,2">
              <v:shape style="position:absolute;left:5288;top:3376;width:153;height:2" coordorigin="5288,3376" coordsize="153,0" path="m5288,3376l5441,3376e" filled="f" stroked="t" strokeweight="1.404743pt" strokecolor="#000000">
                <v:path arrowok="t"/>
              </v:shape>
            </v:group>
            <v:group style="position:absolute;left:5437;top:3209;width:82;height:2" coordorigin="5437,3209" coordsize="82,2">
              <v:shape style="position:absolute;left:5437;top:3209;width:82;height:2" coordorigin="5437,3209" coordsize="82,0" path="m5437,3209l5520,3209e" filled="f" stroked="t" strokeweight=".849294pt" strokecolor="#000000">
                <v:path arrowok="t"/>
              </v:shape>
            </v:group>
            <v:group style="position:absolute;left:3061;top:3568;width:157;height:32" coordorigin="3061,3568" coordsize="157,32">
              <v:shape style="position:absolute;left:3061;top:3568;width:157;height:32" coordorigin="3061,3568" coordsize="157,32" path="m3061,3600l3218,3600,3218,3568,3061,3568,3061,3600xe" filled="t" fillcolor="#000000" stroked="f">
                <v:path arrowok="t"/>
                <v:fill/>
              </v:shape>
            </v:group>
            <v:group style="position:absolute;left:3980;top:2981;width:157;height:2" coordorigin="3980,2981" coordsize="157,2">
              <v:shape style="position:absolute;left:3980;top:2981;width:157;height:2" coordorigin="3980,2981" coordsize="157,0" path="m3980,2981l4137,2981e" filled="f" stroked="t" strokeweight="1.223762pt" strokecolor="#000000">
                <v:path arrowok="t"/>
              </v:shape>
            </v:group>
            <v:group style="position:absolute;left:5363;top:3366;width:82;height:2" coordorigin="5363,3366" coordsize="82,2">
              <v:shape style="position:absolute;left:5363;top:3366;width:82;height:2" coordorigin="5363,3366" coordsize="82,0" path="m5363,3366l5445,3366e" filled="f" stroked="t" strokeweight=".849312pt" strokecolor="#000000">
                <v:path arrowok="t"/>
              </v:shape>
            </v:group>
            <v:group style="position:absolute;left:2526;top:1820;width:2;height:2284" coordorigin="2526,1820" coordsize="2,2284">
              <v:shape style="position:absolute;left:2526;top:1820;width:2;height:2284" coordorigin="2526,1820" coordsize="0,2284" path="m2526,1820l2526,4104e" filled="f" stroked="t" strokeweight=".374055pt" strokecolor="#000000">
                <v:path arrowok="t"/>
              </v:shape>
            </v:group>
            <v:group style="position:absolute;left:2526;top:4104;width:2990;height:2" coordorigin="2526,4104" coordsize="2990,2">
              <v:shape style="position:absolute;left:2526;top:4104;width:2990;height:2" coordorigin="2526,4104" coordsize="2990,0" path="m2526,4104l5516,4104e" filled="f" stroked="t" strokeweight=".374843pt" strokecolor="#000000">
                <v:path arrowok="t"/>
              </v:shape>
            </v:group>
            <v:group style="position:absolute;left:2526;top:3849;width:22;height:2" coordorigin="2526,3849" coordsize="22,2">
              <v:shape style="position:absolute;left:2526;top:3849;width:22;height:2" coordorigin="2526,3849" coordsize="22,0" path="m2526,3849l2549,3849e" filled="f" stroked="t" strokeweight=".374843pt" strokecolor="#000000">
                <v:path arrowok="t"/>
              </v:shape>
            </v:group>
            <v:group style="position:absolute;left:2526;top:3595;width:22;height:2" coordorigin="2526,3595" coordsize="22,2">
              <v:shape style="position:absolute;left:2526;top:3595;width:22;height:2" coordorigin="2526,3595" coordsize="22,0" path="m2526,3595l2549,3595e" filled="f" stroked="t" strokeweight=".374843pt" strokecolor="#000000">
                <v:path arrowok="t"/>
              </v:shape>
            </v:group>
            <v:group style="position:absolute;left:2526;top:3340;width:22;height:2" coordorigin="2526,3340" coordsize="22,2">
              <v:shape style="position:absolute;left:2526;top:3340;width:22;height:2" coordorigin="2526,3340" coordsize="22,0" path="m2526,3340l2549,3340e" filled="f" stroked="t" strokeweight=".374843pt" strokecolor="#000000">
                <v:path arrowok="t"/>
              </v:shape>
            </v:group>
            <v:group style="position:absolute;left:2526;top:3086;width:22;height:2" coordorigin="2526,3086" coordsize="22,2">
              <v:shape style="position:absolute;left:2526;top:3086;width:22;height:2" coordorigin="2526,3086" coordsize="22,0" path="m2526,3086l2549,3086e" filled="f" stroked="t" strokeweight=".374843pt" strokecolor="#000000">
                <v:path arrowok="t"/>
              </v:shape>
            </v:group>
            <v:group style="position:absolute;left:2526;top:2831;width:22;height:2" coordorigin="2526,2831" coordsize="22,2">
              <v:shape style="position:absolute;left:2526;top:2831;width:22;height:2" coordorigin="2526,2831" coordsize="22,0" path="m2526,2831l2549,2831e" filled="f" stroked="t" strokeweight=".374843pt" strokecolor="#000000">
                <v:path arrowok="t"/>
              </v:shape>
            </v:group>
            <v:group style="position:absolute;left:2526;top:2576;width:22;height:2" coordorigin="2526,2576" coordsize="22,2">
              <v:shape style="position:absolute;left:2526;top:2576;width:22;height:2" coordorigin="2526,2576" coordsize="22,0" path="m2526,2576l2549,2576e" filled="f" stroked="t" strokeweight=".374843pt" strokecolor="#000000">
                <v:path arrowok="t"/>
              </v:shape>
            </v:group>
            <v:group style="position:absolute;left:2526;top:2322;width:22;height:2" coordorigin="2526,2322" coordsize="22,2">
              <v:shape style="position:absolute;left:2526;top:2322;width:22;height:2" coordorigin="2526,2322" coordsize="22,0" path="m2526,2322l2549,2322e" filled="f" stroked="t" strokeweight=".374843pt" strokecolor="#000000">
                <v:path arrowok="t"/>
              </v:shape>
            </v:group>
            <v:group style="position:absolute;left:2526;top:2067;width:22;height:2" coordorigin="2526,2067" coordsize="22,2">
              <v:shape style="position:absolute;left:2526;top:2067;width:22;height:2" coordorigin="2526,2067" coordsize="22,0" path="m2526,2067l2549,2067e" filled="f" stroked="t" strokeweight=".374843pt" strokecolor="#000000">
                <v:path arrowok="t"/>
              </v:shape>
            </v:group>
            <v:group style="position:absolute;left:2526;top:1820;width:22;height:2" coordorigin="2526,1820" coordsize="22,2">
              <v:shape style="position:absolute;left:2526;top:1820;width:22;height:2" coordorigin="2526,1820" coordsize="22,0" path="m2526,1820l2549,1820e" filled="f" stroked="t" strokeweight=".374843pt" strokecolor="#000000">
                <v:path arrowok="t"/>
              </v:shape>
            </v:group>
            <v:group style="position:absolute;left:2601;top:4074;width:2;height:30" coordorigin="2601,4074" coordsize="2,30">
              <v:shape style="position:absolute;left:2601;top:4074;width:2;height:30" coordorigin="2601,4074" coordsize="0,30" path="m2601,4074l2601,4104e" filled="f" stroked="t" strokeweight=".374055pt" strokecolor="#000000">
                <v:path arrowok="t"/>
              </v:shape>
            </v:group>
            <v:group style="position:absolute;left:2676;top:4074;width:2;height:30" coordorigin="2676,4074" coordsize="2,30">
              <v:shape style="position:absolute;left:2676;top:4074;width:2;height:30" coordorigin="2676,4074" coordsize="0,30" path="m2676,4074l2676,4104e" filled="f" stroked="t" strokeweight=".374055pt" strokecolor="#000000">
                <v:path arrowok="t"/>
              </v:shape>
            </v:group>
            <v:group style="position:absolute;left:2758;top:4074;width:2;height:30" coordorigin="2758,4074" coordsize="2,30">
              <v:shape style="position:absolute;left:2758;top:4074;width:2;height:30" coordorigin="2758,4074" coordsize="0,30" path="m2758,4074l2758,4104e" filled="f" stroked="t" strokeweight=".374055pt" strokecolor="#000000">
                <v:path arrowok="t"/>
              </v:shape>
            </v:group>
            <v:group style="position:absolute;left:2833;top:4074;width:2;height:30" coordorigin="2833,4074" coordsize="2,30">
              <v:shape style="position:absolute;left:2833;top:4074;width:2;height:30" coordorigin="2833,4074" coordsize="0,30" path="m2833,4074l2833,4104e" filled="f" stroked="t" strokeweight=".374055pt" strokecolor="#000000">
                <v:path arrowok="t"/>
              </v:shape>
            </v:group>
            <v:group style="position:absolute;left:2908;top:4074;width:2;height:30" coordorigin="2908,4074" coordsize="2,30">
              <v:shape style="position:absolute;left:2908;top:4074;width:2;height:30" coordorigin="2908,4074" coordsize="0,30" path="m2908,4074l2908,4104e" filled="f" stroked="t" strokeweight=".374055pt" strokecolor="#000000">
                <v:path arrowok="t"/>
              </v:shape>
            </v:group>
            <v:group style="position:absolute;left:2982;top:4074;width:2;height:30" coordorigin="2982,4074" coordsize="2,30">
              <v:shape style="position:absolute;left:2982;top:4074;width:2;height:30" coordorigin="2982,4074" coordsize="0,30" path="m2982,4074l2982,4104e" filled="f" stroked="t" strokeweight=".374055pt" strokecolor="#000000">
                <v:path arrowok="t"/>
              </v:shape>
            </v:group>
            <v:group style="position:absolute;left:3065;top:4074;width:2;height:30" coordorigin="3065,4074" coordsize="2,30">
              <v:shape style="position:absolute;left:3065;top:4074;width:2;height:30" coordorigin="3065,4074" coordsize="0,30" path="m3065,4074l3065,4104e" filled="f" stroked="t" strokeweight=".374055pt" strokecolor="#000000">
                <v:path arrowok="t"/>
              </v:shape>
            </v:group>
            <v:group style="position:absolute;left:3139;top:4074;width:2;height:30" coordorigin="3139,4074" coordsize="2,30">
              <v:shape style="position:absolute;left:3139;top:4074;width:2;height:30" coordorigin="3139,4074" coordsize="0,30" path="m3139,4074l3139,4104e" filled="f" stroked="t" strokeweight=".374055pt" strokecolor="#000000">
                <v:path arrowok="t"/>
              </v:shape>
            </v:group>
            <v:group style="position:absolute;left:3214;top:4074;width:2;height:30" coordorigin="3214,4074" coordsize="2,30">
              <v:shape style="position:absolute;left:3214;top:4074;width:2;height:30" coordorigin="3214,4074" coordsize="0,30" path="m3214,4074l3214,4104e" filled="f" stroked="t" strokeweight=".374055pt" strokecolor="#000000">
                <v:path arrowok="t"/>
              </v:shape>
            </v:group>
            <v:group style="position:absolute;left:3289;top:4074;width:2;height:30" coordorigin="3289,4074" coordsize="2,30">
              <v:shape style="position:absolute;left:3289;top:4074;width:2;height:30" coordorigin="3289,4074" coordsize="0,30" path="m3289,4074l3289,4104e" filled="f" stroked="t" strokeweight=".374055pt" strokecolor="#000000">
                <v:path arrowok="t"/>
              </v:shape>
            </v:group>
            <v:group style="position:absolute;left:3371;top:4074;width:2;height:30" coordorigin="3371,4074" coordsize="2,30">
              <v:shape style="position:absolute;left:3371;top:4074;width:2;height:30" coordorigin="3371,4074" coordsize="0,30" path="m3371,4074l3371,4104e" filled="f" stroked="t" strokeweight=".374055pt" strokecolor="#000000">
                <v:path arrowok="t"/>
              </v:shape>
            </v:group>
            <v:group style="position:absolute;left:3446;top:4074;width:2;height:30" coordorigin="3446,4074" coordsize="2,30">
              <v:shape style="position:absolute;left:3446;top:4074;width:2;height:30" coordorigin="3446,4074" coordsize="0,30" path="m3446,4074l3446,4104e" filled="f" stroked="t" strokeweight=".374055pt" strokecolor="#000000">
                <v:path arrowok="t"/>
              </v:shape>
            </v:group>
            <v:group style="position:absolute;left:3520;top:4074;width:2;height:30" coordorigin="3520,4074" coordsize="2,30">
              <v:shape style="position:absolute;left:3520;top:4074;width:2;height:30" coordorigin="3520,4074" coordsize="0,30" path="m3520,4074l3520,4104e" filled="f" stroked="t" strokeweight=".374055pt" strokecolor="#000000">
                <v:path arrowok="t"/>
              </v:shape>
            </v:group>
            <v:group style="position:absolute;left:3603;top:4074;width:2;height:30" coordorigin="3603,4074" coordsize="2,30">
              <v:shape style="position:absolute;left:3603;top:4074;width:2;height:30" coordorigin="3603,4074" coordsize="0,30" path="m3603,4074l3603,4104e" filled="f" stroked="t" strokeweight=".374055pt" strokecolor="#000000">
                <v:path arrowok="t"/>
              </v:shape>
            </v:group>
            <v:group style="position:absolute;left:3677;top:4074;width:2;height:30" coordorigin="3677,4074" coordsize="2,30">
              <v:shape style="position:absolute;left:3677;top:4074;width:2;height:30" coordorigin="3677,4074" coordsize="0,30" path="m3677,4074l3677,4104e" filled="f" stroked="t" strokeweight=".374055pt" strokecolor="#000000">
                <v:path arrowok="t"/>
              </v:shape>
            </v:group>
            <v:group style="position:absolute;left:3752;top:4074;width:2;height:30" coordorigin="3752,4074" coordsize="2,30">
              <v:shape style="position:absolute;left:3752;top:4074;width:2;height:30" coordorigin="3752,4074" coordsize="0,30" path="m3752,4074l3752,4104e" filled="f" stroked="t" strokeweight=".374055pt" strokecolor="#000000">
                <v:path arrowok="t"/>
              </v:shape>
            </v:group>
            <v:group style="position:absolute;left:3827;top:4074;width:2;height:30" coordorigin="3827,4074" coordsize="2,30">
              <v:shape style="position:absolute;left:3827;top:4074;width:2;height:30" coordorigin="3827,4074" coordsize="0,30" path="m3827,4074l3827,4104e" filled="f" stroked="t" strokeweight=".374055pt" strokecolor="#000000">
                <v:path arrowok="t"/>
              </v:shape>
            </v:group>
            <v:group style="position:absolute;left:3909;top:4074;width:2;height:30" coordorigin="3909,4074" coordsize="2,30">
              <v:shape style="position:absolute;left:3909;top:4074;width:2;height:30" coordorigin="3909,4074" coordsize="0,30" path="m3909,4074l3909,4104e" filled="f" stroked="t" strokeweight=".374055pt" strokecolor="#000000">
                <v:path arrowok="t"/>
              </v:shape>
            </v:group>
            <v:group style="position:absolute;left:3984;top:4074;width:2;height:30" coordorigin="3984,4074" coordsize="2,30">
              <v:shape style="position:absolute;left:3984;top:4074;width:2;height:30" coordorigin="3984,4074" coordsize="0,30" path="m3984,4074l3984,4104e" filled="f" stroked="t" strokeweight=".374055pt" strokecolor="#000000">
                <v:path arrowok="t"/>
              </v:shape>
            </v:group>
            <v:group style="position:absolute;left:4059;top:4074;width:2;height:30" coordorigin="4059,4074" coordsize="2,30">
              <v:shape style="position:absolute;left:4059;top:4074;width:2;height:30" coordorigin="4059,4074" coordsize="0,30" path="m4059,4074l4059,4104e" filled="f" stroked="t" strokeweight=".374055pt" strokecolor="#000000">
                <v:path arrowok="t"/>
              </v:shape>
            </v:group>
            <v:group style="position:absolute;left:4133;top:4074;width:2;height:30" coordorigin="4133,4074" coordsize="2,30">
              <v:shape style="position:absolute;left:4133;top:4074;width:2;height:30" coordorigin="4133,4074" coordsize="0,30" path="m4133,4074l4133,4104e" filled="f" stroked="t" strokeweight=".374055pt" strokecolor="#000000">
                <v:path arrowok="t"/>
              </v:shape>
            </v:group>
            <v:group style="position:absolute;left:4215;top:4074;width:2;height:30" coordorigin="4215,4074" coordsize="2,30">
              <v:shape style="position:absolute;left:4215;top:4074;width:2;height:30" coordorigin="4215,4074" coordsize="0,30" path="m4215,4074l4215,4104e" filled="f" stroked="t" strokeweight=".374055pt" strokecolor="#000000">
                <v:path arrowok="t"/>
              </v:shape>
            </v:group>
            <v:group style="position:absolute;left:4290;top:4074;width:2;height:30" coordorigin="4290,4074" coordsize="2,30">
              <v:shape style="position:absolute;left:4290;top:4074;width:2;height:30" coordorigin="4290,4074" coordsize="0,30" path="m4290,4074l4290,4104e" filled="f" stroked="t" strokeweight=".374055pt" strokecolor="#000000">
                <v:path arrowok="t"/>
              </v:shape>
            </v:group>
            <v:group style="position:absolute;left:4365;top:4074;width:2;height:30" coordorigin="4365,4074" coordsize="2,30">
              <v:shape style="position:absolute;left:4365;top:4074;width:2;height:30" coordorigin="4365,4074" coordsize="0,30" path="m4365,4074l4365,4104e" filled="f" stroked="t" strokeweight=".374055pt" strokecolor="#000000">
                <v:path arrowok="t"/>
              </v:shape>
            </v:group>
            <v:group style="position:absolute;left:4447;top:4074;width:2;height:30" coordorigin="4447,4074" coordsize="2,30">
              <v:shape style="position:absolute;left:4447;top:4074;width:2;height:30" coordorigin="4447,4074" coordsize="0,30" path="m4447,4074l4447,4104e" filled="f" stroked="t" strokeweight=".374055pt" strokecolor="#000000">
                <v:path arrowok="t"/>
              </v:shape>
            </v:group>
            <v:group style="position:absolute;left:4522;top:4074;width:2;height:30" coordorigin="4522,4074" coordsize="2,30">
              <v:shape style="position:absolute;left:4522;top:4074;width:2;height:30" coordorigin="4522,4074" coordsize="0,30" path="m4522,4074l4522,4104e" filled="f" stroked="t" strokeweight=".374055pt" strokecolor="#000000">
                <v:path arrowok="t"/>
              </v:shape>
            </v:group>
            <v:group style="position:absolute;left:4597;top:4074;width:2;height:30" coordorigin="4597,4074" coordsize="2,30">
              <v:shape style="position:absolute;left:4597;top:4074;width:2;height:30" coordorigin="4597,4074" coordsize="0,30" path="m4597,4074l4597,4104e" filled="f" stroked="t" strokeweight=".374055pt" strokecolor="#000000">
                <v:path arrowok="t"/>
              </v:shape>
            </v:group>
            <v:group style="position:absolute;left:4671;top:4074;width:2;height:30" coordorigin="4671,4074" coordsize="2,30">
              <v:shape style="position:absolute;left:4671;top:4074;width:2;height:30" coordorigin="4671,4074" coordsize="0,30" path="m4671,4074l4671,4104e" filled="f" stroked="t" strokeweight=".374055pt" strokecolor="#000000">
                <v:path arrowok="t"/>
              </v:shape>
            </v:group>
            <v:group style="position:absolute;left:4754;top:4074;width:2;height:30" coordorigin="4754,4074" coordsize="2,30">
              <v:shape style="position:absolute;left:4754;top:4074;width:2;height:30" coordorigin="4754,4074" coordsize="0,30" path="m4754,4074l4754,4104e" filled="f" stroked="t" strokeweight=".374055pt" strokecolor="#000000">
                <v:path arrowok="t"/>
              </v:shape>
            </v:group>
            <v:group style="position:absolute;left:4828;top:4074;width:2;height:30" coordorigin="4828,4074" coordsize="2,30">
              <v:shape style="position:absolute;left:4828;top:4074;width:2;height:30" coordorigin="4828,4074" coordsize="0,30" path="m4828,4074l4828,4104e" filled="f" stroked="t" strokeweight=".374055pt" strokecolor="#000000">
                <v:path arrowok="t"/>
              </v:shape>
            </v:group>
            <v:group style="position:absolute;left:4903;top:4074;width:2;height:30" coordorigin="4903,4074" coordsize="2,30">
              <v:shape style="position:absolute;left:4903;top:4074;width:2;height:30" coordorigin="4903,4074" coordsize="0,30" path="m4903,4074l4903,4104e" filled="f" stroked="t" strokeweight=".374055pt" strokecolor="#000000">
                <v:path arrowok="t"/>
              </v:shape>
            </v:group>
            <v:group style="position:absolute;left:4985;top:4074;width:2;height:30" coordorigin="4985,4074" coordsize="2,30">
              <v:shape style="position:absolute;left:4985;top:4074;width:2;height:30" coordorigin="4985,4074" coordsize="0,30" path="m4985,4074l4985,4104e" filled="f" stroked="t" strokeweight=".374055pt" strokecolor="#000000">
                <v:path arrowok="t"/>
              </v:shape>
            </v:group>
            <v:group style="position:absolute;left:5060;top:4074;width:2;height:30" coordorigin="5060,4074" coordsize="2,30">
              <v:shape style="position:absolute;left:5060;top:4074;width:2;height:30" coordorigin="5060,4074" coordsize="0,30" path="m5060,4074l5060,4104e" filled="f" stroked="t" strokeweight=".374055pt" strokecolor="#000000">
                <v:path arrowok="t"/>
              </v:shape>
            </v:group>
            <v:group style="position:absolute;left:5135;top:4074;width:2;height:30" coordorigin="5135,4074" coordsize="2,30">
              <v:shape style="position:absolute;left:5135;top:4074;width:2;height:30" coordorigin="5135,4074" coordsize="0,30" path="m5135,4074l5135,4104e" filled="f" stroked="t" strokeweight=".374055pt" strokecolor="#000000">
                <v:path arrowok="t"/>
              </v:shape>
            </v:group>
            <v:group style="position:absolute;left:5209;top:4074;width:2;height:30" coordorigin="5209,4074" coordsize="2,30">
              <v:shape style="position:absolute;left:5209;top:4074;width:2;height:30" coordorigin="5209,4074" coordsize="0,30" path="m5209,4074l5209,4104e" filled="f" stroked="t" strokeweight=".374055pt" strokecolor="#000000">
                <v:path arrowok="t"/>
              </v:shape>
            </v:group>
            <v:group style="position:absolute;left:5292;top:4074;width:2;height:30" coordorigin="5292,4074" coordsize="2,30">
              <v:shape style="position:absolute;left:5292;top:4074;width:2;height:30" coordorigin="5292,4074" coordsize="0,30" path="m5292,4074l5292,4104e" filled="f" stroked="t" strokeweight=".374055pt" strokecolor="#000000">
                <v:path arrowok="t"/>
              </v:shape>
            </v:group>
            <v:group style="position:absolute;left:5366;top:4074;width:2;height:30" coordorigin="5366,4074" coordsize="2,30">
              <v:shape style="position:absolute;left:5366;top:4074;width:2;height:30" coordorigin="5366,4074" coordsize="0,30" path="m5366,4074l5366,4104e" filled="f" stroked="t" strokeweight=".374055pt" strokecolor="#000000">
                <v:path arrowok="t"/>
              </v:shape>
            </v:group>
            <v:group style="position:absolute;left:5441;top:4074;width:2;height:30" coordorigin="5441,4074" coordsize="2,30">
              <v:shape style="position:absolute;left:5441;top:4074;width:2;height:30" coordorigin="5441,4074" coordsize="0,30" path="m5441,4074l5441,4104e" filled="f" stroked="t" strokeweight=".374055pt" strokecolor="#000000">
                <v:path arrowok="t"/>
              </v:shape>
            </v:group>
            <v:group style="position:absolute;left:5516;top:4074;width:2;height:30" coordorigin="5516,4074" coordsize="2,30">
              <v:shape style="position:absolute;left:5516;top:4074;width:2;height:30" coordorigin="5516,4074" coordsize="0,30" path="m5516,4074l5516,4104e" filled="f" stroked="t" strokeweight=".374055pt" strokecolor="#000000">
                <v:path arrowok="t"/>
              </v:shape>
            </v:group>
            <v:group style="position:absolute;left:2698;top:1850;width:359;height:472" coordorigin="2698,1850" coordsize="359,472">
              <v:shape style="position:absolute;left:2698;top:1850;width:359;height:472" coordorigin="2698,1850" coordsize="359,472" path="m2698,2322l3057,2322,3057,1850,2698,1850,2698,2322e" filled="t" fillcolor="#FFFFFF" stroked="f">
                <v:path arrowok="t"/>
                <v:fill/>
              </v:shape>
            </v:group>
            <v:group style="position:absolute;left:2698;top:1850;width:359;height:472" coordorigin="2698,1850" coordsize="359,472">
              <v:shape style="position:absolute;left:2698;top:1850;width:359;height:472" coordorigin="2698,1850" coordsize="359,472" path="m2698,2322l3057,2322,3057,1850,2698,1850,2698,2322xe" filled="f" stroked="t" strokeweight=".374344pt" strokecolor="#000000">
                <v:path arrowok="t"/>
              </v:shape>
            </v:group>
            <v:group style="position:absolute;left:2758;top:1902;width:52;height:45" coordorigin="2758,1902" coordsize="52,45">
              <v:shape style="position:absolute;left:2758;top:1902;width:52;height:45" coordorigin="2758,1902" coordsize="52,45" path="m2758,1925l2810,1925e" filled="f" stroked="t" strokeweight="2.346811pt" strokecolor="#000000">
                <v:path arrowok="t"/>
              </v:shape>
            </v:group>
            <v:group style="position:absolute;left:2758;top:1902;width:52;height:45" coordorigin="2758,1902" coordsize="52,45">
              <v:shape style="position:absolute;left:2758;top:1902;width:52;height:45" coordorigin="2758,1902" coordsize="52,45" path="m2758,1947l2810,1947,2810,1902,2758,1902,2758,1947xe" filled="f" stroked="t" strokeweight=".374509pt" strokecolor="#000000">
                <v:path arrowok="t"/>
              </v:shape>
            </v:group>
            <v:group style="position:absolute;left:2758;top:2060;width:52;height:52" coordorigin="2758,2060" coordsize="52,52">
              <v:shape style="position:absolute;left:2758;top:2060;width:52;height:52" coordorigin="2758,2060" coordsize="52,52" path="m2758,2086l2810,2086e" filled="f" stroked="t" strokeweight="2.721279pt" strokecolor="#FFFFFF">
                <v:path arrowok="t"/>
              </v:shape>
            </v:group>
            <v:group style="position:absolute;left:2758;top:2060;width:52;height:52" coordorigin="2758,2060" coordsize="52,52">
              <v:shape style="position:absolute;left:2758;top:2060;width:52;height:52" coordorigin="2758,2060" coordsize="52,52" path="m2758,2112l2810,2112,2810,2060,2758,2060,2758,2112xe" filled="f" stroked="t" strokeweight=".374448pt" strokecolor="#000000">
                <v:path arrowok="t"/>
              </v:shape>
            </v:group>
            <v:group style="position:absolute;left:2758;top:2224;width:52;height:45" coordorigin="2758,2224" coordsize="52,45">
              <v:shape style="position:absolute;left:2758;top:2224;width:52;height:45" coordorigin="2758,2224" coordsize="52,45" path="m2758,2247l2810,2247e" filled="f" stroked="t" strokeweight="2.346811pt" strokecolor="#808080">
                <v:path arrowok="t"/>
              </v:shape>
            </v:group>
            <v:group style="position:absolute;left:2758;top:2224;width:52;height:45" coordorigin="2758,2224" coordsize="52,45">
              <v:shape style="position:absolute;left:2758;top:2224;width:52;height:45" coordorigin="2758,2224" coordsize="52,45" path="m2758,2269l2810,2269,2810,2224,2758,2224,2758,2269xe" filled="f" stroked="t" strokeweight=".37450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3.713409pt;margin-top:-19.651831pt;width:151.739018pt;height:13.980838pt;mso-position-horizontal-relative:page;mso-position-vertical-relative:paragraph;z-index:-5849" type="#_x0000_t202" filled="f" stroked="f">
            <v:textbox inset="0,0,0,0" style="layout-flow:vertical;mso-layout-flow-alt:bottom-to-top">
              <w:txbxContent>
                <w:p>
                  <w:pPr>
                    <w:spacing w:before="4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01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03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04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05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06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07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08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09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11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13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14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15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41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3"/>
                      <w:w w:val="10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-5"/>
                      <w:w w:val="104"/>
                    </w:rPr>
                    <w:t>16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8.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東シナ海におけるシラス調査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CPUE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2" w:equalWidth="0">
            <w:col w:w="4070" w:space="682"/>
            <w:col w:w="3888"/>
          </w:cols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</w:sectPr>
      </w:pPr>
      <w:rPr/>
    </w:p>
    <w:p>
      <w:pPr>
        <w:spacing w:before="0" w:after="0" w:line="148" w:lineRule="exact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  <w:position w:val="-2"/>
        </w:rPr>
        <w:t>900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  <w:position w:val="-2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23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1"/>
          <w:szCs w:val="11"/>
        </w:rPr>
      </w:pPr>
      <w:rPr/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4"/>
          <w:w w:val="83"/>
          <w:position w:val="-1"/>
        </w:rPr>
        <w:t>2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2"/>
          <w:position w:val="-1"/>
        </w:rPr>
        <w:t>歳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0"/>
        </w:rPr>
      </w:r>
    </w:p>
    <w:p>
      <w:pPr>
        <w:spacing w:before="0" w:after="0" w:line="165" w:lineRule="exact"/>
        <w:ind w:left="550" w:right="-58"/>
        <w:jc w:val="left"/>
        <w:tabs>
          <w:tab w:pos="1220" w:val="left"/>
        </w:tabs>
        <w:rPr>
          <w:rFonts w:ascii="AdobeFangsongStd-Regular" w:hAnsi="AdobeFangsongStd-Regular" w:cs="AdobeFangsongStd-Regular" w:eastAsia="AdobeFangsongStd-Regular"/>
          <w:sz w:val="11"/>
          <w:szCs w:val="11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  <w:position w:val="1"/>
        </w:rPr>
        <w:t>800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2"/>
          <w:w w:val="81"/>
          <w:position w:val="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  <w:position w:val="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19"/>
          <w:w w:val="81"/>
          <w:position w:val="1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1"/>
        </w:rPr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4"/>
          <w:w w:val="83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2"/>
          <w:position w:val="-2"/>
        </w:rPr>
        <w:t>歳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0"/>
        </w:rPr>
      </w:r>
    </w:p>
    <w:p>
      <w:pPr>
        <w:spacing w:before="0" w:after="0" w:line="145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1"/>
          <w:szCs w:val="11"/>
        </w:rPr>
      </w:pPr>
      <w:rPr/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4"/>
          <w:w w:val="83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2"/>
          <w:position w:val="-3"/>
        </w:rPr>
        <w:t>歳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0"/>
        </w:rPr>
      </w:r>
    </w:p>
    <w:p>
      <w:pPr>
        <w:spacing w:before="0" w:after="0" w:line="77" w:lineRule="exact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700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.806961pt;margin-top:3.814334pt;width:9.486086pt;height:62.046027pt;mso-position-horizontal-relative:page;mso-position-vertical-relative:paragraph;z-index:-5861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67" w:lineRule="exact"/>
                    <w:ind w:left="20" w:right="-42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  <w:w w:val="90"/>
                      <w:position w:val="-2"/>
                    </w:rPr>
                    <w:t>漁獲尾数（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  <w:w w:val="81"/>
                      <w:position w:val="-2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  <w:w w:val="83"/>
                      <w:position w:val="-2"/>
                    </w:rPr>
                    <w:t>万尾）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5"/>
                      <w:szCs w:val="15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600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500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400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300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9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200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523" w:right="525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w w:val="81"/>
        </w:rPr>
        <w:t>100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28" w:after="0" w:line="240" w:lineRule="auto"/>
        <w:ind w:left="759" w:right="528"/>
        <w:jc w:val="center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878975pt;margin-top:11.849727pt;width:152.690801pt;height:10.994185pt;mso-position-horizontal-relative:page;mso-position-vertical-relative:paragraph;z-index:-5857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08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1"/>
                    </w:rPr>
                    <w:t>1977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1979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1981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1987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1995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1999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2003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1"/>
                      <w:position w:val="-2"/>
                    </w:rPr>
                    <w:t>2011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82"/>
                      <w:position w:val="-2"/>
                    </w:rPr>
                    <w:t>2015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0" w:after="0" w:line="240" w:lineRule="exact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4"/>
        </w:rPr>
        <w:t>3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  <w:position w:val="-4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44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3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4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4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741486pt;margin-top:5.402324pt;width:7.284731pt;height:31.186557pt;mso-position-horizontal-relative:page;mso-position-vertical-relative:paragraph;z-index:-5854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106"/>
                      <w:position w:val="-1"/>
                    </w:rPr>
                    <w:t>資源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79"/>
                      <w:position w:val="-1"/>
                    </w:rPr>
                    <w:t>量（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2"/>
                      <w:w w:val="68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91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53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5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5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4" w:after="0" w:line="240" w:lineRule="auto"/>
        <w:ind w:left="48" w:right="-47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</w:rPr>
        <w:t>000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5" w:after="0" w:line="240" w:lineRule="auto"/>
        <w:ind w:right="-18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4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86"/>
        </w:rPr>
        <w:t>資源量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64"/>
        </w:rPr>
        <w:t>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5"/>
        </w:rPr>
        <w:t>ン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49"/>
        </w:rPr>
        <w:t>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204" w:lineRule="exact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99"/>
          <w:position w:val="-3"/>
        </w:rPr>
        <w:t>漁獲割合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49"/>
          <w:position w:val="-3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69"/>
          <w:position w:val="-3"/>
        </w:rPr>
        <w:t>%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49"/>
          <w:position w:val="-3"/>
        </w:rPr>
        <w:t>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0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81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v:group style="position:absolute;margin-left:341.612854pt;margin-top:-2.683426pt;width:135.676121pt;height:105.196043pt;mso-position-horizontal-relative:page;mso-position-vertical-relative:paragraph;z-index:-5862" coordorigin="6832,-54" coordsize="2714,2104">
            <v:shape style="position:absolute;left:6832;top:-54;width:2714;height:2104" type="#_x0000_t75">
              <v:imagedata r:id="rId109" o:title=""/>
            </v:shape>
            <v:group style="position:absolute;left:6840;top:-50;width:26;height:2" coordorigin="6840,-50" coordsize="26,2">
              <v:shape style="position:absolute;left:6840;top:-50;width:26;height:2" coordorigin="6840,-50" coordsize="26,0" path="m6840,-50l6866,-50e" filled="f" stroked="t" strokeweight=".331006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90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80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70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9.521423pt;margin-top:3.52216pt;width:7.284731pt;height:31.16666pt;mso-position-horizontal-relative:page;mso-position-vertical-relative:paragraph;z-index:-5848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95"/>
                      <w:position w:val="-1"/>
                    </w:rPr>
                    <w:t>漁獲割合（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74"/>
                      <w:position w:val="-1"/>
                    </w:rPr>
                    <w:t>%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53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60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50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40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30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20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1"/>
          <w:position w:val="-3"/>
        </w:rPr>
        <w:t>10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1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4" w:equalWidth="0">
            <w:col w:w="1406" w:space="3418"/>
            <w:col w:w="314" w:space="805"/>
            <w:col w:w="552" w:space="1531"/>
            <w:col w:w="614"/>
          </w:cols>
        </w:sectPr>
      </w:pPr>
      <w:rPr/>
    </w:p>
    <w:p>
      <w:pPr>
        <w:spacing w:before="35" w:after="0" w:line="240" w:lineRule="auto"/>
        <w:ind w:right="636"/>
        <w:jc w:val="right"/>
        <w:rPr>
          <w:rFonts w:ascii="AdobeFangsongStd-Regular" w:hAnsi="AdobeFangsongStd-Regular" w:cs="AdobeFangsongStd-Regular" w:eastAsia="AdobeFangsongStd-Regular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0.380371pt;margin-top:-7.067195pt;width:138.987697pt;height:11.632571pt;mso-position-horizontal-relative:page;mso-position-vertical-relative:paragraph;z-index:-5851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1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1"/>
                    </w:rPr>
                    <w:t>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1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1"/>
                      <w:position w:val="-2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 style="position:absolute;margin-left:68.15979pt;margin-top:494.426758pt;width:102.331189pt;height:141.732942pt;mso-position-horizontal-relative:page;mso-position-vertical-relative:page;z-index:-5846;rotation:315" type="#_x0000_t136" fillcolor="#E5E5E5" stroked="f">
            <o:extrusion v:ext="view" autorotationcenter="t"/>
            <v:textpath style="font-family:&amp;quot;Adobe Caslon Pro&amp;quot;;font-size:141pt;v-text-kern:t;mso-text-shadow:auto" string="D"/>
          </v:shape>
        </w:pict>
      </w:r>
      <w:r>
        <w:rPr>
          <w:rFonts w:ascii="AdobeFangsongStd-Regular" w:hAnsi="AdobeFangsongStd-Regular" w:cs="AdobeFangsongStd-Regular" w:eastAsia="AdobeFangsongStd-Regular"/>
          <w:sz w:val="15"/>
          <w:szCs w:val="15"/>
          <w:spacing w:val="0"/>
          <w:w w:val="99"/>
        </w:rPr>
        <w:t>年</w:t>
      </w:r>
      <w:r>
        <w:rPr>
          <w:rFonts w:ascii="AdobeFangsongStd-Regular" w:hAnsi="AdobeFangsongStd-Regular" w:cs="AdobeFangsongStd-Regular" w:eastAsia="AdobeFangsongStd-Regular"/>
          <w:sz w:val="15"/>
          <w:szCs w:val="15"/>
          <w:spacing w:val="0"/>
          <w:w w:val="100"/>
        </w:rPr>
      </w:r>
    </w:p>
    <w:p>
      <w:pPr>
        <w:spacing w:before="0" w:after="0" w:line="345" w:lineRule="exact"/>
        <w:ind w:left="1324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9.</w:t>
      </w:r>
      <w:r>
        <w:rPr>
          <w:rFonts w:ascii="Adobe Caslon Pro" w:hAnsi="Adobe Caslon Pro" w:cs="Adobe Caslon Pro" w:eastAsia="Adobe Caslon Pro"/>
          <w:sz w:val="20"/>
          <w:szCs w:val="20"/>
          <w:spacing w:val="19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年齢別漁獲尾数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44" w:lineRule="exact"/>
        <w:ind w:left="1542" w:right="1928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9"/>
          <w:position w:val="-4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335" w:lineRule="exact"/>
        <w:ind w:left="-35" w:right="53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10.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1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推定された資源量と漁獲割合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00" w:right="1680"/>
          <w:cols w:num="2" w:equalWidth="0">
            <w:col w:w="3130" w:space="1851"/>
            <w:col w:w="3659"/>
          </w:cols>
        </w:sectPr>
      </w:pPr>
      <w:rPr/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85" w:footer="450" w:top="980" w:bottom="640" w:left="1680" w:right="1600"/>
          <w:pgSz w:w="11920" w:h="16840"/>
        </w:sectPr>
      </w:pPr>
      <w:rPr/>
    </w:p>
    <w:p>
      <w:pPr>
        <w:spacing w:before="0" w:after="0" w:line="160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2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.924294pt;margin-top:1.839036pt;width:7.45338pt;height:55.487776pt;mso-position-horizontal-relative:page;mso-position-vertical-relative:paragraph;z-index:-5809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w w:val="107"/>
                      <w:position w:val="-1"/>
                    </w:rPr>
                    <w:t>資源量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4"/>
                      <w:w w:val="53"/>
                      <w:position w:val="-1"/>
                    </w:rPr>
                    <w:t>・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94"/>
                      <w:position w:val="-1"/>
                    </w:rPr>
                    <w:t>親魚量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4"/>
                      <w:w w:val="94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-6"/>
                      <w:w w:val="69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92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53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5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7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5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7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5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7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5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7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31" w:lineRule="exact"/>
        <w:ind w:right="-18"/>
        <w:jc w:val="righ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98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  <w:t>資源量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184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親魚量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84" w:lineRule="exact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195526pt;margin-top:12.156232pt;width:8.993883pt;height:58.578573pt;mso-position-horizontal-relative:page;mso-position-vertical-relative:paragraph;z-index:-5803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57" w:lineRule="exact"/>
                    <w:ind w:left="20" w:right="-41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w w:val="90"/>
                      <w:position w:val="-1"/>
                    </w:rPr>
                    <w:t>加入尾数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4"/>
                      <w:w w:val="90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4"/>
                      <w:w w:val="82"/>
                      <w:position w:val="-1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83"/>
                      <w:position w:val="-1"/>
                    </w:rPr>
                    <w:t>万尾）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加入尾数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60" w:lineRule="exact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5"/>
          <w:w w:val="8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2"/>
        </w:rPr>
        <w:t>20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55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5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8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0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7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188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3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3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8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8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right="-53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90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9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8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7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6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4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3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4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53" w:lineRule="exact"/>
        <w:ind w:left="67" w:right="-52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48" w:lineRule="exact"/>
        <w:ind w:right="-20"/>
        <w:jc w:val="righ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3" w:right="-58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-1"/>
          <w:w w:val="108"/>
        </w:rPr>
        <w:t>2015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  <w:t>低位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-1"/>
          <w:w w:val="108"/>
        </w:rPr>
        <w:t>2005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2"/>
          <w:w w:val="80"/>
        </w:rPr>
        <w:t>Bl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81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01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81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80" w:lineRule="exact"/>
        <w:ind w:left="303" w:right="-20"/>
        <w:jc w:val="left"/>
        <w:tabs>
          <w:tab w:pos="1200" w:val="left"/>
        </w:tabs>
        <w:rPr>
          <w:rFonts w:ascii="AdobeFangsongStd-Regular" w:hAnsi="AdobeFangsongStd-Regular" w:cs="AdobeFangsongStd-Regular" w:eastAsia="AdobeFangsongStd-Regular"/>
          <w:sz w:val="12"/>
          <w:szCs w:val="12"/>
        </w:rPr>
      </w:pPr>
      <w:rPr/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-2"/>
        </w:rPr>
        <w:t>中位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-15"/>
          <w:w w:val="100"/>
          <w:position w:val="-2"/>
        </w:rPr>
        <w:t> 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-2"/>
        </w:rPr>
        <w:tab/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-2"/>
        </w:rPr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-1"/>
        </w:rPr>
        <w:t>高位</w:t>
      </w:r>
      <w:r>
        <w:rPr>
          <w:rFonts w:ascii="AdobeFangsongStd-Regular" w:hAnsi="AdobeFangsongStd-Regular" w:cs="AdobeFangsongStd-Regular" w:eastAsia="AdobeFangsongStd-Regular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6" w:equalWidth="0">
            <w:col w:w="801" w:space="579"/>
            <w:col w:w="379" w:space="1745"/>
            <w:col w:w="374" w:space="910"/>
            <w:col w:w="374" w:space="549"/>
            <w:col w:w="469" w:space="78"/>
            <w:col w:w="2382"/>
          </w:cols>
        </w:sectPr>
      </w:pPr>
      <w:rPr/>
    </w:p>
    <w:p>
      <w:pPr>
        <w:spacing w:before="0" w:after="0" w:line="100" w:lineRule="exact"/>
        <w:ind w:left="1184" w:right="822"/>
        <w:jc w:val="center"/>
        <w:tabs>
          <w:tab w:pos="2020" w:val="left"/>
          <w:tab w:pos="2840" w:val="left"/>
        </w:tabs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934814pt;margin-top:-91.276192pt;width:7.45338pt;height:49.60209pt;mso-position-horizontal-relative:page;mso-position-vertical-relative:paragraph;z-index:-5811" type="#_x0000_t202" filled="f" stroked="f">
            <v:textbox inset="0,0,0,0" style="layout-flow:vertical">
              <w:txbxContent>
                <w:p>
                  <w:pPr>
                    <w:spacing w:before="0" w:after="0" w:line="127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w w:val="96"/>
                      <w:position w:val="-1"/>
                    </w:rPr>
                    <w:t>加入尾数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4"/>
                      <w:w w:val="96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4"/>
                      <w:w w:val="88"/>
                      <w:position w:val="-1"/>
                    </w:rPr>
                    <w:t>10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-8"/>
                      <w:w w:val="107"/>
                      <w:position w:val="-1"/>
                    </w:rPr>
                    <w:t>万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80"/>
                      <w:position w:val="-1"/>
                    </w:rPr>
                    <w:t>尾）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M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=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0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1"/>
          <w:w w:val="8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M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=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0"/>
          <w:position w:val="-1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0"/>
          <w:position w:val="-1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21"/>
          <w:w w:val="80"/>
          <w:position w:val="-1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2"/>
          <w:position w:val="-1"/>
        </w:rPr>
        <w:t>M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2"/>
          <w:position w:val="-1"/>
        </w:rPr>
        <w:t>=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77"/>
          <w:position w:val="-1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88"/>
          <w:position w:val="-1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7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9" w:right="-5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11.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自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然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死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亡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10"/>
          <w:w w:val="100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化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に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伴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</w:rPr>
        <w:t>う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資</w:t>
      </w:r>
    </w:p>
    <w:p>
      <w:pPr>
        <w:spacing w:before="0" w:after="0" w:line="289" w:lineRule="exact"/>
        <w:ind w:left="867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源量、親魚量および加入尾数の変化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109" w:lineRule="exact"/>
        <w:ind w:left="614" w:right="253"/>
        <w:jc w:val="center"/>
        <w:tabs>
          <w:tab w:pos="1080" w:val="left"/>
          <w:tab w:pos="1640" w:val="left"/>
          <w:tab w:pos="2220" w:val="left"/>
          <w:tab w:pos="2820" w:val="left"/>
          <w:tab w:pos="340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10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10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10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10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1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1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1"/>
        </w:rPr>
        <w:t>5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90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5"/>
          <w:w w:val="90"/>
          <w:position w:val="-1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3"/>
          <w:w w:val="87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87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7"/>
          <w:position w:val="-1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0" w:after="0" w:line="198" w:lineRule="exact"/>
        <w:ind w:left="1743" w:right="1446"/>
        <w:jc w:val="center"/>
        <w:rPr>
          <w:rFonts w:ascii="AdobeFangsongStd-Regular" w:hAnsi="AdobeFangsongStd-Regular" w:cs="AdobeFangsongStd-Regular" w:eastAsia="AdobeFangsongStd-Regular"/>
          <w:sz w:val="14"/>
          <w:szCs w:val="14"/>
        </w:rPr>
      </w:pPr>
      <w:rPr/>
      <w:r>
        <w:rPr>
          <w:rFonts w:ascii="AdobeFangsongStd-Regular" w:hAnsi="AdobeFangsongStd-Regular" w:cs="AdobeFangsongStd-Regular" w:eastAsia="AdobeFangsongStd-Regular"/>
          <w:sz w:val="14"/>
          <w:szCs w:val="14"/>
          <w:w w:val="87"/>
          <w:position w:val="-2"/>
        </w:rPr>
        <w:t>親魚量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3"/>
          <w:w w:val="87"/>
          <w:position w:val="-2"/>
        </w:rPr>
        <w:t>（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-3"/>
          <w:w w:val="64"/>
          <w:position w:val="-2"/>
        </w:rPr>
        <w:t>ト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-3"/>
          <w:w w:val="86"/>
          <w:position w:val="-2"/>
        </w:rPr>
        <w:t>ン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0"/>
          <w:w w:val="49"/>
          <w:position w:val="-2"/>
        </w:rPr>
        <w:t>）</w:t>
      </w:r>
      <w:r>
        <w:rPr>
          <w:rFonts w:ascii="AdobeFangsongStd-Regular" w:hAnsi="AdobeFangsongStd-Regular" w:cs="AdobeFangsongStd-Regular" w:eastAsia="AdobeFangsongStd-Regular"/>
          <w:sz w:val="14"/>
          <w:szCs w:val="14"/>
          <w:spacing w:val="0"/>
          <w:w w:val="100"/>
          <w:position w:val="0"/>
        </w:rPr>
      </w:r>
    </w:p>
    <w:p>
      <w:pPr>
        <w:spacing w:before="0" w:after="0" w:line="375" w:lineRule="exact"/>
        <w:ind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12.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2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再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生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産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関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6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Blimit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（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2"/>
        </w:rPr>
        <w:t>Bblimit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5"/>
          <w:w w:val="100"/>
          <w:position w:val="-2"/>
        </w:rPr>
        <w:t>の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2"/>
        </w:rPr>
        <w:t>設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89" w:lineRule="exact"/>
        <w:ind w:left="563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定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3990" w:space="596"/>
            <w:col w:w="4054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</w:sectPr>
      </w:pPr>
      <w:rPr/>
    </w:p>
    <w:p>
      <w:pPr>
        <w:spacing w:before="0" w:after="0" w:line="162" w:lineRule="exact"/>
        <w:ind w:left="446"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v:group style="position:absolute;margin-left:91.642036pt;margin-top:-230.605453pt;width:199.393556pt;height:145.189503pt;mso-position-horizontal-relative:page;mso-position-vertical-relative:paragraph;z-index:-5841" coordorigin="1833,-4612" coordsize="3988,2904">
            <v:group style="position:absolute;left:1843;top:-4602;width:7;height:2884" coordorigin="1843,-4602" coordsize="7,2884">
              <v:shape style="position:absolute;left:1843;top:-4602;width:7;height:2884" coordorigin="1843,-4602" coordsize="7,2884" path="m1843,-1718l1850,-1718,1850,-4602,1843,-4602,1843,-1718e" filled="t" fillcolor="#FFFFFF" stroked="f">
                <v:path arrowok="t"/>
                <v:fill/>
              </v:shape>
            </v:group>
            <v:group style="position:absolute;left:1850;top:-4602;width:3961;height:2884" coordorigin="1850,-4602" coordsize="3961,2884">
              <v:shape style="position:absolute;left:1850;top:-4602;width:3961;height:2884" coordorigin="1850,-4602" coordsize="3961,2884" path="m1850,-1718l5811,-1718,5811,-4602,1850,-4602,1850,-1718e" filled="t" fillcolor="#FFFFFF" stroked="f">
                <v:path arrowok="t"/>
                <v:fill/>
              </v:shape>
            </v:group>
            <v:group style="position:absolute;left:2590;top:-4453;width:2503;height:2301" coordorigin="2590,-4453" coordsize="2503,2301">
              <v:shape style="position:absolute;left:2590;top:-4453;width:2503;height:2301" coordorigin="2590,-4453" coordsize="2503,2301" path="m2590,-2151l5093,-2151,5093,-4453,2590,-4453,2590,-2151e" filled="t" fillcolor="#FFFFFF" stroked="f">
                <v:path arrowok="t"/>
                <v:fill/>
              </v:shape>
            </v:group>
            <v:group style="position:absolute;left:5096;top:-4457;width:2;height:2333" coordorigin="5096,-4457" coordsize="2,2333">
              <v:shape style="position:absolute;left:5096;top:-4457;width:2;height:2333" coordorigin="5096,-4457" coordsize="0,2333" path="m5096,-4457l5096,-2124e" filled="f" stroked="t" strokeweight=".363115pt" strokecolor="#858585">
                <v:path arrowok="t"/>
              </v:shape>
            </v:group>
            <v:group style="position:absolute;left:5096;top:-2534;width:29;height:2" coordorigin="5096,-2534" coordsize="29,2">
              <v:shape style="position:absolute;left:5096;top:-2534;width:29;height:2" coordorigin="5096,-2534" coordsize="29,0" path="m5096,-2534l5125,-2534e" filled="f" stroked="t" strokeweight=".394442pt" strokecolor="#858585">
                <v:path arrowok="t"/>
              </v:shape>
            </v:group>
            <v:group style="position:absolute;left:5096;top:-2920;width:29;height:2" coordorigin="5096,-2920" coordsize="29,2">
              <v:shape style="position:absolute;left:5096;top:-2920;width:29;height:2" coordorigin="5096,-2920" coordsize="29,0" path="m5096,-2920l5125,-2920e" filled="f" stroked="t" strokeweight=".394442pt" strokecolor="#858585">
                <v:path arrowok="t"/>
              </v:shape>
            </v:group>
            <v:group style="position:absolute;left:5096;top:-3306;width:29;height:2" coordorigin="5096,-3306" coordsize="29,2">
              <v:shape style="position:absolute;left:5096;top:-3306;width:29;height:2" coordorigin="5096,-3306" coordsize="29,0" path="m5096,-3306l5125,-3306e" filled="f" stroked="t" strokeweight=".394442pt" strokecolor="#858585">
                <v:path arrowok="t"/>
              </v:shape>
            </v:group>
            <v:group style="position:absolute;left:5096;top:-3684;width:29;height:2" coordorigin="5096,-3684" coordsize="29,2">
              <v:shape style="position:absolute;left:5096;top:-3684;width:29;height:2" coordorigin="5096,-3684" coordsize="29,0" path="m5096,-3684l5125,-3684e" filled="f" stroked="t" strokeweight=".394442pt" strokecolor="#858585">
                <v:path arrowok="t"/>
              </v:shape>
            </v:group>
            <v:group style="position:absolute;left:5096;top:-4071;width:29;height:2" coordorigin="5096,-4071" coordsize="29,2">
              <v:shape style="position:absolute;left:5096;top:-4071;width:29;height:2" coordorigin="5096,-4071" coordsize="29,0" path="m5096,-4071l5125,-4071e" filled="f" stroked="t" strokeweight=".394442pt" strokecolor="#858585">
                <v:path arrowok="t"/>
              </v:shape>
            </v:group>
            <v:group style="position:absolute;left:5096;top:-4457;width:29;height:2" coordorigin="5096,-4457" coordsize="29,2">
              <v:shape style="position:absolute;left:5096;top:-4457;width:29;height:2" coordorigin="5096,-4457" coordsize="29,0" path="m5096,-4457l5125,-4457e" filled="f" stroked="t" strokeweight=".394442pt" strokecolor="#858585">
                <v:path arrowok="t"/>
              </v:shape>
            </v:group>
            <v:group style="position:absolute;left:2593;top:-4457;width:2;height:2333" coordorigin="2593,-4457" coordsize="2,2333">
              <v:shape style="position:absolute;left:2593;top:-4457;width:2;height:2333" coordorigin="2593,-4457" coordsize="0,2333" path="m2593,-4457l2593,-2124e" filled="f" stroked="t" strokeweight=".363115pt" strokecolor="#858585">
                <v:path arrowok="t"/>
              </v:shape>
            </v:group>
            <v:group style="position:absolute;left:2564;top:-2156;width:2561;height:2" coordorigin="2564,-2156" coordsize="2561,2">
              <v:shape style="position:absolute;left:2564;top:-2156;width:2561;height:2" coordorigin="2564,-2156" coordsize="2561,0" path="m2564,-2156l5125,-2156e" filled="f" stroked="t" strokeweight=".394442pt" strokecolor="#858585">
                <v:path arrowok="t"/>
              </v:shape>
            </v:group>
            <v:group style="position:absolute;left:2564;top:-2384;width:29;height:2" coordorigin="2564,-2384" coordsize="29,2">
              <v:shape style="position:absolute;left:2564;top:-2384;width:29;height:2" coordorigin="2564,-2384" coordsize="29,0" path="m2564,-2384l2593,-2384e" filled="f" stroked="t" strokeweight=".394442pt" strokecolor="#858585">
                <v:path arrowok="t"/>
              </v:shape>
            </v:group>
            <v:group style="position:absolute;left:2564;top:-2613;width:29;height:2" coordorigin="2564,-2613" coordsize="29,2">
              <v:shape style="position:absolute;left:2564;top:-2613;width:29;height:2" coordorigin="2564,-2613" coordsize="29,0" path="m2564,-2613l2593,-2613e" filled="f" stroked="t" strokeweight=".394442pt" strokecolor="#858585">
                <v:path arrowok="t"/>
              </v:shape>
            </v:group>
            <v:group style="position:absolute;left:2564;top:-2841;width:29;height:2" coordorigin="2564,-2841" coordsize="29,2">
              <v:shape style="position:absolute;left:2564;top:-2841;width:29;height:2" coordorigin="2564,-2841" coordsize="29,0" path="m2564,-2841l2593,-2841e" filled="f" stroked="t" strokeweight=".394442pt" strokecolor="#858585">
                <v:path arrowok="t"/>
              </v:shape>
            </v:group>
            <v:group style="position:absolute;left:2564;top:-3070;width:29;height:2" coordorigin="2564,-3070" coordsize="29,2">
              <v:shape style="position:absolute;left:2564;top:-3070;width:29;height:2" coordorigin="2564,-3070" coordsize="29,0" path="m2564,-3070l2593,-3070e" filled="f" stroked="t" strokeweight=".394442pt" strokecolor="#858585">
                <v:path arrowok="t"/>
              </v:shape>
            </v:group>
            <v:group style="position:absolute;left:2564;top:-3306;width:29;height:2" coordorigin="2564,-3306" coordsize="29,2">
              <v:shape style="position:absolute;left:2564;top:-3306;width:29;height:2" coordorigin="2564,-3306" coordsize="29,0" path="m2564,-3306l2593,-3306e" filled="f" stroked="t" strokeweight=".394442pt" strokecolor="#858585">
                <v:path arrowok="t"/>
              </v:shape>
            </v:group>
            <v:group style="position:absolute;left:2564;top:-3535;width:29;height:2" coordorigin="2564,-3535" coordsize="29,2">
              <v:shape style="position:absolute;left:2564;top:-3535;width:29;height:2" coordorigin="2564,-3535" coordsize="29,0" path="m2564,-3535l2593,-3535e" filled="f" stroked="t" strokeweight=".394442pt" strokecolor="#858585">
                <v:path arrowok="t"/>
              </v:shape>
            </v:group>
            <v:group style="position:absolute;left:2564;top:-3763;width:29;height:2" coordorigin="2564,-3763" coordsize="29,2">
              <v:shape style="position:absolute;left:2564;top:-3763;width:29;height:2" coordorigin="2564,-3763" coordsize="29,0" path="m2564,-3763l2593,-3763e" filled="f" stroked="t" strokeweight=".394442pt" strokecolor="#858585">
                <v:path arrowok="t"/>
              </v:shape>
            </v:group>
            <v:group style="position:absolute;left:2564;top:-3992;width:29;height:2" coordorigin="2564,-3992" coordsize="29,2">
              <v:shape style="position:absolute;left:2564;top:-3992;width:29;height:2" coordorigin="2564,-3992" coordsize="29,0" path="m2564,-3992l2593,-3992e" filled="f" stroked="t" strokeweight=".394442pt" strokecolor="#858585">
                <v:path arrowok="t"/>
              </v:shape>
            </v:group>
            <v:group style="position:absolute;left:2564;top:-4220;width:29;height:2" coordorigin="2564,-4220" coordsize="29,2">
              <v:shape style="position:absolute;left:2564;top:-4220;width:29;height:2" coordorigin="2564,-4220" coordsize="29,0" path="m2564,-4220l2593,-4220e" filled="f" stroked="t" strokeweight=".394442pt" strokecolor="#858585">
                <v:path arrowok="t"/>
              </v:shape>
            </v:group>
            <v:group style="position:absolute;left:2564;top:-4457;width:29;height:2" coordorigin="2564,-4457" coordsize="29,2">
              <v:shape style="position:absolute;left:2564;top:-4457;width:29;height:2" coordorigin="2564,-4457" coordsize="29,0" path="m2564,-4457l2593,-4457e" filled="f" stroked="t" strokeweight=".394442pt" strokecolor="#858585">
                <v:path arrowok="t"/>
              </v:shape>
            </v:group>
            <v:group style="position:absolute;left:3428;top:-2156;width:2;height:32" coordorigin="3428,-2156" coordsize="2,32">
              <v:shape style="position:absolute;left:3428;top:-2156;width:2;height:32" coordorigin="3428,-2156" coordsize="0,32" path="m3428,-2156l3428,-2124e" filled="f" stroked="t" strokeweight=".363115pt" strokecolor="#858585">
                <v:path arrowok="t"/>
              </v:shape>
            </v:group>
            <v:group style="position:absolute;left:4262;top:-2156;width:2;height:32" coordorigin="4262,-2156" coordsize="2,32">
              <v:shape style="position:absolute;left:4262;top:-2156;width:2;height:32" coordorigin="4262,-2156" coordsize="0,32" path="m4262,-2156l4262,-2124e" filled="f" stroked="t" strokeweight=".363115pt" strokecolor="#858585">
                <v:path arrowok="t"/>
              </v:shape>
            </v:group>
            <v:group style="position:absolute;left:3007;top:-4331;width:1669;height:1080" coordorigin="3007,-4331" coordsize="1669,1080">
              <v:shape style="position:absolute;left:3007;top:-4331;width:1669;height:1080" coordorigin="3007,-4331" coordsize="1669,1080" path="m3007,-3251l3841,-3669,4676,-4331e" filled="f" stroked="t" strokeweight="1.154437pt" strokecolor="#5F5F5F">
                <v:path arrowok="t"/>
              </v:shape>
            </v:group>
            <v:group style="position:absolute;left:2977;top:-3281;width:58;height:63" coordorigin="2977,-3281" coordsize="58,63">
              <v:shape style="position:absolute;left:2977;top:-3281;width:58;height:63" coordorigin="2977,-3281" coordsize="58,63" path="m3006,-3281l2977,-3249,3006,-3218,3035,-3249,3006,-3281e" filled="t" fillcolor="#000000" stroked="f">
                <v:path arrowok="t"/>
                <v:fill/>
              </v:shape>
            </v:group>
            <v:group style="position:absolute;left:2977;top:-3281;width:58;height:63" coordorigin="2977,-3281" coordsize="58,63">
              <v:shape style="position:absolute;left:2977;top:-3281;width:58;height:63" coordorigin="2977,-3281" coordsize="58,63" path="m3006,-3281l3035,-3250,3006,-3218,2977,-3250,3006,-3281xe" filled="f" stroked="t" strokeweight=".377485pt" strokecolor="#000000">
                <v:path arrowok="t"/>
              </v:shape>
            </v:group>
            <v:group style="position:absolute;left:3811;top:-3699;width:58;height:63" coordorigin="3811,-3699" coordsize="58,63">
              <v:shape style="position:absolute;left:3811;top:-3699;width:58;height:63" coordorigin="3811,-3699" coordsize="58,63" path="m3840,-3699l3811,-3667,3840,-3636,3869,-3667,3840,-3699e" filled="t" fillcolor="#000000" stroked="f">
                <v:path arrowok="t"/>
                <v:fill/>
              </v:shape>
            </v:group>
            <v:group style="position:absolute;left:3811;top:-3699;width:58;height:63" coordorigin="3811,-3699" coordsize="58,63">
              <v:shape style="position:absolute;left:3811;top:-3699;width:58;height:63" coordorigin="3811,-3699" coordsize="58,63" path="m3840,-3699l3869,-3667,3840,-3636,3811,-3667,3840,-3699xe" filled="f" stroked="t" strokeweight=".377485pt" strokecolor="#000000">
                <v:path arrowok="t"/>
              </v:shape>
            </v:group>
            <v:group style="position:absolute;left:4645;top:-4361;width:58;height:63" coordorigin="4645,-4361" coordsize="58,63">
              <v:shape style="position:absolute;left:4645;top:-4361;width:58;height:63" coordorigin="4645,-4361" coordsize="58,63" path="m4674,-4361l4645,-4329,4674,-4298,4703,-4329,4674,-4361e" filled="t" fillcolor="#000000" stroked="f">
                <v:path arrowok="t"/>
                <v:fill/>
              </v:shape>
            </v:group>
            <v:group style="position:absolute;left:4645;top:-4361;width:58;height:63" coordorigin="4645,-4361" coordsize="58,63">
              <v:shape style="position:absolute;left:4645;top:-4361;width:58;height:63" coordorigin="4645,-4361" coordsize="58,63" path="m4674,-4361l4703,-4329,4674,-4298,4645,-4329,4674,-4361xe" filled="f" stroked="t" strokeweight=".377485pt" strokecolor="#000000">
                <v:path arrowok="t"/>
              </v:shape>
            </v:group>
            <v:group style="position:absolute;left:3007;top:-3085;width:1669;height:394" coordorigin="3007,-3085" coordsize="1669,394">
              <v:shape style="position:absolute;left:3007;top:-3085;width:1669;height:394" coordorigin="3007,-3085" coordsize="1669,394" path="m3007,-2691l3841,-2857,4676,-3085e" filled="f" stroked="t" strokeweight="1.177186pt" strokecolor="#000000">
                <v:path arrowok="t"/>
              </v:shape>
            </v:group>
            <v:group style="position:absolute;left:2977;top:-2721;width:58;height:63" coordorigin="2977,-2721" coordsize="58,63">
              <v:shape style="position:absolute;left:2977;top:-2721;width:58;height:63" coordorigin="2977,-2721" coordsize="58,63" path="m3006,-2721l2977,-2658,3035,-2658,3006,-2721e" filled="t" fillcolor="#000000" stroked="f">
                <v:path arrowok="t"/>
                <v:fill/>
              </v:shape>
            </v:group>
            <v:group style="position:absolute;left:2977;top:-2722;width:58;height:63" coordorigin="2977,-2722" coordsize="58,63">
              <v:shape style="position:absolute;left:2977;top:-2722;width:58;height:63" coordorigin="2977,-2722" coordsize="58,63" path="m3006,-2722l3035,-2658,2977,-2658,3006,-2722xe" filled="f" stroked="t" strokeweight=".377485pt" strokecolor="#000000">
                <v:path arrowok="t"/>
              </v:shape>
            </v:group>
            <v:group style="position:absolute;left:3811;top:-2887;width:58;height:63" coordorigin="3811,-2887" coordsize="58,63">
              <v:shape style="position:absolute;left:3811;top:-2887;width:58;height:63" coordorigin="3811,-2887" coordsize="58,63" path="m3840,-2887l3811,-2824,3869,-2824,3840,-2887e" filled="t" fillcolor="#000000" stroked="f">
                <v:path arrowok="t"/>
                <v:fill/>
              </v:shape>
            </v:group>
            <v:group style="position:absolute;left:3811;top:-2887;width:58;height:63" coordorigin="3811,-2887" coordsize="58,63">
              <v:shape style="position:absolute;left:3811;top:-2887;width:58;height:63" coordorigin="3811,-2887" coordsize="58,63" path="m3840,-2887l3869,-2824,3811,-2824,3840,-2887xe" filled="f" stroked="t" strokeweight=".377485pt" strokecolor="#000000">
                <v:path arrowok="t"/>
              </v:shape>
            </v:group>
            <v:group style="position:absolute;left:4645;top:-3115;width:58;height:63" coordorigin="4645,-3115" coordsize="58,63">
              <v:shape style="position:absolute;left:4645;top:-3115;width:58;height:63" coordorigin="4645,-3115" coordsize="58,63" path="m4674,-3115l4645,-3052,4703,-3052,4674,-3115e" filled="t" fillcolor="#000000" stroked="f">
                <v:path arrowok="t"/>
                <v:fill/>
              </v:shape>
            </v:group>
            <v:group style="position:absolute;left:4645;top:-3116;width:58;height:63" coordorigin="4645,-3116" coordsize="58,63">
              <v:shape style="position:absolute;left:4645;top:-3116;width:58;height:63" coordorigin="4645,-3116" coordsize="58,63" path="m4674,-3116l4703,-3053,4645,-3053,4674,-3116xe" filled="f" stroked="t" strokeweight=".377485pt" strokecolor="#000000">
                <v:path arrowok="t"/>
              </v:shape>
            </v:group>
            <v:group style="position:absolute;left:3007;top:-4275;width:1669;height:1174" coordorigin="3007,-4275" coordsize="1669,1174">
              <v:shape style="position:absolute;left:3007;top:-4275;width:1669;height:1174" coordorigin="3007,-4275" coordsize="1669,1174" path="m3007,-3101l3841,-3535,4676,-4275e" filled="f" stroked="t" strokeweight="1.151049pt" strokecolor="#000000">
                <v:path arrowok="t"/>
                <v:stroke dashstyle="longDash"/>
              </v:shape>
            </v:group>
            <v:group style="position:absolute;left:2969;top:-3139;width:58;height:63" coordorigin="2969,-3139" coordsize="58,63">
              <v:shape style="position:absolute;left:2969;top:-3139;width:58;height:63" coordorigin="2969,-3139" coordsize="58,63" path="m2969,-3108l3027,-3108e" filled="f" stroked="t" strokeweight="3.252331pt" strokecolor="#000000">
                <v:path arrowok="t"/>
              </v:shape>
            </v:group>
            <v:group style="position:absolute;left:2969;top:-3139;width:58;height:63" coordorigin="2969,-3139" coordsize="58,63">
              <v:shape style="position:absolute;left:2969;top:-3139;width:58;height:63" coordorigin="2969,-3139" coordsize="58,63" path="m2969,-3076l3027,-3076,3027,-3139,2969,-3139,2969,-3076xe" filled="f" stroked="t" strokeweight=".377485pt" strokecolor="#000000">
                <v:path arrowok="t"/>
              </v:shape>
            </v:group>
            <v:group style="position:absolute;left:3804;top:-3573;width:58;height:63" coordorigin="3804,-3573" coordsize="58,63">
              <v:shape style="position:absolute;left:3804;top:-3573;width:58;height:63" coordorigin="3804,-3573" coordsize="58,63" path="m3804,-3541l3862,-3541e" filled="f" stroked="t" strokeweight="3.252331pt" strokecolor="#000000">
                <v:path arrowok="t"/>
              </v:shape>
            </v:group>
            <v:group style="position:absolute;left:3804;top:-3573;width:58;height:63" coordorigin="3804,-3573" coordsize="58,63">
              <v:shape style="position:absolute;left:3804;top:-3573;width:58;height:63" coordorigin="3804,-3573" coordsize="58,63" path="m3804,-3510l3862,-3510,3862,-3573,3804,-3573,3804,-3510xe" filled="f" stroked="t" strokeweight=".377485pt" strokecolor="#000000">
                <v:path arrowok="t"/>
              </v:shape>
            </v:group>
            <v:group style="position:absolute;left:4638;top:-4313;width:58;height:63" coordorigin="4638,-4313" coordsize="58,63">
              <v:shape style="position:absolute;left:4638;top:-4313;width:58;height:63" coordorigin="4638,-4313" coordsize="58,63" path="m4638,-4282l4696,-4282e" filled="f" stroked="t" strokeweight="3.252331pt" strokecolor="#000000">
                <v:path arrowok="t"/>
              </v:shape>
            </v:group>
            <v:group style="position:absolute;left:4638;top:-4313;width:58;height:63" coordorigin="4638,-4313" coordsize="58,63">
              <v:shape style="position:absolute;left:4638;top:-4313;width:58;height:63" coordorigin="4638,-4313" coordsize="58,63" path="m4638,-4250l4696,-4250,4696,-4313,4638,-4313,4638,-4250xe" filled="f" stroked="t" strokeweight=".377485pt" strokecolor="#000000">
                <v:path arrowok="t"/>
              </v:shape>
            </v:group>
            <v:group style="position:absolute;left:2789;top:-4268;width:239;height:2" coordorigin="2789,-4268" coordsize="239,2">
              <v:shape style="position:absolute;left:2789;top:-4268;width:239;height:2" coordorigin="2789,-4268" coordsize="239,0" path="m2789,-4268l3029,-4268e" filled="f" stroked="t" strokeweight="1.182144pt" strokecolor="#5F5F5F">
                <v:path arrowok="t"/>
              </v:shape>
            </v:group>
            <v:group style="position:absolute;left:2884;top:-4299;width:58;height:63" coordorigin="2884,-4299" coordsize="58,63">
              <v:shape style="position:absolute;left:2884;top:-4299;width:58;height:63" coordorigin="2884,-4299" coordsize="58,63" path="m2913,-4299l2884,-4268,2913,-4236,2942,-4268,2913,-4299e" filled="t" fillcolor="#000000" stroked="f">
                <v:path arrowok="t"/>
                <v:fill/>
              </v:shape>
            </v:group>
            <v:group style="position:absolute;left:2884;top:-4299;width:58;height:63" coordorigin="2884,-4299" coordsize="58,63">
              <v:shape style="position:absolute;left:2884;top:-4299;width:58;height:63" coordorigin="2884,-4299" coordsize="58,63" path="m2913,-4299l2942,-4268,2913,-4236,2884,-4268,2913,-4299xe" filled="f" stroked="t" strokeweight=".377485pt" strokecolor="#000000">
                <v:path arrowok="t"/>
              </v:shape>
            </v:group>
            <v:group style="position:absolute;left:2789;top:-4078;width:239;height:2" coordorigin="2789,-4078" coordsize="239,2">
              <v:shape style="position:absolute;left:2789;top:-4078;width:239;height:2" coordorigin="2789,-4078" coordsize="239,0" path="m2789,-4078l3029,-4078e" filled="f" stroked="t" strokeweight="1.182144pt" strokecolor="#000000">
                <v:path arrowok="t"/>
              </v:shape>
            </v:group>
            <v:group style="position:absolute;left:2884;top:-4110;width:58;height:63" coordorigin="2884,-4110" coordsize="58,63">
              <v:shape style="position:absolute;left:2884;top:-4110;width:58;height:63" coordorigin="2884,-4110" coordsize="58,63" path="m2913,-4110l2884,-4047,2942,-4047,2913,-4110e" filled="t" fillcolor="#000000" stroked="f">
                <v:path arrowok="t"/>
                <v:fill/>
              </v:shape>
            </v:group>
            <v:group style="position:absolute;left:2884;top:-4110;width:58;height:63" coordorigin="2884,-4110" coordsize="58,63">
              <v:shape style="position:absolute;left:2884;top:-4110;width:58;height:63" coordorigin="2884,-4110" coordsize="58,63" path="m2913,-4110l2942,-4047,2884,-4047,2913,-4110xe" filled="f" stroked="t" strokeweight=".377485pt" strokecolor="#000000">
                <v:path arrowok="t"/>
              </v:shape>
            </v:group>
            <v:group style="position:absolute;left:2789;top:-3897;width:239;height:2" coordorigin="2789,-3897" coordsize="239,2">
              <v:shape style="position:absolute;left:2789;top:-3897;width:239;height:2" coordorigin="2789,-3897" coordsize="239,0" path="m2789,-3897l3029,-3897e" filled="f" stroked="t" strokeweight="1.182144pt" strokecolor="#000000">
                <v:path arrowok="t"/>
                <v:stroke dashstyle="longDash"/>
              </v:shape>
            </v:group>
            <v:group style="position:absolute;left:2884;top:-3929;width:51;height:55" coordorigin="2884,-3929" coordsize="51,55">
              <v:shape style="position:absolute;left:2884;top:-3929;width:51;height:55" coordorigin="2884,-3929" coordsize="51,55" path="m2884,-3901l2934,-3901e" filled="f" stroked="t" strokeweight="2.858336pt" strokecolor="#000000">
                <v:path arrowok="t"/>
              </v:shape>
            </v:group>
            <v:group style="position:absolute;left:2884;top:-3929;width:51;height:55" coordorigin="2884,-3929" coordsize="51,55">
              <v:shape style="position:absolute;left:2884;top:-3929;width:51;height:55" coordorigin="2884,-3929" coordsize="51,55" path="m2884,-3874l2934,-3874,2934,-3929,2884,-3929,2884,-3874xe" filled="f" stroked="t" strokeweight=".377485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  <w:position w:val="-2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9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9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6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46"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9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9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46"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5.100288pt;margin-top:.255523pt;width:8.649107pt;height:38.370488pt;mso-position-horizontal-relative:page;mso-position-vertical-relative:paragraph;z-index:-5808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50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w w:val="89"/>
                      <w:position w:val="-1"/>
                    </w:rPr>
                    <w:t>親魚量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3"/>
                      <w:w w:val="89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2"/>
                      <w:w w:val="65"/>
                      <w:position w:val="-1"/>
                    </w:rPr>
                    <w:t>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3"/>
                      <w:w w:val="87"/>
                      <w:position w:val="-1"/>
                    </w:rPr>
                    <w:t>ン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50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9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9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46"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9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9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98" w:right="-49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6"/>
        </w:rPr>
        <w:t>5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86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97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86"/>
        </w:rPr>
        <w:t>000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156" w:lineRule="auto"/>
        <w:ind w:right="97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105"/>
        </w:rPr>
        <w:t>親魚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w w:val="78"/>
        </w:rPr>
        <w:t>量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78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2"/>
          <w:w w:val="68"/>
        </w:rPr>
        <w:t>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1"/>
        </w:rPr>
        <w:t>ン）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71"/>
        </w:rPr>
        <w:t> 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2"/>
        </w:rPr>
        <w:t>B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"/>
          <w:w w:val="102"/>
        </w:rPr>
        <w:t>l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6"/>
          <w:w w:val="82"/>
        </w:rPr>
        <w:t>i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7"/>
          <w:w w:val="91"/>
        </w:rPr>
        <w:t>m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1"/>
          <w:w w:val="82"/>
        </w:rPr>
        <w:t>i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10"/>
        </w:rPr>
        <w:t>t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</w:rPr>
      </w:r>
    </w:p>
    <w:p>
      <w:pPr>
        <w:spacing w:before="0" w:after="0" w:line="165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94"/>
          <w:position w:val="-2"/>
        </w:rPr>
        <w:t>加入尾数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94"/>
          <w:position w:val="-2"/>
        </w:rPr>
        <w:t>（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87"/>
          <w:position w:val="-2"/>
        </w:rPr>
        <w:t>億尾）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62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2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2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v:group style="position:absolute;margin-left:305.737396pt;margin-top:-241.230728pt;width:199.388613pt;height:150.263856pt;mso-position-horizontal-relative:page;mso-position-vertical-relative:paragraph;z-index:-5840" coordorigin="6115,-4825" coordsize="3988,3005">
            <v:group style="position:absolute;left:6124;top:-4815;width:2;height:2986" coordorigin="6124,-4815" coordsize="2,2986">
              <v:shape style="position:absolute;left:6124;top:-4815;width:2;height:2986" coordorigin="6124,-4815" coordsize="0,2986" path="m6124,-1829l6124,-4815,6124,-1829e" filled="t" fillcolor="#FFFFFF" stroked="f">
                <v:path arrowok="t"/>
                <v:fill/>
              </v:shape>
            </v:group>
            <v:group style="position:absolute;left:6124;top:-4815;width:3969;height:2986" coordorigin="6124,-4815" coordsize="3969,2986">
              <v:shape style="position:absolute;left:6124;top:-4815;width:3969;height:2986" coordorigin="6124,-4815" coordsize="3969,2986" path="m10093,-1829l10093,-4815,6124,-4815,6124,-1829,10093,-1829e" filled="t" fillcolor="#FFFFFF" stroked="f">
                <v:path arrowok="t"/>
                <v:fill/>
              </v:shape>
              <v:shape style="position:absolute;left:6938;top:-4597;width:2937;height:2314" type="#_x0000_t75">
                <v:imagedata r:id="rId110" o:title="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56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167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2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2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2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2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v:group style="position:absolute;margin-left:91.632408pt;margin-top:-10.650325pt;width:199.412382pt;height:144.124683pt;mso-position-horizontal-relative:page;mso-position-vertical-relative:paragraph;z-index:-5839" coordorigin="1833,-213" coordsize="3988,2882">
            <v:group style="position:absolute;left:1843;top:-203;width:3969;height:2863" coordorigin="1843,-203" coordsize="3969,2863">
              <v:shape style="position:absolute;left:1843;top:-203;width:3969;height:2863" coordorigin="1843,-203" coordsize="3969,2863" path="m5811,2660l5811,-203,1843,-203,1843,2660,5811,2660e" filled="t" fillcolor="#FFFFFF" stroked="f">
                <v:path arrowok="t"/>
                <v:fill/>
              </v:shape>
              <v:shape style="position:absolute;left:2526;top:-57;width:2608;height:2221" type="#_x0000_t75">
                <v:imagedata r:id="rId111" o:title=""/>
              </v:shape>
            </v:group>
            <v:group style="position:absolute;left:2569;top:1169;width:2;height:959" coordorigin="2569,1169" coordsize="2,959">
              <v:shape style="position:absolute;left:2569;top:1169;width:2;height:959" coordorigin="2569,1169" coordsize="0,959" path="m2569,1169l2569,2128e" filled="f" stroked="t" strokeweight="3.244062pt" strokecolor="#C0C0C0">
                <v:path arrowok="t"/>
              </v:shape>
            </v:group>
            <v:group style="position:absolute;left:5084;top:1593;width:2;height:535" coordorigin="5084,1593" coordsize="2,535">
              <v:shape style="position:absolute;left:5084;top:1593;width:2;height:535" coordorigin="5084,1593" coordsize="0,535" path="m5084,1593l5084,2128e" filled="f" stroked="t" strokeweight="3.244101pt" strokecolor="#C0C0C0">
                <v:path arrowok="t"/>
              </v:shape>
            </v:group>
            <v:group style="position:absolute;left:2538;top:1169;width:63;height:959" coordorigin="2538,1169" coordsize="63,959">
              <v:shape style="position:absolute;left:2538;top:1169;width:63;height:959" coordorigin="2538,1169" coordsize="63,959" path="m2538,1169l2601,1169,2601,2128,2538,2128,2538,1169xe" filled="f" stroked="t" strokeweight=".349681pt" strokecolor="#000000">
                <v:path arrowok="t"/>
              </v:shape>
            </v:group>
            <v:group style="position:absolute;left:4983;top:1440;width:70;height:688" coordorigin="4983,1440" coordsize="70,688">
              <v:shape style="position:absolute;left:4983;top:1440;width:70;height:688" coordorigin="4983,1440" coordsize="70,688" path="m4983,1440l5053,1440,5053,2128,4983,2128,4983,1440xe" filled="f" stroked="t" strokeweight=".34967pt" strokecolor="#000000">
                <v:path arrowok="t"/>
              </v:shape>
            </v:group>
            <v:group style="position:absolute;left:5053;top:1593;width:63;height:535" coordorigin="5053,1593" coordsize="63,535">
              <v:shape style="position:absolute;left:5053;top:1593;width:63;height:535" coordorigin="5053,1593" coordsize="63,535" path="m5053,1593l5116,1593,5116,2128,5053,2128,5053,1593xe" filled="f" stroked="t" strokeweight=".349663pt" strokecolor="#000000">
                <v:path arrowok="t"/>
              </v:shape>
            </v:group>
            <v:group style="position:absolute;left:5116;top:-54;width:2;height:2182" coordorigin="5116,-54" coordsize="2,2182">
              <v:shape style="position:absolute;left:5116;top:-54;width:2;height:2182" coordorigin="5116,-54" coordsize="0,2182" path="m5116,-54l5116,2128e" filled="f" stroked="t" strokeweight=".349689pt" strokecolor="#000000">
                <v:path arrowok="t"/>
              </v:shape>
            </v:group>
            <v:group style="position:absolute;left:2538;top:-54;width:2;height:2182" coordorigin="2538,-54" coordsize="2,2182">
              <v:shape style="position:absolute;left:2538;top:-54;width:2;height:2182" coordorigin="2538,-54" coordsize="0,2182" path="m2538,-54l2538,2128e" filled="f" stroked="t" strokeweight=".349689pt" strokecolor="#000000">
                <v:path arrowok="t"/>
              </v:shape>
            </v:group>
            <v:group style="position:absolute;left:5053;top:2100;width:2;height:28" coordorigin="5053,2100" coordsize="2,28">
              <v:shape style="position:absolute;left:5053;top:2100;width:2;height:28" coordorigin="5053,2100" coordsize="0,28" path="m5053,2100l5053,2128e" filled="f" stroked="t" strokeweight=".349689pt" strokecolor="#000000">
                <v:path arrowok="t"/>
              </v:shape>
            </v:group>
            <v:group style="position:absolute;left:2636;top:92;width:1076;height:486" coordorigin="2636,92" coordsize="1076,486">
              <v:shape style="position:absolute;left:2636;top:92;width:1076;height:486" coordorigin="2636,92" coordsize="1076,486" path="m2636,579l3711,579,3711,92,2636,92,2636,579xe" filled="f" stroked="t" strokeweight=".34810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423615pt;margin-top:-2.842074pt;width:150.877795pt;height:109.431306pt;mso-position-horizontal-relative:page;mso-position-vertical-relative:paragraph;z-index:-5837" coordorigin="6808,-57" coordsize="3018,2189">
            <v:group style="position:absolute;left:6816;top:-53;width:2;height:2182" coordorigin="6816,-53" coordsize="2,2182">
              <v:shape style="position:absolute;left:6816;top:-53;width:2;height:2182" coordorigin="6816,-53" coordsize="0,2182" path="m6816,-53l6816,2128e" filled="f" stroked="t" strokeweight=".351545pt" strokecolor="#000000">
                <v:path arrowok="t"/>
              </v:shape>
            </v:group>
            <v:group style="position:absolute;left:6816;top:2128;width:3006;height:2" coordorigin="6816,2128" coordsize="3006,2">
              <v:shape style="position:absolute;left:6816;top:2128;width:3006;height:2" coordorigin="6816,2128" coordsize="3006,0" path="m6816,2128l9822,2128e" filled="f" stroked="t" strokeweight=".353367pt" strokecolor="#000000">
                <v:path arrowok="t"/>
              </v:shape>
            </v:group>
            <v:group style="position:absolute;left:6816;top:1881;width:28;height:2" coordorigin="6816,1881" coordsize="28,2">
              <v:shape style="position:absolute;left:6816;top:1881;width:28;height:2" coordorigin="6816,1881" coordsize="28,0" path="m6816,1881l6844,1881e" filled="f" stroked="t" strokeweight=".353367pt" strokecolor="#000000">
                <v:path arrowok="t"/>
              </v:shape>
            </v:group>
            <v:group style="position:absolute;left:6816;top:1641;width:28;height:2" coordorigin="6816,1641" coordsize="28,2">
              <v:shape style="position:absolute;left:6816;top:1641;width:28;height:2" coordorigin="6816,1641" coordsize="28,0" path="m6816,1641l6844,1641e" filled="f" stroked="t" strokeweight=".353367pt" strokecolor="#000000">
                <v:path arrowok="t"/>
              </v:shape>
              <v:shape style="position:absolute;left:6808;top:130;width:3001;height:1442" type="#_x0000_t75">
                <v:imagedata r:id="rId112" o:title=""/>
              </v:shape>
            </v:group>
            <v:group style="position:absolute;left:6893;top:2100;width:2;height:28" coordorigin="6893,2100" coordsize="2,28">
              <v:shape style="position:absolute;left:6893;top:2100;width:2;height:28" coordorigin="6893,2100" coordsize="0,28" path="m6893,2100l6893,2128e" filled="f" stroked="t" strokeweight=".351545pt" strokecolor="#000000">
                <v:path arrowok="t"/>
              </v:shape>
            </v:group>
            <v:group style="position:absolute;left:6971;top:2100;width:2;height:28" coordorigin="6971,2100" coordsize="2,28">
              <v:shape style="position:absolute;left:6971;top:2100;width:2;height:28" coordorigin="6971,2100" coordsize="0,28" path="m6971,2100l6971,2128e" filled="f" stroked="t" strokeweight=".351545pt" strokecolor="#000000">
                <v:path arrowok="t"/>
              </v:shape>
            </v:group>
            <v:group style="position:absolute;left:7048;top:2100;width:2;height:28" coordorigin="7048,2100" coordsize="2,28">
              <v:shape style="position:absolute;left:7048;top:2100;width:2;height:28" coordorigin="7048,2100" coordsize="0,28" path="m7048,2100l7048,2128e" filled="f" stroked="t" strokeweight=".351545pt" strokecolor="#000000">
                <v:path arrowok="t"/>
              </v:shape>
            </v:group>
            <v:group style="position:absolute;left:7125;top:2100;width:2;height:28" coordorigin="7125,2100" coordsize="2,28">
              <v:shape style="position:absolute;left:7125;top:2100;width:2;height:28" coordorigin="7125,2100" coordsize="0,28" path="m7125,2100l7125,2128e" filled="f" stroked="t" strokeweight=".351545pt" strokecolor="#000000">
                <v:path arrowok="t"/>
              </v:shape>
            </v:group>
            <v:group style="position:absolute;left:7203;top:2100;width:2;height:28" coordorigin="7203,2100" coordsize="2,28">
              <v:shape style="position:absolute;left:7203;top:2100;width:2;height:28" coordorigin="7203,2100" coordsize="0,28" path="m7203,2100l7203,2128e" filled="f" stroked="t" strokeweight=".351545pt" strokecolor="#000000">
                <v:path arrowok="t"/>
              </v:shape>
            </v:group>
            <v:group style="position:absolute;left:7280;top:2100;width:2;height:28" coordorigin="7280,2100" coordsize="2,28">
              <v:shape style="position:absolute;left:7280;top:2100;width:2;height:28" coordorigin="7280,2100" coordsize="0,28" path="m7280,2100l7280,2128e" filled="f" stroked="t" strokeweight=".351545pt" strokecolor="#000000">
                <v:path arrowok="t"/>
              </v:shape>
            </v:group>
            <v:group style="position:absolute;left:7357;top:2100;width:2;height:28" coordorigin="7357,2100" coordsize="2,28">
              <v:shape style="position:absolute;left:7357;top:2100;width:2;height:28" coordorigin="7357,2100" coordsize="0,28" path="m7357,2100l7357,2128e" filled="f" stroked="t" strokeweight=".351545pt" strokecolor="#000000">
                <v:path arrowok="t"/>
              </v:shape>
            </v:group>
            <v:group style="position:absolute;left:7434;top:2100;width:2;height:28" coordorigin="7434,2100" coordsize="2,28">
              <v:shape style="position:absolute;left:7434;top:2100;width:2;height:28" coordorigin="7434,2100" coordsize="0,28" path="m7434,2100l7434,2128e" filled="f" stroked="t" strokeweight=".351545pt" strokecolor="#000000">
                <v:path arrowok="t"/>
              </v:shape>
            </v:group>
            <v:group style="position:absolute;left:7512;top:2100;width:2;height:28" coordorigin="7512,2100" coordsize="2,28">
              <v:shape style="position:absolute;left:7512;top:2100;width:2;height:28" coordorigin="7512,2100" coordsize="0,28" path="m7512,2100l7512,2128e" filled="f" stroked="t" strokeweight=".351545pt" strokecolor="#000000">
                <v:path arrowok="t"/>
              </v:shape>
            </v:group>
            <v:group style="position:absolute;left:7589;top:2100;width:2;height:28" coordorigin="7589,2100" coordsize="2,28">
              <v:shape style="position:absolute;left:7589;top:2100;width:2;height:28" coordorigin="7589,2100" coordsize="0,28" path="m7589,2100l7589,2128e" filled="f" stroked="t" strokeweight=".351545pt" strokecolor="#000000">
                <v:path arrowok="t"/>
              </v:shape>
            </v:group>
            <v:group style="position:absolute;left:7659;top:2100;width:2;height:28" coordorigin="7659,2100" coordsize="2,28">
              <v:shape style="position:absolute;left:7659;top:2100;width:2;height:28" coordorigin="7659,2100" coordsize="0,28" path="m7659,2100l7659,2128e" filled="f" stroked="t" strokeweight=".351545pt" strokecolor="#000000">
                <v:path arrowok="t"/>
              </v:shape>
            </v:group>
            <v:group style="position:absolute;left:7736;top:2100;width:2;height:28" coordorigin="7736,2100" coordsize="2,28">
              <v:shape style="position:absolute;left:7736;top:2100;width:2;height:28" coordorigin="7736,2100" coordsize="0,28" path="m7736,2100l7736,2128e" filled="f" stroked="t" strokeweight=".351545pt" strokecolor="#000000">
                <v:path arrowok="t"/>
              </v:shape>
            </v:group>
            <v:group style="position:absolute;left:7814;top:2100;width:2;height:28" coordorigin="7814,2100" coordsize="2,28">
              <v:shape style="position:absolute;left:7814;top:2100;width:2;height:28" coordorigin="7814,2100" coordsize="0,28" path="m7814,2100l7814,2128e" filled="f" stroked="t" strokeweight=".351545pt" strokecolor="#000000">
                <v:path arrowok="t"/>
              </v:shape>
            </v:group>
            <v:group style="position:absolute;left:7891;top:2100;width:2;height:28" coordorigin="7891,2100" coordsize="2,28">
              <v:shape style="position:absolute;left:7891;top:2100;width:2;height:28" coordorigin="7891,2100" coordsize="0,28" path="m7891,2100l7891,2128e" filled="f" stroked="t" strokeweight=".351545pt" strokecolor="#000000">
                <v:path arrowok="t"/>
              </v:shape>
            </v:group>
            <v:group style="position:absolute;left:7968;top:2100;width:2;height:28" coordorigin="7968,2100" coordsize="2,28">
              <v:shape style="position:absolute;left:7968;top:2100;width:2;height:28" coordorigin="7968,2100" coordsize="0,28" path="m7968,2100l7968,2128e" filled="f" stroked="t" strokeweight=".351545pt" strokecolor="#000000">
                <v:path arrowok="t"/>
              </v:shape>
            </v:group>
            <v:group style="position:absolute;left:8045;top:2100;width:2;height:28" coordorigin="8045,2100" coordsize="2,28">
              <v:shape style="position:absolute;left:8045;top:2100;width:2;height:28" coordorigin="8045,2100" coordsize="0,28" path="m8045,2100l8045,2128e" filled="f" stroked="t" strokeweight=".351545pt" strokecolor="#000000">
                <v:path arrowok="t"/>
              </v:shape>
            </v:group>
            <v:group style="position:absolute;left:8123;top:2100;width:2;height:28" coordorigin="8123,2100" coordsize="2,28">
              <v:shape style="position:absolute;left:8123;top:2100;width:2;height:28" coordorigin="8123,2100" coordsize="0,28" path="m8123,2100l8123,2128e" filled="f" stroked="t" strokeweight=".351545pt" strokecolor="#000000">
                <v:path arrowok="t"/>
              </v:shape>
            </v:group>
            <v:group style="position:absolute;left:8200;top:2100;width:2;height:28" coordorigin="8200,2100" coordsize="2,28">
              <v:shape style="position:absolute;left:8200;top:2100;width:2;height:28" coordorigin="8200,2100" coordsize="0,28" path="m8200,2100l8200,2128e" filled="f" stroked="t" strokeweight=".351545pt" strokecolor="#000000">
                <v:path arrowok="t"/>
              </v:shape>
            </v:group>
            <v:group style="position:absolute;left:8277;top:2100;width:2;height:28" coordorigin="8277,2100" coordsize="2,28">
              <v:shape style="position:absolute;left:8277;top:2100;width:2;height:28" coordorigin="8277,2100" coordsize="0,28" path="m8277,2100l8277,2128e" filled="f" stroked="t" strokeweight=".351545pt" strokecolor="#000000">
                <v:path arrowok="t"/>
              </v:shape>
            </v:group>
            <v:group style="position:absolute;left:8355;top:2100;width:2;height:28" coordorigin="8355,2100" coordsize="2,28">
              <v:shape style="position:absolute;left:8355;top:2100;width:2;height:28" coordorigin="8355,2100" coordsize="0,28" path="m8355,2100l8355,2128e" filled="f" stroked="t" strokeweight=".351545pt" strokecolor="#000000">
                <v:path arrowok="t"/>
              </v:shape>
            </v:group>
            <v:group style="position:absolute;left:8432;top:2100;width:2;height:28" coordorigin="8432,2100" coordsize="2,28">
              <v:shape style="position:absolute;left:8432;top:2100;width:2;height:28" coordorigin="8432,2100" coordsize="0,28" path="m8432,2100l8432,2128e" filled="f" stroked="t" strokeweight=".351545pt" strokecolor="#000000">
                <v:path arrowok="t"/>
              </v:shape>
            </v:group>
            <v:group style="position:absolute;left:8509;top:2100;width:2;height:28" coordorigin="8509,2100" coordsize="2,28">
              <v:shape style="position:absolute;left:8509;top:2100;width:2;height:28" coordorigin="8509,2100" coordsize="0,28" path="m8509,2100l8509,2128e" filled="f" stroked="t" strokeweight=".351545pt" strokecolor="#000000">
                <v:path arrowok="t"/>
              </v:shape>
            </v:group>
            <v:group style="position:absolute;left:8586;top:2100;width:2;height:28" coordorigin="8586,2100" coordsize="2,28">
              <v:shape style="position:absolute;left:8586;top:2100;width:2;height:28" coordorigin="8586,2100" coordsize="0,28" path="m8586,2100l8586,2128e" filled="f" stroked="t" strokeweight=".351545pt" strokecolor="#000000">
                <v:path arrowok="t"/>
              </v:shape>
            </v:group>
            <v:group style="position:absolute;left:8664;top:2100;width:2;height:28" coordorigin="8664,2100" coordsize="2,28">
              <v:shape style="position:absolute;left:8664;top:2100;width:2;height:28" coordorigin="8664,2100" coordsize="0,28" path="m8664,2100l8664,2128e" filled="f" stroked="t" strokeweight=".351545pt" strokecolor="#000000">
                <v:path arrowok="t"/>
              </v:shape>
            </v:group>
            <v:group style="position:absolute;left:8741;top:2100;width:2;height:28" coordorigin="8741,2100" coordsize="2,28">
              <v:shape style="position:absolute;left:8741;top:2100;width:2;height:28" coordorigin="8741,2100" coordsize="0,28" path="m8741,2100l8741,2128e" filled="f" stroked="t" strokeweight=".351545pt" strokecolor="#000000">
                <v:path arrowok="t"/>
              </v:shape>
            </v:group>
            <v:group style="position:absolute;left:8818;top:2100;width:2;height:28" coordorigin="8818,2100" coordsize="2,28">
              <v:shape style="position:absolute;left:8818;top:2100;width:2;height:28" coordorigin="8818,2100" coordsize="0,28" path="m8818,2100l8818,2128e" filled="f" stroked="t" strokeweight=".351545pt" strokecolor="#000000">
                <v:path arrowok="t"/>
              </v:shape>
            </v:group>
            <v:group style="position:absolute;left:8895;top:2100;width:2;height:28" coordorigin="8895,2100" coordsize="2,28">
              <v:shape style="position:absolute;left:8895;top:2100;width:2;height:28" coordorigin="8895,2100" coordsize="0,28" path="m8895,2100l8895,2128e" filled="f" stroked="t" strokeweight=".351545pt" strokecolor="#000000">
                <v:path arrowok="t"/>
              </v:shape>
            </v:group>
            <v:group style="position:absolute;left:8973;top:2100;width:2;height:28" coordorigin="8973,2100" coordsize="2,28">
              <v:shape style="position:absolute;left:8973;top:2100;width:2;height:28" coordorigin="8973,2100" coordsize="0,28" path="m8973,2100l8973,2128e" filled="f" stroked="t" strokeweight=".351545pt" strokecolor="#000000">
                <v:path arrowok="t"/>
              </v:shape>
            </v:group>
            <v:group style="position:absolute;left:9050;top:2100;width:2;height:28" coordorigin="9050,2100" coordsize="2,28">
              <v:shape style="position:absolute;left:9050;top:2100;width:2;height:28" coordorigin="9050,2100" coordsize="0,28" path="m9050,2100l9050,2128e" filled="f" stroked="t" strokeweight=".351545pt" strokecolor="#000000">
                <v:path arrowok="t"/>
              </v:shape>
            </v:group>
            <v:group style="position:absolute;left:9127;top:2100;width:2;height:28" coordorigin="9127,2100" coordsize="2,28">
              <v:shape style="position:absolute;left:9127;top:2100;width:2;height:28" coordorigin="9127,2100" coordsize="0,28" path="m9127,2100l9127,2128e" filled="f" stroked="t" strokeweight=".351545pt" strokecolor="#000000">
                <v:path arrowok="t"/>
              </v:shape>
            </v:group>
            <v:group style="position:absolute;left:9204;top:2100;width:2;height:28" coordorigin="9204,2100" coordsize="2,28">
              <v:shape style="position:absolute;left:9204;top:2100;width:2;height:28" coordorigin="9204,2100" coordsize="0,28" path="m9204,2100l9204,2128e" filled="f" stroked="t" strokeweight=".351545pt" strokecolor="#000000">
                <v:path arrowok="t"/>
              </v:shape>
            </v:group>
            <v:group style="position:absolute;left:9282;top:2100;width:2;height:28" coordorigin="9282,2100" coordsize="2,28">
              <v:shape style="position:absolute;left:9282;top:2100;width:2;height:28" coordorigin="9282,2100" coordsize="0,28" path="m9282,2100l9282,2128e" filled="f" stroked="t" strokeweight=".351545pt" strokecolor="#000000">
                <v:path arrowok="t"/>
              </v:shape>
            </v:group>
            <v:group style="position:absolute;left:9359;top:2100;width:2;height:28" coordorigin="9359,2100" coordsize="2,28">
              <v:shape style="position:absolute;left:9359;top:2100;width:2;height:28" coordorigin="9359,2100" coordsize="0,28" path="m9359,2100l9359,2128e" filled="f" stroked="t" strokeweight=".351545pt" strokecolor="#000000">
                <v:path arrowok="t"/>
              </v:shape>
            </v:group>
            <v:group style="position:absolute;left:9436;top:2100;width:2;height:28" coordorigin="9436,2100" coordsize="2,28">
              <v:shape style="position:absolute;left:9436;top:2100;width:2;height:28" coordorigin="9436,2100" coordsize="0,28" path="m9436,2100l9436,2128e" filled="f" stroked="t" strokeweight=".351545pt" strokecolor="#000000">
                <v:path arrowok="t"/>
              </v:shape>
            </v:group>
            <v:group style="position:absolute;left:9513;top:2100;width:2;height:28" coordorigin="9513,2100" coordsize="2,28">
              <v:shape style="position:absolute;left:9513;top:2100;width:2;height:28" coordorigin="9513,2100" coordsize="0,28" path="m9513,2100l9513,2128e" filled="f" stroked="t" strokeweight=".351545pt" strokecolor="#000000">
                <v:path arrowok="t"/>
              </v:shape>
            </v:group>
            <v:group style="position:absolute;left:9591;top:2100;width:2;height:28" coordorigin="9591,2100" coordsize="2,28">
              <v:shape style="position:absolute;left:9591;top:2100;width:2;height:28" coordorigin="9591,2100" coordsize="0,28" path="m9591,2100l9591,2128e" filled="f" stroked="t" strokeweight=".351545pt" strokecolor="#000000">
                <v:path arrowok="t"/>
              </v:shape>
            </v:group>
            <v:group style="position:absolute;left:9668;top:2100;width:2;height:28" coordorigin="9668,2100" coordsize="2,28">
              <v:shape style="position:absolute;left:9668;top:2100;width:2;height:28" coordorigin="9668,2100" coordsize="0,28" path="m9668,2100l9668,2128e" filled="f" stroked="t" strokeweight=".351545pt" strokecolor="#000000">
                <v:path arrowok="t"/>
              </v:shape>
            </v:group>
            <v:group style="position:absolute;left:9745;top:2100;width:2;height:28" coordorigin="9745,2100" coordsize="2,28">
              <v:shape style="position:absolute;left:9745;top:2100;width:2;height:28" coordorigin="9745,2100" coordsize="0,28" path="m9745,2100l9745,2128e" filled="f" stroked="t" strokeweight=".35154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811554pt;margin-top:-2.666314pt;width:1.404774pt;height:.1pt;mso-position-horizontal-relative:page;mso-position-vertical-relative:paragraph;z-index:-5836" coordorigin="6816,-53" coordsize="28,2">
            <v:shape style="position:absolute;left:6816;top:-53;width:28;height:2" coordorigin="6816,-53" coordsize="28,0" path="m6816,-53l6844,-53e" filled="f" stroked="t" strokeweight=".353367pt" strokecolor="#000000">
              <v:path arrowok="t"/>
            </v:shape>
          </v:group>
          <w10:wrap type="none"/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9.085602pt;margin-top:6.642871pt;width:8.684383pt;height:37.916781pt;mso-position-horizontal-relative:page;mso-position-vertical-relative:paragraph;z-index:-5804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50" w:lineRule="exact"/>
                    <w:ind w:left="20" w:right="-4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1"/>
                      <w:w w:val="105"/>
                      <w:position w:val="-1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2"/>
                      <w:w w:val="105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-3"/>
                      <w:w w:val="121"/>
                      <w:position w:val="-1"/>
                    </w:rPr>
                    <w:t>S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3"/>
                      <w:w w:val="77"/>
                      <w:position w:val="-1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77"/>
                      <w:position w:val="-1"/>
                    </w:rPr>
                    <w:t>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3"/>
                      <w:w w:val="99"/>
                      <w:position w:val="-1"/>
                    </w:rPr>
                    <w:t>/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2"/>
                      <w:w w:val="99"/>
                      <w:position w:val="-1"/>
                    </w:rPr>
                    <w:t>k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2"/>
                      <w:w w:val="87"/>
                      <w:position w:val="-1"/>
                    </w:rPr>
                    <w:t>g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51"/>
                      <w:position w:val="-1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1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,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left="73"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8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left="73"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6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left="73"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4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243" w:lineRule="exact"/>
        <w:ind w:left="73" w:right="-20"/>
        <w:jc w:val="left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2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3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4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4" w:equalWidth="0">
            <w:col w:w="779" w:space="494"/>
            <w:col w:w="739" w:space="1511"/>
            <w:col w:w="224" w:space="977"/>
            <w:col w:w="3916"/>
          </w:cols>
        </w:sectPr>
      </w:pPr>
      <w:rPr/>
    </w:p>
    <w:p>
      <w:pPr>
        <w:spacing w:before="0" w:after="0" w:line="219" w:lineRule="exact"/>
        <w:ind w:left="724" w:right="-20"/>
        <w:jc w:val="left"/>
        <w:tabs>
          <w:tab w:pos="3520" w:val="left"/>
          <w:tab w:pos="4880" w:val="left"/>
        </w:tabs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400955pt;margin-top:-137.120331pt;width:316.242368pt;height:171.530289pt;mso-position-horizontal-relative:page;mso-position-vertical-relative:paragraph;z-index:-5842" type="#_x0000_t202" filled="f" stroked="f">
            <v:textbox inset="0,0,0,0">
              <w:txbxContent>
                <w:p>
                  <w:pPr>
                    <w:spacing w:before="1" w:after="0" w:line="160" w:lineRule="exact"/>
                    <w:jc w:val="left"/>
                    <w:rPr>
                      <w:sz w:val="16"/>
                      <w:szCs w:val="16"/>
                    </w:rPr>
                  </w:pPr>
                  <w:rPr/>
                  <w:r>
                    <w:rPr>
                      <w:sz w:val="16"/>
                      <w:szCs w:val="16"/>
                    </w:rPr>
                  </w:r>
                </w:p>
                <w:p>
                  <w:pPr>
                    <w:spacing w:before="0" w:after="0" w:line="3269" w:lineRule="exact"/>
                    <w:ind w:right="-20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3"/>
                    </w:rPr>
                    <w:t>T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306.218994pt;margin-top:-108.20752pt;width:.1pt;height:142.617477pt;mso-position-horizontal-relative:page;mso-position-vertical-relative:paragraph;z-index:-5838" coordorigin="6124,-2164" coordsize="2,2852">
            <v:shape style="position:absolute;left:6124;top:-2164;width:2;height:2852" coordorigin="6124,-2164" coordsize="0,2852" path="m6124,688l6124,-2164,6124,688xe" filled="t" fillcolor="#FFFFFF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91.124725pt;margin-top:6.692679pt;width:.1pt;height:1.412054pt;mso-position-horizontal-relative:page;mso-position-vertical-relative:paragraph;z-index:-5835" coordorigin="9822,134" coordsize="2,28">
            <v:shape style="position:absolute;left:9822;top:134;width:2;height:28" coordorigin="9822,134" coordsize="0,28" path="m9822,134l9822,162e" filled="f" stroked="t" strokeweight=".35154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923752pt;margin-top:10.399197pt;width:133.247088pt;height:12.120736pt;mso-position-horizontal-relative:page;mso-position-vertical-relative:paragraph;z-index:-5806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4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2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5"/>
                      <w:position w:val="-1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5"/>
                      <w:position w:val="-1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5.82135pt;margin-top:-77.492538pt;width:9.347787pt;height:53.373011pt;mso-position-horizontal-relative:page;mso-position-vertical-relative:paragraph;z-index:-5805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63" w:lineRule="exact"/>
                    <w:ind w:left="20" w:right="-42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w w:val="104"/>
                      <w:position w:val="-2"/>
                    </w:rPr>
                    <w:t>加入尾数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4"/>
                      <w:w w:val="52"/>
                      <w:position w:val="-2"/>
                    </w:rPr>
                    <w:t>（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104"/>
                      <w:position w:val="-2"/>
                    </w:rPr>
                    <w:t>億尾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52"/>
                      <w:position w:val="-2"/>
                    </w:rPr>
                    <w:t>）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4"/>
                      <w:szCs w:val="1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9.196045pt;margin-top:10.41154pt;width:153.914614pt;height:12.237148pt;mso-position-horizontal-relative:page;mso-position-vertical-relative:paragraph;z-index:-5801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2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1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1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1"/>
                    </w:rPr>
                    <w:t>77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79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81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83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85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87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89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91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93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95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97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99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01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03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05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07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09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5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86"/>
                      <w:position w:val="-2"/>
                    </w:rPr>
                    <w:t>11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13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0" w:after="0" w:line="154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2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3"/>
                      <w:w w:val="86"/>
                      <w:position w:val="-2"/>
                    </w:rPr>
                    <w:t>0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4"/>
                      <w:w w:val="86"/>
                      <w:position w:val="-2"/>
                    </w:rPr>
                    <w:t>15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 style="position:absolute;margin-left:171.248123pt;margin-top:-68.780792pt;width:78.803520pt;height:141.732942pt;mso-position-horizontal-relative:page;mso-position-vertical-relative:paragraph;z-index:-5799;rotation:315" type="#_x0000_t136" fillcolor="#E5E5E5" stroked="f">
            <o:extrusion v:ext="view" autorotationcenter="t"/>
            <v:textpath style="font-family:&amp;quot;Adobe Caslon Pro&amp;quot;;font-size:141pt;v-text-kern:t;mso-text-shadow:auto" string="F"/>
          </v:shape>
        </w:pic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ab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-4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.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-3"/>
        </w:rPr>
        <w:t>0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</w:sectPr>
      </w:pPr>
      <w:rPr/>
    </w:p>
    <w:p>
      <w:pPr>
        <w:spacing w:before="0" w:after="0" w:line="164" w:lineRule="exact"/>
        <w:ind w:left="2044" w:right="1450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5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371" w:lineRule="exact"/>
        <w:ind w:left="584" w:right="-5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13.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親魚量と加入尾数の経年変化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163" w:lineRule="exact"/>
        <w:ind w:left="859" w:right="2119"/>
        <w:jc w:val="center"/>
        <w:rPr>
          <w:rFonts w:ascii="AdobeFangsongStd-Regular" w:hAnsi="AdobeFangsongStd-Regular" w:cs="AdobeFangsongStd-Regular" w:eastAsia="AdobeFangsongStd-Regular"/>
          <w:sz w:val="10"/>
          <w:szCs w:val="10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5"/>
          <w:position w:val="-2"/>
        </w:rPr>
        <w:t>年</w:t>
      </w:r>
      <w:r>
        <w:rPr>
          <w:rFonts w:ascii="AdobeFangsongStd-Regular" w:hAnsi="AdobeFangsongStd-Regular" w:cs="AdobeFangsongStd-Regular" w:eastAsia="AdobeFangsongStd-Regular"/>
          <w:sz w:val="10"/>
          <w:szCs w:val="10"/>
          <w:spacing w:val="0"/>
          <w:w w:val="100"/>
          <w:position w:val="0"/>
        </w:rPr>
      </w:r>
    </w:p>
    <w:p>
      <w:pPr>
        <w:spacing w:before="0" w:after="0" w:line="372" w:lineRule="exact"/>
        <w:ind w:left="-35" w:right="1179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14.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RPS</w:t>
      </w:r>
      <w:r>
        <w:rPr>
          <w:rFonts w:ascii="Adobe Caslon Pro" w:hAnsi="Adobe Caslon Pro" w:cs="Adobe Caslon Pro" w:eastAsia="Adobe Caslon Pro"/>
          <w:sz w:val="20"/>
          <w:szCs w:val="20"/>
          <w:spacing w:val="-20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の経年変化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3675" w:space="1791"/>
            <w:col w:w="317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</w:sectPr>
      </w:pPr>
      <w:rPr/>
    </w:p>
    <w:p>
      <w:pPr>
        <w:spacing w:before="84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-216.229919pt;width:198.425192pt;height:215.810408pt;mso-position-horizontal-relative:page;mso-position-vertical-relative:paragraph;z-index:-5844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9" w:after="0" w:line="240" w:lineRule="exact"/>
                    <w:jc w:val="left"/>
                    <w:rPr>
                      <w:sz w:val="24"/>
                      <w:szCs w:val="24"/>
                    </w:rPr>
                  </w:pPr>
                  <w:rPr/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spacing w:before="0" w:after="0" w:line="3068" w:lineRule="exact"/>
                    <w:ind w:left="265" w:right="-179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R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-216.224869pt;width:198.425192pt;height:204.919563pt;mso-position-horizontal-relative:page;mso-position-vertical-relative:paragraph;z-index:-5843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1" w:after="0" w:line="220" w:lineRule="exact"/>
                    <w:jc w:val="left"/>
                    <w:rPr>
                      <w:sz w:val="22"/>
                      <w:szCs w:val="22"/>
                    </w:rPr>
                  </w:pPr>
                  <w:rPr/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spacing w:before="0" w:after="0" w:line="3068" w:lineRule="exact"/>
                    <w:ind w:left="483" w:right="-524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A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6.838219pt;margin-top:6.050765pt;width:7.063461pt;height:11.207656pt;mso-position-horizontal-relative:page;mso-position-vertical-relative:paragraph;z-index:-5807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1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99"/>
                      <w:position w:val="-1"/>
                    </w:rPr>
                    <w:t>Y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99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3"/>
                      <w:position w:val="-1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96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96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06"/>
        </w:rPr>
        <w:t>.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7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87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9"/>
          <w:szCs w:val="9"/>
          <w:spacing w:val="-1"/>
          <w:w w:val="110"/>
        </w:rPr>
        <w:t>a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91"/>
        </w:rPr>
        <w:t>x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750061pt;margin-top:-15.791302pt;width:7.47676pt;height:15.012437pt;mso-position-horizontal-relative:page;mso-position-vertical-relative:paragraph;z-index:-5810" type="#_x0000_t202" filled="f" stroked="f">
            <v:textbox inset="0,0,0,0" style="layout-flow:vertical">
              <w:txbxContent>
                <w:p>
                  <w:pPr>
                    <w:spacing w:before="0" w:after="0" w:line="12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3"/>
                      <w:w w:val="87"/>
                    </w:rPr>
                    <w:t>%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2"/>
                      <w:w w:val="111"/>
                    </w:rPr>
                    <w:t>S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11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3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100"/>
        </w:rPr>
        <w:t>3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00" w:lineRule="exact"/>
        <w:ind w:right="-20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87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9"/>
          <w:szCs w:val="9"/>
          <w:spacing w:val="4"/>
          <w:w w:val="112"/>
        </w:rPr>
        <w:t>e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90" w:lineRule="exact"/>
        <w:ind w:left="296"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93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93"/>
        </w:rPr>
        <w:t>c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sz w:val="9"/>
          <w:szCs w:val="9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18"/>
        </w:rPr>
        <w:t>e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17"/>
        </w:rPr>
        <w:t>nt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84" w:after="0" w:line="240" w:lineRule="auto"/>
        <w:ind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90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80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70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60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50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40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30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20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51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br w:type="column"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2"/>
        </w:rPr>
        <w:t>3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2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2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336.596893pt;margin-top:-7.584813pt;width:156.898254pt;height:117.407394pt;mso-position-horizontal-relative:page;mso-position-vertical-relative:paragraph;z-index:-5833" coordorigin="6732,-152" coordsize="3138,2348">
            <v:group style="position:absolute;left:6736;top:-148;width:2;height:2340" coordorigin="6736,-148" coordsize="2,2340">
              <v:shape style="position:absolute;left:6736;top:-148;width:2;height:2340" coordorigin="6736,-148" coordsize="0,2340" path="m6736,-148l6736,2193e" filled="f" stroked="t" strokeweight=".384928pt" strokecolor="#000000">
                <v:path arrowok="t"/>
              </v:shape>
            </v:group>
            <v:group style="position:absolute;left:6736;top:2193;width:3130;height:2" coordorigin="6736,2193" coordsize="3130,2">
              <v:shape style="position:absolute;left:6736;top:2193;width:3130;height:2" coordorigin="6736,2193" coordsize="3130,0" path="m6736,2193l9866,2193e" filled="f" stroked="t" strokeweight=".386602pt" strokecolor="#000000">
                <v:path arrowok="t"/>
              </v:shape>
            </v:group>
            <v:group style="position:absolute;left:6736;top:1853;width:23;height:2" coordorigin="6736,1853" coordsize="23,2">
              <v:shape style="position:absolute;left:6736;top:1853;width:23;height:2" coordorigin="6736,1853" coordsize="23,0" path="m6736,1853l6759,1853e" filled="f" stroked="t" strokeweight=".386602pt" strokecolor="#000000">
                <v:path arrowok="t"/>
              </v:shape>
            </v:group>
            <v:group style="position:absolute;left:6736;top:1521;width:23;height:2" coordorigin="6736,1521" coordsize="23,2">
              <v:shape style="position:absolute;left:6736;top:1521;width:23;height:2" coordorigin="6736,1521" coordsize="23,0" path="m6736,1521l6759,1521e" filled="f" stroked="t" strokeweight=".386602pt" strokecolor="#000000">
                <v:path arrowok="t"/>
              </v:shape>
            </v:group>
            <v:group style="position:absolute;left:6736;top:1188;width:23;height:2" coordorigin="6736,1188" coordsize="23,2">
              <v:shape style="position:absolute;left:6736;top:1188;width:23;height:2" coordorigin="6736,1188" coordsize="23,0" path="m6736,1188l6759,1188e" filled="f" stroked="t" strokeweight=".386602pt" strokecolor="#000000">
                <v:path arrowok="t"/>
              </v:shape>
            </v:group>
            <v:group style="position:absolute;left:6736;top:849;width:23;height:2" coordorigin="6736,849" coordsize="23,2">
              <v:shape style="position:absolute;left:6736;top:849;width:23;height:2" coordorigin="6736,849" coordsize="23,0" path="m6736,849l6759,849e" filled="f" stroked="t" strokeweight=".386602pt" strokecolor="#000000">
                <v:path arrowok="t"/>
              </v:shape>
            </v:group>
            <v:group style="position:absolute;left:6736;top:516;width:23;height:2" coordorigin="6736,516" coordsize="23,2">
              <v:shape style="position:absolute;left:6736;top:516;width:23;height:2" coordorigin="6736,516" coordsize="23,0" path="m6736,516l6759,516e" filled="f" stroked="t" strokeweight=".386602pt" strokecolor="#000000">
                <v:path arrowok="t"/>
              </v:shape>
            </v:group>
            <v:group style="position:absolute;left:6736;top:184;width:23;height:2" coordorigin="6736,184" coordsize="23,2">
              <v:shape style="position:absolute;left:6736;top:184;width:23;height:2" coordorigin="6736,184" coordsize="23,0" path="m6736,184l6759,184e" filled="f" stroked="t" strokeweight=".386602pt" strokecolor="#000000">
                <v:path arrowok="t"/>
              </v:shape>
            </v:group>
            <v:group style="position:absolute;left:6736;top:-148;width:23;height:2" coordorigin="6736,-148" coordsize="23,2">
              <v:shape style="position:absolute;left:6736;top:-148;width:23;height:2" coordorigin="6736,-148" coordsize="23,0" path="m6736,-148l6759,-148e" filled="f" stroked="t" strokeweight=".386602pt" strokecolor="#000000">
                <v:path arrowok="t"/>
              </v:shape>
            </v:group>
            <v:group style="position:absolute;left:7182;top:2162;width:2;height:31" coordorigin="7182,2162" coordsize="2,31">
              <v:shape style="position:absolute;left:7182;top:2162;width:2;height:31" coordorigin="7182,2162" coordsize="0,31" path="m7182,2162l7182,2193e" filled="f" stroked="t" strokeweight=".384928pt" strokecolor="#000000">
                <v:path arrowok="t"/>
              </v:shape>
            </v:group>
            <v:group style="position:absolute;left:7628;top:2162;width:2;height:31" coordorigin="7628,2162" coordsize="2,31">
              <v:shape style="position:absolute;left:7628;top:2162;width:2;height:31" coordorigin="7628,2162" coordsize="0,31" path="m7628,2162l7628,2193e" filled="f" stroked="t" strokeweight=".384928pt" strokecolor="#000000">
                <v:path arrowok="t"/>
              </v:shape>
            </v:group>
            <v:group style="position:absolute;left:8074;top:2162;width:2;height:31" coordorigin="8074,2162" coordsize="2,31">
              <v:shape style="position:absolute;left:8074;top:2162;width:2;height:31" coordorigin="8074,2162" coordsize="0,31" path="m8074,2162l8074,2193e" filled="f" stroked="t" strokeweight=".384928pt" strokecolor="#000000">
                <v:path arrowok="t"/>
              </v:shape>
            </v:group>
            <v:group style="position:absolute;left:8528;top:2162;width:2;height:31" coordorigin="8528,2162" coordsize="2,31">
              <v:shape style="position:absolute;left:8528;top:2162;width:2;height:31" coordorigin="8528,2162" coordsize="0,31" path="m8528,2162l8528,2193e" filled="f" stroked="t" strokeweight=".384928pt" strokecolor="#000000">
                <v:path arrowok="t"/>
              </v:shape>
            </v:group>
            <v:group style="position:absolute;left:8974;top:2162;width:2;height:31" coordorigin="8974,2162" coordsize="2,31">
              <v:shape style="position:absolute;left:8974;top:2162;width:2;height:31" coordorigin="8974,2162" coordsize="0,31" path="m8974,2162l8974,2193e" filled="f" stroked="t" strokeweight=".384928pt" strokecolor="#000000">
                <v:path arrowok="t"/>
              </v:shape>
            </v:group>
            <v:group style="position:absolute;left:9420;top:2162;width:2;height:31" coordorigin="9420,2162" coordsize="2,31">
              <v:shape style="position:absolute;left:9420;top:2162;width:2;height:31" coordorigin="9420,2162" coordsize="0,31" path="m9420,2162l9420,2193e" filled="f" stroked="t" strokeweight=".384928pt" strokecolor="#000000">
                <v:path arrowok="t"/>
              </v:shape>
            </v:group>
            <v:group style="position:absolute;left:9866;top:2162;width:2;height:31" coordorigin="9866,2162" coordsize="2,31">
              <v:shape style="position:absolute;left:9866;top:2162;width:2;height:31" coordorigin="9866,2162" coordsize="0,31" path="m9866,2162l9866,2193e" filled="f" stroked="t" strokeweight=".38492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9.51535pt;margin-top:13.531712pt;width:17.648962pt;height:14.587729pt;mso-position-horizontal-relative:page;mso-position-vertical-relative:paragraph;z-index:-5831" coordorigin="7590,271" coordsize="353,292">
            <v:group style="position:absolute;left:7598;top:425;width:61;height:60" coordorigin="7598,425" coordsize="61,60">
              <v:shape style="position:absolute;left:7598;top:425;width:61;height:60" coordorigin="7598,425" coordsize="61,60" path="m7619,425l7603,438,7598,462,7610,479,7632,485,7651,475,7659,454,7657,444,7644,430,7619,425e" filled="t" fillcolor="#000000" stroked="f">
                <v:path arrowok="t"/>
                <v:fill/>
              </v:shape>
            </v:group>
            <v:group style="position:absolute;left:7598;top:425;width:61;height:60" coordorigin="7598,425" coordsize="61,60">
              <v:shape style="position:absolute;left:7598;top:425;width:61;height:60" coordorigin="7598,425" coordsize="61,60" path="m7659,455l7651,475,7632,485,7610,479,7598,462,7603,438,7619,425,7644,430,7657,444,7659,455xe" filled="f" stroked="t" strokeweight=".385774pt" strokecolor="#000000">
                <v:path arrowok="t"/>
              </v:shape>
            </v:group>
            <v:group style="position:absolute;left:7752;top:278;width:61;height:60" coordorigin="7752,278" coordsize="61,60">
              <v:shape style="position:absolute;left:7752;top:278;width:61;height:60" coordorigin="7752,278" coordsize="61,60" path="m7773,278l7757,291,7752,315,7763,332,7786,338,7805,328,7812,308,7810,297,7797,283,7773,278e" filled="t" fillcolor="#000000" stroked="f">
                <v:path arrowok="t"/>
                <v:fill/>
              </v:shape>
            </v:group>
            <v:group style="position:absolute;left:7752;top:278;width:61;height:60" coordorigin="7752,278" coordsize="61,60">
              <v:shape style="position:absolute;left:7752;top:278;width:61;height:60" coordorigin="7752,278" coordsize="61,60" path="m7812,308l7805,328,7786,338,7763,332,7752,315,7757,291,7773,278,7797,283,7810,297,7812,308xe" filled="f" stroked="t" strokeweight=".385774pt" strokecolor="#000000">
                <v:path arrowok="t"/>
              </v:shape>
            </v:group>
            <v:group style="position:absolute;left:7721;top:387;width:61;height:60" coordorigin="7721,387" coordsize="61,60">
              <v:shape style="position:absolute;left:7721;top:387;width:61;height:60" coordorigin="7721,387" coordsize="61,60" path="m7742,387l7727,399,7721,423,7733,440,7755,446,7774,436,7782,416,7780,405,7767,391,7742,387e" filled="t" fillcolor="#000000" stroked="f">
                <v:path arrowok="t"/>
                <v:fill/>
              </v:shape>
            </v:group>
            <v:group style="position:absolute;left:7721;top:387;width:61;height:60" coordorigin="7721,387" coordsize="61,60">
              <v:shape style="position:absolute;left:7721;top:387;width:61;height:60" coordorigin="7721,387" coordsize="61,60" path="m7782,416l7774,436,7755,447,7733,440,7721,423,7727,399,7742,387,7767,391,7780,405,7782,416xe" filled="f" stroked="t" strokeweight=".385774pt" strokecolor="#000000">
                <v:path arrowok="t"/>
              </v:shape>
            </v:group>
            <v:group style="position:absolute;left:7683;top:417;width:61;height:60" coordorigin="7683,417" coordsize="61,60">
              <v:shape style="position:absolute;left:7683;top:417;width:61;height:60" coordorigin="7683,417" coordsize="61,60" path="m7703,417l7688,430,7683,454,7694,471,7717,477,7736,467,7743,447,7741,436,7728,422,7703,417e" filled="t" fillcolor="#000000" stroked="f">
                <v:path arrowok="t"/>
                <v:fill/>
              </v:shape>
            </v:group>
            <v:group style="position:absolute;left:7683;top:418;width:61;height:60" coordorigin="7683,418" coordsize="61,60">
              <v:shape style="position:absolute;left:7683;top:418;width:61;height:60" coordorigin="7683,418" coordsize="61,60" path="m7743,447l7736,467,7717,477,7694,471,7683,454,7688,430,7703,418,7728,422,7741,436,7743,447xe" filled="f" stroked="t" strokeweight=".385774pt" strokecolor="#000000">
                <v:path arrowok="t"/>
              </v:shape>
            </v:group>
            <v:group style="position:absolute;left:7836;top:387;width:61;height:60" coordorigin="7836,387" coordsize="61,60">
              <v:shape style="position:absolute;left:7836;top:387;width:61;height:60" coordorigin="7836,387" coordsize="61,60" path="m7857,387l7842,399,7836,423,7848,440,7870,446,7889,436,7897,416,7895,405,7882,391,7857,387e" filled="t" fillcolor="#000000" stroked="f">
                <v:path arrowok="t"/>
                <v:fill/>
              </v:shape>
            </v:group>
            <v:group style="position:absolute;left:7836;top:387;width:61;height:60" coordorigin="7836,387" coordsize="61,60">
              <v:shape style="position:absolute;left:7836;top:387;width:61;height:60" coordorigin="7836,387" coordsize="61,60" path="m7897,416l7889,436,7870,447,7848,440,7836,423,7842,399,7857,387,7882,391,7895,405,7897,416xe" filled="f" stroked="t" strokeweight=".385774pt" strokecolor="#000000">
                <v:path arrowok="t"/>
              </v:shape>
            </v:group>
            <v:group style="position:absolute;left:7875;top:495;width:61;height:60" coordorigin="7875,495" coordsize="61,60">
              <v:shape style="position:absolute;left:7875;top:495;width:61;height:60" coordorigin="7875,495" coordsize="61,60" path="m7896,495l7880,507,7875,531,7886,548,7909,555,7928,544,7936,524,7934,513,7920,499,7896,495e" filled="t" fillcolor="#000000" stroked="f">
                <v:path arrowok="t"/>
                <v:fill/>
              </v:shape>
            </v:group>
            <v:group style="position:absolute;left:7875;top:495;width:61;height:60" coordorigin="7875,495" coordsize="61,60">
              <v:shape style="position:absolute;left:7875;top:495;width:61;height:60" coordorigin="7875,495" coordsize="61,60" path="m7936,524l7928,545,7909,555,7886,548,7875,531,7880,507,7896,495,7920,499,7934,513,7936,524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4.505035pt;margin-top:-1.530771pt;width:3.805412pt;height:3.773717pt;mso-position-horizontal-relative:page;mso-position-vertical-relative:paragraph;z-index:-5819" coordorigin="8690,-31" coordsize="76,75">
            <v:group style="position:absolute;left:8698;top:-23;width:61;height:60" coordorigin="8698,-23" coordsize="61,60">
              <v:shape style="position:absolute;left:8698;top:-23;width:61;height:60" coordorigin="8698,-23" coordsize="61,60" path="m8719,-23l8703,-10,8698,14,8709,31,8732,37,8751,27,8758,6,8756,-4,8743,-18,8719,-23e" filled="t" fillcolor="#000000" stroked="f">
                <v:path arrowok="t"/>
                <v:fill/>
              </v:shape>
            </v:group>
            <v:group style="position:absolute;left:8698;top:-23;width:61;height:60" coordorigin="8698,-23" coordsize="61,60">
              <v:shape style="position:absolute;left:8698;top:-23;width:61;height:60" coordorigin="8698,-23" coordsize="61,60" path="m8758,7l8751,27,8732,37,8709,31,8698,14,8703,-10,8719,-23,8743,-18,8756,-4,8758,7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7.975342pt;margin-top:1.945159pt;width:8.419889pt;height:4.160022pt;mso-position-horizontal-relative:page;mso-position-vertical-relative:paragraph;z-index:-5815" coordorigin="7760,39" coordsize="168,83">
            <v:group style="position:absolute;left:7860;top:47;width:61;height:60" coordorigin="7860,47" coordsize="61,60">
              <v:shape style="position:absolute;left:7860;top:47;width:61;height:60" coordorigin="7860,47" coordsize="61,60" path="m7880,47l7865,59,7860,83,7871,100,7894,107,7912,96,7920,76,7918,65,7905,51,7880,47e" filled="t" fillcolor="#000000" stroked="f">
                <v:path arrowok="t"/>
                <v:fill/>
              </v:shape>
            </v:group>
            <v:group style="position:absolute;left:7860;top:47;width:61;height:60" coordorigin="7860,47" coordsize="61,60">
              <v:shape style="position:absolute;left:7860;top:47;width:61;height:60" coordorigin="7860,47" coordsize="61,60" path="m7920,76l7912,97,7894,107,7871,100,7860,83,7865,59,7880,47,7905,51,7918,65,7920,76xe" filled="f" stroked="t" strokeweight=".385774pt" strokecolor="#000000">
                <v:path arrowok="t"/>
              </v:shape>
            </v:group>
            <v:group style="position:absolute;left:7767;top:54;width:61;height:60" coordorigin="7767,54" coordsize="61,60">
              <v:shape style="position:absolute;left:7767;top:54;width:61;height:60" coordorigin="7767,54" coordsize="61,60" path="m7788,54l7773,67,7767,91,7779,108,7801,114,7820,104,7828,84,7826,73,7813,59,7788,54e" filled="t" fillcolor="#000000" stroked="f">
                <v:path arrowok="t"/>
                <v:fill/>
              </v:shape>
            </v:group>
            <v:group style="position:absolute;left:7767;top:54;width:61;height:60" coordorigin="7767,54" coordsize="61,60">
              <v:shape style="position:absolute;left:7767;top:54;width:61;height:60" coordorigin="7767,54" coordsize="61,60" path="m7828,84l7820,104,7801,114,7779,108,7767,91,7773,67,7788,54,7813,59,7826,73,7828,84xe" filled="f" stroked="t" strokeweight=".385774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3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397.588898pt;margin-top:11.446111pt;width:11.880789pt;height:8.022093pt;mso-position-horizontal-relative:page;mso-position-vertical-relative:paragraph;z-index:-5827" coordorigin="7952,229" coordsize="238,160">
            <v:group style="position:absolute;left:8075;top:298;width:61;height:60" coordorigin="8075,298" coordsize="61,60">
              <v:shape style="position:absolute;left:8075;top:298;width:61;height:60" coordorigin="8075,298" coordsize="61,60" path="m8096,298l8080,311,8075,335,8086,352,8109,358,8128,348,8135,328,8133,317,8120,303,8096,298e" filled="t" fillcolor="#000000" stroked="f">
                <v:path arrowok="t"/>
                <v:fill/>
              </v:shape>
            </v:group>
            <v:group style="position:absolute;left:8075;top:299;width:61;height:60" coordorigin="8075,299" coordsize="61,60">
              <v:shape style="position:absolute;left:8075;top:299;width:61;height:60" coordorigin="8075,299" coordsize="61,60" path="m8135,328l8128,348,8109,359,8086,352,8075,335,8080,311,8096,299,8120,303,8133,317,8135,328xe" filled="f" stroked="t" strokeweight=".385774pt" strokecolor="#000000">
                <v:path arrowok="t"/>
              </v:shape>
            </v:group>
            <v:group style="position:absolute;left:7960;top:291;width:61;height:60" coordorigin="7960,291" coordsize="61,60">
              <v:shape style="position:absolute;left:7960;top:291;width:61;height:60" coordorigin="7960,291" coordsize="61,60" path="m7980,291l7965,303,7960,327,7971,344,7994,351,8012,341,8020,320,8018,309,8005,295,7980,291e" filled="t" fillcolor="#000000" stroked="f">
                <v:path arrowok="t"/>
                <v:fill/>
              </v:shape>
            </v:group>
            <v:group style="position:absolute;left:7960;top:291;width:61;height:60" coordorigin="7960,291" coordsize="61,60">
              <v:shape style="position:absolute;left:7960;top:291;width:61;height:60" coordorigin="7960,291" coordsize="61,60" path="m8020,320l8012,341,7994,351,7971,344,7960,327,7965,303,7980,291,8005,295,8018,310,8020,320xe" filled="f" stroked="t" strokeweight=".385774pt" strokecolor="#000000">
                <v:path arrowok="t"/>
              </v:shape>
            </v:group>
            <v:group style="position:absolute;left:8090;top:237;width:61;height:60" coordorigin="8090,237" coordsize="61,60">
              <v:shape style="position:absolute;left:8090;top:237;width:61;height:60" coordorigin="8090,237" coordsize="61,60" path="m8111,237l8096,249,8090,273,8102,290,8124,297,8143,286,8151,266,8149,255,8136,241,8111,237e" filled="t" fillcolor="#000000" stroked="f">
                <v:path arrowok="t"/>
                <v:fill/>
              </v:shape>
            </v:group>
            <v:group style="position:absolute;left:8090;top:237;width:61;height:60" coordorigin="8090,237" coordsize="61,60">
              <v:shape style="position:absolute;left:8090;top:237;width:61;height:60" coordorigin="8090,237" coordsize="61,60" path="m8151,266l8143,287,8124,297,8102,290,8090,273,8096,249,8111,237,8136,241,8149,255,8151,266xe" filled="f" stroked="t" strokeweight=".385774pt" strokecolor="#000000">
                <v:path arrowok="t"/>
              </v:shape>
            </v:group>
            <v:group style="position:absolute;left:8121;top:322;width:61;height:60" coordorigin="8121,322" coordsize="61,60">
              <v:shape style="position:absolute;left:8121;top:322;width:61;height:60" coordorigin="8121,322" coordsize="61,60" path="m8142,322l8126,334,8121,358,8132,375,8155,382,8174,371,8182,351,8180,340,8167,326,8142,322e" filled="t" fillcolor="#000000" stroked="f">
                <v:path arrowok="t"/>
                <v:fill/>
              </v:shape>
            </v:group>
            <v:group style="position:absolute;left:8121;top:322;width:61;height:60" coordorigin="8121,322" coordsize="61,60">
              <v:shape style="position:absolute;left:8121;top:322;width:61;height:60" coordorigin="8121,322" coordsize="61,60" path="m8182,351l8174,372,8155,382,8132,375,8121,358,8126,334,8142,322,8167,326,8180,340,8182,351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9.502228pt;margin-top:9.128793pt;width:3.805398pt;height:3.773746pt;mso-position-horizontal-relative:page;mso-position-vertical-relative:paragraph;z-index:-5816" coordorigin="8990,183" coordsize="76,75">
            <v:group style="position:absolute;left:8998;top:190;width:61;height:60" coordorigin="8998,190" coordsize="61,60">
              <v:shape style="position:absolute;left:8998;top:190;width:61;height:60" coordorigin="8998,190" coordsize="61,60" path="m9018,190l9003,203,8998,227,9009,244,9032,250,9051,240,9058,220,9056,209,9043,195,9018,190e" filled="t" fillcolor="#000000" stroked="f">
                <v:path arrowok="t"/>
                <v:fill/>
              </v:shape>
            </v:group>
            <v:group style="position:absolute;left:8998;top:190;width:61;height:60" coordorigin="8998,190" coordsize="61,60">
              <v:shape style="position:absolute;left:8998;top:190;width:61;height:60" coordorigin="8998,190" coordsize="61,60" path="m9058,220l9051,240,9032,250,9009,244,8998,227,9003,203,9018,190,9043,195,9056,209,9058,220xe" filled="f" stroked="t" strokeweight=".385774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396.819824pt;margin-top:6.657036pt;width:10.342617pt;height:6.091008pt;mso-position-horizontal-relative:page;mso-position-vertical-relative:paragraph;z-index:-5832" coordorigin="7936,133" coordsize="207,122">
            <v:group style="position:absolute;left:8036;top:187;width:61;height:60" coordorigin="8036,187" coordsize="61,60">
              <v:shape style="position:absolute;left:8036;top:187;width:61;height:60" coordorigin="8036,187" coordsize="61,60" path="m8057,187l8042,200,8036,224,8048,241,8070,247,8089,237,8097,217,8095,206,8082,192,8057,187e" filled="t" fillcolor="#000000" stroked="f">
                <v:path arrowok="t"/>
                <v:fill/>
              </v:shape>
            </v:group>
            <v:group style="position:absolute;left:8036;top:187;width:61;height:60" coordorigin="8036,187" coordsize="61,60">
              <v:shape style="position:absolute;left:8036;top:187;width:61;height:60" coordorigin="8036,187" coordsize="61,60" path="m8097,217l8089,237,8070,247,8048,241,8036,224,8042,200,8057,187,8082,192,8095,206,8097,217xe" filled="f" stroked="t" strokeweight=".385774pt" strokecolor="#000000">
                <v:path arrowok="t"/>
              </v:shape>
            </v:group>
            <v:group style="position:absolute;left:8075;top:141;width:61;height:60" coordorigin="8075,141" coordsize="61,60">
              <v:shape style="position:absolute;left:8075;top:141;width:61;height:60" coordorigin="8075,141" coordsize="61,60" path="m8096,141l8080,153,8075,177,8086,194,8109,201,8128,191,8135,170,8133,160,8120,145,8096,141e" filled="t" fillcolor="#000000" stroked="f">
                <v:path arrowok="t"/>
                <v:fill/>
              </v:shape>
            </v:group>
            <v:group style="position:absolute;left:8075;top:141;width:61;height:60" coordorigin="8075,141" coordsize="61,60">
              <v:shape style="position:absolute;left:8075;top:141;width:61;height:60" coordorigin="8075,141" coordsize="61,60" path="m8135,170l8128,191,8109,201,8086,194,8075,177,8080,153,8096,141,8120,146,8133,160,8135,170xe" filled="f" stroked="t" strokeweight=".385774pt" strokecolor="#000000">
                <v:path arrowok="t"/>
              </v:shape>
            </v:group>
            <v:group style="position:absolute;left:7944;top:180;width:61;height:60" coordorigin="7944,180" coordsize="61,60">
              <v:shape style="position:absolute;left:7944;top:180;width:61;height:60" coordorigin="7944,180" coordsize="61,60" path="m7965,180l7950,192,7944,216,7956,233,7978,239,7997,229,8005,209,8003,198,7990,184,7965,180e" filled="t" fillcolor="#000000" stroked="f">
                <v:path arrowok="t"/>
                <v:fill/>
              </v:shape>
            </v:group>
            <v:group style="position:absolute;left:7944;top:180;width:61;height:60" coordorigin="7944,180" coordsize="61,60">
              <v:shape style="position:absolute;left:7944;top:180;width:61;height:60" coordorigin="7944,180" coordsize="61,60" path="m8005,209l7997,229,7978,240,7956,233,7944,216,7950,192,7965,180,7990,184,8003,198,8005,20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7.594513pt;margin-top:13.608915pt;width:3.80538pt;height:3.77372pt;mso-position-horizontal-relative:page;mso-position-vertical-relative:paragraph;z-index:-5830" coordorigin="7352,272" coordsize="76,75">
            <v:group style="position:absolute;left:7360;top:280;width:61;height:60" coordorigin="7360,280" coordsize="61,60">
              <v:shape style="position:absolute;left:7360;top:280;width:61;height:60" coordorigin="7360,280" coordsize="61,60" path="m7380,280l7365,292,7360,316,7371,333,7394,340,7413,330,7420,309,7418,299,7405,284,7380,280e" filled="t" fillcolor="#000000" stroked="f">
                <v:path arrowok="t"/>
                <v:fill/>
              </v:shape>
            </v:group>
            <v:group style="position:absolute;left:7360;top:280;width:61;height:60" coordorigin="7360,280" coordsize="61,60">
              <v:shape style="position:absolute;left:7360;top:280;width:61;height:60" coordorigin="7360,280" coordsize="61,60" path="m7420,309l7413,330,7394,340,7371,333,7360,316,7365,292,7380,280,7405,285,7418,299,7420,30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823578pt;margin-top:.091369pt;width:8.804452pt;height:13.042898pt;mso-position-horizontal-relative:page;mso-position-vertical-relative:paragraph;z-index:-5829" coordorigin="7536,2" coordsize="176,261">
            <v:group style="position:absolute;left:7544;top:195;width:61;height:60" coordorigin="7544,195" coordsize="61,60">
              <v:shape style="position:absolute;left:7544;top:195;width:61;height:60" coordorigin="7544,195" coordsize="61,60" path="m7565,195l7550,207,7544,231,7556,248,7578,255,7597,245,7605,224,7603,214,7590,199,7565,195e" filled="t" fillcolor="#000000" stroked="f">
                <v:path arrowok="t"/>
                <v:fill/>
              </v:shape>
            </v:group>
            <v:group style="position:absolute;left:7544;top:195;width:61;height:60" coordorigin="7544,195" coordsize="61,60">
              <v:shape style="position:absolute;left:7544;top:195;width:61;height:60" coordorigin="7544,195" coordsize="61,60" path="m7605,224l7597,245,7578,255,7556,248,7544,232,7550,208,7565,195,7590,200,7603,214,7605,224xe" filled="f" stroked="t" strokeweight=".385774pt" strokecolor="#000000">
                <v:path arrowok="t"/>
              </v:shape>
            </v:group>
            <v:group style="position:absolute;left:7644;top:10;width:61;height:60" coordorigin="7644,10" coordsize="61,60">
              <v:shape style="position:absolute;left:7644;top:10;width:61;height:60" coordorigin="7644,10" coordsize="61,60" path="m7665,10l7650,22,7644,46,7656,63,7678,70,7697,59,7705,39,7703,28,7690,14,7665,10e" filled="t" fillcolor="#000000" stroked="f">
                <v:path arrowok="t"/>
                <v:fill/>
              </v:shape>
            </v:group>
            <v:group style="position:absolute;left:7644;top:10;width:61;height:60" coordorigin="7644,10" coordsize="61,60">
              <v:shape style="position:absolute;left:7644;top:10;width:61;height:60" coordorigin="7644,10" coordsize="61,60" path="m7705,39l7697,59,7678,70,7656,63,7644,46,7650,22,7665,10,7690,14,7703,28,7705,39xe" filled="f" stroked="t" strokeweight=".385774pt" strokecolor="#000000">
                <v:path arrowok="t"/>
              </v:shape>
            </v:group>
            <v:group style="position:absolute;left:7598;top:79;width:61;height:60" coordorigin="7598,79" coordsize="61,60">
              <v:shape style="position:absolute;left:7598;top:79;width:61;height:60" coordorigin="7598,79" coordsize="61,60" path="m7619,79l7603,92,7598,116,7610,133,7632,139,7651,129,7659,108,7657,98,7644,84,7619,79e" filled="t" fillcolor="#000000" stroked="f">
                <v:path arrowok="t"/>
                <v:fill/>
              </v:shape>
            </v:group>
            <v:group style="position:absolute;left:7598;top:79;width:61;height:60" coordorigin="7598,79" coordsize="61,60">
              <v:shape style="position:absolute;left:7598;top:79;width:61;height:60" coordorigin="7598,79" coordsize="61,60" path="m7659,109l7651,129,7632,139,7610,133,7598,116,7603,92,7619,79,7644,84,7657,98,7659,10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9.898041pt;margin-top:-.294855pt;width:3.805384pt;height:3.773723pt;mso-position-horizontal-relative:page;mso-position-vertical-relative:paragraph;z-index:-5825" coordorigin="7798,-6" coordsize="76,75">
            <v:group style="position:absolute;left:7806;top:2;width:61;height:60" coordorigin="7806,2" coordsize="61,60">
              <v:shape style="position:absolute;left:7806;top:2;width:61;height:60" coordorigin="7806,2" coordsize="61,60" path="m7826,2l7811,14,7806,38,7817,55,7840,62,7859,52,7866,31,7864,21,7851,6,7826,2e" filled="t" fillcolor="#000000" stroked="f">
                <v:path arrowok="t"/>
                <v:fill/>
              </v:shape>
            </v:group>
            <v:group style="position:absolute;left:7806;top:2;width:61;height:60" coordorigin="7806,2" coordsize="61,60">
              <v:shape style="position:absolute;left:7806;top:2;width:61;height:60" coordorigin="7806,2" coordsize="61,60" path="m7866,31l7859,52,7840,62,7817,55,7806,38,7811,14,7826,2,7851,6,7864,21,7866,31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2.578613pt;margin-top:4.725943pt;width:3.805401pt;height:3.773723pt;mso-position-horizontal-relative:page;mso-position-vertical-relative:paragraph;z-index:-5817" coordorigin="9052,95" coordsize="76,75">
            <v:group style="position:absolute;left:9059;top:102;width:61;height:60" coordorigin="9059,102" coordsize="61,60">
              <v:shape style="position:absolute;left:9059;top:102;width:61;height:60" coordorigin="9059,102" coordsize="61,60" path="m9080,102l9065,115,9059,139,9071,156,9093,162,9112,152,9120,132,9118,121,9105,107,9080,102e" filled="t" fillcolor="#000000" stroked="f">
                <v:path arrowok="t"/>
                <v:fill/>
              </v:shape>
            </v:group>
            <v:group style="position:absolute;left:9059;top:102;width:61;height:60" coordorigin="9059,102" coordsize="61,60">
              <v:shape style="position:absolute;left:9059;top:102;width:61;height:60" coordorigin="9059,102" coordsize="61,60" path="m9120,132l9112,152,9093,162,9071,156,9059,139,9065,115,9080,102,9105,107,9118,121,9120,132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2.197449pt;margin-top:6.897238pt;width:7.780967pt;height:32.027231pt;mso-position-horizontal-relative:page;mso-position-vertical-relative:paragraph;z-index:-5802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33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w w:val="105"/>
                      <w:position w:val="-1"/>
                    </w:rPr>
                    <w:t>漁獲係数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3"/>
                      <w:w w:val="105"/>
                      <w:position w:val="-1"/>
                    </w:rPr>
                    <w:t>(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-2"/>
                      <w:w w:val="105"/>
                      <w:position w:val="-1"/>
                    </w:rPr>
                    <w:t>F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99"/>
                      <w:position w:val="-1"/>
                    </w:rPr>
                    <w:t>)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2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379.899902pt;margin-top:9.978489pt;width:6.881723pt;height:6.477222pt;mso-position-horizontal-relative:page;mso-position-vertical-relative:paragraph;z-index:-5828" coordorigin="7598,200" coordsize="138,130">
            <v:group style="position:absolute;left:7606;top:207;width:61;height:60" coordorigin="7606,207" coordsize="61,60">
              <v:shape style="position:absolute;left:7606;top:207;width:61;height:60" coordorigin="7606,207" coordsize="61,60" path="m7626,207l7611,220,7606,244,7617,261,7640,267,7659,257,7666,237,7664,226,7651,212,7626,207e" filled="t" fillcolor="#000000" stroked="f">
                <v:path arrowok="t"/>
                <v:fill/>
              </v:shape>
            </v:group>
            <v:group style="position:absolute;left:7606;top:207;width:61;height:60" coordorigin="7606,207" coordsize="61,60">
              <v:shape style="position:absolute;left:7606;top:207;width:61;height:60" coordorigin="7606,207" coordsize="61,60" path="m7666,237l7659,257,7640,267,7617,261,7606,244,7611,220,7626,207,7651,212,7664,226,7666,237xe" filled="f" stroked="t" strokeweight=".385774pt" strokecolor="#000000">
                <v:path arrowok="t"/>
              </v:shape>
            </v:group>
            <v:group style="position:absolute;left:7667;top:261;width:61;height:60" coordorigin="7667,261" coordsize="61,60">
              <v:shape style="position:absolute;left:7667;top:261;width:61;height:60" coordorigin="7667,261" coordsize="61,60" path="m7688,261l7673,274,7667,298,7679,315,7701,321,7720,311,7728,291,7726,280,7713,266,7688,261e" filled="t" fillcolor="#000000" stroked="f">
                <v:path arrowok="t"/>
                <v:fill/>
              </v:shape>
            </v:group>
            <v:group style="position:absolute;left:7667;top:261;width:61;height:60" coordorigin="7667,261" coordsize="61,60">
              <v:shape style="position:absolute;left:7667;top:261;width:61;height:60" coordorigin="7667,261" coordsize="61,60" path="m7728,291l7720,311,7701,321,7679,315,7667,298,7673,274,7688,261,7713,266,7726,280,7728,291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823578pt;margin-top:-1.607982pt;width:8.035362pt;height:4.159935pt;mso-position-horizontal-relative:page;mso-position-vertical-relative:paragraph;z-index:-5826" coordorigin="7536,-32" coordsize="161,83">
            <v:group style="position:absolute;left:7629;top:-24;width:61;height:60" coordorigin="7629,-24" coordsize="61,60">
              <v:shape style="position:absolute;left:7629;top:-24;width:61;height:60" coordorigin="7629,-24" coordsize="61,60" path="m7649,-24l7634,-12,7629,12,7640,29,7663,36,7682,25,7689,5,7687,-6,7674,-20,7649,-24e" filled="t" fillcolor="#000000" stroked="f">
                <v:path arrowok="t"/>
                <v:fill/>
              </v:shape>
            </v:group>
            <v:group style="position:absolute;left:7629;top:-24;width:61;height:60" coordorigin="7629,-24" coordsize="61,60">
              <v:shape style="position:absolute;left:7629;top:-24;width:61;height:60" coordorigin="7629,-24" coordsize="61,60" path="m7689,5l7682,25,7663,36,7640,29,7629,12,7634,-12,7649,-24,7674,-20,7687,-6,7689,5xe" filled="f" stroked="t" strokeweight=".385774pt" strokecolor="#000000">
                <v:path arrowok="t"/>
              </v:shape>
            </v:group>
            <v:group style="position:absolute;left:7544;top:-17;width:61;height:60" coordorigin="7544,-17" coordsize="61,60">
              <v:shape style="position:absolute;left:7544;top:-17;width:61;height:60" coordorigin="7544,-17" coordsize="61,60" path="m7565,-17l7550,-4,7544,20,7556,37,7578,43,7597,33,7605,13,7603,2,7590,-12,7565,-17e" filled="t" fillcolor="#000000" stroked="f">
                <v:path arrowok="t"/>
                <v:fill/>
              </v:shape>
            </v:group>
            <v:group style="position:absolute;left:7544;top:-17;width:61;height:60" coordorigin="7544,-17" coordsize="61,60">
              <v:shape style="position:absolute;left:7544;top:-17;width:61;height:60" coordorigin="7544,-17" coordsize="61,60" path="m7605,13l7597,33,7578,43,7556,37,7544,20,7550,-4,7565,-17,7590,-12,7603,2,7605,13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4.124298pt;margin-top:13.068191pt;width:13.034419pt;height:6.477257pt;mso-position-horizontal-relative:page;mso-position-vertical-relative:paragraph;z-index:-5824" coordorigin="8282,261" coordsize="261,130">
            <v:group style="position:absolute;left:8406;top:292;width:61;height:60" coordorigin="8406,292" coordsize="61,60">
              <v:shape style="position:absolute;left:8406;top:292;width:61;height:60" coordorigin="8406,292" coordsize="61,60" path="m8426,292l8411,305,8406,329,8417,346,8440,352,8459,342,8466,322,8464,311,8451,297,8426,292e" filled="t" fillcolor="#000000" stroked="f">
                <v:path arrowok="t"/>
                <v:fill/>
              </v:shape>
            </v:group>
            <v:group style="position:absolute;left:8406;top:292;width:61;height:60" coordorigin="8406,292" coordsize="61,60">
              <v:shape style="position:absolute;left:8406;top:292;width:61;height:60" coordorigin="8406,292" coordsize="61,60" path="m8466,322l8459,342,8440,352,8417,346,8406,329,8411,305,8426,292,8451,297,8464,311,8466,322xe" filled="f" stroked="t" strokeweight=".385774pt" strokecolor="#000000">
                <v:path arrowok="t"/>
              </v:shape>
            </v:group>
            <v:group style="position:absolute;left:8475;top:323;width:61;height:60" coordorigin="8475,323" coordsize="61,60">
              <v:shape style="position:absolute;left:8475;top:323;width:61;height:60" coordorigin="8475,323" coordsize="61,60" path="m8495,323l8480,336,8475,360,8486,377,8509,383,8528,373,8535,353,8533,342,8520,328,8495,323e" filled="t" fillcolor="#000000" stroked="f">
                <v:path arrowok="t"/>
                <v:fill/>
              </v:shape>
            </v:group>
            <v:group style="position:absolute;left:8475;top:323;width:61;height:60" coordorigin="8475,323" coordsize="61,60">
              <v:shape style="position:absolute;left:8475;top:323;width:61;height:60" coordorigin="8475,323" coordsize="61,60" path="m8535,353l8528,373,8509,383,8486,377,8475,360,8480,336,8495,323,8520,328,8533,342,8535,353xe" filled="f" stroked="t" strokeweight=".385774pt" strokecolor="#000000">
                <v:path arrowok="t"/>
              </v:shape>
            </v:group>
            <v:group style="position:absolute;left:8290;top:269;width:61;height:60" coordorigin="8290,269" coordsize="61,60">
              <v:shape style="position:absolute;left:8290;top:269;width:61;height:60" coordorigin="8290,269" coordsize="61,60" path="m8311,269l8296,282,8290,306,8302,323,8324,329,8343,319,8351,298,8349,288,8336,274,8311,269e" filled="t" fillcolor="#000000" stroked="f">
                <v:path arrowok="t"/>
                <v:fill/>
              </v:shape>
            </v:group>
            <v:group style="position:absolute;left:8290;top:269;width:61;height:60" coordorigin="8290,269" coordsize="61,60">
              <v:shape style="position:absolute;left:8290;top:269;width:61;height:60" coordorigin="8290,269" coordsize="61,60" path="m8351,299l8343,319,8324,329,8302,323,8290,306,8296,282,8311,269,8336,274,8349,288,8351,29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9.892426pt;margin-top:6.502522pt;width:3.805314pt;height:3.773741pt;mso-position-horizontal-relative:page;mso-position-vertical-relative:paragraph;z-index:-5823" coordorigin="8398,130" coordsize="76,75">
            <v:group style="position:absolute;left:8406;top:138;width:61;height:60" coordorigin="8406,138" coordsize="61,60">
              <v:shape style="position:absolute;left:8406;top:138;width:61;height:60" coordorigin="8406,138" coordsize="61,60" path="m8426,138l8411,150,8406,174,8417,191,8440,198,8459,188,8466,167,8464,156,8451,142,8426,138e" filled="t" fillcolor="#000000" stroked="f">
                <v:path arrowok="t"/>
                <v:fill/>
              </v:shape>
            </v:group>
            <v:group style="position:absolute;left:8406;top:138;width:61;height:60" coordorigin="8406,138" coordsize="61,60">
              <v:shape style="position:absolute;left:8406;top:138;width:61;height:60" coordorigin="8406,138" coordsize="61,60" path="m8466,167l8459,188,8440,198,8417,191,8406,174,8411,150,8426,138,8451,142,8464,157,8466,167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7.971588pt;margin-top:10.750933pt;width:3.805415pt;height:3.773707pt;mso-position-horizontal-relative:page;mso-position-vertical-relative:paragraph;z-index:-5822" coordorigin="8159,215" coordsize="76,75">
            <v:group style="position:absolute;left:8167;top:223;width:61;height:60" coordorigin="8167,223" coordsize="61,60">
              <v:shape style="position:absolute;left:8167;top:223;width:61;height:60" coordorigin="8167,223" coordsize="61,60" path="m8188,223l8173,235,8167,259,8179,276,8201,283,8220,273,8228,252,8226,241,8213,227,8188,223e" filled="t" fillcolor="#000000" stroked="f">
                <v:path arrowok="t"/>
                <v:fill/>
              </v:shape>
            </v:group>
            <v:group style="position:absolute;left:8167;top:223;width:61;height:60" coordorigin="8167,223" coordsize="61,60">
              <v:shape style="position:absolute;left:8167;top:223;width:61;height:60" coordorigin="8167,223" coordsize="61,60" path="m8228,252l8220,273,8201,283,8179,276,8167,259,8173,235,8188,223,8213,227,8226,242,8228,252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9.127075pt;margin-top:11.90956pt;width:3.805383pt;height:3.773723pt;mso-position-horizontal-relative:page;mso-position-vertical-relative:paragraph;z-index:-5821" coordorigin="7983,238" coordsize="76,75">
            <v:group style="position:absolute;left:7990;top:246;width:61;height:60" coordorigin="7990,246" coordsize="61,60">
              <v:shape style="position:absolute;left:7990;top:246;width:61;height:60" coordorigin="7990,246" coordsize="61,60" path="m8011,246l7996,258,7990,282,8002,299,8024,306,8043,296,8051,275,8049,265,8036,250,8011,246e" filled="t" fillcolor="#000000" stroked="f">
                <v:path arrowok="t"/>
                <v:fill/>
              </v:shape>
            </v:group>
            <v:group style="position:absolute;left:7990;top:246;width:61;height:60" coordorigin="7990,246" coordsize="61,60">
              <v:shape style="position:absolute;left:7990;top:246;width:61;height:60" coordorigin="7990,246" coordsize="61,60" path="m8051,275l8043,296,8024,306,8002,299,7990,283,7996,258,8011,246,8036,251,8049,265,8051,275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7.583252pt;margin-top:-.063118pt;width:5.343603pt;height:7.249655pt;mso-position-horizontal-relative:page;mso-position-vertical-relative:paragraph;z-index:-5820" coordorigin="8552,-1" coordsize="107,145">
            <v:group style="position:absolute;left:8590;top:76;width:61;height:60" coordorigin="8590,76" coordsize="61,60">
              <v:shape style="position:absolute;left:8590;top:76;width:61;height:60" coordorigin="8590,76" coordsize="61,60" path="m8611,76l8596,88,8590,112,8602,129,8624,136,8643,126,8651,105,8649,95,8636,81,8611,76e" filled="t" fillcolor="#000000" stroked="f">
                <v:path arrowok="t"/>
                <v:fill/>
              </v:shape>
            </v:group>
            <v:group style="position:absolute;left:8590;top:76;width:61;height:60" coordorigin="8590,76" coordsize="61,60">
              <v:shape style="position:absolute;left:8590;top:76;width:61;height:60" coordorigin="8590,76" coordsize="61,60" path="m8651,105l8643,126,8624,136,8602,130,8590,113,8596,89,8611,76,8636,81,8649,95,8651,105xe" filled="f" stroked="t" strokeweight=".385774pt" strokecolor="#000000">
                <v:path arrowok="t"/>
              </v:shape>
            </v:group>
            <v:group style="position:absolute;left:8559;top:6;width:61;height:60" coordorigin="8559,6" coordsize="61,60">
              <v:shape style="position:absolute;left:8559;top:6;width:61;height:60" coordorigin="8559,6" coordsize="61,60" path="m8580,6l8565,19,8559,43,8571,60,8593,66,8612,56,8620,36,8618,25,8605,11,8580,6e" filled="t" fillcolor="#000000" stroked="f">
                <v:path arrowok="t"/>
                <v:fill/>
              </v:shape>
            </v:group>
            <v:group style="position:absolute;left:8559;top:7;width:61;height:60" coordorigin="8559,7" coordsize="61,60">
              <v:shape style="position:absolute;left:8559;top:7;width:61;height:60" coordorigin="8559,7" coordsize="61,60" path="m8620,36l8612,56,8593,67,8571,60,8559,43,8565,19,8580,7,8605,11,8618,25,8620,36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1.421173pt;margin-top:13.068223pt;width:3.805398pt;height:3.773713pt;mso-position-horizontal-relative:page;mso-position-vertical-relative:paragraph;z-index:-5818" coordorigin="9428,261" coordsize="76,75">
            <v:group style="position:absolute;left:9436;top:269;width:61;height:60" coordorigin="9436,269" coordsize="61,60">
              <v:shape style="position:absolute;left:9436;top:269;width:61;height:60" coordorigin="9436,269" coordsize="61,60" path="m9457,269l9442,282,9436,306,9448,323,9470,329,9489,319,9497,298,9495,288,9482,274,9457,269e" filled="t" fillcolor="#000000" stroked="f">
                <v:path arrowok="t"/>
                <v:fill/>
              </v:shape>
            </v:group>
            <v:group style="position:absolute;left:9436;top:269;width:61;height:60" coordorigin="9436,269" coordsize="61,60">
              <v:shape style="position:absolute;left:9436;top:269;width:61;height:60" coordorigin="9436,269" coordsize="61,60" path="m9497,299l9489,319,9470,329,9448,323,9436,306,9442,282,9457,269,9482,274,9495,288,9497,299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1.818878pt;margin-top:2.640386pt;width:3.80538pt;height:3.77372pt;mso-position-horizontal-relative:page;mso-position-vertical-relative:paragraph;z-index:-5812" coordorigin="8036,53" coordsize="76,75">
            <v:group style="position:absolute;left:8044;top:61;width:61;height:60" coordorigin="8044,61" coordsize="61,60">
              <v:shape style="position:absolute;left:8044;top:61;width:61;height:60" coordorigin="8044,61" coordsize="61,60" path="m8065,61l8050,73,8044,97,8056,114,8078,121,8097,110,8105,90,8103,79,8090,65,8065,61e" filled="t" fillcolor="#000000" stroked="f">
                <v:path arrowok="t"/>
                <v:fill/>
              </v:shape>
            </v:group>
            <v:group style="position:absolute;left:8044;top:61;width:61;height:60" coordorigin="8044,61" coordsize="61,60">
              <v:shape style="position:absolute;left:8044;top:61;width:61;height:60" coordorigin="8044,61" coordsize="61,60" path="m8105,90l8097,110,8078,121,8056,114,8044,97,8050,73,8065,61,8090,65,8103,79,8105,90xe" filled="f" stroked="t" strokeweight=".385774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/>
        <w:pict>
          <v:group style="position:absolute;margin-left:444.887726pt;margin-top:4.416987pt;width:3.805401pt;height:3.773708pt;mso-position-horizontal-relative:page;mso-position-vertical-relative:paragraph;z-index:-5814" coordorigin="8898,88" coordsize="76,75">
            <v:group style="position:absolute;left:8906;top:96;width:61;height:60" coordorigin="8906,96" coordsize="61,60">
              <v:shape style="position:absolute;left:8906;top:96;width:61;height:60" coordorigin="8906,96" coordsize="61,60" path="m8926,96l8911,109,8906,133,8917,150,8939,156,8958,146,8966,125,8964,115,8951,101,8926,96e" filled="t" fillcolor="#000000" stroked="f">
                <v:path arrowok="t"/>
                <v:fill/>
              </v:shape>
            </v:group>
            <v:group style="position:absolute;left:8906;top:96;width:61;height:60" coordorigin="8906,96" coordsize="61,60">
              <v:shape style="position:absolute;left:8906;top:96;width:61;height:60" coordorigin="8906,96" coordsize="61,60" path="m8966,126l8958,146,8939,156,8917,150,8906,133,8911,109,8926,96,8951,101,8964,115,8966,126xe" filled="f" stroked="t" strokeweight=".3857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6.05072pt;margin-top:.168607pt;width:3.805389pt;height:3.773717pt;mso-position-horizontal-relative:page;mso-position-vertical-relative:paragraph;z-index:-5813" coordorigin="7921,3" coordsize="76,75">
            <v:group style="position:absolute;left:7929;top:11;width:61;height:60" coordorigin="7929,11" coordsize="61,60">
              <v:shape style="position:absolute;left:7929;top:11;width:61;height:60" coordorigin="7929,11" coordsize="61,60" path="m7949,11l7934,24,7929,48,7940,65,7963,71,7982,61,7989,40,7987,30,7974,16,7949,11e" filled="t" fillcolor="#000000" stroked="f">
                <v:path arrowok="t"/>
                <v:fill/>
              </v:shape>
            </v:group>
            <v:group style="position:absolute;left:7929;top:11;width:61;height:60" coordorigin="7929,11" coordsize="61,60">
              <v:shape style="position:absolute;left:7929;top:11;width:61;height:60" coordorigin="7929,11" coordsize="61,60" path="m7989,41l7982,61,7963,71,7940,65,7929,48,7934,24,7949,11,7974,16,7987,30,7989,41xe" filled="f" stroked="t" strokeweight=".385774pt" strokecolor="#000000">
                <v:path arrowok="t"/>
              </v:shape>
            </v:group>
            <w10:wrap type="none"/>
          </v:group>
        </w:pic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1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4" w:lineRule="exact"/>
        <w:ind w:right="-20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5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  <w:position w:val="-5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-5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7" w:equalWidth="0">
            <w:col w:w="622" w:space="593"/>
            <w:col w:w="163" w:space="187"/>
            <w:col w:w="206" w:space="297"/>
            <w:col w:w="201" w:space="562"/>
            <w:col w:w="626" w:space="138"/>
            <w:col w:w="182" w:space="1018"/>
            <w:col w:w="3845"/>
          </w:cols>
        </w:sectPr>
      </w:pPr>
      <w:rPr/>
    </w:p>
    <w:p>
      <w:pPr>
        <w:spacing w:before="0" w:after="0" w:line="120" w:lineRule="exact"/>
        <w:ind w:left="641" w:right="595"/>
        <w:jc w:val="center"/>
        <w:tabs>
          <w:tab w:pos="1140" w:val="left"/>
          <w:tab w:pos="1640" w:val="left"/>
          <w:tab w:pos="2140" w:val="left"/>
          <w:tab w:pos="2660" w:val="left"/>
          <w:tab w:pos="31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75" w:lineRule="exact"/>
        <w:ind w:left="1779" w:right="1605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91"/>
          <w:position w:val="-1"/>
        </w:rPr>
        <w:t>漁獲係数（</w:t>
      </w:r>
      <w:r>
        <w:rPr>
          <w:rFonts w:ascii="Times New Roman" w:hAnsi="Times New Roman" w:cs="Times New Roman" w:eastAsia="Times New Roman"/>
          <w:sz w:val="10"/>
          <w:szCs w:val="10"/>
          <w:spacing w:val="-2"/>
          <w:w w:val="87"/>
          <w:position w:val="-1"/>
        </w:rPr>
        <w:t>F)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69" w:after="0" w:line="380" w:lineRule="exact"/>
        <w:ind w:left="269" w:right="-55"/>
        <w:jc w:val="center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15.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漁獲係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  <w:position w:val="-3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  <w:position w:val="-3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  <w:position w:val="-3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  <w:position w:val="-3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  <w:position w:val="-3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3"/>
        </w:rPr>
        <w:t>%SP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  <w:position w:val="-3"/>
        </w:rPr>
        <w:t>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（実線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  <w:position w:val="-3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3"/>
        </w:rPr>
        <w:t>およ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54"/>
        <w:jc w:val="left"/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.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-27" w:right="251"/>
        <w:jc w:val="center"/>
        <w:tabs>
          <w:tab w:pos="320" w:val="left"/>
        </w:tabs>
        <w:rPr>
          <w:rFonts w:ascii="AdobeFangsongStd-Regular" w:hAnsi="AdobeFangsongStd-Regular" w:cs="AdobeFangsongStd-Regular" w:eastAsia="AdobeFangsongStd-Regular"/>
          <w:sz w:val="9"/>
          <w:szCs w:val="9"/>
        </w:rPr>
      </w:pPr>
      <w:rPr/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ab/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4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9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100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150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2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200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1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250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1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300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100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  <w:t>  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1"/>
          <w:w w:val="100"/>
        </w:rPr>
        <w:t> 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4"/>
        </w:rPr>
        <w:t>350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-3"/>
          <w:w w:val="95"/>
        </w:rPr>
        <w:t>,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84"/>
        </w:rPr>
        <w:t>000</w:t>
      </w:r>
      <w:r>
        <w:rPr>
          <w:rFonts w:ascii="AdobeFangsongStd-Regular" w:hAnsi="AdobeFangsongStd-Regular" w:cs="AdobeFangsongStd-Regular" w:eastAsia="AdobeFangsongStd-Regular"/>
          <w:sz w:val="9"/>
          <w:szCs w:val="9"/>
          <w:spacing w:val="0"/>
          <w:w w:val="100"/>
        </w:rPr>
      </w:r>
    </w:p>
    <w:p>
      <w:pPr>
        <w:spacing w:before="0" w:after="0" w:line="213" w:lineRule="exact"/>
        <w:ind w:left="1345" w:right="1588"/>
        <w:jc w:val="center"/>
        <w:rPr>
          <w:rFonts w:ascii="AdobeFangsongStd-Regular" w:hAnsi="AdobeFangsongStd-Regular" w:cs="AdobeFangsongStd-Regular" w:eastAsia="AdobeFangsongStd-Regular"/>
          <w:sz w:val="11"/>
          <w:szCs w:val="11"/>
        </w:rPr>
      </w:pPr>
      <w:rPr/>
      <w:r>
        <w:rPr>
          <w:rFonts w:ascii="AdobeFangsongStd-Regular" w:hAnsi="AdobeFangsongStd-Regular" w:cs="AdobeFangsongStd-Regular" w:eastAsia="AdobeFangsongStd-Regular"/>
          <w:sz w:val="11"/>
          <w:szCs w:val="11"/>
          <w:w w:val="105"/>
          <w:position w:val="-3"/>
        </w:rPr>
        <w:t>資源量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3"/>
          <w:w w:val="99"/>
          <w:position w:val="-3"/>
        </w:rPr>
        <w:t>(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2"/>
          <w:w w:val="79"/>
          <w:position w:val="-3"/>
        </w:rPr>
        <w:t>ト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1"/>
          <w:w w:val="79"/>
          <w:position w:val="-3"/>
        </w:rPr>
        <w:t>ン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99"/>
          <w:position w:val="-3"/>
        </w:rPr>
        <w:t>)</w:t>
      </w:r>
      <w:r>
        <w:rPr>
          <w:rFonts w:ascii="AdobeFangsongStd-Regular" w:hAnsi="AdobeFangsongStd-Regular" w:cs="AdobeFangsongStd-Regular" w:eastAsia="AdobeFangsongStd-Regular"/>
          <w:sz w:val="11"/>
          <w:szCs w:val="11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80" w:bottom="640" w:left="1680" w:right="1600"/>
          <w:cols w:num="3" w:equalWidth="0">
            <w:col w:w="3990" w:space="806"/>
            <w:col w:w="154" w:space="67"/>
            <w:col w:w="3623"/>
          </w:cols>
        </w:sectPr>
      </w:pPr>
      <w:rPr/>
    </w:p>
    <w:p>
      <w:pPr>
        <w:spacing w:before="0" w:after="0" w:line="327" w:lineRule="exact"/>
        <w:ind w:left="867" w:right="-7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1.637268pt;margin-top:-152.164902pt;width:199.401845pt;height:139.776784pt;mso-position-horizontal-relative:page;mso-position-vertical-relative:paragraph;z-index:-5834" coordorigin="1833,-3043" coordsize="3988,2796">
            <v:group style="position:absolute;left:1843;top:-3034;width:3968;height:2776" coordorigin="1843,-3034" coordsize="3968,2776">
              <v:shape style="position:absolute;left:1843;top:-3034;width:3968;height:2776" coordorigin="1843,-3034" coordsize="3968,2776" path="m1843,-3034l5811,-3034,5811,-258,1843,-258,1843,-3034e" filled="t" fillcolor="#FFFFFF" stroked="f">
                <v:path arrowok="t"/>
                <v:fill/>
              </v:shape>
            </v:group>
            <v:group style="position:absolute;left:2437;top:-2723;width:2722;height:1876" coordorigin="2437,-2723" coordsize="2722,1876">
              <v:shape style="position:absolute;left:2437;top:-2723;width:2722;height:1876" coordorigin="2437,-2723" coordsize="2722,1876" path="m2437,-847l5159,-847,5159,-2723,2437,-2723,2437,-847e" filled="t" fillcolor="#FFFFFF" stroked="f">
                <v:path arrowok="t"/>
                <v:fill/>
              </v:shape>
            </v:group>
            <v:group style="position:absolute;left:5162;top:-2726;width:2;height:1908" coordorigin="5162,-2726" coordsize="2,1908">
              <v:shape style="position:absolute;left:5162;top:-2726;width:2;height:1908" coordorigin="5162,-2726" coordsize="0,1908" path="m5162,-2726l5162,-818e" filled="f" stroked="t" strokeweight=".316783pt" strokecolor="#858585">
                <v:path arrowok="t"/>
              </v:shape>
            </v:group>
            <v:group style="position:absolute;left:5162;top:-1034;width:38;height:2" coordorigin="5162,-1034" coordsize="38,2">
              <v:shape style="position:absolute;left:5162;top:-1034;width:38;height:2" coordorigin="5162,-1034" coordsize="38,0" path="m5162,-1034l5200,-1034e" filled="f" stroked="t" strokeweight=".31721pt" strokecolor="#858585">
                <v:path arrowok="t"/>
              </v:shape>
            </v:group>
            <v:group style="position:absolute;left:5162;top:-1218;width:38;height:2" coordorigin="5162,-1218" coordsize="38,2">
              <v:shape style="position:absolute;left:5162;top:-1218;width:38;height:2" coordorigin="5162,-1218" coordsize="38,0" path="m5162,-1218l5200,-1218e" filled="f" stroked="t" strokeweight=".31721pt" strokecolor="#858585">
                <v:path arrowok="t"/>
              </v:shape>
            </v:group>
            <v:group style="position:absolute;left:5162;top:-1408;width:38;height:2" coordorigin="5162,-1408" coordsize="38,2">
              <v:shape style="position:absolute;left:5162;top:-1408;width:38;height:2" coordorigin="5162,-1408" coordsize="38,0" path="m5162,-1408l5200,-1408e" filled="f" stroked="t" strokeweight=".31721pt" strokecolor="#858585">
                <v:path arrowok="t"/>
              </v:shape>
            </v:group>
            <v:group style="position:absolute;left:5162;top:-1598;width:38;height:2" coordorigin="5162,-1598" coordsize="38,2">
              <v:shape style="position:absolute;left:5162;top:-1598;width:38;height:2" coordorigin="5162,-1598" coordsize="38,0" path="m5162,-1598l5200,-1598e" filled="f" stroked="t" strokeweight=".31721pt" strokecolor="#858585">
                <v:path arrowok="t"/>
              </v:shape>
            </v:group>
            <v:group style="position:absolute;left:5162;top:-1782;width:38;height:2" coordorigin="5162,-1782" coordsize="38,2">
              <v:shape style="position:absolute;left:5162;top:-1782;width:38;height:2" coordorigin="5162,-1782" coordsize="38,0" path="m5162,-1782l5200,-1782e" filled="f" stroked="t" strokeweight=".31721pt" strokecolor="#858585">
                <v:path arrowok="t"/>
              </v:shape>
            </v:group>
            <v:group style="position:absolute;left:5162;top:-1972;width:38;height:2" coordorigin="5162,-1972" coordsize="38,2">
              <v:shape style="position:absolute;left:5162;top:-1972;width:38;height:2" coordorigin="5162,-1972" coordsize="38,0" path="m5162,-1972l5200,-1972e" filled="f" stroked="t" strokeweight=".31721pt" strokecolor="#858585">
                <v:path arrowok="t"/>
              </v:shape>
            </v:group>
            <v:group style="position:absolute;left:5162;top:-2162;width:38;height:2" coordorigin="5162,-2162" coordsize="38,2">
              <v:shape style="position:absolute;left:5162;top:-2162;width:38;height:2" coordorigin="5162,-2162" coordsize="38,0" path="m5162,-2162l5200,-2162e" filled="f" stroked="t" strokeweight=".31721pt" strokecolor="#858585">
                <v:path arrowok="t"/>
              </v:shape>
            </v:group>
            <v:group style="position:absolute;left:5162;top:-2346;width:38;height:2" coordorigin="5162,-2346" coordsize="38,2">
              <v:shape style="position:absolute;left:5162;top:-2346;width:38;height:2" coordorigin="5162,-2346" coordsize="38,0" path="m5162,-2346l5200,-2346e" filled="f" stroked="t" strokeweight=".31721pt" strokecolor="#858585">
                <v:path arrowok="t"/>
              </v:shape>
            </v:group>
            <v:group style="position:absolute;left:5162;top:-2536;width:38;height:2" coordorigin="5162,-2536" coordsize="38,2">
              <v:shape style="position:absolute;left:5162;top:-2536;width:38;height:2" coordorigin="5162,-2536" coordsize="38,0" path="m5162,-2536l5200,-2536e" filled="f" stroked="t" strokeweight=".31721pt" strokecolor="#858585">
                <v:path arrowok="t"/>
              </v:shape>
            </v:group>
            <v:group style="position:absolute;left:5162;top:-2726;width:38;height:2" coordorigin="5162,-2726" coordsize="38,2">
              <v:shape style="position:absolute;left:5162;top:-2726;width:38;height:2" coordorigin="5162,-2726" coordsize="38,0" path="m5162,-2726l5200,-2726e" filled="f" stroked="t" strokeweight=".31721pt" strokecolor="#858585">
                <v:path arrowok="t"/>
              </v:shape>
            </v:group>
            <v:group style="position:absolute;left:2441;top:-2726;width:2;height:1920" coordorigin="2441,-2726" coordsize="2,1920">
              <v:shape style="position:absolute;left:2441;top:-2726;width:2;height:1920" coordorigin="2441,-2726" coordsize="0,1920" path="m2441,-2726l2441,-806e" filled="f" stroked="t" strokeweight=".316784pt" strokecolor="#858585">
                <v:path arrowok="t"/>
              </v:shape>
            </v:group>
            <v:group style="position:absolute;left:2403;top:-844;width:2798;height:2" coordorigin="2403,-844" coordsize="2798,2">
              <v:shape style="position:absolute;left:2403;top:-844;width:2798;height:2" coordorigin="2403,-844" coordsize="2798,0" path="m2403,-844l5200,-844e" filled="f" stroked="t" strokeweight=".31721pt" strokecolor="#858585">
                <v:path arrowok="t"/>
              </v:shape>
            </v:group>
            <v:group style="position:absolute;left:2403;top:-1053;width:38;height:2" coordorigin="2403,-1053" coordsize="38,2">
              <v:shape style="position:absolute;left:2403;top:-1053;width:38;height:2" coordorigin="2403,-1053" coordsize="38,0" path="m2403,-1053l2441,-1053e" filled="f" stroked="t" strokeweight=".31721pt" strokecolor="#858585">
                <v:path arrowok="t"/>
              </v:shape>
            </v:group>
            <v:group style="position:absolute;left:2403;top:-1262;width:38;height:2" coordorigin="2403,-1262" coordsize="38,2">
              <v:shape style="position:absolute;left:2403;top:-1262;width:38;height:2" coordorigin="2403,-1262" coordsize="38,0" path="m2403,-1262l2441,-1262e" filled="f" stroked="t" strokeweight=".31721pt" strokecolor="#858585">
                <v:path arrowok="t"/>
              </v:shape>
            </v:group>
            <v:group style="position:absolute;left:2403;top:-1471;width:38;height:2" coordorigin="2403,-1471" coordsize="38,2">
              <v:shape style="position:absolute;left:2403;top:-1471;width:38;height:2" coordorigin="2403,-1471" coordsize="38,0" path="m2403,-1471l2441,-1471e" filled="f" stroked="t" strokeweight=".31721pt" strokecolor="#858585">
                <v:path arrowok="t"/>
              </v:shape>
            </v:group>
            <v:group style="position:absolute;left:2403;top:-1680;width:38;height:2" coordorigin="2403,-1680" coordsize="38,2">
              <v:shape style="position:absolute;left:2403;top:-1680;width:38;height:2" coordorigin="2403,-1680" coordsize="38,0" path="m2403,-1680l2441,-1680e" filled="f" stroked="t" strokeweight=".31721pt" strokecolor="#858585">
                <v:path arrowok="t"/>
              </v:shape>
            </v:group>
            <v:group style="position:absolute;left:2403;top:-1889;width:38;height:2" coordorigin="2403,-1889" coordsize="38,2">
              <v:shape style="position:absolute;left:2403;top:-1889;width:38;height:2" coordorigin="2403,-1889" coordsize="38,0" path="m2403,-1889l2441,-1889e" filled="f" stroked="t" strokeweight=".31721pt" strokecolor="#858585">
                <v:path arrowok="t"/>
              </v:shape>
            </v:group>
            <v:group style="position:absolute;left:2403;top:-2099;width:38;height:2" coordorigin="2403,-2099" coordsize="38,2">
              <v:shape style="position:absolute;left:2403;top:-2099;width:38;height:2" coordorigin="2403,-2099" coordsize="38,0" path="m2403,-2099l2441,-2099e" filled="f" stroked="t" strokeweight=".31721pt" strokecolor="#858585">
                <v:path arrowok="t"/>
              </v:shape>
            </v:group>
            <v:group style="position:absolute;left:2403;top:-2308;width:38;height:2" coordorigin="2403,-2308" coordsize="38,2">
              <v:shape style="position:absolute;left:2403;top:-2308;width:38;height:2" coordorigin="2403,-2308" coordsize="38,0" path="m2403,-2308l2441,-2308e" filled="f" stroked="t" strokeweight=".31721pt" strokecolor="#858585">
                <v:path arrowok="t"/>
              </v:shape>
            </v:group>
            <v:group style="position:absolute;left:2403;top:-2517;width:38;height:2" coordorigin="2403,-2517" coordsize="38,2">
              <v:shape style="position:absolute;left:2403;top:-2517;width:38;height:2" coordorigin="2403,-2517" coordsize="38,0" path="m2403,-2517l2441,-2517e" filled="f" stroked="t" strokeweight=".31721pt" strokecolor="#858585">
                <v:path arrowok="t"/>
              </v:shape>
            </v:group>
            <v:group style="position:absolute;left:2403;top:-2726;width:38;height:2" coordorigin="2403,-2726" coordsize="38,2">
              <v:shape style="position:absolute;left:2403;top:-2726;width:38;height:2" coordorigin="2403,-2726" coordsize="38,0" path="m2403,-2726l2441,-2726e" filled="f" stroked="t" strokeweight=".31721pt" strokecolor="#858585">
                <v:path arrowok="t"/>
              </v:shape>
            </v:group>
            <v:group style="position:absolute;left:2536;top:-844;width:2;height:25" coordorigin="2536,-844" coordsize="2,25">
              <v:shape style="position:absolute;left:2536;top:-844;width:2;height:25" coordorigin="2536,-844" coordsize="0,25" path="m2536,-844l2536,-818e" filled="f" stroked="t" strokeweight=".316783pt" strokecolor="#858585">
                <v:path arrowok="t"/>
              </v:shape>
            </v:group>
            <v:group style="position:absolute;left:2637;top:-844;width:2;height:25" coordorigin="2637,-844" coordsize="2,25">
              <v:shape style="position:absolute;left:2637;top:-844;width:2;height:25" coordorigin="2637,-844" coordsize="0,25" path="m2637,-844l2637,-818e" filled="f" stroked="t" strokeweight=".316783pt" strokecolor="#858585">
                <v:path arrowok="t"/>
              </v:shape>
            </v:group>
            <v:group style="position:absolute;left:2738;top:-844;width:2;height:25" coordorigin="2738,-844" coordsize="2,25">
              <v:shape style="position:absolute;left:2738;top:-844;width:2;height:25" coordorigin="2738,-844" coordsize="0,25" path="m2738,-844l2738,-818e" filled="f" stroked="t" strokeweight=".316783pt" strokecolor="#858585">
                <v:path arrowok="t"/>
              </v:shape>
            </v:group>
            <v:group style="position:absolute;left:2839;top:-844;width:2;height:25" coordorigin="2839,-844" coordsize="2,25">
              <v:shape style="position:absolute;left:2839;top:-844;width:2;height:25" coordorigin="2839,-844" coordsize="0,25" path="m2839,-844l2839,-818e" filled="f" stroked="t" strokeweight=".316783pt" strokecolor="#858585">
                <v:path arrowok="t"/>
              </v:shape>
            </v:group>
            <v:group style="position:absolute;left:2941;top:-844;width:2;height:38" coordorigin="2941,-844" coordsize="2,38">
              <v:shape style="position:absolute;left:2941;top:-844;width:2;height:38" coordorigin="2941,-844" coordsize="0,38" path="m2941,-844l2941,-806e" filled="f" stroked="t" strokeweight=".316783pt" strokecolor="#858585">
                <v:path arrowok="t"/>
              </v:shape>
            </v:group>
            <v:group style="position:absolute;left:3042;top:-844;width:2;height:25" coordorigin="3042,-844" coordsize="2,25">
              <v:shape style="position:absolute;left:3042;top:-844;width:2;height:25" coordorigin="3042,-844" coordsize="0,25" path="m3042,-844l3042,-818e" filled="f" stroked="t" strokeweight=".316783pt" strokecolor="#858585">
                <v:path arrowok="t"/>
              </v:shape>
            </v:group>
            <v:group style="position:absolute;left:3143;top:-844;width:2;height:25" coordorigin="3143,-844" coordsize="2,25">
              <v:shape style="position:absolute;left:3143;top:-844;width:2;height:25" coordorigin="3143,-844" coordsize="0,25" path="m3143,-844l3143,-818e" filled="f" stroked="t" strokeweight=".316783pt" strokecolor="#858585">
                <v:path arrowok="t"/>
              </v:shape>
            </v:group>
            <v:group style="position:absolute;left:3245;top:-844;width:2;height:25" coordorigin="3245,-844" coordsize="2,25">
              <v:shape style="position:absolute;left:3245;top:-844;width:2;height:25" coordorigin="3245,-844" coordsize="0,25" path="m3245,-844l3245,-818e" filled="f" stroked="t" strokeweight=".316783pt" strokecolor="#858585">
                <v:path arrowok="t"/>
              </v:shape>
            </v:group>
            <v:group style="position:absolute;left:3346;top:-844;width:2;height:25" coordorigin="3346,-844" coordsize="2,25">
              <v:shape style="position:absolute;left:3346;top:-844;width:2;height:25" coordorigin="3346,-844" coordsize="0,25" path="m3346,-844l3346,-818e" filled="f" stroked="t" strokeweight=".316783pt" strokecolor="#858585">
                <v:path arrowok="t"/>
              </v:shape>
            </v:group>
            <v:group style="position:absolute;left:3447;top:-844;width:2;height:38" coordorigin="3447,-844" coordsize="2,38">
              <v:shape style="position:absolute;left:3447;top:-844;width:2;height:38" coordorigin="3447,-844" coordsize="0,38" path="m3447,-844l3447,-806e" filled="f" stroked="t" strokeweight=".316783pt" strokecolor="#858585">
                <v:path arrowok="t"/>
              </v:shape>
            </v:group>
            <v:group style="position:absolute;left:3548;top:-844;width:2;height:25" coordorigin="3548,-844" coordsize="2,25">
              <v:shape style="position:absolute;left:3548;top:-844;width:2;height:25" coordorigin="3548,-844" coordsize="0,25" path="m3548,-844l3548,-818e" filled="f" stroked="t" strokeweight=".316783pt" strokecolor="#858585">
                <v:path arrowok="t"/>
              </v:shape>
            </v:group>
            <v:group style="position:absolute;left:3650;top:-844;width:2;height:25" coordorigin="3650,-844" coordsize="2,25">
              <v:shape style="position:absolute;left:3650;top:-844;width:2;height:25" coordorigin="3650,-844" coordsize="0,25" path="m3650,-844l3650,-818e" filled="f" stroked="t" strokeweight=".316783pt" strokecolor="#858585">
                <v:path arrowok="t"/>
              </v:shape>
            </v:group>
            <v:group style="position:absolute;left:3751;top:-844;width:2;height:25" coordorigin="3751,-844" coordsize="2,25">
              <v:shape style="position:absolute;left:3751;top:-844;width:2;height:25" coordorigin="3751,-844" coordsize="0,25" path="m3751,-844l3751,-818e" filled="f" stroked="t" strokeweight=".316783pt" strokecolor="#858585">
                <v:path arrowok="t"/>
              </v:shape>
            </v:group>
            <v:group style="position:absolute;left:3852;top:-844;width:2;height:25" coordorigin="3852,-844" coordsize="2,25">
              <v:shape style="position:absolute;left:3852;top:-844;width:2;height:25" coordorigin="3852,-844" coordsize="0,25" path="m3852,-844l3852,-818e" filled="f" stroked="t" strokeweight=".316783pt" strokecolor="#858585">
                <v:path arrowok="t"/>
              </v:shape>
            </v:group>
            <v:group style="position:absolute;left:3953;top:-844;width:2;height:38" coordorigin="3953,-844" coordsize="2,38">
              <v:shape style="position:absolute;left:3953;top:-844;width:2;height:38" coordorigin="3953,-844" coordsize="0,38" path="m3953,-844l3953,-806e" filled="f" stroked="t" strokeweight=".316783pt" strokecolor="#858585">
                <v:path arrowok="t"/>
              </v:shape>
            </v:group>
            <v:group style="position:absolute;left:4055;top:-844;width:2;height:25" coordorigin="4055,-844" coordsize="2,25">
              <v:shape style="position:absolute;left:4055;top:-844;width:2;height:25" coordorigin="4055,-844" coordsize="0,25" path="m4055,-844l4055,-818e" filled="f" stroked="t" strokeweight=".316783pt" strokecolor="#858585">
                <v:path arrowok="t"/>
              </v:shape>
            </v:group>
            <v:group style="position:absolute;left:4150;top:-844;width:2;height:25" coordorigin="4150,-844" coordsize="2,25">
              <v:shape style="position:absolute;left:4150;top:-844;width:2;height:25" coordorigin="4150,-844" coordsize="0,25" path="m4150,-844l4150,-818e" filled="f" stroked="t" strokeweight=".316783pt" strokecolor="#858585">
                <v:path arrowok="t"/>
              </v:shape>
            </v:group>
            <v:group style="position:absolute;left:4251;top:-844;width:2;height:25" coordorigin="4251,-844" coordsize="2,25">
              <v:shape style="position:absolute;left:4251;top:-844;width:2;height:25" coordorigin="4251,-844" coordsize="0,25" path="m4251,-844l4251,-818e" filled="f" stroked="t" strokeweight=".316783pt" strokecolor="#858585">
                <v:path arrowok="t"/>
              </v:shape>
            </v:group>
            <v:group style="position:absolute;left:4352;top:-844;width:2;height:25" coordorigin="4352,-844" coordsize="2,25">
              <v:shape style="position:absolute;left:4352;top:-844;width:2;height:25" coordorigin="4352,-844" coordsize="0,25" path="m4352,-844l4352,-818e" filled="f" stroked="t" strokeweight=".316783pt" strokecolor="#858585">
                <v:path arrowok="t"/>
              </v:shape>
            </v:group>
            <v:group style="position:absolute;left:4453;top:-844;width:2;height:38" coordorigin="4453,-844" coordsize="2,38">
              <v:shape style="position:absolute;left:4453;top:-844;width:2;height:38" coordorigin="4453,-844" coordsize="0,38" path="m4453,-844l4453,-806e" filled="f" stroked="t" strokeweight=".316783pt" strokecolor="#858585">
                <v:path arrowok="t"/>
              </v:shape>
            </v:group>
            <v:group style="position:absolute;left:4555;top:-844;width:2;height:25" coordorigin="4555,-844" coordsize="2,25">
              <v:shape style="position:absolute;left:4555;top:-844;width:2;height:25" coordorigin="4555,-844" coordsize="0,25" path="m4555,-844l4555,-818e" filled="f" stroked="t" strokeweight=".316783pt" strokecolor="#858585">
                <v:path arrowok="t"/>
              </v:shape>
            </v:group>
            <v:group style="position:absolute;left:4656;top:-844;width:2;height:25" coordorigin="4656,-844" coordsize="2,25">
              <v:shape style="position:absolute;left:4656;top:-844;width:2;height:25" coordorigin="4656,-844" coordsize="0,25" path="m4656,-844l4656,-818e" filled="f" stroked="t" strokeweight=".316783pt" strokecolor="#858585">
                <v:path arrowok="t"/>
              </v:shape>
            </v:group>
            <v:group style="position:absolute;left:4757;top:-844;width:2;height:25" coordorigin="4757,-844" coordsize="2,25">
              <v:shape style="position:absolute;left:4757;top:-844;width:2;height:25" coordorigin="4757,-844" coordsize="0,25" path="m4757,-844l4757,-818e" filled="f" stroked="t" strokeweight=".316783pt" strokecolor="#858585">
                <v:path arrowok="t"/>
              </v:shape>
            </v:group>
            <v:group style="position:absolute;left:4858;top:-844;width:2;height:25" coordorigin="4858,-844" coordsize="2,25">
              <v:shape style="position:absolute;left:4858;top:-844;width:2;height:25" coordorigin="4858,-844" coordsize="0,25" path="m4858,-844l4858,-818e" filled="f" stroked="t" strokeweight=".316783pt" strokecolor="#858585">
                <v:path arrowok="t"/>
              </v:shape>
            </v:group>
            <v:group style="position:absolute;left:4960;top:-844;width:2;height:38" coordorigin="4960,-844" coordsize="2,38">
              <v:shape style="position:absolute;left:4960;top:-844;width:2;height:38" coordorigin="4960,-844" coordsize="0,38" path="m4960,-844l4960,-806e" filled="f" stroked="t" strokeweight=".316783pt" strokecolor="#858585">
                <v:path arrowok="t"/>
              </v:shape>
            </v:group>
            <v:group style="position:absolute;left:5061;top:-844;width:2;height:25" coordorigin="5061,-844" coordsize="2,25">
              <v:shape style="position:absolute;left:5061;top:-844;width:2;height:25" coordorigin="5061,-844" coordsize="0,25" path="m5061,-844l5061,-818e" filled="f" stroked="t" strokeweight=".316783pt" strokecolor="#858585">
                <v:path arrowok="t"/>
              </v:shape>
            </v:group>
            <v:group style="position:absolute;left:2441;top:-2561;width:2705;height:1717" coordorigin="2441,-2561" coordsize="2705,1717">
              <v:shape style="position:absolute;left:2441;top:-2561;width:2705;height:1717" coordorigin="2441,-2561" coordsize="2705,1717" path="m2441,-844l2450,-903,2460,-963,2470,-1023,2480,-1082,2492,-1149,2504,-1208,2519,-1284,2531,-1344,2534,-1359,2538,-1380,2542,-1395,2546,-1413,2560,-1472,2574,-1536,2589,-1595,2606,-1661,2622,-1719,2644,-1795,2664,-1857,2688,-1926,2712,-1990,2739,-2058,2766,-2118,2801,-2188,2840,-2255,2876,-2308,2915,-2359,2970,-2417,3020,-2458,3072,-2493,3127,-2520,3207,-2545,3283,-2558,3344,-2561,3365,-2561,3425,-2559,3503,-2549,3565,-2539,3642,-2524,3703,-2509,3762,-2494,3820,-2479,3882,-2461,3960,-2439,4018,-2421,4091,-2400,4110,-2394,4129,-2388,4148,-2382,4169,-2376,4188,-2370,4266,-2347,4324,-2330,4385,-2312,4463,-2290,4522,-2273,4595,-2253,4673,-2232,4750,-2212,4811,-2196,4870,-2181,4929,-2167,4991,-2152,5069,-2134,5129,-2121,5146,-2117e" filled="f" stroked="t" strokeweight=".950312pt" strokecolor="#000000">
                <v:path arrowok="t"/>
                <v:stroke dashstyle="longDash"/>
              </v:shape>
            </v:group>
            <v:group style="position:absolute;left:4938;top:-2165;width:2;height:1318" coordorigin="4938,-2165" coordsize="2,1318">
              <v:shape style="position:absolute;left:4938;top:-2165;width:2;height:1318" coordorigin="4938,-2165" coordsize="0,1318" path="m4938,-847l4938,-913,4938,-979,4938,-1045,4938,-1111,4938,-1177,4938,-1242,4938,-1308,4938,-1374,4938,-1440,4938,-1506,4938,-1572,4938,-1638,4938,-1704,4938,-1770,4938,-1836,4938,-1902,4938,-1967,4938,-2033,4938,-2099,4938,-2165e" filled="f" stroked="t" strokeweight=".632933pt" strokecolor="#000000">
                <v:path arrowok="t"/>
              </v:shape>
            </v:group>
            <v:group style="position:absolute;left:3352;top:-2561;width:2;height:1718" coordorigin="3352,-2561" coordsize="2,1718">
              <v:shape style="position:absolute;left:3352;top:-2561;width:2;height:1718" coordorigin="3352,-2561" coordsize="0,1718" path="m3352,-844l3352,-930,3352,-1016,3352,-1101,3352,-1187,3352,-1273,3352,-1359,3352,-1445,3352,-1531,3352,-1617,3352,-1703,3352,-1788,3352,-1874,3352,-2475,3352,-2561e" filled="f" stroked="t" strokeweight=".949399pt" strokecolor="#000000">
                <v:path arrowok="t"/>
              </v:shape>
            </v:group>
            <v:group style="position:absolute;left:3042;top:-2479;width:2;height:1635" coordorigin="3042,-2479" coordsize="2,1635">
              <v:shape style="position:absolute;left:3042;top:-2479;width:2;height:1635" coordorigin="3042,-2479" coordsize="0,1635" path="m3042,-844l3042,-926,3042,-1007,3042,-1089,3042,-1171,3042,-1253,3042,-1334,3042,-1416,3042,-1498,3042,-1580,3042,-1661,3042,-1743,3042,-1825,3042,-2397,3042,-2479e" filled="f" stroked="t" strokeweight=".949399pt" strokecolor="#000000">
                <v:path arrowok="t"/>
              </v:shape>
            </v:group>
            <v:group style="position:absolute;left:4574;top:-2257;width:2;height:1413" coordorigin="4574,-2257" coordsize="2,1413">
              <v:shape style="position:absolute;left:4574;top:-2257;width:2;height:1413" coordorigin="4574,-2257" coordsize="0,1413" path="m4574,-844l4574,-914,4574,-985,4574,-1056,4574,-1126,4574,-1197,4574,-1268,4574,-1338,4574,-1409,4574,-1480,4574,-1550,4574,-1621,4574,-1692,4574,-1762,4574,-1833,4574,-1904,4574,-1974,4574,-2045,4574,-2116,4574,-2186,4574,-2257e" filled="f" stroked="t" strokeweight=".949399pt" strokecolor="#000000">
                <v:path arrowok="t"/>
              </v:shape>
            </v:group>
            <v:group style="position:absolute;left:2441;top:-2726;width:2707;height:1646" coordorigin="2441,-2726" coordsize="2707,1646">
              <v:shape style="position:absolute;left:2441;top:-2726;width:2707;height:1646" coordorigin="2441,-2726" coordsize="2707,1646" path="m2441,-2726l2444,-2719,2447,-2712,2451,-2704,2454,-2697,2457,-2690,2461,-2683,2464,-2676,2468,-2669,2471,-2662,2474,-2655,2478,-2648,2481,-2641,2484,-2634,2488,-2627,2491,-2620,2494,-2614,2498,-2607,2515,-2574,2518,-2567,2521,-2561,2525,-2554,2528,-2548,2531,-2541,2533,-2538,2536,-2532,2541,-2522,2549,-2509,2558,-2492,2568,-2473,2601,-2416,2641,-2349,2674,-2297,2710,-2242,2753,-2180,2802,-2114,2853,-2051,2905,-1990,2958,-1932,3003,-1887,3059,-1833,3106,-1792,3155,-1751,3205,-1712,3256,-1674,3307,-1638,3359,-1605,3424,-1565,3494,-1526,3547,-1498,3602,-1471,3659,-1444,3715,-1420,3786,-1391,3863,-1362,3920,-1341,3981,-1321,4052,-1299,4110,-1282,4169,-1265,4245,-1245,4307,-1230,4366,-1216,4425,-1202,4487,-1189,4566,-1173,4626,-1162,4688,-1150,4767,-1136,4827,-1127,4890,-1117,4969,-1105,5029,-1096,5092,-1088,5130,-1083,5148,-1080e" filled="f" stroked="t" strokeweight=".950335pt" strokecolor="#000000">
                <v:path arrowok="t"/>
              </v:shape>
            </v:group>
            <v:group style="position:absolute;left:3738;top:-1408;width:2;height:564" coordorigin="3738,-1408" coordsize="2,564">
              <v:shape style="position:absolute;left:3738;top:-1408;width:2;height:564" coordorigin="3738,-1408" coordsize="0,564" path="m3738,-844l3738,-872,3738,-900,3738,-928,3738,-957,3738,-985,3738,-1013,3738,-1041,3738,-1069,3738,-1098,3738,-1126,3738,-1154,3738,-1351,3738,-1380,3738,-1408e" filled="f" stroked="t" strokeweight=".94939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 style="position:absolute;margin-left:68.15979pt;margin-top:494.426758pt;width:102.331189pt;height:141.732942pt;mso-position-horizontal-relative:page;mso-position-vertical-relative:page;z-index:-5800;rotation:315" type="#_x0000_t136" fillcolor="#E5E5E5" stroked="f">
            <o:extrusion v:ext="view" autorotationcenter="t"/>
            <v:textpath style="font-family:&amp;quot;Adobe Caslon Pro&amp;quot;;font-size:141pt;v-text-kern:t;mso-text-shadow:auto" string="D"/>
          </v:shape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YPR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（破線）との関係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p>
      <w:pPr>
        <w:spacing w:before="0" w:after="0" w:line="278" w:lineRule="exact"/>
        <w:ind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br w:type="column"/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16.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99"/>
        </w:rPr>
        <w:t>資源量と漁獲係数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99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99"/>
          <w:i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）との関係</w:t>
      </w:r>
    </w:p>
    <w:p>
      <w:pPr>
        <w:jc w:val="left"/>
        <w:spacing w:after="0"/>
        <w:sectPr>
          <w:type w:val="continuous"/>
          <w:pgSz w:w="11920" w:h="16840"/>
          <w:pgMar w:top="980" w:bottom="640" w:left="1680" w:right="1600"/>
          <w:cols w:num="2" w:equalWidth="0">
            <w:col w:w="3030" w:space="1705"/>
            <w:col w:w="390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785" w:footer="450" w:top="980" w:bottom="640" w:left="1600" w:right="1680"/>
          <w:pgSz w:w="11920" w:h="16840"/>
        </w:sectPr>
      </w:pPr>
      <w:rPr/>
    </w:p>
    <w:p>
      <w:pPr>
        <w:spacing w:before="42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6.838219pt;margin-top:6.050755pt;width:7.063461pt;height:11.207656pt;mso-position-horizontal-relative:page;mso-position-vertical-relative:paragraph;z-index:-5795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11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-3"/>
                      <w:w w:val="99"/>
                      <w:position w:val="-1"/>
                    </w:rPr>
                    <w:t>Y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99"/>
                      <w:position w:val="-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3"/>
                      <w:position w:val="-1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96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96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06"/>
        </w:rPr>
        <w:t>.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7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87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9"/>
          <w:szCs w:val="9"/>
          <w:spacing w:val="-1"/>
          <w:w w:val="110"/>
        </w:rPr>
        <w:t>a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91"/>
        </w:rPr>
        <w:t>x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100"/>
        </w:rPr>
        <w:t>3</w:t>
      </w:r>
      <w:r>
        <w:rPr>
          <w:rFonts w:ascii="Times New Roman" w:hAnsi="Times New Roman" w:cs="Times New Roman" w:eastAsia="Times New Roman"/>
          <w:sz w:val="9"/>
          <w:szCs w:val="9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0" w:lineRule="exact"/>
        <w:ind w:right="-20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87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9"/>
          <w:szCs w:val="9"/>
          <w:spacing w:val="4"/>
          <w:w w:val="112"/>
        </w:rPr>
        <w:t>e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0" w:after="0" w:line="90" w:lineRule="exact"/>
        <w:ind w:left="296" w:right="-5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1"/>
          <w:w w:val="93"/>
        </w:rPr>
        <w:t>F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93"/>
        </w:rPr>
        <w:t>c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sz w:val="9"/>
          <w:szCs w:val="9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18"/>
        </w:rPr>
        <w:t>e</w:t>
      </w:r>
      <w:r>
        <w:rPr>
          <w:rFonts w:ascii="Times New Roman" w:hAnsi="Times New Roman" w:cs="Times New Roman" w:eastAsia="Times New Roman"/>
          <w:sz w:val="9"/>
          <w:szCs w:val="9"/>
          <w:spacing w:val="1"/>
          <w:w w:val="117"/>
        </w:rPr>
        <w:t>nt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42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90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80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70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750061pt;margin-top:9.247979pt;width:7.47676pt;height:15.012437pt;mso-position-horizontal-relative:page;mso-position-vertical-relative:paragraph;z-index:-5796" type="#_x0000_t202" filled="f" stroked="f">
            <v:textbox inset="0,0,0,0" style="layout-flow:vertical">
              <w:txbxContent>
                <w:p>
                  <w:pPr>
                    <w:spacing w:before="0" w:after="0" w:line="129" w:lineRule="exact"/>
                    <w:ind w:left="20" w:right="-20"/>
                    <w:jc w:val="left"/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3"/>
                      <w:w w:val="87"/>
                    </w:rPr>
                    <w:t>%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2"/>
                      <w:w w:val="111"/>
                    </w:rPr>
                    <w:t>S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1"/>
                      <w:w w:val="111"/>
                    </w:rPr>
                    <w:t>P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3"/>
                    </w:rPr>
                    <w:t>R</w:t>
                  </w:r>
                  <w:r>
                    <w:rPr>
                      <w:rFonts w:ascii="AdobeFangsongStd-Regular" w:hAnsi="AdobeFangsongStd-Regular" w:cs="AdobeFangsongStd-Regular" w:eastAsia="AdobeFangsongStd-Regular"/>
                      <w:sz w:val="10"/>
                      <w:szCs w:val="1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60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50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40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30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 style="position:absolute;margin-left:183.143234pt;margin-top:-140.154037pt;width:267.73354pt;height:141.732942pt;mso-position-horizontal-relative:page;mso-position-vertical-relative:paragraph;z-index:-5793;rotation:315" type="#_x0000_t136" fillcolor="#E5E5E5" stroked="f">
            <o:extrusion v:ext="view" autorotationcenter="t"/>
            <v:textpath style="font-family:&amp;quot;Adobe Caslon Pro&amp;quot;;font-size:141pt;v-text-kern:t;mso-text-shadow:auto" string="AFT"/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20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10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80" w:bottom="640" w:left="1600" w:right="1680"/>
          <w:cols w:num="6" w:equalWidth="0">
            <w:col w:w="702" w:space="593"/>
            <w:col w:w="163" w:space="187"/>
            <w:col w:w="206" w:space="297"/>
            <w:col w:w="201" w:space="562"/>
            <w:col w:w="626" w:space="138"/>
            <w:col w:w="4965"/>
          </w:cols>
        </w:sectPr>
      </w:pPr>
      <w:rPr/>
    </w:p>
    <w:p>
      <w:pPr>
        <w:spacing w:before="16" w:after="0" w:line="240" w:lineRule="auto"/>
        <w:ind w:left="721" w:right="5151"/>
        <w:jc w:val="center"/>
        <w:tabs>
          <w:tab w:pos="1220" w:val="left"/>
          <w:tab w:pos="1720" w:val="left"/>
          <w:tab w:pos="2220" w:val="left"/>
          <w:tab w:pos="2740" w:val="left"/>
          <w:tab w:pos="32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125999pt;margin-top:352.367676pt;width:198.424385pt;height:226.856181pt;mso-position-horizontal-relative:page;mso-position-vertical-relative:page;z-index:-5798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9" w:after="0" w:line="260" w:lineRule="exact"/>
                    <w:jc w:val="left"/>
                    <w:rPr>
                      <w:sz w:val="26"/>
                      <w:szCs w:val="26"/>
                    </w:rPr>
                  </w:pPr>
                  <w:rPr/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before="0" w:after="0" w:line="3068" w:lineRule="exact"/>
                    <w:ind w:left="265" w:right="-179"/>
                    <w:jc w:val="left"/>
                    <w:rPr>
                      <w:rFonts w:ascii="Adobe Caslon Pro" w:hAnsi="Adobe Caslon Pro" w:cs="Adobe Caslon Pro" w:eastAsia="Adobe Caslon Pro"/>
                      <w:sz w:val="283"/>
                      <w:szCs w:val="283"/>
                    </w:rPr>
                  </w:pPr>
                  <w:rPr/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E5E5E5"/>
                      <w:spacing w:val="0"/>
                      <w:w w:val="100"/>
                      <w:position w:val="-19"/>
                    </w:rPr>
                    <w:t>R</w:t>
                  </w:r>
                  <w:r>
                    <w:rPr>
                      <w:rFonts w:ascii="Adobe Caslon Pro" w:hAnsi="Adobe Caslon Pro" w:cs="Adobe Caslon Pro" w:eastAsia="Adobe Caslon Pro"/>
                      <w:sz w:val="283"/>
                      <w:szCs w:val="2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 style="position:absolute;margin-left:68.15979pt;margin-top:494.426758pt;width:102.331189pt;height:141.732942pt;mso-position-horizontal-relative:page;mso-position-vertical-relative:page;z-index:-5794;rotation:315" type="#_x0000_t136" fillcolor="#E5E5E5" stroked="f">
            <o:extrusion v:ext="view" autorotationcenter="t"/>
            <v:textpath style="font-family:&amp;quot;Adobe Caslon Pro&amp;quot;;font-size:141pt;v-text-kern:t;mso-text-shadow:auto" string="D"/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75" w:lineRule="exact"/>
        <w:ind w:left="1859" w:right="6161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AdobeFangsongStd-Regular" w:hAnsi="AdobeFangsongStd-Regular" w:cs="AdobeFangsongStd-Regular" w:eastAsia="AdobeFangsongStd-Regular"/>
          <w:sz w:val="10"/>
          <w:szCs w:val="10"/>
          <w:w w:val="91"/>
          <w:position w:val="-1"/>
        </w:rPr>
        <w:t>漁獲係数（</w:t>
      </w:r>
      <w:r>
        <w:rPr>
          <w:rFonts w:ascii="Times New Roman" w:hAnsi="Times New Roman" w:cs="Times New Roman" w:eastAsia="Times New Roman"/>
          <w:sz w:val="10"/>
          <w:szCs w:val="10"/>
          <w:spacing w:val="-2"/>
          <w:w w:val="87"/>
          <w:position w:val="-1"/>
        </w:rPr>
        <w:t>F)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0" w:lineRule="exact"/>
        <w:ind w:left="384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/>
        <w:pict>
          <v:group style="position:absolute;margin-left:91.637268pt;margin-top:-139.045883pt;width:199.401845pt;height:139.776784pt;mso-position-horizontal-relative:page;mso-position-vertical-relative:paragraph;z-index:-5797" coordorigin="1833,-2781" coordsize="3988,2796">
            <v:group style="position:absolute;left:1843;top:-2771;width:3968;height:2776" coordorigin="1843,-2771" coordsize="3968,2776">
              <v:shape style="position:absolute;left:1843;top:-2771;width:3968;height:2776" coordorigin="1843,-2771" coordsize="3968,2776" path="m1843,-2771l5811,-2771,5811,5,1843,5,1843,-2771e" filled="t" fillcolor="#FFFFFF" stroked="f">
                <v:path arrowok="t"/>
                <v:fill/>
              </v:shape>
            </v:group>
            <v:group style="position:absolute;left:2437;top:-2461;width:2722;height:1876" coordorigin="2437,-2461" coordsize="2722,1876">
              <v:shape style="position:absolute;left:2437;top:-2461;width:2722;height:1876" coordorigin="2437,-2461" coordsize="2722,1876" path="m2437,-585l5159,-585,5159,-2461,2437,-2461,2437,-585e" filled="t" fillcolor="#FFFFFF" stroked="f">
                <v:path arrowok="t"/>
                <v:fill/>
              </v:shape>
            </v:group>
            <v:group style="position:absolute;left:5162;top:-2464;width:2;height:1908" coordorigin="5162,-2464" coordsize="2,1908">
              <v:shape style="position:absolute;left:5162;top:-2464;width:2;height:1908" coordorigin="5162,-2464" coordsize="0,1908" path="m5162,-2464l5162,-556e" filled="f" stroked="t" strokeweight=".316783pt" strokecolor="#858585">
                <v:path arrowok="t"/>
              </v:shape>
            </v:group>
            <v:group style="position:absolute;left:5162;top:-772;width:38;height:2" coordorigin="5162,-772" coordsize="38,2">
              <v:shape style="position:absolute;left:5162;top:-772;width:38;height:2" coordorigin="5162,-772" coordsize="38,0" path="m5162,-772l5200,-772e" filled="f" stroked="t" strokeweight=".31721pt" strokecolor="#858585">
                <v:path arrowok="t"/>
              </v:shape>
            </v:group>
            <v:group style="position:absolute;left:5162;top:-955;width:38;height:2" coordorigin="5162,-955" coordsize="38,2">
              <v:shape style="position:absolute;left:5162;top:-955;width:38;height:2" coordorigin="5162,-955" coordsize="38,0" path="m5162,-955l5200,-955e" filled="f" stroked="t" strokeweight=".31721pt" strokecolor="#858585">
                <v:path arrowok="t"/>
              </v:shape>
            </v:group>
            <v:group style="position:absolute;left:5162;top:-1145;width:38;height:2" coordorigin="5162,-1145" coordsize="38,2">
              <v:shape style="position:absolute;left:5162;top:-1145;width:38;height:2" coordorigin="5162,-1145" coordsize="38,0" path="m5162,-1145l5200,-1145e" filled="f" stroked="t" strokeweight=".31721pt" strokecolor="#858585">
                <v:path arrowok="t"/>
              </v:shape>
            </v:group>
            <v:group style="position:absolute;left:5162;top:-1336;width:38;height:2" coordorigin="5162,-1336" coordsize="38,2">
              <v:shape style="position:absolute;left:5162;top:-1336;width:38;height:2" coordorigin="5162,-1336" coordsize="38,0" path="m5162,-1336l5200,-1336e" filled="f" stroked="t" strokeweight=".31721pt" strokecolor="#858585">
                <v:path arrowok="t"/>
              </v:shape>
            </v:group>
            <v:group style="position:absolute;left:5162;top:-1519;width:38;height:2" coordorigin="5162,-1519" coordsize="38,2">
              <v:shape style="position:absolute;left:5162;top:-1519;width:38;height:2" coordorigin="5162,-1519" coordsize="38,0" path="m5162,-1519l5200,-1519e" filled="f" stroked="t" strokeweight=".31721pt" strokecolor="#858585">
                <v:path arrowok="t"/>
              </v:shape>
            </v:group>
            <v:group style="position:absolute;left:5162;top:-1710;width:38;height:2" coordorigin="5162,-1710" coordsize="38,2">
              <v:shape style="position:absolute;left:5162;top:-1710;width:38;height:2" coordorigin="5162,-1710" coordsize="38,0" path="m5162,-1710l5200,-1710e" filled="f" stroked="t" strokeweight=".31721pt" strokecolor="#858585">
                <v:path arrowok="t"/>
              </v:shape>
            </v:group>
            <v:group style="position:absolute;left:5162;top:-1900;width:38;height:2" coordorigin="5162,-1900" coordsize="38,2">
              <v:shape style="position:absolute;left:5162;top:-1900;width:38;height:2" coordorigin="5162,-1900" coordsize="38,0" path="m5162,-1900l5200,-1900e" filled="f" stroked="t" strokeweight=".31721pt" strokecolor="#858585">
                <v:path arrowok="t"/>
              </v:shape>
            </v:group>
            <v:group style="position:absolute;left:5162;top:-2083;width:38;height:2" coordorigin="5162,-2083" coordsize="38,2">
              <v:shape style="position:absolute;left:5162;top:-2083;width:38;height:2" coordorigin="5162,-2083" coordsize="38,0" path="m5162,-2083l5200,-2083e" filled="f" stroked="t" strokeweight=".31721pt" strokecolor="#858585">
                <v:path arrowok="t"/>
              </v:shape>
            </v:group>
            <v:group style="position:absolute;left:5162;top:-2274;width:38;height:2" coordorigin="5162,-2274" coordsize="38,2">
              <v:shape style="position:absolute;left:5162;top:-2274;width:38;height:2" coordorigin="5162,-2274" coordsize="38,0" path="m5162,-2274l5200,-2274e" filled="f" stroked="t" strokeweight=".31721pt" strokecolor="#858585">
                <v:path arrowok="t"/>
              </v:shape>
            </v:group>
            <v:group style="position:absolute;left:5162;top:-2464;width:38;height:2" coordorigin="5162,-2464" coordsize="38,2">
              <v:shape style="position:absolute;left:5162;top:-2464;width:38;height:2" coordorigin="5162,-2464" coordsize="38,0" path="m5162,-2464l5200,-2464e" filled="f" stroked="t" strokeweight=".31721pt" strokecolor="#858585">
                <v:path arrowok="t"/>
              </v:shape>
            </v:group>
            <v:group style="position:absolute;left:2441;top:-2464;width:2;height:1920" coordorigin="2441,-2464" coordsize="2,1920">
              <v:shape style="position:absolute;left:2441;top:-2464;width:2;height:1920" coordorigin="2441,-2464" coordsize="0,1920" path="m2441,-2464l2441,-543e" filled="f" stroked="t" strokeweight=".316784pt" strokecolor="#858585">
                <v:path arrowok="t"/>
              </v:shape>
            </v:group>
            <v:group style="position:absolute;left:2403;top:-581;width:2798;height:2" coordorigin="2403,-581" coordsize="2798,2">
              <v:shape style="position:absolute;left:2403;top:-581;width:2798;height:2" coordorigin="2403,-581" coordsize="2798,0" path="m2403,-581l5200,-581e" filled="f" stroked="t" strokeweight=".31721pt" strokecolor="#858585">
                <v:path arrowok="t"/>
              </v:shape>
            </v:group>
            <v:group style="position:absolute;left:2403;top:-791;width:38;height:2" coordorigin="2403,-791" coordsize="38,2">
              <v:shape style="position:absolute;left:2403;top:-791;width:38;height:2" coordorigin="2403,-791" coordsize="38,0" path="m2403,-791l2441,-791e" filled="f" stroked="t" strokeweight=".31721pt" strokecolor="#858585">
                <v:path arrowok="t"/>
              </v:shape>
            </v:group>
            <v:group style="position:absolute;left:2403;top:-1000;width:38;height:2" coordorigin="2403,-1000" coordsize="38,2">
              <v:shape style="position:absolute;left:2403;top:-1000;width:38;height:2" coordorigin="2403,-1000" coordsize="38,0" path="m2403,-1000l2441,-1000e" filled="f" stroked="t" strokeweight=".31721pt" strokecolor="#858585">
                <v:path arrowok="t"/>
              </v:shape>
            </v:group>
            <v:group style="position:absolute;left:2403;top:-1209;width:38;height:2" coordorigin="2403,-1209" coordsize="38,2">
              <v:shape style="position:absolute;left:2403;top:-1209;width:38;height:2" coordorigin="2403,-1209" coordsize="38,0" path="m2403,-1209l2441,-1209e" filled="f" stroked="t" strokeweight=".31721pt" strokecolor="#858585">
                <v:path arrowok="t"/>
              </v:shape>
            </v:group>
            <v:group style="position:absolute;left:2403;top:-1418;width:38;height:2" coordorigin="2403,-1418" coordsize="38,2">
              <v:shape style="position:absolute;left:2403;top:-1418;width:38;height:2" coordorigin="2403,-1418" coordsize="38,0" path="m2403,-1418l2441,-1418e" filled="f" stroked="t" strokeweight=".31721pt" strokecolor="#858585">
                <v:path arrowok="t"/>
              </v:shape>
            </v:group>
            <v:group style="position:absolute;left:2403;top:-1627;width:38;height:2" coordorigin="2403,-1627" coordsize="38,2">
              <v:shape style="position:absolute;left:2403;top:-1627;width:38;height:2" coordorigin="2403,-1627" coordsize="38,0" path="m2403,-1627l2441,-1627e" filled="f" stroked="t" strokeweight=".31721pt" strokecolor="#858585">
                <v:path arrowok="t"/>
              </v:shape>
            </v:group>
            <v:group style="position:absolute;left:2403;top:-1836;width:38;height:2" coordorigin="2403,-1836" coordsize="38,2">
              <v:shape style="position:absolute;left:2403;top:-1836;width:38;height:2" coordorigin="2403,-1836" coordsize="38,0" path="m2403,-1836l2441,-1836e" filled="f" stroked="t" strokeweight=".31721pt" strokecolor="#858585">
                <v:path arrowok="t"/>
              </v:shape>
            </v:group>
            <v:group style="position:absolute;left:2403;top:-2045;width:38;height:2" coordorigin="2403,-2045" coordsize="38,2">
              <v:shape style="position:absolute;left:2403;top:-2045;width:38;height:2" coordorigin="2403,-2045" coordsize="38,0" path="m2403,-2045l2441,-2045e" filled="f" stroked="t" strokeweight=".31721pt" strokecolor="#858585">
                <v:path arrowok="t"/>
              </v:shape>
            </v:group>
            <v:group style="position:absolute;left:2403;top:-2255;width:38;height:2" coordorigin="2403,-2255" coordsize="38,2">
              <v:shape style="position:absolute;left:2403;top:-2255;width:38;height:2" coordorigin="2403,-2255" coordsize="38,0" path="m2403,-2255l2441,-2255e" filled="f" stroked="t" strokeweight=".31721pt" strokecolor="#858585">
                <v:path arrowok="t"/>
              </v:shape>
            </v:group>
            <v:group style="position:absolute;left:2403;top:-2464;width:38;height:2" coordorigin="2403,-2464" coordsize="38,2">
              <v:shape style="position:absolute;left:2403;top:-2464;width:38;height:2" coordorigin="2403,-2464" coordsize="38,0" path="m2403,-2464l2441,-2464e" filled="f" stroked="t" strokeweight=".31721pt" strokecolor="#858585">
                <v:path arrowok="t"/>
              </v:shape>
            </v:group>
            <v:group style="position:absolute;left:2536;top:-581;width:2;height:25" coordorigin="2536,-581" coordsize="2,25">
              <v:shape style="position:absolute;left:2536;top:-581;width:2;height:25" coordorigin="2536,-581" coordsize="0,25" path="m2536,-581l2536,-556e" filled="f" stroked="t" strokeweight=".316783pt" strokecolor="#858585">
                <v:path arrowok="t"/>
              </v:shape>
            </v:group>
            <v:group style="position:absolute;left:2637;top:-581;width:2;height:25" coordorigin="2637,-581" coordsize="2,25">
              <v:shape style="position:absolute;left:2637;top:-581;width:2;height:25" coordorigin="2637,-581" coordsize="0,25" path="m2637,-581l2637,-556e" filled="f" stroked="t" strokeweight=".316783pt" strokecolor="#858585">
                <v:path arrowok="t"/>
              </v:shape>
            </v:group>
            <v:group style="position:absolute;left:2738;top:-581;width:2;height:25" coordorigin="2738,-581" coordsize="2,25">
              <v:shape style="position:absolute;left:2738;top:-581;width:2;height:25" coordorigin="2738,-581" coordsize="0,25" path="m2738,-581l2738,-556e" filled="f" stroked="t" strokeweight=".316783pt" strokecolor="#858585">
                <v:path arrowok="t"/>
              </v:shape>
            </v:group>
            <v:group style="position:absolute;left:2839;top:-581;width:2;height:25" coordorigin="2839,-581" coordsize="2,25">
              <v:shape style="position:absolute;left:2839;top:-581;width:2;height:25" coordorigin="2839,-581" coordsize="0,25" path="m2839,-581l2839,-556e" filled="f" stroked="t" strokeweight=".316783pt" strokecolor="#858585">
                <v:path arrowok="t"/>
              </v:shape>
            </v:group>
            <v:group style="position:absolute;left:2941;top:-581;width:2;height:38" coordorigin="2941,-581" coordsize="2,38">
              <v:shape style="position:absolute;left:2941;top:-581;width:2;height:38" coordorigin="2941,-581" coordsize="0,38" path="m2941,-581l2941,-543e" filled="f" stroked="t" strokeweight=".316783pt" strokecolor="#858585">
                <v:path arrowok="t"/>
              </v:shape>
            </v:group>
            <v:group style="position:absolute;left:3042;top:-581;width:2;height:25" coordorigin="3042,-581" coordsize="2,25">
              <v:shape style="position:absolute;left:3042;top:-581;width:2;height:25" coordorigin="3042,-581" coordsize="0,25" path="m3042,-581l3042,-556e" filled="f" stroked="t" strokeweight=".316783pt" strokecolor="#858585">
                <v:path arrowok="t"/>
              </v:shape>
            </v:group>
            <v:group style="position:absolute;left:3143;top:-581;width:2;height:25" coordorigin="3143,-581" coordsize="2,25">
              <v:shape style="position:absolute;left:3143;top:-581;width:2;height:25" coordorigin="3143,-581" coordsize="0,25" path="m3143,-581l3143,-556e" filled="f" stroked="t" strokeweight=".316783pt" strokecolor="#858585">
                <v:path arrowok="t"/>
              </v:shape>
            </v:group>
            <v:group style="position:absolute;left:3245;top:-581;width:2;height:25" coordorigin="3245,-581" coordsize="2,25">
              <v:shape style="position:absolute;left:3245;top:-581;width:2;height:25" coordorigin="3245,-581" coordsize="0,25" path="m3245,-581l3245,-556e" filled="f" stroked="t" strokeweight=".316783pt" strokecolor="#858585">
                <v:path arrowok="t"/>
              </v:shape>
            </v:group>
            <v:group style="position:absolute;left:3346;top:-581;width:2;height:25" coordorigin="3346,-581" coordsize="2,25">
              <v:shape style="position:absolute;left:3346;top:-581;width:2;height:25" coordorigin="3346,-581" coordsize="0,25" path="m3346,-581l3346,-556e" filled="f" stroked="t" strokeweight=".316783pt" strokecolor="#858585">
                <v:path arrowok="t"/>
              </v:shape>
            </v:group>
            <v:group style="position:absolute;left:3447;top:-581;width:2;height:38" coordorigin="3447,-581" coordsize="2,38">
              <v:shape style="position:absolute;left:3447;top:-581;width:2;height:38" coordorigin="3447,-581" coordsize="0,38" path="m3447,-581l3447,-543e" filled="f" stroked="t" strokeweight=".316783pt" strokecolor="#858585">
                <v:path arrowok="t"/>
              </v:shape>
            </v:group>
            <v:group style="position:absolute;left:3548;top:-581;width:2;height:25" coordorigin="3548,-581" coordsize="2,25">
              <v:shape style="position:absolute;left:3548;top:-581;width:2;height:25" coordorigin="3548,-581" coordsize="0,25" path="m3548,-581l3548,-556e" filled="f" stroked="t" strokeweight=".316783pt" strokecolor="#858585">
                <v:path arrowok="t"/>
              </v:shape>
            </v:group>
            <v:group style="position:absolute;left:3650;top:-581;width:2;height:25" coordorigin="3650,-581" coordsize="2,25">
              <v:shape style="position:absolute;left:3650;top:-581;width:2;height:25" coordorigin="3650,-581" coordsize="0,25" path="m3650,-581l3650,-556e" filled="f" stroked="t" strokeweight=".316783pt" strokecolor="#858585">
                <v:path arrowok="t"/>
              </v:shape>
            </v:group>
            <v:group style="position:absolute;left:3751;top:-581;width:2;height:25" coordorigin="3751,-581" coordsize="2,25">
              <v:shape style="position:absolute;left:3751;top:-581;width:2;height:25" coordorigin="3751,-581" coordsize="0,25" path="m3751,-581l3751,-556e" filled="f" stroked="t" strokeweight=".316783pt" strokecolor="#858585">
                <v:path arrowok="t"/>
              </v:shape>
            </v:group>
            <v:group style="position:absolute;left:3852;top:-581;width:2;height:25" coordorigin="3852,-581" coordsize="2,25">
              <v:shape style="position:absolute;left:3852;top:-581;width:2;height:25" coordorigin="3852,-581" coordsize="0,25" path="m3852,-581l3852,-556e" filled="f" stroked="t" strokeweight=".316783pt" strokecolor="#858585">
                <v:path arrowok="t"/>
              </v:shape>
            </v:group>
            <v:group style="position:absolute;left:3953;top:-581;width:2;height:38" coordorigin="3953,-581" coordsize="2,38">
              <v:shape style="position:absolute;left:3953;top:-581;width:2;height:38" coordorigin="3953,-581" coordsize="0,38" path="m3953,-581l3953,-543e" filled="f" stroked="t" strokeweight=".316783pt" strokecolor="#858585">
                <v:path arrowok="t"/>
              </v:shape>
            </v:group>
            <v:group style="position:absolute;left:4055;top:-581;width:2;height:25" coordorigin="4055,-581" coordsize="2,25">
              <v:shape style="position:absolute;left:4055;top:-581;width:2;height:25" coordorigin="4055,-581" coordsize="0,25" path="m4055,-581l4055,-556e" filled="f" stroked="t" strokeweight=".316783pt" strokecolor="#858585">
                <v:path arrowok="t"/>
              </v:shape>
            </v:group>
            <v:group style="position:absolute;left:4150;top:-581;width:2;height:25" coordorigin="4150,-581" coordsize="2,25">
              <v:shape style="position:absolute;left:4150;top:-581;width:2;height:25" coordorigin="4150,-581" coordsize="0,25" path="m4150,-581l4150,-556e" filled="f" stroked="t" strokeweight=".316783pt" strokecolor="#858585">
                <v:path arrowok="t"/>
              </v:shape>
            </v:group>
            <v:group style="position:absolute;left:4251;top:-581;width:2;height:25" coordorigin="4251,-581" coordsize="2,25">
              <v:shape style="position:absolute;left:4251;top:-581;width:2;height:25" coordorigin="4251,-581" coordsize="0,25" path="m4251,-581l4251,-556e" filled="f" stroked="t" strokeweight=".316783pt" strokecolor="#858585">
                <v:path arrowok="t"/>
              </v:shape>
            </v:group>
            <v:group style="position:absolute;left:4352;top:-581;width:2;height:25" coordorigin="4352,-581" coordsize="2,25">
              <v:shape style="position:absolute;left:4352;top:-581;width:2;height:25" coordorigin="4352,-581" coordsize="0,25" path="m4352,-581l4352,-556e" filled="f" stroked="t" strokeweight=".316783pt" strokecolor="#858585">
                <v:path arrowok="t"/>
              </v:shape>
            </v:group>
            <v:group style="position:absolute;left:4453;top:-581;width:2;height:38" coordorigin="4453,-581" coordsize="2,38">
              <v:shape style="position:absolute;left:4453;top:-581;width:2;height:38" coordorigin="4453,-581" coordsize="0,38" path="m4453,-581l4453,-543e" filled="f" stroked="t" strokeweight=".316783pt" strokecolor="#858585">
                <v:path arrowok="t"/>
              </v:shape>
            </v:group>
            <v:group style="position:absolute;left:4555;top:-581;width:2;height:25" coordorigin="4555,-581" coordsize="2,25">
              <v:shape style="position:absolute;left:4555;top:-581;width:2;height:25" coordorigin="4555,-581" coordsize="0,25" path="m4555,-581l4555,-556e" filled="f" stroked="t" strokeweight=".316783pt" strokecolor="#858585">
                <v:path arrowok="t"/>
              </v:shape>
            </v:group>
            <v:group style="position:absolute;left:4656;top:-581;width:2;height:25" coordorigin="4656,-581" coordsize="2,25">
              <v:shape style="position:absolute;left:4656;top:-581;width:2;height:25" coordorigin="4656,-581" coordsize="0,25" path="m4656,-581l4656,-556e" filled="f" stroked="t" strokeweight=".316783pt" strokecolor="#858585">
                <v:path arrowok="t"/>
              </v:shape>
            </v:group>
            <v:group style="position:absolute;left:4757;top:-581;width:2;height:25" coordorigin="4757,-581" coordsize="2,25">
              <v:shape style="position:absolute;left:4757;top:-581;width:2;height:25" coordorigin="4757,-581" coordsize="0,25" path="m4757,-581l4757,-556e" filled="f" stroked="t" strokeweight=".316783pt" strokecolor="#858585">
                <v:path arrowok="t"/>
              </v:shape>
            </v:group>
            <v:group style="position:absolute;left:4858;top:-581;width:2;height:25" coordorigin="4858,-581" coordsize="2,25">
              <v:shape style="position:absolute;left:4858;top:-581;width:2;height:25" coordorigin="4858,-581" coordsize="0,25" path="m4858,-581l4858,-556e" filled="f" stroked="t" strokeweight=".316783pt" strokecolor="#858585">
                <v:path arrowok="t"/>
              </v:shape>
            </v:group>
            <v:group style="position:absolute;left:4960;top:-581;width:2;height:38" coordorigin="4960,-581" coordsize="2,38">
              <v:shape style="position:absolute;left:4960;top:-581;width:2;height:38" coordorigin="4960,-581" coordsize="0,38" path="m4960,-581l4960,-543e" filled="f" stroked="t" strokeweight=".316783pt" strokecolor="#858585">
                <v:path arrowok="t"/>
              </v:shape>
            </v:group>
            <v:group style="position:absolute;left:5061;top:-581;width:2;height:25" coordorigin="5061,-581" coordsize="2,25">
              <v:shape style="position:absolute;left:5061;top:-581;width:2;height:25" coordorigin="5061,-581" coordsize="0,25" path="m5061,-581l5061,-556e" filled="f" stroked="t" strokeweight=".316783pt" strokecolor="#858585">
                <v:path arrowok="t"/>
              </v:shape>
            </v:group>
            <v:group style="position:absolute;left:2441;top:-2299;width:2705;height:1717" coordorigin="2441,-2299" coordsize="2705,1717">
              <v:shape style="position:absolute;left:2441;top:-2299;width:2705;height:1717" coordorigin="2441,-2299" coordsize="2705,1717" path="m2441,-581l2450,-641,2460,-700,2470,-760,2480,-820,2492,-886,2504,-946,2519,-1022,2531,-1081,2534,-1097,2538,-1117,2542,-1133,2546,-1150,2560,-1210,2574,-1274,2589,-1333,2606,-1398,2622,-1456,2644,-1532,2664,-1594,2688,-1663,2712,-1727,2739,-1796,2766,-1856,2801,-1925,2840,-1993,2876,-2046,2915,-2097,2970,-2155,3020,-2196,3072,-2231,3127,-2257,3207,-2283,3283,-2295,3344,-2299,3365,-2299,3425,-2296,3503,-2287,3565,-2277,3642,-2261,3703,-2247,3762,-2232,3820,-2216,3882,-2199,3960,-2176,4018,-2159,4091,-2137,4110,-2131,4129,-2126,4148,-2120,4169,-2114,4188,-2108,4266,-2085,4324,-2068,4385,-2050,4463,-2027,4522,-2011,4595,-1991,4673,-1969,4750,-1949,4811,-1934,4870,-1919,4929,-1905,4991,-1890,5069,-1872,5129,-1858,5146,-1854e" filled="f" stroked="t" strokeweight=".950312pt" strokecolor="#000000">
                <v:path arrowok="t"/>
                <v:stroke dashstyle="longDash"/>
              </v:shape>
            </v:group>
            <v:group style="position:absolute;left:4938;top:-1903;width:2;height:1318" coordorigin="4938,-1903" coordsize="2,1318">
              <v:shape style="position:absolute;left:4938;top:-1903;width:2;height:1318" coordorigin="4938,-1903" coordsize="0,1318" path="m4938,-585l4938,-650,4938,-716,4938,-782,4938,-848,4938,-914,4938,-980,4938,-1046,4938,-1112,4938,-1178,4938,-1244,4938,-1310,4938,-1376,4938,-1441,4938,-1507,4938,-1573,4938,-1639,4938,-1705,4938,-1771,4938,-1837,4938,-1903e" filled="f" stroked="t" strokeweight=".632933pt" strokecolor="#000000">
                <v:path arrowok="t"/>
              </v:shape>
            </v:group>
            <v:group style="position:absolute;left:3352;top:-2299;width:2;height:1718" coordorigin="3352,-2299" coordsize="2,1718">
              <v:shape style="position:absolute;left:3352;top:-2299;width:2;height:1718" coordorigin="3352,-2299" coordsize="0,1718" path="m3352,-581l3352,-667,3352,-753,3352,-839,3352,-925,3352,-1011,3352,-1097,3352,-1183,3352,-1268,3352,-1354,3352,-1440,3352,-1526,3352,-1612,3352,-2213,3352,-2299e" filled="f" stroked="t" strokeweight=".949399pt" strokecolor="#000000">
                <v:path arrowok="t"/>
              </v:shape>
            </v:group>
            <v:group style="position:absolute;left:3042;top:-2217;width:2;height:1635" coordorigin="3042,-2217" coordsize="2,1635">
              <v:shape style="position:absolute;left:3042;top:-2217;width:2;height:1635" coordorigin="3042,-2217" coordsize="0,1635" path="m3042,-581l3042,-663,3042,-745,3042,-827,3042,-908,3042,-990,3042,-1072,3042,-1154,3042,-1235,3042,-1317,3042,-1399,3042,-1481,3042,-1562,3042,-2135,3042,-2217e" filled="f" stroked="t" strokeweight=".949399pt" strokecolor="#000000">
                <v:path arrowok="t"/>
              </v:shape>
            </v:group>
            <v:group style="position:absolute;left:4574;top:-1995;width:2;height:1413" coordorigin="4574,-1995" coordsize="2,1413">
              <v:shape style="position:absolute;left:4574;top:-1995;width:2;height:1413" coordorigin="4574,-1995" coordsize="0,1413" path="m4574,-581l4574,-652,4574,-723,4574,-793,4574,-864,4574,-935,4574,-1005,4574,-1076,4574,-1147,4574,-1217,4574,-1288,4574,-1359,4574,-1429,4574,-1500,4574,-1571,4574,-1641,4574,-1712,4574,-1783,4574,-1853,4574,-1924,4574,-1995e" filled="f" stroked="t" strokeweight=".949399pt" strokecolor="#000000">
                <v:path arrowok="t"/>
              </v:shape>
            </v:group>
            <v:group style="position:absolute;left:2441;top:-2464;width:2707;height:1646" coordorigin="2441,-2464" coordsize="2707,1646">
              <v:shape style="position:absolute;left:2441;top:-2464;width:2707;height:1646" coordorigin="2441,-2464" coordsize="2707,1646" path="m2441,-2464l2444,-2457,2447,-2449,2451,-2442,2454,-2435,2457,-2428,2461,-2421,2464,-2413,2468,-2406,2471,-2399,2474,-2392,2478,-2385,2481,-2379,2484,-2372,2488,-2365,2491,-2358,2494,-2351,2498,-2345,2515,-2311,2518,-2305,2521,-2298,2525,-2292,2528,-2285,2531,-2279,2533,-2276,2536,-2269,2541,-2260,2549,-2247,2558,-2230,2568,-2211,2601,-2154,2641,-2086,2674,-2034,2710,-1979,2753,-1917,2802,-1852,2853,-1788,2905,-1728,2958,-1670,3003,-1624,3059,-1571,3106,-1529,3155,-1488,3205,-1449,3256,-1412,3307,-1376,3359,-1342,3424,-1302,3494,-1264,3547,-1235,3602,-1208,3659,-1182,3715,-1157,3786,-1128,3863,-1099,3920,-1079,3981,-1059,4052,-1036,4110,-1019,4169,-1003,4245,-982,4307,-967,4366,-953,4425,-940,4487,-927,4566,-911,4626,-899,4688,-888,4767,-874,4827,-864,4890,-854,4969,-842,5029,-834,5092,-825,5130,-820,5148,-818e" filled="f" stroked="t" strokeweight=".950335pt" strokecolor="#000000">
                <v:path arrowok="t"/>
              </v:shape>
            </v:group>
            <v:group style="position:absolute;left:3738;top:-1145;width:2;height:564" coordorigin="3738,-1145" coordsize="2,564">
              <v:shape style="position:absolute;left:3738;top:-1145;width:2;height:564" coordorigin="3738,-1145" coordsize="0,564" path="m3738,-581l3738,-610,3738,-638,3738,-666,3738,-694,3738,-722,3738,-751,3738,-779,3738,-807,3738,-835,3738,-863,3738,-892,3738,-1089,3738,-1117,3738,-1145e" filled="f" stroked="t" strokeweight=".949399pt" strokecolor="#000000">
                <v:path arrowok="t"/>
              </v:shape>
            </v:group>
            <w10:wrap type="none"/>
          </v:group>
        </w:pic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17.</w:t>
      </w:r>
      <w:r>
        <w:rPr>
          <w:rFonts w:ascii="Adobe Caslon Pro" w:hAnsi="Adobe Caslon Pro" w:cs="Adobe Caslon Pro" w:eastAsia="Adobe Caslon Pro"/>
          <w:sz w:val="20"/>
          <w:szCs w:val="20"/>
          <w:spacing w:val="18"/>
          <w:w w:val="100"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漁獲係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</w:rPr>
        <w:t>数</w:t>
      </w:r>
      <w:r>
        <w:rPr>
          <w:rFonts w:ascii="HiraMinProN-W3" w:hAnsi="HiraMinProN-W3" w:cs="HiraMinProN-W3" w:eastAsia="HiraMinProN-W3"/>
          <w:sz w:val="19"/>
          <w:szCs w:val="19"/>
          <w:spacing w:val="6"/>
          <w:w w:val="100"/>
        </w:rPr>
        <w:t>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i/>
        </w:rPr>
        <w:t> 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と</w:t>
      </w:r>
      <w:r>
        <w:rPr>
          <w:rFonts w:ascii="HiraMinProN-W3" w:hAnsi="HiraMinProN-W3" w:cs="HiraMinProN-W3" w:eastAsia="HiraMinProN-W3"/>
          <w:sz w:val="19"/>
          <w:szCs w:val="19"/>
          <w:spacing w:val="-16"/>
          <w:w w:val="100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</w:rPr>
        <w:t>%SP</w:t>
      </w:r>
      <w:r>
        <w:rPr>
          <w:rFonts w:ascii="Adobe Caslon Pro" w:hAnsi="Adobe Caslon Pro" w:cs="Adobe Caslon Pro" w:eastAsia="Adobe Caslon Pro"/>
          <w:sz w:val="20"/>
          <w:szCs w:val="20"/>
          <w:spacing w:val="-19"/>
          <w:w w:val="100"/>
        </w:rPr>
        <w:t>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（実線</w:t>
      </w:r>
      <w:r>
        <w:rPr>
          <w:rFonts w:ascii="HiraMinProN-W3" w:hAnsi="HiraMinProN-W3" w:cs="HiraMinProN-W3" w:eastAsia="HiraMinProN-W3"/>
          <w:sz w:val="19"/>
          <w:szCs w:val="19"/>
          <w:spacing w:val="-19"/>
          <w:w w:val="100"/>
        </w:rPr>
        <w:t>）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</w:rPr>
        <w:t>およ</w:t>
      </w:r>
    </w:p>
    <w:p>
      <w:pPr>
        <w:spacing w:before="0" w:after="0" w:line="319" w:lineRule="exact"/>
        <w:ind w:left="947" w:right="-20"/>
        <w:jc w:val="left"/>
        <w:rPr>
          <w:rFonts w:ascii="HiraMinProN-W3" w:hAnsi="HiraMinProN-W3" w:cs="HiraMinProN-W3" w:eastAsia="HiraMinProN-W3"/>
          <w:sz w:val="19"/>
          <w:szCs w:val="19"/>
        </w:rPr>
      </w:pPr>
      <w:rPr/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び</w:t>
      </w:r>
      <w:r>
        <w:rPr>
          <w:rFonts w:ascii="HiraMinProN-W3" w:hAnsi="HiraMinProN-W3" w:cs="HiraMinProN-W3" w:eastAsia="HiraMinProN-W3"/>
          <w:sz w:val="19"/>
          <w:szCs w:val="19"/>
          <w:spacing w:val="-13"/>
          <w:w w:val="100"/>
          <w:position w:val="-1"/>
        </w:rPr>
        <w:t> </w:t>
      </w:r>
      <w:r>
        <w:rPr>
          <w:rFonts w:ascii="Adobe Caslon Pro" w:hAnsi="Adobe Caslon Pro" w:cs="Adobe Caslon Pro" w:eastAsia="Adobe Caslon Pro"/>
          <w:sz w:val="20"/>
          <w:szCs w:val="20"/>
          <w:spacing w:val="0"/>
          <w:w w:val="100"/>
          <w:position w:val="-1"/>
        </w:rPr>
        <w:t>YPR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-1"/>
        </w:rPr>
        <w:t>（破線）との関係</w:t>
      </w:r>
      <w:r>
        <w:rPr>
          <w:rFonts w:ascii="HiraMinProN-W3" w:hAnsi="HiraMinProN-W3" w:cs="HiraMinProN-W3" w:eastAsia="HiraMinProN-W3"/>
          <w:sz w:val="19"/>
          <w:szCs w:val="19"/>
          <w:spacing w:val="0"/>
          <w:w w:val="100"/>
          <w:position w:val="0"/>
        </w:rPr>
      </w:r>
    </w:p>
    <w:sectPr>
      <w:type w:val="continuous"/>
      <w:pgSz w:w="11920" w:h="16840"/>
      <w:pgMar w:top="980" w:bottom="64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HiraMinProN-W3">
    <w:altName w:val="HiraMinProN-W3"/>
    <w:charset w:val="0"/>
    <w:family w:val="roman"/>
    <w:pitch w:val="variable"/>
  </w:font>
  <w:font w:name="AdobeFangsongStd-Regular">
    <w:altName w:val="AdobeFangsongStd-Regular"/>
    <w:charset w:val="0"/>
    <w:family w:val="roman"/>
    <w:pitch w:val="variable"/>
  </w:font>
  <w:font w:name="AdobeMingStd-Light">
    <w:altName w:val="AdobeMingStd-Light"/>
    <w:charset w:val="0"/>
    <w:family w:val="roman"/>
    <w:pitch w:val="variable"/>
  </w:font>
  <w:font w:name="Adobe Caslon Pro">
    <w:altName w:val="Adobe Caslon Pro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832993pt;margin-top:808.412842pt;width:26.896538pt;height:11.9626pt;mso-position-horizontal-relative:page;mso-position-vertical-relative:page;z-index:-6005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2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3"/>
                    <w:w w:val="100"/>
                    <w:position w:val="1"/>
                  </w:rPr>
                  <w:t> 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8.322998pt;margin-top:808.412842pt;width:21.925201pt;height:11.9626pt;mso-position-horizontal-relative:page;mso-position-vertical-relative:page;z-index:-5988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2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2"/>
                    <w:w w:val="100"/>
                    <w:position w:val="1"/>
                  </w:rPr>
                  <w:t> 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536987pt;margin-top:808.412842pt;width:26.896538pt;height:11.9626pt;mso-position-horizontal-relative:page;mso-position-vertical-relative:page;z-index:-5987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2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3"/>
                    <w:w w:val="100"/>
                    <w:position w:val="1"/>
                  </w:rPr>
                  <w:t> 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832993pt;margin-top:808.412842pt;width:26.896538pt;height:11.9626pt;mso-position-horizontal-relative:page;mso-position-vertical-relative:page;z-index:-5974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2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3"/>
                    <w:w w:val="100"/>
                    <w:position w:val="1"/>
                  </w:rPr>
                  <w:t> 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536987pt;margin-top:808.412842pt;width:26.896538pt;height:11.9626pt;mso-position-horizontal-relative:page;mso-position-vertical-relative:page;z-index:-5973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2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3"/>
                    <w:w w:val="100"/>
                    <w:position w:val="1"/>
                  </w:rPr>
                  <w:t> 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8.322998pt;margin-top:38.27684pt;width:21.925201pt;height:11.9626pt;mso-position-horizontal-relative:page;mso-position-vertical-relative:page;z-index:-6007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0–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1–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40001pt;margin-top:38.423542pt;width:21.172401pt;height:11.5862pt;mso-position-horizontal-relative:page;mso-position-vertical-relative:page;z-index:-6006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目次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832993pt;margin-top:38.27684pt;width:26.906501pt;height:11.9626pt;mso-position-horizontal-relative:page;mso-position-vertical-relative:page;z-index:-5978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1–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15–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40001pt;margin-top:38.423542pt;width:40.344802pt;height:11.5862pt;mso-position-horizontal-relative:page;mso-position-vertical-relative:page;z-index:-5977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引用文献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536987pt;margin-top:38.27684pt;width:26.906501pt;height:11.9626pt;mso-position-horizontal-relative:page;mso-position-vertical-relative:page;z-index:-5976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1–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16–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890991pt;margin-top:38.423542pt;width:40.344802pt;height:11.5862pt;mso-position-horizontal-relative:page;mso-position-vertical-relative:page;z-index:-5975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引用文献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8.322998pt;margin-top:38.27684pt;width:21.925201pt;height:11.9626pt;mso-position-horizontal-relative:page;mso-position-vertical-relative:page;z-index:-6004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1–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3–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40001pt;margin-top:38.423542pt;width:21.172401pt;height:11.5862pt;mso-position-horizontal-relative:page;mso-position-vertical-relative:page;z-index:-6003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目次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70.828995pt;margin-top:109.017014pt;width:253.618pt;height:.1pt;mso-position-horizontal-relative:page;mso-position-vertical-relative:page;z-index:-6002" coordorigin="3417,2180" coordsize="5072,2">
          <v:shape style="position:absolute;left:3417;top:2180;width:5072;height:2" coordorigin="3417,2180" coordsize="5072,0" path="m3417,2180l8489,2180e" filled="f" stroked="t" strokeweight=".797pt" strokecolor="#000000">
            <v:path arrowok="t"/>
          </v:shape>
        </v:group>
        <w10:wrap type="none"/>
      </w:pict>
    </w:r>
    <w:r>
      <w:rPr/>
      <w:pict>
        <v:group style="position:absolute;margin-left:170.828995pt;margin-top:144.284012pt;width:253.618pt;height:.1pt;mso-position-horizontal-relative:page;mso-position-vertical-relative:page;z-index:-6001" coordorigin="3417,2886" coordsize="5072,2">
          <v:shape style="position:absolute;left:3417;top:2886;width:5072;height:2" coordorigin="3417,2886" coordsize="5072,0" path="m3417,2886l8489,2886e" filled="f" stroked="t" strokeweight=".3985pt" strokecolor="#000000">
            <v:path arrowok="t"/>
          </v:shape>
        </v:group>
        <w10:wrap type="none"/>
      </w:pict>
    </w:r>
    <w:r>
      <w:rPr/>
      <w:pict>
        <v:group style="position:absolute;margin-left:170.828995pt;margin-top:226.298019pt;width:253.618pt;height:.1pt;mso-position-horizontal-relative:page;mso-position-vertical-relative:page;z-index:-6000" coordorigin="3417,4526" coordsize="5072,2">
          <v:shape style="position:absolute;left:3417;top:4526;width:5072;height:2" coordorigin="3417,4526" coordsize="5072,0" path="m3417,4526l8489,4526e" filled="f" stroked="t" strokeweight=".797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027008pt;margin-top:38.27684pt;width:21.925201pt;height:11.9626pt;mso-position-horizontal-relative:page;mso-position-vertical-relative:page;z-index:-5999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1–4–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063995pt;margin-top:38.423542pt;width:21.172401pt;height:11.5862pt;mso-position-horizontal-relative:page;mso-position-vertical-relative:page;z-index:-5998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目次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7.686996pt;margin-top:114.641541pt;width:37.394546pt;height:107.855899pt;mso-position-horizontal-relative:page;mso-position-vertical-relative:page;z-index:-5997" type="#_x0000_t202" filled="f" stroked="f">
          <v:textbox inset="0,0,0,0">
            <w:txbxContent>
              <w:p>
                <w:pPr>
                  <w:spacing w:before="0" w:after="0" w:line="197" w:lineRule="exact"/>
                  <w:ind w:left="52" w:right="32"/>
                  <w:jc w:val="center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資源量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349" w:lineRule="exact"/>
                  <w:ind w:left="-15" w:right="-35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-2"/>
                  </w:rPr>
                  <w:t>(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千トン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-2"/>
                  </w:rPr>
                  <w:t>)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86" w:after="0" w:line="240" w:lineRule="auto"/>
                  <w:ind w:left="189" w:right="170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106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189" w:right="170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101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189" w:right="170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120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9" w:after="0" w:line="240" w:lineRule="auto"/>
                  <w:ind w:left="189" w:right="170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132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189" w:right="170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131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026703pt;margin-top:114.641541pt;width:37.403843pt;height:107.855899pt;mso-position-horizontal-relative:page;mso-position-vertical-relative:page;z-index:-5996" type="#_x0000_t202" filled="f" stroked="f">
          <v:textbox inset="0,0,0,0">
            <w:txbxContent>
              <w:p>
                <w:pPr>
                  <w:spacing w:before="0" w:after="0" w:line="197" w:lineRule="exact"/>
                  <w:ind w:left="52" w:right="32"/>
                  <w:jc w:val="center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親魚量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349" w:lineRule="exact"/>
                  <w:ind w:left="-15" w:right="-35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-2"/>
                  </w:rPr>
                  <w:t>(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千トン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-2"/>
                  </w:rPr>
                  <w:t>)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86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56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71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78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9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61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67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375702pt;margin-top:114.641541pt;width:37.403843pt;height:107.855899pt;mso-position-horizontal-relative:page;mso-position-vertical-relative:page;z-index:-5995" type="#_x0000_t202" filled="f" stroked="f">
          <v:textbox inset="0,0,0,0">
            <w:txbxContent>
              <w:p>
                <w:pPr>
                  <w:spacing w:before="0" w:after="0" w:line="197" w:lineRule="exact"/>
                  <w:ind w:left="52" w:right="32"/>
                  <w:jc w:val="center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漁獲量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349" w:lineRule="exact"/>
                  <w:ind w:left="-15" w:right="-35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-2"/>
                  </w:rPr>
                  <w:t>(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千トン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-2"/>
                  </w:rPr>
                  <w:t>)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86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55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52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64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9" w:after="0" w:line="240" w:lineRule="auto"/>
                  <w:ind w:left="240" w:right="21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66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89" w:right="26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5.229004pt;margin-top:114.652267pt;width:8.087149pt;height:11.9626pt;mso-position-horizontal-relative:page;mso-position-vertical-relative:page;z-index:-5994" type="#_x0000_t202" filled="f" stroked="f">
          <v:textbox inset="0,0,0,0">
            <w:txbxContent>
              <w:p>
                <w:pPr>
                  <w:spacing w:before="0" w:after="0" w:line="217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123993pt;margin-top:114.641541pt;width:40.344802pt;height:107.855899pt;mso-position-horizontal-relative:page;mso-position-vertical-relative:page;z-index:-5993" type="#_x0000_t202" filled="f" stroked="f">
          <v:textbox inset="0,0,0,0">
            <w:txbxContent>
              <w:p>
                <w:pPr>
                  <w:spacing w:before="0" w:after="0" w:line="197" w:lineRule="exact"/>
                  <w:ind w:left="-14" w:right="-34"/>
                  <w:jc w:val="center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漁獲割合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349" w:lineRule="exact"/>
                  <w:ind w:left="94" w:right="74"/>
                  <w:jc w:val="center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position w:val="-2"/>
                  </w:rPr>
                  <w:t>（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w w:val="110"/>
                    <w:position w:val="-2"/>
                  </w:rPr>
                  <w:t>%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w w:val="100"/>
                    <w:position w:val="-2"/>
                  </w:rPr>
                  <w:t>）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w w:val="100"/>
                    <w:position w:val="0"/>
                  </w:rPr>
                </w:r>
              </w:p>
              <w:p>
                <w:pPr>
                  <w:spacing w:before="86" w:after="0" w:line="240" w:lineRule="auto"/>
                  <w:ind w:left="269" w:right="24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51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69" w:right="24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52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69" w:right="24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54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9" w:after="0" w:line="240" w:lineRule="auto"/>
                  <w:ind w:left="269" w:right="24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50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319" w:right="299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0.975998pt;margin-top:122.611542pt;width:11.5862pt;height:11.5862pt;mso-position-horizontal-relative:page;mso-position-vertical-relative:page;z-index:-5992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年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5.807007pt;margin-top:146.773834pt;width:21.925201pt;height:75.7236pt;mso-position-horizontal-relative:page;mso-position-vertical-relative:page;z-index:-5991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2012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78" w:after="0" w:line="240" w:lineRule="auto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  <w:t>2013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  <w:t>2014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9" w:after="0" w:line="240" w:lineRule="auto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  <w:t>2015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  <w:t>2016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730988pt;margin-top:146.773834pt;width:19.434551pt;height:75.7236pt;mso-position-horizontal-relative:page;mso-position-vertical-relative:page;z-index:-5990" type="#_x0000_t202" filled="f" stroked="f">
          <v:textbox inset="0,0,0,0">
            <w:txbxContent>
              <w:p>
                <w:pPr>
                  <w:spacing w:before="0" w:after="0" w:line="230" w:lineRule="exact"/>
                  <w:ind w:left="-15" w:right="-35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  <w:position w:val="1"/>
                  </w:rPr>
                  <w:t>2.21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78" w:after="0" w:line="240" w:lineRule="auto"/>
                  <w:ind w:left="-15" w:right="-35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2.10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-15" w:right="-35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3.14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9" w:after="0" w:line="240" w:lineRule="auto"/>
                  <w:ind w:left="-15" w:right="-35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2.48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78" w:after="0" w:line="240" w:lineRule="auto"/>
                  <w:ind w:left="110" w:right="90"/>
                  <w:jc w:val="center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99"/>
                  </w:rPr>
                  <w:t>–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625999pt;margin-top:235.231842pt;width:417.60142pt;height:11.9626pt;mso-position-horizontal-relative:page;mso-position-vertical-relative:page;z-index:-5989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た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だ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し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1"/>
                  </w:rPr>
                  <w:t>、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F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10"/>
                    <w:w w:val="100"/>
                    <w:position w:val="1"/>
                  </w:rPr>
                  <w:t> 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は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各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年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齢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の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単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純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平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均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1"/>
                  </w:rPr>
                  <w:t>。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シ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ラ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ス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の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漁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獲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量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を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含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む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1"/>
                  </w:rPr>
                  <w:t>。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2017</w:t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-4"/>
                    <w:w w:val="100"/>
                    <w:position w:val="1"/>
                  </w:rPr>
                  <w:t> 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年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の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資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源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1"/>
                  </w:rPr>
                  <w:t>量・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親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魚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量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は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加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入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尾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1"/>
                    <w:w w:val="100"/>
                    <w:position w:val="1"/>
                  </w:rPr>
                  <w:t>数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1"/>
                  </w:rPr>
                  <w:t>を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027008pt;margin-top:38.27684pt;width:21.925201pt;height:11.9626pt;mso-position-horizontal-relative:page;mso-position-vertical-relative:page;z-index:-5986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1–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6–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063995pt;margin-top:38.423542pt;width:21.172401pt;height:11.5862pt;mso-position-horizontal-relative:page;mso-position-vertical-relative:page;z-index:-5985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目次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8.322998pt;margin-top:38.27684pt;width:21.925201pt;height:11.9626pt;mso-position-horizontal-relative:page;mso-position-vertical-relative:page;z-index:-5984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1–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7–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40001pt;margin-top:38.423542pt;width:21.172401pt;height:11.5862pt;mso-position-horizontal-relative:page;mso-position-vertical-relative:page;z-index:-5983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目次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832993pt;margin-top:38.27684pt;width:26.906501pt;height:11.9626pt;mso-position-horizontal-relative:page;mso-position-vertical-relative:page;z-index:-5982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0–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11–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40001pt;margin-top:38.423542pt;width:40.344802pt;height:11.5862pt;mso-position-horizontal-relative:page;mso-position-vertical-relative:page;z-index:-5981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引用文献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536987pt;margin-top:38.27684pt;width:26.906501pt;height:11.9626pt;mso-position-horizontal-relative:page;mso-position-vertical-relative:page;z-index:-5980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0"/>
                  <w:jc w:val="left"/>
                  <w:rPr>
                    <w:rFonts w:ascii="Adobe Caslon Pro" w:hAnsi="Adobe Caslon Pro" w:cs="Adobe Caslon Pro" w:eastAsia="Adobe Caslon Pro"/>
                    <w:sz w:val="20"/>
                    <w:szCs w:val="20"/>
                  </w:rPr>
                </w:pPr>
                <w:rPr/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t>0–</w:t>
                </w:r>
                <w:r>
                  <w:rPr/>
                  <w:fldChar w:fldCharType="begin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10–</w:t>
                </w:r>
                <w:r>
                  <w:rPr/>
                  <w:fldChar w:fldCharType="end"/>
                </w:r>
                <w:r>
                  <w:rPr>
                    <w:rFonts w:ascii="Adobe Caslon Pro" w:hAnsi="Adobe Caslon Pro" w:cs="Adobe Caslon Pro" w:eastAsia="Adobe Caslon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890991pt;margin-top:38.423542pt;width:40.344802pt;height:11.5862pt;mso-position-horizontal-relative:page;mso-position-vertical-relative:page;z-index:-5979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9"/>
                  <w:jc w:val="left"/>
                  <w:rPr>
                    <w:rFonts w:ascii="HiraMinProN-W3" w:hAnsi="HiraMinProN-W3" w:cs="HiraMinProN-W3" w:eastAsia="HiraMinProN-W3"/>
                    <w:sz w:val="19"/>
                    <w:szCs w:val="19"/>
                  </w:rPr>
                </w:pPr>
                <w:rPr/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-2"/>
                  </w:rPr>
                  <w:t>引用文献</w:t>
                </w:r>
                <w:r>
                  <w:rPr>
                    <w:rFonts w:ascii="HiraMinProN-W3" w:hAnsi="HiraMinProN-W3" w:cs="HiraMinProN-W3" w:eastAsia="HiraMinProN-W3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www.fips.go.kr:7001/index.jsp" TargetMode="External"/><Relationship Id="rId14" Type="http://schemas.openxmlformats.org/officeDocument/2006/relationships/hyperlink" Target="http://www.fips.go.kr:7001/index.jsp" TargetMode="Externa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yperlink" Target="http://www.fao.org/fishery/statistics/software/fishstatj/en" TargetMode="Externa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image" Target="media/image1.jp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image" Target="media/image24.png"/><Relationship Id="rId44" Type="http://schemas.openxmlformats.org/officeDocument/2006/relationships/image" Target="media/image25.png"/><Relationship Id="rId45" Type="http://schemas.openxmlformats.org/officeDocument/2006/relationships/image" Target="media/image26.png"/><Relationship Id="rId46" Type="http://schemas.openxmlformats.org/officeDocument/2006/relationships/image" Target="media/image27.png"/><Relationship Id="rId47" Type="http://schemas.openxmlformats.org/officeDocument/2006/relationships/image" Target="media/image28.png"/><Relationship Id="rId48" Type="http://schemas.openxmlformats.org/officeDocument/2006/relationships/image" Target="media/image29.png"/><Relationship Id="rId49" Type="http://schemas.openxmlformats.org/officeDocument/2006/relationships/image" Target="media/image30.png"/><Relationship Id="rId50" Type="http://schemas.openxmlformats.org/officeDocument/2006/relationships/image" Target="media/image31.png"/><Relationship Id="rId51" Type="http://schemas.openxmlformats.org/officeDocument/2006/relationships/image" Target="media/image32.png"/><Relationship Id="rId52" Type="http://schemas.openxmlformats.org/officeDocument/2006/relationships/image" Target="media/image33.png"/><Relationship Id="rId53" Type="http://schemas.openxmlformats.org/officeDocument/2006/relationships/image" Target="media/image34.png"/><Relationship Id="rId54" Type="http://schemas.openxmlformats.org/officeDocument/2006/relationships/image" Target="media/image35.png"/><Relationship Id="rId55" Type="http://schemas.openxmlformats.org/officeDocument/2006/relationships/image" Target="media/image36.png"/><Relationship Id="rId56" Type="http://schemas.openxmlformats.org/officeDocument/2006/relationships/image" Target="media/image37.png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image" Target="media/image40.png"/><Relationship Id="rId60" Type="http://schemas.openxmlformats.org/officeDocument/2006/relationships/image" Target="media/image41.png"/><Relationship Id="rId61" Type="http://schemas.openxmlformats.org/officeDocument/2006/relationships/image" Target="media/image42.png"/><Relationship Id="rId62" Type="http://schemas.openxmlformats.org/officeDocument/2006/relationships/header" Target="header9.xml"/><Relationship Id="rId63" Type="http://schemas.openxmlformats.org/officeDocument/2006/relationships/footer" Target="footer5.xml"/><Relationship Id="rId64" Type="http://schemas.openxmlformats.org/officeDocument/2006/relationships/header" Target="header10.xml"/><Relationship Id="rId65" Type="http://schemas.openxmlformats.org/officeDocument/2006/relationships/header" Target="header11.xml"/><Relationship Id="rId66" Type="http://schemas.openxmlformats.org/officeDocument/2006/relationships/footer" Target="footer6.xml"/><Relationship Id="rId67" Type="http://schemas.openxmlformats.org/officeDocument/2006/relationships/footer" Target="footer7.xml"/><Relationship Id="rId68" Type="http://schemas.openxmlformats.org/officeDocument/2006/relationships/hyperlink" Target="http://www.fips.go.kr:7001/index.jsp" TargetMode="External"/><Relationship Id="rId69" Type="http://schemas.openxmlformats.org/officeDocument/2006/relationships/hyperlink" Target="http://www.fips.go.kr:7001/index.jsp" TargetMode="External"/><Relationship Id="rId70" Type="http://schemas.openxmlformats.org/officeDocument/2006/relationships/hyperlink" Target="http://www.fao.org/fishery/statistics/software/fishstatj/en" TargetMode="External"/><Relationship Id="rId71" Type="http://schemas.openxmlformats.org/officeDocument/2006/relationships/image" Target="media/image43.jpg"/><Relationship Id="rId72" Type="http://schemas.openxmlformats.org/officeDocument/2006/relationships/image" Target="media/image44.png"/><Relationship Id="rId73" Type="http://schemas.openxmlformats.org/officeDocument/2006/relationships/image" Target="media/image45.png"/><Relationship Id="rId74" Type="http://schemas.openxmlformats.org/officeDocument/2006/relationships/image" Target="media/image46.png"/><Relationship Id="rId75" Type="http://schemas.openxmlformats.org/officeDocument/2006/relationships/image" Target="media/image47.png"/><Relationship Id="rId76" Type="http://schemas.openxmlformats.org/officeDocument/2006/relationships/image" Target="media/image48.png"/><Relationship Id="rId77" Type="http://schemas.openxmlformats.org/officeDocument/2006/relationships/image" Target="media/image49.png"/><Relationship Id="rId78" Type="http://schemas.openxmlformats.org/officeDocument/2006/relationships/image" Target="media/image50.png"/><Relationship Id="rId79" Type="http://schemas.openxmlformats.org/officeDocument/2006/relationships/image" Target="media/image51.png"/><Relationship Id="rId80" Type="http://schemas.openxmlformats.org/officeDocument/2006/relationships/image" Target="media/image52.png"/><Relationship Id="rId81" Type="http://schemas.openxmlformats.org/officeDocument/2006/relationships/image" Target="media/image53.png"/><Relationship Id="rId82" Type="http://schemas.openxmlformats.org/officeDocument/2006/relationships/image" Target="media/image54.png"/><Relationship Id="rId83" Type="http://schemas.openxmlformats.org/officeDocument/2006/relationships/image" Target="media/image55.png"/><Relationship Id="rId84" Type="http://schemas.openxmlformats.org/officeDocument/2006/relationships/image" Target="media/image56.png"/><Relationship Id="rId85" Type="http://schemas.openxmlformats.org/officeDocument/2006/relationships/image" Target="media/image57.png"/><Relationship Id="rId86" Type="http://schemas.openxmlformats.org/officeDocument/2006/relationships/image" Target="media/image58.png"/><Relationship Id="rId87" Type="http://schemas.openxmlformats.org/officeDocument/2006/relationships/image" Target="media/image59.png"/><Relationship Id="rId88" Type="http://schemas.openxmlformats.org/officeDocument/2006/relationships/image" Target="media/image60.png"/><Relationship Id="rId89" Type="http://schemas.openxmlformats.org/officeDocument/2006/relationships/image" Target="media/image61.png"/><Relationship Id="rId90" Type="http://schemas.openxmlformats.org/officeDocument/2006/relationships/image" Target="media/image62.png"/><Relationship Id="rId91" Type="http://schemas.openxmlformats.org/officeDocument/2006/relationships/image" Target="media/image63.png"/><Relationship Id="rId92" Type="http://schemas.openxmlformats.org/officeDocument/2006/relationships/image" Target="media/image64.png"/><Relationship Id="rId93" Type="http://schemas.openxmlformats.org/officeDocument/2006/relationships/image" Target="media/image65.png"/><Relationship Id="rId94" Type="http://schemas.openxmlformats.org/officeDocument/2006/relationships/image" Target="media/image66.png"/><Relationship Id="rId95" Type="http://schemas.openxmlformats.org/officeDocument/2006/relationships/image" Target="media/image67.png"/><Relationship Id="rId96" Type="http://schemas.openxmlformats.org/officeDocument/2006/relationships/image" Target="media/image68.png"/><Relationship Id="rId97" Type="http://schemas.openxmlformats.org/officeDocument/2006/relationships/image" Target="media/image69.png"/><Relationship Id="rId98" Type="http://schemas.openxmlformats.org/officeDocument/2006/relationships/image" Target="media/image70.png"/><Relationship Id="rId99" Type="http://schemas.openxmlformats.org/officeDocument/2006/relationships/image" Target="media/image71.png"/><Relationship Id="rId100" Type="http://schemas.openxmlformats.org/officeDocument/2006/relationships/image" Target="media/image72.png"/><Relationship Id="rId101" Type="http://schemas.openxmlformats.org/officeDocument/2006/relationships/image" Target="media/image73.png"/><Relationship Id="rId102" Type="http://schemas.openxmlformats.org/officeDocument/2006/relationships/image" Target="media/image74.png"/><Relationship Id="rId103" Type="http://schemas.openxmlformats.org/officeDocument/2006/relationships/image" Target="media/image75.png"/><Relationship Id="rId104" Type="http://schemas.openxmlformats.org/officeDocument/2006/relationships/image" Target="media/image76.png"/><Relationship Id="rId105" Type="http://schemas.openxmlformats.org/officeDocument/2006/relationships/image" Target="media/image77.png"/><Relationship Id="rId106" Type="http://schemas.openxmlformats.org/officeDocument/2006/relationships/image" Target="media/image78.png"/><Relationship Id="rId107" Type="http://schemas.openxmlformats.org/officeDocument/2006/relationships/image" Target="media/image79.png"/><Relationship Id="rId108" Type="http://schemas.openxmlformats.org/officeDocument/2006/relationships/image" Target="media/image80.png"/><Relationship Id="rId109" Type="http://schemas.openxmlformats.org/officeDocument/2006/relationships/image" Target="media/image81.png"/><Relationship Id="rId110" Type="http://schemas.openxmlformats.org/officeDocument/2006/relationships/image" Target="media/image82.png"/><Relationship Id="rId111" Type="http://schemas.openxmlformats.org/officeDocument/2006/relationships/image" Target="media/image83.png"/><Relationship Id="rId112" Type="http://schemas.openxmlformats.org/officeDocument/2006/relationships/image" Target="media/image8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2018-01-24T11:15:47Z</dcterms:created>
  <dcterms:modified xsi:type="dcterms:W3CDTF">2018-01-24T11:15:47Z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LastSaved">
    <vt:filetime>2018-01-24T00:00:00Z</vt:filetime>
  </property>
</Properties>
</file>